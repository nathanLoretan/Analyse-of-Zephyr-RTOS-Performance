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Heading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rsidRPr="00C36532">
        <w:rPr>
          <w:color w:val="FF0000"/>
        </w:rPr>
        <w:t xml:space="preserve">, </w:t>
      </w:r>
      <w:r w:rsidR="0092644C" w:rsidRPr="00C36532">
        <w:rPr>
          <w:color w:val="FF0000"/>
        </w:rPr>
        <w:t>SoftDevice</w:t>
      </w:r>
      <w:r w:rsidR="00EC3112" w:rsidRPr="00C36532">
        <w:rPr>
          <w:color w:val="FF0000"/>
        </w:rPr>
        <w:t xml:space="preserve"> and Software development kit,</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that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F13E13" w:rsidRPr="008B7AEE">
        <w:rPr>
          <w:color w:val="FF0000"/>
        </w:rPr>
        <w:t>the SoftD</w:t>
      </w:r>
      <w:r w:rsidRPr="008B7AEE">
        <w:rPr>
          <w:color w:val="FF0000"/>
        </w:rPr>
        <w:t>evice, the Software D</w:t>
      </w:r>
      <w:r w:rsidR="006516E9" w:rsidRPr="008B7AEE">
        <w:rPr>
          <w:color w:val="FF0000"/>
        </w:rPr>
        <w:t>evelopment Kit</w:t>
      </w:r>
      <w:r w:rsidR="006516E9">
        <w:t xml:space="preserve">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stem used, Zephyr RTOS and SoftD</w:t>
      </w:r>
      <w:r w:rsidR="009C62CA">
        <w:t xml:space="preserve">evice/Software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Heading1"/>
      </w:pPr>
      <w:r>
        <w:lastRenderedPageBreak/>
        <w:t>SoftD</w:t>
      </w:r>
      <w:r w:rsidR="00BA7A54">
        <w:t>evice and Software Development Kit</w:t>
      </w:r>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D53BB3" w:rsidRDefault="00D53BB3" w:rsidP="000F1A87">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w:t>
      </w:r>
      <w:r w:rsidR="00323275">
        <w:rPr>
          <w:noProof/>
        </w:rPr>
        <w:fldChar w:fldCharType="end"/>
      </w:r>
      <w:r>
        <w:t xml:space="preserve">: </w:t>
      </w:r>
      <w:r w:rsidR="00545D54">
        <w:t>Nordic Semiconductor</w:t>
      </w:r>
      <w:r w:rsidR="000F1A87">
        <w:t xml:space="preserve"> Logo</w:t>
      </w:r>
    </w:p>
    <w:p w:rsidR="00786702" w:rsidRPr="00786702" w:rsidRDefault="00786702" w:rsidP="00786702"/>
    <w:p w:rsidR="006B5C19" w:rsidRDefault="00E76355" w:rsidP="00967BD5">
      <w:pPr>
        <w:pStyle w:val="Heading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5854CD" w:rsidRDefault="005854CD" w:rsidP="00E76355"/>
    <w:p w:rsidR="00967BD5" w:rsidRDefault="0042490C" w:rsidP="00967BD5">
      <w:pPr>
        <w:pStyle w:val="Heading2"/>
      </w:pPr>
      <w:r>
        <w:t xml:space="preserve">Nordic </w:t>
      </w:r>
      <w:r w:rsidR="00967BD5">
        <w:t>Soft</w:t>
      </w:r>
      <w:r w:rsidR="008F1559">
        <w:t>ware Development Kit</w:t>
      </w:r>
    </w:p>
    <w:p w:rsidR="00CA7BF7" w:rsidRPr="008F0A39" w:rsidRDefault="0037306B" w:rsidP="0037306B">
      <w:pPr>
        <w:rPr>
          <w:sz w:val="20"/>
          <w:szCs w:val="20"/>
        </w:rPr>
      </w:pPr>
      <w:r>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w:t>
      </w:r>
      <w:r w:rsidR="00323275">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help to development application with Nordic SoC. T</w:t>
      </w:r>
      <w:r w:rsidR="001A172A">
        <w:t>herefore, w</w:t>
      </w:r>
      <w:r w:rsidR="00EC7215">
        <w:t>hy using Zephyr RTOS</w:t>
      </w:r>
      <w:r w:rsidR="00E8205A">
        <w:t>?</w:t>
      </w:r>
    </w:p>
    <w:p w:rsidR="006B5C19" w:rsidRDefault="0033347F" w:rsidP="0033347F">
      <w:pPr>
        <w:pStyle w:val="Heading2"/>
      </w:pPr>
      <w:r>
        <w:t>Source</w:t>
      </w:r>
    </w:p>
    <w:p w:rsidR="00DE7798" w:rsidRDefault="00323275" w:rsidP="006379F6">
      <w:pPr>
        <w:spacing w:after="0"/>
      </w:pPr>
      <w:hyperlink r:id="rId10" w:history="1">
        <w:r w:rsidR="009135C4" w:rsidRPr="00154B00">
          <w:rPr>
            <w:rStyle w:val="Hyperlink"/>
          </w:rPr>
          <w:t>https://infocenter.nordicsemi.com/index.jsp</w:t>
        </w:r>
      </w:hyperlink>
    </w:p>
    <w:p w:rsidR="00BD47F2" w:rsidRDefault="00323275" w:rsidP="006379F6">
      <w:pPr>
        <w:spacing w:after="0"/>
      </w:pPr>
      <w:hyperlink r:id="rId11" w:history="1">
        <w:r w:rsidR="006379F6" w:rsidRPr="00154B00">
          <w:rPr>
            <w:rStyle w:val="Hyperlink"/>
          </w:rPr>
          <w:t>https://www.nordicsemi.com/eng/Products/Bluetooth-low-energy/nRF5-SDK</w:t>
        </w:r>
      </w:hyperlink>
    </w:p>
    <w:p w:rsidR="004A0CD7" w:rsidRDefault="00323275" w:rsidP="004A0CD7">
      <w:pPr>
        <w:spacing w:after="0"/>
      </w:pPr>
      <w:hyperlink r:id="rId12" w:history="1">
        <w:r w:rsidR="009A4210" w:rsidRPr="00154B00">
          <w:rPr>
            <w:rStyle w:val="Hyperlink"/>
          </w:rPr>
          <w:t>https://www.nordicsemi.com/Products/nRF51-Series-SoC</w:t>
        </w:r>
      </w:hyperlink>
    </w:p>
    <w:p w:rsidR="009A4210" w:rsidRPr="00DE7798" w:rsidRDefault="009A4210" w:rsidP="004A0CD7">
      <w:pPr>
        <w:spacing w:after="0"/>
      </w:pPr>
    </w:p>
    <w:p w:rsidR="00187606" w:rsidRDefault="00187606" w:rsidP="00187606">
      <w:pPr>
        <w:pStyle w:val="Heading1"/>
      </w:pPr>
      <w:r>
        <w:t>Why Zephyr RTOS?</w:t>
      </w:r>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187606" w:rsidRDefault="00187606" w:rsidP="00187606">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w:t>
      </w:r>
      <w:r w:rsidR="00323275">
        <w:rPr>
          <w:noProof/>
        </w:rPr>
        <w:fldChar w:fldCharType="end"/>
      </w:r>
      <w:r>
        <w:t>: Zephyr RTOS logo</w:t>
      </w:r>
    </w:p>
    <w:p w:rsidR="002324FA" w:rsidRPr="002324FA" w:rsidRDefault="002324FA" w:rsidP="002324FA"/>
    <w:p w:rsidR="00187606" w:rsidRDefault="00187606" w:rsidP="00187606">
      <w:pPr>
        <w:pStyle w:val="Heading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ListParagraph"/>
        <w:numPr>
          <w:ilvl w:val="0"/>
          <w:numId w:val="11"/>
        </w:numPr>
      </w:pPr>
      <w:r w:rsidRPr="0045365F">
        <w:rPr>
          <w:lang w:eastAsia="en-GB"/>
        </w:rPr>
        <w:t>all copies, modified or unmodified, are accompanied by a copy of the licence</w:t>
      </w:r>
    </w:p>
    <w:p w:rsidR="00187606" w:rsidRPr="0045365F" w:rsidRDefault="00187606" w:rsidP="00187606">
      <w:pPr>
        <w:pStyle w:val="ListParagraph"/>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ListParagraph"/>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ListParagraph"/>
        <w:numPr>
          <w:ilvl w:val="0"/>
          <w:numId w:val="11"/>
        </w:numPr>
        <w:rPr>
          <w:lang w:eastAsia="en-GB"/>
        </w:rPr>
      </w:pPr>
      <w:r w:rsidRPr="0045365F">
        <w:rPr>
          <w:lang w:eastAsia="en-GB"/>
        </w:rPr>
        <w:lastRenderedPageBreak/>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187606" w:rsidRDefault="00187606" w:rsidP="00187606">
      <w:r>
        <w:t>To contribute to the project, a programmer pulls a request for a bug or improvement that will be analysed by one or several main developers of the project. If the request is approved, the code of the request is merge with the source code of the project.</w:t>
      </w:r>
    </w:p>
    <w:p w:rsidR="002324FA" w:rsidRPr="005002A0" w:rsidRDefault="002324FA" w:rsidP="00187606"/>
    <w:p w:rsidR="00187606" w:rsidRPr="007E5BE6" w:rsidRDefault="00187606" w:rsidP="00187606">
      <w:pPr>
        <w:pStyle w:val="Heading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CA292D">
        <w:t>, Networking, I/O drivers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187606" w:rsidRDefault="00187606" w:rsidP="00187606">
      <w:r>
        <w:t>The last reason concerns the memory. The nRF5x series allows to use complex RTOS that require more RAM and Flash memory as Zephyr. More, Zephyr is a fusion between the SDK and the SoftDevice and therefore saves more Flash and RAM memory.</w:t>
      </w:r>
    </w:p>
    <w:tbl>
      <w:tblPr>
        <w:tblW w:w="6000" w:type="dxa"/>
        <w:jc w:val="center"/>
        <w:tblLook w:val="04A0" w:firstRow="1" w:lastRow="0" w:firstColumn="1" w:lastColumn="0" w:noHBand="0" w:noVBand="1"/>
      </w:tblPr>
      <w:tblGrid>
        <w:gridCol w:w="1200"/>
        <w:gridCol w:w="2400"/>
        <w:gridCol w:w="2400"/>
      </w:tblGrid>
      <w:tr w:rsidR="00187606" w:rsidRPr="00E33C4C" w:rsidTr="0071299D">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71299D">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71299D">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71299D">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bl>
    <w:p w:rsidR="00187606" w:rsidRPr="00E33C4C" w:rsidRDefault="00187606" w:rsidP="00187606">
      <w:pPr>
        <w:pStyle w:val="Caption"/>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Pr="00E33C4C">
        <w:rPr>
          <w:noProof/>
          <w:color w:val="FF0000"/>
        </w:rPr>
        <w:t>1</w:t>
      </w:r>
      <w:r w:rsidRPr="00E33C4C">
        <w:rPr>
          <w:noProof/>
          <w:color w:val="FF0000"/>
        </w:rPr>
        <w:fldChar w:fldCharType="end"/>
      </w:r>
      <w:r w:rsidRPr="00E33C4C">
        <w:rPr>
          <w:color w:val="FF0000"/>
        </w:rPr>
        <w:t>: Comparison of memory requirement</w:t>
      </w:r>
    </w:p>
    <w:p w:rsidR="00187606" w:rsidRDefault="00187606" w:rsidP="00187606">
      <w:r>
        <w:t>Note: The value for the SoftDevice are the value indicated in the examples of the nRF5 SDK v13.0.0.</w:t>
      </w:r>
    </w:p>
    <w:p w:rsidR="002324FA" w:rsidRPr="007F0FBC" w:rsidRDefault="002324FA" w:rsidP="00187606"/>
    <w:p w:rsidR="00187606" w:rsidRDefault="00187606" w:rsidP="00187606">
      <w:pPr>
        <w:pStyle w:val="Heading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ListParagraph"/>
        <w:numPr>
          <w:ilvl w:val="0"/>
          <w:numId w:val="11"/>
        </w:numPr>
      </w:pPr>
      <w:r>
        <w:t>Fix a bug on the nRF5x SPI driver configuration</w:t>
      </w:r>
    </w:p>
    <w:p w:rsidR="001637E0" w:rsidRPr="007B3728" w:rsidRDefault="001637E0" w:rsidP="00187606">
      <w:pPr>
        <w:pStyle w:val="ListParagraph"/>
        <w:numPr>
          <w:ilvl w:val="0"/>
          <w:numId w:val="11"/>
        </w:numPr>
        <w:rPr>
          <w:color w:val="FF0000"/>
        </w:rPr>
      </w:pPr>
      <w:r w:rsidRPr="007B3728">
        <w:rPr>
          <w:color w:val="FF0000"/>
        </w:rPr>
        <w:t>Report a problem with the function to enter in IDLE mode</w:t>
      </w:r>
    </w:p>
    <w:p w:rsidR="007B3728" w:rsidRPr="002E09A1" w:rsidRDefault="004563DD" w:rsidP="00187606">
      <w:pPr>
        <w:pStyle w:val="ListParagraph"/>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ListParagraph"/>
        <w:numPr>
          <w:ilvl w:val="0"/>
          <w:numId w:val="11"/>
        </w:numPr>
      </w:pPr>
      <w:r>
        <w:lastRenderedPageBreak/>
        <w:t>nRF5840 GPIO Port 1 driver</w:t>
      </w:r>
    </w:p>
    <w:p w:rsidR="00187606" w:rsidRDefault="00187606" w:rsidP="00187606">
      <w:pPr>
        <w:pStyle w:val="ListParagraph"/>
        <w:numPr>
          <w:ilvl w:val="0"/>
          <w:numId w:val="11"/>
        </w:numPr>
      </w:pPr>
      <w:r>
        <w:t>nRF5840 SPI2 driver</w:t>
      </w:r>
    </w:p>
    <w:p w:rsidR="00187606" w:rsidRDefault="00187606" w:rsidP="00187606">
      <w:pPr>
        <w:pStyle w:val="ListParagraph"/>
        <w:numPr>
          <w:ilvl w:val="0"/>
          <w:numId w:val="11"/>
        </w:numPr>
      </w:pPr>
      <w:r>
        <w:t>Possibility to use the SPI and I2C on GPIO Port 1</w:t>
      </w:r>
    </w:p>
    <w:p w:rsidR="00012C62" w:rsidRDefault="00012C62" w:rsidP="00012C62">
      <w:r>
        <w:t>Despite I contributed a little bit to Zephyr RTOS, all those correction</w:t>
      </w:r>
      <w:r w:rsidR="00956BB7">
        <w:t>s</w:t>
      </w:r>
      <w:r>
        <w:t xml:space="preserve"> and modification</w:t>
      </w:r>
      <w:r w:rsidR="00956BB7">
        <w:t>s</w:t>
      </w:r>
      <w:r>
        <w:t xml:space="preserve"> make me waste time.</w:t>
      </w:r>
    </w:p>
    <w:p w:rsidR="002324FA" w:rsidRDefault="002324FA" w:rsidP="00012C62"/>
    <w:p w:rsidR="00187606" w:rsidRDefault="00187606" w:rsidP="00187606">
      <w:pPr>
        <w:pStyle w:val="Heading2"/>
      </w:pPr>
      <w:r>
        <w:t>Sources</w:t>
      </w:r>
    </w:p>
    <w:p w:rsidR="00187606" w:rsidRDefault="00323275" w:rsidP="00187606">
      <w:pPr>
        <w:spacing w:after="0"/>
        <w:rPr>
          <w:rStyle w:val="Hyperlink"/>
        </w:rPr>
      </w:pPr>
      <w:hyperlink r:id="rId15" w:history="1">
        <w:r w:rsidR="00187606" w:rsidRPr="009F709F">
          <w:rPr>
            <w:rStyle w:val="Hyperlink"/>
          </w:rPr>
          <w:t>https://www.zephyrproject.org/</w:t>
        </w:r>
      </w:hyperlink>
    </w:p>
    <w:p w:rsidR="00187606" w:rsidRDefault="00323275" w:rsidP="00B2297D">
      <w:pPr>
        <w:tabs>
          <w:tab w:val="left" w:pos="6738"/>
        </w:tabs>
        <w:spacing w:after="0"/>
      </w:pPr>
      <w:hyperlink r:id="rId16" w:history="1">
        <w:r w:rsidR="00187606" w:rsidRPr="001D26FD">
          <w:rPr>
            <w:rStyle w:val="Hyperlink"/>
          </w:rPr>
          <w:t>https://github.com/zephyrproject-rtos/zephyr</w:t>
        </w:r>
      </w:hyperlink>
    </w:p>
    <w:p w:rsidR="00187606" w:rsidRDefault="00323275" w:rsidP="00187606">
      <w:pPr>
        <w:spacing w:after="0"/>
      </w:pPr>
      <w:hyperlink r:id="rId17" w:history="1">
        <w:r w:rsidR="00187606" w:rsidRPr="009F709F">
          <w:rPr>
            <w:rStyle w:val="Hyperlink"/>
          </w:rPr>
          <w:t>https://nexus.zephyrproject.org/content/sites/site/org.zephyrproject.zephyr/dev/api/api.html</w:t>
        </w:r>
      </w:hyperlink>
    </w:p>
    <w:p w:rsidR="00187606" w:rsidRDefault="00323275" w:rsidP="00187606">
      <w:pPr>
        <w:spacing w:after="0"/>
      </w:pPr>
      <w:hyperlink r:id="rId18" w:history="1">
        <w:r w:rsidR="00187606" w:rsidRPr="009F709F">
          <w:rPr>
            <w:rStyle w:val="Hyperlink"/>
          </w:rPr>
          <w:t>https://devzone.nordicsemi.com/blogs/1059/nrf5x-support-within-the-zephyr-project-rtos/</w:t>
        </w:r>
      </w:hyperlink>
    </w:p>
    <w:p w:rsidR="00187606" w:rsidRDefault="00323275" w:rsidP="00187606">
      <w:pPr>
        <w:spacing w:after="0"/>
      </w:pPr>
      <w:hyperlink r:id="rId19" w:history="1">
        <w:r w:rsidR="00187606" w:rsidRPr="009F709F">
          <w:rPr>
            <w:rStyle w:val="Hyperlink"/>
          </w:rPr>
          <w:t>https://www.apache.org/licenses/LICENSE-2.0</w:t>
        </w:r>
      </w:hyperlink>
    </w:p>
    <w:p w:rsidR="00187606" w:rsidRDefault="00323275" w:rsidP="00F92C61">
      <w:pPr>
        <w:spacing w:after="0"/>
        <w:rPr>
          <w:rStyle w:val="Hyperlink"/>
        </w:rPr>
      </w:pPr>
      <w:hyperlink r:id="rId20" w:history="1">
        <w:r w:rsidR="00187606" w:rsidRPr="009F709F">
          <w:rPr>
            <w:rStyle w:val="Hyperlink"/>
          </w:rPr>
          <w:t>http://oss-watch.ac.uk/resources/apache2</w:t>
        </w:r>
      </w:hyperlink>
    </w:p>
    <w:p w:rsidR="00E01A5E" w:rsidRDefault="00E01A5E" w:rsidP="00F92C61">
      <w:pPr>
        <w:spacing w:after="0"/>
      </w:pPr>
    </w:p>
    <w:p w:rsidR="003347D8" w:rsidRDefault="003347D8" w:rsidP="003347D8">
      <w:pPr>
        <w:pStyle w:val="Heading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Heading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4</w:t>
      </w:r>
      <w:r w:rsidR="00323275">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5</w:t>
      </w:r>
      <w:r w:rsidR="00323275">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Hyperlink"/>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Heading2"/>
      </w:pPr>
      <w:r>
        <w:t>Roles</w:t>
      </w:r>
    </w:p>
    <w:p w:rsidR="003347D8" w:rsidRDefault="003347D8" w:rsidP="003347D8">
      <w:r>
        <w:t>The Bluetooth Low Energy can be used in four different roles. One device may support multiple roles.</w:t>
      </w:r>
    </w:p>
    <w:p w:rsidR="003347D8" w:rsidRDefault="003347D8" w:rsidP="003347D8">
      <w:pPr>
        <w:pStyle w:val="ListParagraph"/>
        <w:numPr>
          <w:ilvl w:val="0"/>
          <w:numId w:val="1"/>
        </w:numPr>
      </w:pPr>
      <w:r w:rsidRPr="00756829">
        <w:rPr>
          <w:b/>
        </w:rPr>
        <w:t>Broadcaster</w:t>
      </w:r>
      <w:r>
        <w:t>, transmitter only</w:t>
      </w:r>
    </w:p>
    <w:p w:rsidR="003347D8" w:rsidRDefault="003347D8" w:rsidP="003347D8">
      <w:pPr>
        <w:pStyle w:val="ListParagraph"/>
        <w:numPr>
          <w:ilvl w:val="0"/>
          <w:numId w:val="1"/>
        </w:numPr>
      </w:pPr>
      <w:r w:rsidRPr="00756829">
        <w:rPr>
          <w:b/>
        </w:rPr>
        <w:t>Observer</w:t>
      </w:r>
      <w:r>
        <w:t>, receiver only</w:t>
      </w:r>
    </w:p>
    <w:p w:rsidR="003347D8" w:rsidRDefault="003347D8" w:rsidP="003347D8">
      <w:pPr>
        <w:pStyle w:val="ListParagraph"/>
        <w:numPr>
          <w:ilvl w:val="0"/>
          <w:numId w:val="1"/>
        </w:numPr>
      </w:pPr>
      <w:r w:rsidRPr="00756829">
        <w:rPr>
          <w:b/>
        </w:rPr>
        <w:t>Peripheral</w:t>
      </w:r>
      <w:r>
        <w:rPr>
          <w:b/>
        </w:rPr>
        <w:t>,</w:t>
      </w:r>
      <w:r>
        <w:t xml:space="preserve"> usually slave / GATT Server</w:t>
      </w:r>
    </w:p>
    <w:p w:rsidR="003347D8" w:rsidRDefault="003347D8" w:rsidP="003347D8">
      <w:pPr>
        <w:pStyle w:val="ListParagraph"/>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Heading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ListParagraph"/>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ListParagraph"/>
        <w:numPr>
          <w:ilvl w:val="0"/>
          <w:numId w:val="1"/>
        </w:numPr>
      </w:pPr>
      <w:r>
        <w:rPr>
          <w:b/>
        </w:rPr>
        <w:t>Connection procedure</w:t>
      </w:r>
      <w:r>
        <w:t xml:space="preserve"> and </w:t>
      </w:r>
      <w:r>
        <w:rPr>
          <w:b/>
        </w:rPr>
        <w:t>services discovery</w:t>
      </w:r>
    </w:p>
    <w:p w:rsidR="003347D8" w:rsidRDefault="003347D8" w:rsidP="003347D8">
      <w:pPr>
        <w:pStyle w:val="ListParagraph"/>
        <w:numPr>
          <w:ilvl w:val="0"/>
          <w:numId w:val="1"/>
        </w:numPr>
      </w:pPr>
      <w:r>
        <w:rPr>
          <w:b/>
        </w:rPr>
        <w:t>Connection event</w:t>
      </w:r>
      <w:r w:rsidR="00C139B8">
        <w:rPr>
          <w:b/>
        </w:rPr>
        <w:t>s</w:t>
      </w:r>
    </w:p>
    <w:p w:rsidR="003347D8" w:rsidRDefault="003347D8" w:rsidP="003347D8">
      <w:pPr>
        <w:pStyle w:val="Heading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3347D8" w:rsidRDefault="003347D8" w:rsidP="003347D8">
      <w:pPr>
        <w:keepNext/>
        <w:jc w:val="center"/>
      </w:pPr>
      <w:r>
        <w:rPr>
          <w:noProof/>
          <w:lang w:val="nb-NO" w:eastAsia="nb-NO"/>
        </w:rPr>
        <w:lastRenderedPageBreak/>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6</w:t>
      </w:r>
      <w:r w:rsidR="00323275">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Heading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Heading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ListParagraph"/>
        <w:numPr>
          <w:ilvl w:val="0"/>
          <w:numId w:val="1"/>
        </w:numPr>
        <w:rPr>
          <w:b/>
        </w:rPr>
      </w:pPr>
      <w:r w:rsidRPr="00272F03">
        <w:rPr>
          <w:b/>
        </w:rPr>
        <w:t>Connection interval min</w:t>
      </w:r>
    </w:p>
    <w:p w:rsidR="003347D8" w:rsidRPr="00272F03" w:rsidRDefault="003347D8" w:rsidP="003347D8">
      <w:pPr>
        <w:pStyle w:val="ListParagraph"/>
        <w:numPr>
          <w:ilvl w:val="0"/>
          <w:numId w:val="1"/>
        </w:numPr>
        <w:rPr>
          <w:b/>
        </w:rPr>
      </w:pPr>
      <w:r w:rsidRPr="00272F03">
        <w:rPr>
          <w:b/>
        </w:rPr>
        <w:t>Connection interval max</w:t>
      </w:r>
    </w:p>
    <w:p w:rsidR="003347D8" w:rsidRPr="00272F03" w:rsidRDefault="003347D8" w:rsidP="003347D8">
      <w:pPr>
        <w:pStyle w:val="ListParagraph"/>
        <w:numPr>
          <w:ilvl w:val="0"/>
          <w:numId w:val="1"/>
        </w:numPr>
        <w:rPr>
          <w:b/>
        </w:rPr>
      </w:pPr>
      <w:r w:rsidRPr="00272F03">
        <w:rPr>
          <w:b/>
        </w:rPr>
        <w:t>Connection Timeout</w:t>
      </w:r>
    </w:p>
    <w:p w:rsidR="003347D8" w:rsidRPr="00340B99" w:rsidRDefault="003347D8" w:rsidP="003347D8">
      <w:pPr>
        <w:pStyle w:val="ListParagraph"/>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Heading4"/>
      </w:pPr>
      <w:bookmarkStart w:id="1" w:name="_Ref489894686"/>
      <w:r>
        <w:t>Connection Interval</w:t>
      </w:r>
      <w:bookmarkEnd w:id="1"/>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Heading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Heading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w:instrText>
      </w:r>
      <w:r w:rsidR="00323275">
        <w:instrText xml:space="preserve"> \* ARABIC </w:instrText>
      </w:r>
      <w:r w:rsidR="00323275">
        <w:fldChar w:fldCharType="separate"/>
      </w:r>
      <w:r w:rsidR="0092743A">
        <w:rPr>
          <w:noProof/>
        </w:rPr>
        <w:t>7</w:t>
      </w:r>
      <w:r w:rsidR="00323275">
        <w:rPr>
          <w:noProof/>
        </w:rPr>
        <w:fldChar w:fldCharType="end"/>
      </w:r>
      <w:r>
        <w:t>: Connection events with slave latency of 1</w:t>
      </w:r>
      <w:r w:rsidR="0028459F">
        <w:t xml:space="preserve">, from </w:t>
      </w:r>
      <w:r w:rsidR="0028459F" w:rsidRPr="0028459F">
        <w:t>learn.adafruit.com</w:t>
      </w:r>
    </w:p>
    <w:p w:rsidR="00501A5C" w:rsidRPr="00501A5C" w:rsidRDefault="00501A5C" w:rsidP="00501A5C"/>
    <w:p w:rsidR="003347D8" w:rsidRDefault="003347D8" w:rsidP="003347D8">
      <w:pPr>
        <w:pStyle w:val="Heading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Heading3"/>
      </w:pPr>
      <w:r>
        <w:t>General Definitions</w:t>
      </w:r>
    </w:p>
    <w:p w:rsidR="003347D8" w:rsidRDefault="003347D8" w:rsidP="003347D8">
      <w:pPr>
        <w:pStyle w:val="Heading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Heading4"/>
      </w:pPr>
      <w:r>
        <w:t>UUID</w:t>
      </w:r>
    </w:p>
    <w:p w:rsidR="003347D8" w:rsidRDefault="003347D8" w:rsidP="003347D8">
      <w:r>
        <w:t>The Universally Unique Identifier (UUID) is a 128bits unique number attributed to:</w:t>
      </w:r>
    </w:p>
    <w:p w:rsidR="003347D8" w:rsidRPr="0050172C" w:rsidRDefault="003347D8" w:rsidP="003347D8">
      <w:pPr>
        <w:pStyle w:val="ListParagraph"/>
        <w:numPr>
          <w:ilvl w:val="0"/>
          <w:numId w:val="1"/>
        </w:numPr>
        <w:rPr>
          <w:b/>
        </w:rPr>
      </w:pPr>
      <w:r w:rsidRPr="0050172C">
        <w:rPr>
          <w:b/>
        </w:rPr>
        <w:t>Type of an attribute</w:t>
      </w:r>
    </w:p>
    <w:p w:rsidR="003347D8" w:rsidRPr="0050172C" w:rsidRDefault="003347D8" w:rsidP="003347D8">
      <w:pPr>
        <w:pStyle w:val="ListParagraph"/>
        <w:numPr>
          <w:ilvl w:val="0"/>
          <w:numId w:val="1"/>
        </w:numPr>
        <w:rPr>
          <w:b/>
        </w:rPr>
      </w:pPr>
      <w:r w:rsidRPr="0050172C">
        <w:rPr>
          <w:b/>
        </w:rPr>
        <w:t>Services</w:t>
      </w:r>
      <w:r>
        <w:t>, which is contained in the attribute value</w:t>
      </w:r>
    </w:p>
    <w:p w:rsidR="003347D8" w:rsidRPr="0050172C" w:rsidRDefault="003347D8" w:rsidP="003347D8">
      <w:pPr>
        <w:pStyle w:val="ListParagraph"/>
        <w:numPr>
          <w:ilvl w:val="0"/>
          <w:numId w:val="1"/>
        </w:numPr>
        <w:rPr>
          <w:b/>
        </w:rPr>
      </w:pPr>
      <w:r w:rsidRPr="0050172C">
        <w:rPr>
          <w:b/>
        </w:rPr>
        <w:t>Characteristics</w:t>
      </w:r>
      <w:r>
        <w:t>, which is contained in the attribute value</w:t>
      </w:r>
    </w:p>
    <w:p w:rsidR="003347D8" w:rsidRPr="0050172C" w:rsidRDefault="003347D8" w:rsidP="003347D8">
      <w:pPr>
        <w:pStyle w:val="ListParagraph"/>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Heading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Heading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ListParagraph"/>
        <w:numPr>
          <w:ilvl w:val="0"/>
          <w:numId w:val="1"/>
        </w:numPr>
        <w:rPr>
          <w:b/>
        </w:rPr>
      </w:pPr>
      <w:r>
        <w:rPr>
          <w:b/>
        </w:rPr>
        <w:t>Service declaration</w:t>
      </w:r>
    </w:p>
    <w:p w:rsidR="003347D8" w:rsidRPr="003E2AF8" w:rsidRDefault="003347D8" w:rsidP="003347D8">
      <w:pPr>
        <w:pStyle w:val="ListParagraph"/>
        <w:numPr>
          <w:ilvl w:val="0"/>
          <w:numId w:val="1"/>
        </w:numPr>
        <w:rPr>
          <w:b/>
        </w:rPr>
      </w:pPr>
      <w:r w:rsidRPr="003E2AF8">
        <w:rPr>
          <w:b/>
        </w:rPr>
        <w:t>Characteristic declaration</w:t>
      </w:r>
    </w:p>
    <w:p w:rsidR="003347D8" w:rsidRPr="003E2AF8" w:rsidRDefault="003347D8" w:rsidP="003347D8">
      <w:pPr>
        <w:pStyle w:val="ListParagraph"/>
        <w:numPr>
          <w:ilvl w:val="0"/>
          <w:numId w:val="1"/>
        </w:numPr>
        <w:rPr>
          <w:b/>
        </w:rPr>
      </w:pPr>
      <w:r w:rsidRPr="003E2AF8">
        <w:rPr>
          <w:b/>
        </w:rPr>
        <w:t>Characteristic value</w:t>
      </w:r>
    </w:p>
    <w:p w:rsidR="003347D8" w:rsidRPr="003E2AF8" w:rsidRDefault="003347D8" w:rsidP="003347D8">
      <w:pPr>
        <w:pStyle w:val="ListParagraph"/>
        <w:numPr>
          <w:ilvl w:val="0"/>
          <w:numId w:val="1"/>
        </w:numPr>
        <w:rPr>
          <w:b/>
        </w:rPr>
      </w:pPr>
      <w:r w:rsidRPr="003E2AF8">
        <w:rPr>
          <w:b/>
        </w:rPr>
        <w:t>Characteristic descriptor</w:t>
      </w:r>
    </w:p>
    <w:p w:rsidR="003347D8" w:rsidRDefault="003347D8" w:rsidP="003347D8">
      <w:pPr>
        <w:pStyle w:val="Heading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ListParagraph"/>
        <w:numPr>
          <w:ilvl w:val="0"/>
          <w:numId w:val="1"/>
        </w:numPr>
        <w:rPr>
          <w:b/>
        </w:rPr>
      </w:pPr>
      <w:r w:rsidRPr="00251954">
        <w:rPr>
          <w:b/>
        </w:rPr>
        <w:t>Read</w:t>
      </w:r>
    </w:p>
    <w:p w:rsidR="003347D8" w:rsidRPr="00251954" w:rsidRDefault="003347D8" w:rsidP="003347D8">
      <w:pPr>
        <w:pStyle w:val="ListParagraph"/>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Heading4"/>
      </w:pPr>
      <w:bookmarkStart w:id="2" w:name="_Ref490249993"/>
      <w:r>
        <w:lastRenderedPageBreak/>
        <w:t>Attributes</w:t>
      </w:r>
      <w:bookmarkEnd w:id="2"/>
    </w:p>
    <w:p w:rsidR="003347D8" w:rsidRDefault="003347D8" w:rsidP="003347D8">
      <w:r>
        <w:t>An attribute is the smallest entity used to define services and characteristics by the GATT Server. An attribute has:</w:t>
      </w:r>
    </w:p>
    <w:p w:rsidR="003347D8" w:rsidRPr="00ED08E5" w:rsidRDefault="003347D8" w:rsidP="003347D8">
      <w:pPr>
        <w:pStyle w:val="ListParagraph"/>
        <w:numPr>
          <w:ilvl w:val="0"/>
          <w:numId w:val="1"/>
        </w:numPr>
        <w:rPr>
          <w:b/>
        </w:rPr>
      </w:pPr>
      <w:r w:rsidRPr="00ED08E5">
        <w:rPr>
          <w:b/>
        </w:rPr>
        <w:t>Handle</w:t>
      </w:r>
    </w:p>
    <w:p w:rsidR="003347D8" w:rsidRPr="00ED08E5" w:rsidRDefault="003347D8" w:rsidP="003347D8">
      <w:pPr>
        <w:pStyle w:val="ListParagraph"/>
        <w:numPr>
          <w:ilvl w:val="0"/>
          <w:numId w:val="1"/>
        </w:numPr>
        <w:rPr>
          <w:b/>
        </w:rPr>
      </w:pPr>
      <w:r w:rsidRPr="00ED08E5">
        <w:rPr>
          <w:b/>
        </w:rPr>
        <w:t>Type</w:t>
      </w:r>
    </w:p>
    <w:p w:rsidR="003347D8" w:rsidRPr="00ED08E5" w:rsidRDefault="003347D8" w:rsidP="003347D8">
      <w:pPr>
        <w:pStyle w:val="ListParagraph"/>
        <w:numPr>
          <w:ilvl w:val="0"/>
          <w:numId w:val="1"/>
        </w:numPr>
        <w:rPr>
          <w:b/>
        </w:rPr>
      </w:pPr>
      <w:r w:rsidRPr="00ED08E5">
        <w:rPr>
          <w:b/>
        </w:rPr>
        <w:t>Permission</w:t>
      </w:r>
    </w:p>
    <w:p w:rsidR="003347D8" w:rsidRPr="003877D8" w:rsidRDefault="003347D8" w:rsidP="003347D8">
      <w:pPr>
        <w:pStyle w:val="ListParagraph"/>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3347D8" w:rsidRPr="0044639A" w:rsidTr="00ED59B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Caption"/>
        <w:jc w:val="center"/>
      </w:pPr>
      <w:r>
        <w:t xml:space="preserve">Table </w:t>
      </w:r>
      <w:r w:rsidR="00323275">
        <w:fldChar w:fldCharType="begin"/>
      </w:r>
      <w:r w:rsidR="00323275">
        <w:instrText xml:space="preserve"> SEQ Table \* ARABIC </w:instrText>
      </w:r>
      <w:r w:rsidR="00323275">
        <w:fldChar w:fldCharType="separate"/>
      </w:r>
      <w:r>
        <w:rPr>
          <w:noProof/>
        </w:rPr>
        <w:t>2</w:t>
      </w:r>
      <w:r w:rsidR="00323275">
        <w:rPr>
          <w:noProof/>
        </w:rPr>
        <w:fldChar w:fldCharType="end"/>
      </w:r>
      <w:r>
        <w:t xml:space="preserve">: </w:t>
      </w:r>
      <w:r w:rsidRPr="00331CCF">
        <w:t>example of Attributes defined in a server</w:t>
      </w:r>
    </w:p>
    <w:p w:rsidR="003347D8" w:rsidRDefault="003347D8" w:rsidP="003347D8">
      <w:pPr>
        <w:pStyle w:val="Heading3"/>
      </w:pPr>
      <w:r>
        <w:t>Profiles</w:t>
      </w:r>
    </w:p>
    <w:p w:rsidR="003347D8" w:rsidRDefault="003347D8" w:rsidP="003347D8">
      <w:pPr>
        <w:jc w:val="both"/>
      </w:pPr>
      <w:r>
        <w:t xml:space="preserve">Profiles are definitions of applications and specify general behaviours that </w:t>
      </w:r>
      <w:r>
        <w:rPr>
          <w:rStyle w:val="Emphasis"/>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8</w:t>
      </w:r>
      <w:r w:rsidR="00323275">
        <w:rPr>
          <w:noProof/>
        </w:rPr>
        <w:fldChar w:fldCharType="end"/>
      </w:r>
      <w:r>
        <w:t xml:space="preserve">: </w:t>
      </w:r>
      <w:r w:rsidRPr="00EF5874">
        <w:t>Profile</w:t>
      </w:r>
    </w:p>
    <w:p w:rsidR="003347D8" w:rsidRDefault="003347D8" w:rsidP="003347D8">
      <w:pPr>
        <w:pStyle w:val="Heading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323275" w:rsidP="003347D8">
      <w:pPr>
        <w:pStyle w:val="ListParagraph"/>
        <w:numPr>
          <w:ilvl w:val="0"/>
          <w:numId w:val="1"/>
        </w:numPr>
        <w:jc w:val="both"/>
      </w:pPr>
      <w:hyperlink r:id="rId30" w:history="1">
        <w:r w:rsidR="003347D8" w:rsidRPr="007C6441">
          <w:t>Current Time Service</w:t>
        </w:r>
      </w:hyperlink>
    </w:p>
    <w:p w:rsidR="003347D8" w:rsidRDefault="00323275" w:rsidP="003347D8">
      <w:pPr>
        <w:pStyle w:val="ListParagraph"/>
        <w:numPr>
          <w:ilvl w:val="0"/>
          <w:numId w:val="1"/>
        </w:numPr>
        <w:jc w:val="both"/>
      </w:pPr>
      <w:hyperlink r:id="rId31" w:history="1">
        <w:r w:rsidR="003347D8" w:rsidRPr="007C6441">
          <w:t>Battery Service</w:t>
        </w:r>
      </w:hyperlink>
    </w:p>
    <w:p w:rsidR="003347D8" w:rsidRDefault="00323275" w:rsidP="003347D8">
      <w:pPr>
        <w:pStyle w:val="ListParagraph"/>
        <w:numPr>
          <w:ilvl w:val="0"/>
          <w:numId w:val="1"/>
        </w:numPr>
        <w:jc w:val="both"/>
      </w:pPr>
      <w:hyperlink r:id="rId32" w:history="1">
        <w:r w:rsidR="003347D8" w:rsidRPr="007C6441">
          <w:t>Blood Pressure</w:t>
        </w:r>
      </w:hyperlink>
    </w:p>
    <w:p w:rsidR="003347D8" w:rsidRDefault="00323275" w:rsidP="003347D8">
      <w:pPr>
        <w:pStyle w:val="ListParagraph"/>
        <w:numPr>
          <w:ilvl w:val="0"/>
          <w:numId w:val="1"/>
        </w:numPr>
        <w:jc w:val="both"/>
      </w:pPr>
      <w:hyperlink r:id="rId33" w:history="1">
        <w:r w:rsidR="003347D8" w:rsidRPr="007C6441">
          <w:t>Continuous Glucose Monitoring</w:t>
        </w:r>
      </w:hyperlink>
    </w:p>
    <w:p w:rsidR="003347D8" w:rsidRDefault="00323275" w:rsidP="003347D8">
      <w:pPr>
        <w:pStyle w:val="ListParagraph"/>
        <w:numPr>
          <w:ilvl w:val="0"/>
          <w:numId w:val="1"/>
        </w:numPr>
        <w:jc w:val="both"/>
      </w:pPr>
      <w:hyperlink r:id="rId34" w:history="1">
        <w:r w:rsidR="003347D8" w:rsidRPr="007C6441">
          <w:t>Heart Rate</w:t>
        </w:r>
      </w:hyperlink>
    </w:p>
    <w:p w:rsidR="003347D8" w:rsidRDefault="003347D8" w:rsidP="003347D8">
      <w:pPr>
        <w:pStyle w:val="ListParagraph"/>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Hyperlink"/>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ListParagraph"/>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ListParagraph"/>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9</w:t>
      </w:r>
      <w:r w:rsidR="00323275">
        <w:rPr>
          <w:noProof/>
        </w:rPr>
        <w:fldChar w:fldCharType="end"/>
      </w:r>
      <w:r>
        <w:t xml:space="preserve">: </w:t>
      </w:r>
      <w:r w:rsidRPr="004C615F">
        <w:t>Service</w:t>
      </w:r>
      <w:r>
        <w:rPr>
          <w:noProof/>
        </w:rPr>
        <w:t xml:space="preserve"> </w:t>
      </w:r>
    </w:p>
    <w:p w:rsidR="003347D8" w:rsidRDefault="003347D8" w:rsidP="003347D8">
      <w:pPr>
        <w:pStyle w:val="Heading3"/>
      </w:pPr>
      <w:r>
        <w:t>Characteristics</w:t>
      </w:r>
    </w:p>
    <w:p w:rsidR="003347D8" w:rsidRDefault="003347D8" w:rsidP="003347D8">
      <w:r>
        <w:t>the characteristic is a container for user data. As the services, some characteristics are already defined:</w:t>
      </w:r>
    </w:p>
    <w:p w:rsidR="003347D8" w:rsidRPr="00EF079F" w:rsidRDefault="00323275" w:rsidP="003347D8">
      <w:pPr>
        <w:pStyle w:val="ListParagraph"/>
        <w:numPr>
          <w:ilvl w:val="0"/>
          <w:numId w:val="1"/>
        </w:numPr>
        <w:jc w:val="both"/>
      </w:pPr>
      <w:hyperlink r:id="rId37" w:history="1">
        <w:r w:rsidR="003347D8" w:rsidRPr="00EF079F">
          <w:t>Date Time</w:t>
        </w:r>
      </w:hyperlink>
    </w:p>
    <w:p w:rsidR="003347D8" w:rsidRPr="00EF079F" w:rsidRDefault="00323275" w:rsidP="003347D8">
      <w:pPr>
        <w:pStyle w:val="ListParagraph"/>
        <w:numPr>
          <w:ilvl w:val="0"/>
          <w:numId w:val="1"/>
        </w:numPr>
        <w:jc w:val="both"/>
      </w:pPr>
      <w:hyperlink r:id="rId38" w:history="1">
        <w:r w:rsidR="003347D8" w:rsidRPr="00EF079F">
          <w:t>Battery Level</w:t>
        </w:r>
      </w:hyperlink>
    </w:p>
    <w:p w:rsidR="003347D8" w:rsidRPr="00EF079F" w:rsidRDefault="00323275" w:rsidP="003347D8">
      <w:pPr>
        <w:pStyle w:val="ListParagraph"/>
        <w:numPr>
          <w:ilvl w:val="0"/>
          <w:numId w:val="1"/>
        </w:numPr>
        <w:jc w:val="both"/>
      </w:pPr>
      <w:hyperlink r:id="rId39" w:history="1">
        <w:r w:rsidR="003347D8" w:rsidRPr="00EF079F">
          <w:t>Blood Pressure Measurement</w:t>
        </w:r>
      </w:hyperlink>
    </w:p>
    <w:p w:rsidR="003347D8" w:rsidRDefault="00323275" w:rsidP="003347D8">
      <w:pPr>
        <w:pStyle w:val="ListParagraph"/>
        <w:numPr>
          <w:ilvl w:val="0"/>
          <w:numId w:val="1"/>
        </w:numPr>
        <w:jc w:val="both"/>
      </w:pPr>
      <w:hyperlink r:id="rId40" w:history="1">
        <w:r w:rsidR="003347D8" w:rsidRPr="00EF079F">
          <w:t>Heart Rate Measurement</w:t>
        </w:r>
      </w:hyperlink>
    </w:p>
    <w:p w:rsidR="003347D8" w:rsidRDefault="003347D8" w:rsidP="003347D8">
      <w:pPr>
        <w:pStyle w:val="ListParagraph"/>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ListParagraph"/>
        <w:numPr>
          <w:ilvl w:val="0"/>
          <w:numId w:val="1"/>
        </w:numPr>
      </w:pPr>
      <w:r w:rsidRPr="000543BF">
        <w:rPr>
          <w:b/>
        </w:rPr>
        <w:t>C</w:t>
      </w:r>
      <w:r w:rsidRPr="000543BF">
        <w:rPr>
          <w:rStyle w:val="Emphasis"/>
          <w:b/>
          <w:i w:val="0"/>
        </w:rPr>
        <w:t>haracteristic declaration</w:t>
      </w:r>
      <w:r>
        <w:t xml:space="preserve">, </w:t>
      </w:r>
      <w:r w:rsidRPr="000543BF">
        <w:t>which provides metadata abo</w:t>
      </w:r>
      <w:r>
        <w:t>ut the actual user data</w:t>
      </w:r>
    </w:p>
    <w:p w:rsidR="003347D8" w:rsidRPr="000543BF" w:rsidRDefault="003347D8" w:rsidP="003347D8">
      <w:pPr>
        <w:pStyle w:val="ListParagraph"/>
        <w:numPr>
          <w:ilvl w:val="0"/>
          <w:numId w:val="1"/>
        </w:numPr>
      </w:pPr>
      <w:r w:rsidRPr="000543BF">
        <w:rPr>
          <w:rStyle w:val="Emphasis"/>
          <w:b/>
          <w:i w:val="0"/>
        </w:rPr>
        <w:t>characteristic value</w:t>
      </w:r>
      <w:r w:rsidRPr="000543BF">
        <w:t>, which is a full attribute that contains th</w:t>
      </w:r>
      <w:r>
        <w:t>e user data in its value field</w:t>
      </w:r>
    </w:p>
    <w:p w:rsidR="003347D8" w:rsidRDefault="003347D8" w:rsidP="003347D8">
      <w:pPr>
        <w:pStyle w:val="ListParagraph"/>
        <w:numPr>
          <w:ilvl w:val="0"/>
          <w:numId w:val="1"/>
        </w:numPr>
      </w:pPr>
      <w:r w:rsidRPr="000543BF">
        <w:rPr>
          <w:rStyle w:val="Emphasis"/>
          <w:b/>
          <w:i w:val="0"/>
        </w:rPr>
        <w:t xml:space="preserve">Descriptor </w:t>
      </w:r>
      <w:r w:rsidRPr="00FE6B81">
        <w:rPr>
          <w:rStyle w:val="Emphasis"/>
          <w:i w:val="0"/>
        </w:rPr>
        <w:t>(optional),</w:t>
      </w:r>
      <w:r w:rsidRPr="000543BF">
        <w:rPr>
          <w:rStyle w:val="Emphasis"/>
          <w:b/>
          <w:i w:val="0"/>
        </w:rPr>
        <w:t xml:space="preserve"> </w:t>
      </w:r>
      <w:r w:rsidRPr="000543BF">
        <w:t>which further expand on the metadata contained in the characteristic declaration</w:t>
      </w:r>
    </w:p>
    <w:p w:rsidR="003347D8" w:rsidRDefault="003347D8" w:rsidP="003347D8">
      <w:pPr>
        <w:pStyle w:val="ListParagraph"/>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10</w:t>
      </w:r>
      <w:r w:rsidR="00323275">
        <w:rPr>
          <w:noProof/>
        </w:rPr>
        <w:fldChar w:fldCharType="end"/>
      </w:r>
      <w:r w:rsidRPr="00EB7E67">
        <w:t>: Characteristic</w:t>
      </w:r>
    </w:p>
    <w:p w:rsidR="003347D8" w:rsidRDefault="003347D8" w:rsidP="003347D8">
      <w:pPr>
        <w:pStyle w:val="Heading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ListParagraph"/>
        <w:numPr>
          <w:ilvl w:val="0"/>
          <w:numId w:val="1"/>
        </w:numPr>
        <w:rPr>
          <w:b/>
        </w:rPr>
      </w:pPr>
      <w:r w:rsidRPr="004E018B">
        <w:rPr>
          <w:b/>
        </w:rPr>
        <w:t>UUID of the characteristic</w:t>
      </w:r>
    </w:p>
    <w:p w:rsidR="003347D8" w:rsidRDefault="003347D8" w:rsidP="003347D8">
      <w:pPr>
        <w:pStyle w:val="ListParagraph"/>
        <w:numPr>
          <w:ilvl w:val="0"/>
          <w:numId w:val="1"/>
        </w:numPr>
      </w:pPr>
      <w:r w:rsidRPr="00B06CA9">
        <w:rPr>
          <w:b/>
        </w:rPr>
        <w:t>Value handle</w:t>
      </w:r>
      <w:r>
        <w:t>, handle of the attribute characteristic value</w:t>
      </w:r>
    </w:p>
    <w:p w:rsidR="003347D8" w:rsidRDefault="003347D8" w:rsidP="003347D8">
      <w:pPr>
        <w:pStyle w:val="ListParagraph"/>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ListParagraph"/>
        <w:numPr>
          <w:ilvl w:val="0"/>
          <w:numId w:val="1"/>
        </w:numPr>
      </w:pPr>
      <w:r w:rsidRPr="006730A4">
        <w:rPr>
          <w:b/>
        </w:rPr>
        <w:t>Read</w:t>
      </w:r>
      <w:r>
        <w:t>, the central reads from the value of the characteristic</w:t>
      </w:r>
    </w:p>
    <w:p w:rsidR="003347D8" w:rsidRDefault="003347D8" w:rsidP="003347D8">
      <w:pPr>
        <w:pStyle w:val="ListParagraph"/>
        <w:numPr>
          <w:ilvl w:val="0"/>
          <w:numId w:val="1"/>
        </w:numPr>
      </w:pPr>
      <w:r w:rsidRPr="006730A4">
        <w:rPr>
          <w:b/>
        </w:rPr>
        <w:t>Write</w:t>
      </w:r>
      <w:r>
        <w:t>, the central writes to the value of the characteristic</w:t>
      </w:r>
    </w:p>
    <w:p w:rsidR="003347D8" w:rsidRDefault="003347D8" w:rsidP="003347D8">
      <w:pPr>
        <w:pStyle w:val="ListParagraph"/>
        <w:numPr>
          <w:ilvl w:val="0"/>
          <w:numId w:val="1"/>
        </w:numPr>
      </w:pPr>
      <w:r w:rsidRPr="006730A4">
        <w:rPr>
          <w:b/>
        </w:rPr>
        <w:t>Notify</w:t>
      </w:r>
      <w:r>
        <w:t>, the central receives automatically the new value of the characteristic</w:t>
      </w:r>
    </w:p>
    <w:p w:rsidR="003347D8" w:rsidRDefault="003347D8" w:rsidP="003347D8">
      <w:pPr>
        <w:pStyle w:val="ListParagraph"/>
        <w:numPr>
          <w:ilvl w:val="0"/>
          <w:numId w:val="1"/>
        </w:numPr>
      </w:pPr>
      <w:r w:rsidRPr="006730A4">
        <w:rPr>
          <w:b/>
        </w:rPr>
        <w:t>Indicate</w:t>
      </w:r>
      <w:r>
        <w:t>, the central receives automatically the new value of the characteristic and sends a confirmation.</w:t>
      </w:r>
    </w:p>
    <w:p w:rsidR="003347D8" w:rsidRDefault="003347D8" w:rsidP="003347D8">
      <w:r>
        <w:t>The operation Notify and Indicate are enabled by the central using the attribute descriptor. Then the peripheral collects the data, when the function Notify or Indicate are called, and sends the data each connection event.</w:t>
      </w:r>
      <w:r w:rsidR="00FF7083" w:rsidRPr="00FF7083">
        <w:rPr>
          <w:noProof/>
        </w:rPr>
        <w:t xml:space="preserve"> </w:t>
      </w:r>
      <w:r w:rsidR="00FF7083">
        <w:rPr>
          <w:noProof/>
          <w:lang w:val="nb-NO" w:eastAsia="nb-NO"/>
        </w:rPr>
        <w:drawing>
          <wp:inline distT="0" distB="0" distL="0" distR="0" wp14:anchorId="1ECCF0CB" wp14:editId="489F69D1">
            <wp:extent cx="5760720" cy="258635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86355"/>
                    </a:xfrm>
                    <a:prstGeom prst="rect">
                      <a:avLst/>
                    </a:prstGeom>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11</w:t>
      </w:r>
      <w:r w:rsidR="00323275">
        <w:rPr>
          <w:noProof/>
        </w:rPr>
        <w:fldChar w:fldCharType="end"/>
      </w:r>
      <w:r>
        <w:t xml:space="preserve">: </w:t>
      </w:r>
      <w:r w:rsidR="00FF7083">
        <w:t>Measur</w:t>
      </w:r>
      <w:r w:rsidR="00875F3A">
        <w:t>ement of Notification from Perip</w:t>
      </w:r>
      <w:r w:rsidR="00FF7083">
        <w:t>heral</w:t>
      </w:r>
    </w:p>
    <w:p w:rsidR="003347D8" w:rsidRDefault="003347D8" w:rsidP="003347D8">
      <w:pPr>
        <w:pStyle w:val="Heading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Heading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Heading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317" cy="2596384"/>
                    </a:xfrm>
                    <a:prstGeom prst="rect">
                      <a:avLst/>
                    </a:prstGeom>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12</w:t>
      </w:r>
      <w:r w:rsidR="00323275">
        <w:rPr>
          <w:noProof/>
        </w:rPr>
        <w:fldChar w:fldCharType="end"/>
      </w:r>
      <w:r>
        <w:t>:Profile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5760720" cy="2791751"/>
            <wp:effectExtent l="0" t="0" r="0" b="889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91751"/>
                    </a:xfrm>
                    <a:prstGeom prst="rect">
                      <a:avLst/>
                    </a:prstGeom>
                    <a:noFill/>
                    <a:ln>
                      <a:noFill/>
                    </a:ln>
                  </pic:spPr>
                </pic:pic>
              </a:graphicData>
            </a:graphic>
          </wp:inline>
        </w:drawing>
      </w:r>
    </w:p>
    <w:p w:rsidR="00830577" w:rsidRPr="00830577" w:rsidRDefault="0067705D" w:rsidP="0067705D">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13</w:t>
      </w:r>
      <w:r w:rsidR="00323275">
        <w:rPr>
          <w:noProof/>
        </w:rPr>
        <w:fldChar w:fldCharType="end"/>
      </w:r>
      <w:r>
        <w:t xml:space="preserve">: Peripheral services tree, from </w:t>
      </w:r>
      <w:r w:rsidRPr="00B003A8">
        <w:t>https://www.bignerdranch.com</w:t>
      </w:r>
      <w:r>
        <w:t>/</w:t>
      </w:r>
    </w:p>
    <w:p w:rsidR="003347D8" w:rsidRPr="0049765F" w:rsidRDefault="003347D8" w:rsidP="003347D8">
      <w:pPr>
        <w:pStyle w:val="Heading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ListParagraph"/>
        <w:numPr>
          <w:ilvl w:val="0"/>
          <w:numId w:val="1"/>
        </w:numPr>
        <w:rPr>
          <w:b/>
        </w:rPr>
      </w:pPr>
      <w:r>
        <w:rPr>
          <w:b/>
        </w:rPr>
        <w:t>Application</w:t>
      </w:r>
    </w:p>
    <w:p w:rsidR="003347D8" w:rsidRPr="00C9143C" w:rsidRDefault="003347D8" w:rsidP="003347D8">
      <w:pPr>
        <w:pStyle w:val="ListParagraph"/>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ListParagraph"/>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769146" cy="3570136"/>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5798" cy="3576437"/>
                    </a:xfrm>
                    <a:prstGeom prst="rect">
                      <a:avLst/>
                    </a:prstGeom>
                  </pic:spPr>
                </pic:pic>
              </a:graphicData>
            </a:graphic>
          </wp:inline>
        </w:drawing>
      </w:r>
    </w:p>
    <w:p w:rsidR="003347D8" w:rsidRDefault="003347D8" w:rsidP="003347D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14</w:t>
      </w:r>
      <w:r w:rsidR="00323275">
        <w:rPr>
          <w:noProof/>
        </w:rPr>
        <w:fldChar w:fldCharType="end"/>
      </w:r>
      <w:r>
        <w:t>:BLE Stack</w:t>
      </w:r>
    </w:p>
    <w:p w:rsidR="003347D8" w:rsidRDefault="003347D8" w:rsidP="003347D8">
      <w:pPr>
        <w:pStyle w:val="Heading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Heading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Heading2"/>
      </w:pPr>
      <w:r>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Heading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Heading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Caption"/>
        <w:jc w:val="center"/>
      </w:pPr>
      <w:r>
        <w:t xml:space="preserve">Table </w:t>
      </w:r>
      <w:r w:rsidR="00323275">
        <w:fldChar w:fldCharType="begin"/>
      </w:r>
      <w:r w:rsidR="00323275">
        <w:instrText xml:space="preserve"> SEQ Table \* ARABIC </w:instrText>
      </w:r>
      <w:r w:rsidR="00323275">
        <w:fldChar w:fldCharType="separate"/>
      </w:r>
      <w:r>
        <w:rPr>
          <w:noProof/>
        </w:rPr>
        <w:t>3</w:t>
      </w:r>
      <w:r w:rsidR="00323275">
        <w:rPr>
          <w:noProof/>
        </w:rPr>
        <w:fldChar w:fldCharType="end"/>
      </w:r>
      <w:r>
        <w:t>: Number max of connections for central</w:t>
      </w:r>
    </w:p>
    <w:p w:rsidR="003347D8" w:rsidRDefault="003347D8" w:rsidP="003347D8">
      <w:pPr>
        <w:pStyle w:val="Heading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Caption"/>
        <w:jc w:val="center"/>
      </w:pPr>
      <w:r>
        <w:t xml:space="preserve">Table </w:t>
      </w:r>
      <w:r w:rsidR="00323275">
        <w:fldChar w:fldCharType="begin"/>
      </w:r>
      <w:r w:rsidR="00323275">
        <w:instrText xml:space="preserve"> SEQ Table \* ARABIC </w:instrText>
      </w:r>
      <w:r w:rsidR="00323275">
        <w:fldChar w:fldCharType="separate"/>
      </w:r>
      <w:r>
        <w:rPr>
          <w:noProof/>
        </w:rPr>
        <w:t>4</w:t>
      </w:r>
      <w:r w:rsidR="00323275">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Caption"/>
        <w:jc w:val="center"/>
      </w:pPr>
      <w:r>
        <w:t xml:space="preserve">Figure </w:t>
      </w:r>
      <w:r w:rsidR="00323275">
        <w:fldChar w:fldCharType="begin"/>
      </w:r>
      <w:r w:rsidR="00323275">
        <w:instrText xml:space="preserve"> SEQ Figure \* ARABIC </w:instrText>
      </w:r>
      <w:r w:rsidR="00323275">
        <w:fldChar w:fldCharType="separate"/>
      </w:r>
      <w:r>
        <w:rPr>
          <w:noProof/>
        </w:rPr>
        <w:t>15</w:t>
      </w:r>
      <w:r w:rsidR="00323275">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Heading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Caption"/>
        <w:jc w:val="center"/>
      </w:pPr>
      <w:r>
        <w:t xml:space="preserve">Table </w:t>
      </w:r>
      <w:r w:rsidR="00323275">
        <w:fldChar w:fldCharType="begin"/>
      </w:r>
      <w:r w:rsidR="00323275">
        <w:instrText xml:space="preserve"> SEQ Table \* ARABIC </w:instrText>
      </w:r>
      <w:r w:rsidR="00323275">
        <w:fldChar w:fldCharType="separate"/>
      </w:r>
      <w:r>
        <w:rPr>
          <w:noProof/>
        </w:rPr>
        <w:t>6</w:t>
      </w:r>
      <w:r w:rsidR="00323275">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Caption"/>
        <w:jc w:val="center"/>
      </w:pPr>
      <w:r>
        <w:t xml:space="preserve">Table </w:t>
      </w:r>
      <w:r w:rsidR="00323275">
        <w:fldChar w:fldCharType="begin"/>
      </w:r>
      <w:r w:rsidR="00323275">
        <w:instrText xml:space="preserve"> SEQ Table \* ARABIC </w:instrText>
      </w:r>
      <w:r w:rsidR="00323275">
        <w:fldChar w:fldCharType="separate"/>
      </w:r>
      <w:r>
        <w:rPr>
          <w:noProof/>
        </w:rPr>
        <w:t>7</w:t>
      </w:r>
      <w:r w:rsidR="00323275">
        <w:rPr>
          <w:noProof/>
        </w:rPr>
        <w:fldChar w:fldCharType="end"/>
      </w:r>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Heading2"/>
      </w:pPr>
      <w:r>
        <w:t>Sources</w:t>
      </w:r>
    </w:p>
    <w:p w:rsidR="003347D8" w:rsidRDefault="00323275" w:rsidP="003347D8">
      <w:pPr>
        <w:spacing w:after="0"/>
        <w:rPr>
          <w:rStyle w:val="Hyperlink"/>
        </w:rPr>
      </w:pPr>
      <w:hyperlink r:id="rId47" w:history="1">
        <w:r w:rsidR="003347D8" w:rsidRPr="00787B60">
          <w:rPr>
            <w:rStyle w:val="Hyperlink"/>
          </w:rPr>
          <w:t>https://learn.adafruit.com/introduction-to-bluetooth-low-energy/introduction</w:t>
        </w:r>
      </w:hyperlink>
    </w:p>
    <w:p w:rsidR="003347D8" w:rsidRDefault="00323275" w:rsidP="003347D8">
      <w:pPr>
        <w:spacing w:after="0"/>
        <w:rPr>
          <w:rStyle w:val="Hyperlink"/>
        </w:rPr>
      </w:pPr>
      <w:hyperlink r:id="rId48" w:history="1">
        <w:r w:rsidR="003347D8" w:rsidRPr="00507EB4">
          <w:rPr>
            <w:rStyle w:val="Hyperlink"/>
          </w:rPr>
          <w:t>https://www.safaribooksonline.com/library/view/getting-started-with/9781491900550/ch04.html</w:t>
        </w:r>
      </w:hyperlink>
    </w:p>
    <w:p w:rsidR="003347D8" w:rsidRDefault="00323275" w:rsidP="003347D8">
      <w:pPr>
        <w:spacing w:after="0"/>
      </w:pPr>
      <w:hyperlink r:id="rId49" w:history="1">
        <w:r w:rsidR="003347D8" w:rsidRPr="00E12EBC">
          <w:rPr>
            <w:rStyle w:val="Hyperlink"/>
          </w:rPr>
          <w:t>https://learn.mikroe.com/bluetooth-low-energy-part-1-introduction-ble/</w:t>
        </w:r>
      </w:hyperlink>
    </w:p>
    <w:p w:rsidR="003347D8" w:rsidRDefault="00323275" w:rsidP="003347D8">
      <w:pPr>
        <w:spacing w:after="0"/>
      </w:pPr>
      <w:hyperlink r:id="rId50" w:history="1">
        <w:r w:rsidR="003347D8" w:rsidRPr="00787B60">
          <w:rPr>
            <w:rStyle w:val="Hyperlink"/>
          </w:rPr>
          <w:t>https://www.link-labs.com/blog/bluetooth-vs-bluetooth-low-energy</w:t>
        </w:r>
      </w:hyperlink>
    </w:p>
    <w:p w:rsidR="003347D8" w:rsidRDefault="00323275" w:rsidP="003347D8">
      <w:pPr>
        <w:spacing w:after="0"/>
      </w:pPr>
      <w:hyperlink r:id="rId51" w:history="1">
        <w:r w:rsidR="003347D8" w:rsidRPr="00C332CA">
          <w:rPr>
            <w:rStyle w:val="Hyperlink"/>
          </w:rPr>
          <w:t>https://www.bluetooth.com/specifications/profiles-overview</w:t>
        </w:r>
      </w:hyperlink>
    </w:p>
    <w:p w:rsidR="003347D8" w:rsidRDefault="00323275" w:rsidP="003347D8">
      <w:pPr>
        <w:spacing w:after="0"/>
      </w:pPr>
      <w:hyperlink r:id="rId52" w:history="1">
        <w:r w:rsidR="003347D8" w:rsidRPr="00C332CA">
          <w:rPr>
            <w:rStyle w:val="Hyperlink"/>
          </w:rPr>
          <w:t>https://www.bluetooth.com/specifications/gatt</w:t>
        </w:r>
      </w:hyperlink>
      <w:r w:rsidR="003347D8">
        <w:t xml:space="preserve"> </w:t>
      </w:r>
    </w:p>
    <w:p w:rsidR="003347D8" w:rsidRDefault="00323275" w:rsidP="003347D8">
      <w:pPr>
        <w:spacing w:after="0"/>
      </w:pPr>
      <w:hyperlink r:id="rId53" w:history="1">
        <w:r w:rsidR="003347D8" w:rsidRPr="00AF09A9">
          <w:rPr>
            <w:rStyle w:val="Hyperlink"/>
          </w:rPr>
          <w:t>http://infocenter.nordicsemi.com/pdf/S132_SDS_v5.0.pdf</w:t>
        </w:r>
      </w:hyperlink>
    </w:p>
    <w:p w:rsidR="003347D8" w:rsidRDefault="00323275" w:rsidP="003347D8">
      <w:pPr>
        <w:spacing w:after="0"/>
        <w:rPr>
          <w:rStyle w:val="Hyperlink"/>
        </w:rPr>
      </w:pPr>
      <w:hyperlink r:id="rId54" w:history="1">
        <w:r w:rsidR="003347D8" w:rsidRPr="00C332CA">
          <w:rPr>
            <w:rStyle w:val="Hyperlink"/>
          </w:rPr>
          <w:t>https://en.wikipedia.org/wiki/Bluetooth_Special_Interest_Group</w:t>
        </w:r>
      </w:hyperlink>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F97E2B" w:rsidRDefault="00F97E2B" w:rsidP="003347D8">
      <w:pPr>
        <w:spacing w:after="0"/>
        <w:rPr>
          <w:rStyle w:val="Hyperlink"/>
        </w:rPr>
      </w:pPr>
    </w:p>
    <w:p w:rsidR="00F97E2B" w:rsidRDefault="00F97E2B" w:rsidP="003347D8">
      <w:pPr>
        <w:spacing w:after="0"/>
        <w:rPr>
          <w:rStyle w:val="Hyperlink"/>
        </w:rPr>
      </w:pPr>
    </w:p>
    <w:p w:rsidR="008621CB" w:rsidRDefault="008621CB" w:rsidP="003347D8">
      <w:pPr>
        <w:spacing w:after="0"/>
        <w:rPr>
          <w:rStyle w:val="Hyperlink"/>
        </w:rPr>
      </w:pPr>
    </w:p>
    <w:p w:rsidR="00774351" w:rsidRDefault="00774351" w:rsidP="00774351"/>
    <w:p w:rsidR="003F17A2" w:rsidRDefault="003D35CE" w:rsidP="003F17A2">
      <w:pPr>
        <w:pStyle w:val="Heading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ListParagraph"/>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ListParagraph"/>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ListParagraph"/>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ListParagraph"/>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ListParagraph"/>
        <w:numPr>
          <w:ilvl w:val="0"/>
          <w:numId w:val="1"/>
        </w:numPr>
        <w:rPr>
          <w:b/>
        </w:rPr>
      </w:pPr>
      <w:r>
        <w:rPr>
          <w:b/>
        </w:rPr>
        <w:t>A/D converter</w:t>
      </w:r>
    </w:p>
    <w:p w:rsidR="000724CB" w:rsidRPr="00C86EAA" w:rsidRDefault="000724CB" w:rsidP="000724CB">
      <w:pPr>
        <w:pStyle w:val="ListParagraph"/>
        <w:numPr>
          <w:ilvl w:val="0"/>
          <w:numId w:val="1"/>
        </w:numPr>
        <w:rPr>
          <w:b/>
        </w:rPr>
      </w:pPr>
      <w:r w:rsidRPr="00C86EAA">
        <w:rPr>
          <w:b/>
        </w:rPr>
        <w:t>Accelerometer</w:t>
      </w:r>
    </w:p>
    <w:p w:rsidR="000724CB" w:rsidRPr="00C86EAA" w:rsidRDefault="000315A7" w:rsidP="000724CB">
      <w:pPr>
        <w:pStyle w:val="ListParagraph"/>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lang w:val="nb-NO" w:eastAsia="nb-NO"/>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Caption"/>
        <w:jc w:val="center"/>
        <w:rPr>
          <w:color w:val="FF0000"/>
        </w:rPr>
      </w:pPr>
      <w:r>
        <w:t xml:space="preserve">Figure </w:t>
      </w:r>
      <w:r w:rsidR="00323275">
        <w:fldChar w:fldCharType="begin"/>
      </w:r>
      <w:r w:rsidR="00323275">
        <w:instrText xml:space="preserve"> SEQ Figure \* ARABIC </w:instrText>
      </w:r>
      <w:r w:rsidR="00323275">
        <w:fldChar w:fldCharType="separate"/>
      </w:r>
      <w:r w:rsidR="0092743A">
        <w:rPr>
          <w:noProof/>
        </w:rPr>
        <w:t>16</w:t>
      </w:r>
      <w:r w:rsidR="00323275">
        <w:rPr>
          <w:noProof/>
        </w:rPr>
        <w:fldChar w:fldCharType="end"/>
      </w:r>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lang w:val="nb-NO" w:eastAsia="nb-NO"/>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81985"/>
                    </a:xfrm>
                    <a:prstGeom prst="rect">
                      <a:avLst/>
                    </a:prstGeom>
                  </pic:spPr>
                </pic:pic>
              </a:graphicData>
            </a:graphic>
          </wp:inline>
        </w:drawing>
      </w:r>
    </w:p>
    <w:p w:rsidR="00C10A95" w:rsidRDefault="00AB6F83" w:rsidP="00AB6F83">
      <w:pPr>
        <w:pStyle w:val="Caption"/>
        <w:jc w:val="center"/>
      </w:pPr>
      <w:r>
        <w:t xml:space="preserve">Figure </w:t>
      </w:r>
      <w:r w:rsidR="00323275">
        <w:fldChar w:fldCharType="begin"/>
      </w:r>
      <w:r w:rsidR="00323275">
        <w:instrText xml:space="preserve"> SEQ Figu</w:instrText>
      </w:r>
      <w:r w:rsidR="00323275">
        <w:instrText xml:space="preserve">re \* ARABIC </w:instrText>
      </w:r>
      <w:r w:rsidR="00323275">
        <w:fldChar w:fldCharType="separate"/>
      </w:r>
      <w:r w:rsidR="0092743A">
        <w:rPr>
          <w:noProof/>
        </w:rPr>
        <w:t>17</w:t>
      </w:r>
      <w:r w:rsidR="00323275">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ListParagraph"/>
        <w:numPr>
          <w:ilvl w:val="0"/>
          <w:numId w:val="3"/>
        </w:numPr>
        <w:rPr>
          <w:b/>
        </w:rPr>
      </w:pPr>
      <w:r>
        <w:rPr>
          <w:b/>
        </w:rPr>
        <w:t>Power Consumption</w:t>
      </w:r>
    </w:p>
    <w:p w:rsidR="00AE0DF7" w:rsidRDefault="00AE0DF7" w:rsidP="00AE0DF7">
      <w:pPr>
        <w:pStyle w:val="ListParagraph"/>
        <w:numPr>
          <w:ilvl w:val="0"/>
          <w:numId w:val="3"/>
        </w:numPr>
        <w:rPr>
          <w:b/>
        </w:rPr>
      </w:pPr>
      <w:r w:rsidRPr="009D200F">
        <w:rPr>
          <w:b/>
        </w:rPr>
        <w:t>Interrupt latency</w:t>
      </w:r>
    </w:p>
    <w:p w:rsidR="00A53761" w:rsidRDefault="003778CA" w:rsidP="00AE0DF7">
      <w:pPr>
        <w:pStyle w:val="ListParagraph"/>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164FE3">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164FE3" w:rsidRPr="00164FE3">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ListParagraph"/>
      </w:pPr>
      <w:r>
        <w:br w:type="page"/>
      </w:r>
    </w:p>
    <w:p w:rsidR="00F9073E" w:rsidRDefault="00F9073E" w:rsidP="00F9073E">
      <w:pPr>
        <w:pStyle w:val="Heading1"/>
      </w:pPr>
      <w:r>
        <w:lastRenderedPageBreak/>
        <w:t>Hardware</w:t>
      </w:r>
    </w:p>
    <w:p w:rsidR="00CD6F13" w:rsidRPr="00C9248F" w:rsidRDefault="00CD6F13" w:rsidP="00CD6F13">
      <w:pPr>
        <w:rPr>
          <w:color w:val="FF0000"/>
        </w:rPr>
      </w:pPr>
      <w:r>
        <w:rPr>
          <w:color w:val="FF0000"/>
        </w:rPr>
        <w:t>explaination</w:t>
      </w:r>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ListParagraph"/>
        <w:numPr>
          <w:ilvl w:val="0"/>
          <w:numId w:val="1"/>
        </w:numPr>
        <w:rPr>
          <w:b/>
        </w:rPr>
      </w:pPr>
      <w:r>
        <w:rPr>
          <w:b/>
        </w:rPr>
        <w:t>n</w:t>
      </w:r>
      <w:r w:rsidRPr="00943A51">
        <w:rPr>
          <w:b/>
        </w:rPr>
        <w:t xml:space="preserve">RF52840 </w:t>
      </w:r>
      <w:r>
        <w:rPr>
          <w:b/>
        </w:rPr>
        <w:t>SoC</w:t>
      </w:r>
    </w:p>
    <w:p w:rsidR="00FD183A" w:rsidRDefault="001777EB" w:rsidP="00FD183A">
      <w:pPr>
        <w:pStyle w:val="ListParagraph"/>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ListParagraph"/>
        <w:numPr>
          <w:ilvl w:val="0"/>
          <w:numId w:val="1"/>
        </w:numPr>
      </w:pPr>
      <w:r w:rsidRPr="00943A51">
        <w:rPr>
          <w:b/>
        </w:rPr>
        <w:t>Power supply</w:t>
      </w:r>
      <w:r>
        <w:t xml:space="preserve"> provided by the </w:t>
      </w:r>
      <w:r w:rsidR="001777EB">
        <w:t>Micro USB-B</w:t>
      </w:r>
    </w:p>
    <w:p w:rsidR="00CA2287" w:rsidRDefault="00CA2287" w:rsidP="00FD183A">
      <w:pPr>
        <w:pStyle w:val="ListParagraph"/>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ListParagraph"/>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ListParagraph"/>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18</w:t>
      </w:r>
      <w:r w:rsidR="00323275">
        <w:rPr>
          <w:noProof/>
        </w:rPr>
        <w:fldChar w:fldCharType="end"/>
      </w:r>
      <w:r>
        <w:t>: Hardware schema block</w:t>
      </w:r>
    </w:p>
    <w:p w:rsidR="00D66B10" w:rsidRDefault="00D66B10" w:rsidP="00D66B10">
      <w:pPr>
        <w:pStyle w:val="Heading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Hyperlink"/>
            <w:i/>
            <w:sz w:val="20"/>
            <w:szCs w:val="20"/>
          </w:rPr>
          <w:t>Bluetooth 5</w:t>
        </w:r>
      </w:hyperlink>
      <w:r w:rsidR="00B0173F" w:rsidRPr="00372625">
        <w:rPr>
          <w:i/>
          <w:sz w:val="20"/>
          <w:szCs w:val="20"/>
        </w:rPr>
        <w:t xml:space="preserve">), </w:t>
      </w:r>
      <w:hyperlink r:id="rId59" w:tgtFrame="_self" w:tooltip="IEEE 802.15.4" w:history="1">
        <w:r w:rsidR="00B0173F" w:rsidRPr="00372625">
          <w:rPr>
            <w:rStyle w:val="Hyperlink"/>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ListParagraph"/>
        <w:numPr>
          <w:ilvl w:val="0"/>
          <w:numId w:val="1"/>
        </w:numPr>
      </w:pPr>
      <w:r w:rsidRPr="000C42D3">
        <w:rPr>
          <w:b/>
        </w:rPr>
        <w:t>1.7 to 5.5V</w:t>
      </w:r>
      <w:r>
        <w:t xml:space="preserve"> power supply</w:t>
      </w:r>
    </w:p>
    <w:p w:rsidR="006039F6" w:rsidRDefault="006039F6" w:rsidP="00C777D7">
      <w:pPr>
        <w:pStyle w:val="ListParagraph"/>
        <w:numPr>
          <w:ilvl w:val="0"/>
          <w:numId w:val="1"/>
        </w:numPr>
      </w:pPr>
      <w:r w:rsidRPr="000C42D3">
        <w:rPr>
          <w:b/>
        </w:rPr>
        <w:t>80mA</w:t>
      </w:r>
      <w:r>
        <w:t xml:space="preserve"> current consumption max</w:t>
      </w:r>
    </w:p>
    <w:p w:rsidR="003D3009" w:rsidRDefault="003D3009" w:rsidP="00C777D7">
      <w:pPr>
        <w:pStyle w:val="ListParagraph"/>
        <w:numPr>
          <w:ilvl w:val="0"/>
          <w:numId w:val="1"/>
        </w:numPr>
      </w:pPr>
      <w:r w:rsidRPr="000C42D3">
        <w:rPr>
          <w:b/>
        </w:rPr>
        <w:t>PPI</w:t>
      </w:r>
      <w:r>
        <w:t xml:space="preserve"> – Programmable Peripheral Interconnect</w:t>
      </w:r>
    </w:p>
    <w:p w:rsidR="00C777D7" w:rsidRDefault="00C777D7" w:rsidP="00C777D7">
      <w:pPr>
        <w:pStyle w:val="ListParagraph"/>
        <w:numPr>
          <w:ilvl w:val="0"/>
          <w:numId w:val="1"/>
        </w:numPr>
      </w:pPr>
      <w:r w:rsidRPr="008E3134">
        <w:rPr>
          <w:b/>
        </w:rPr>
        <w:t>48 x GPIOs</w:t>
      </w:r>
      <w:r w:rsidR="004871EC">
        <w:t xml:space="preserve"> (32 x GPIOs PORT0, 16 x GPIOs PORT1)</w:t>
      </w:r>
    </w:p>
    <w:p w:rsidR="00C777D7" w:rsidRPr="00226497" w:rsidRDefault="00C777D7" w:rsidP="00C777D7">
      <w:pPr>
        <w:pStyle w:val="ListParagraph"/>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ListParagraph"/>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19</w:t>
      </w:r>
      <w:r w:rsidR="00323275">
        <w:rPr>
          <w:noProof/>
        </w:rPr>
        <w:fldChar w:fldCharType="end"/>
      </w:r>
      <w:r>
        <w:t>: Nordic nRF52840 Preview Kit</w:t>
      </w:r>
    </w:p>
    <w:p w:rsidR="000E7C53" w:rsidRDefault="00731AA2" w:rsidP="000E7C53">
      <w:pPr>
        <w:pStyle w:val="Heading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ListParagraph"/>
        <w:numPr>
          <w:ilvl w:val="0"/>
          <w:numId w:val="1"/>
        </w:numPr>
      </w:pPr>
      <w:r w:rsidRPr="00B55A77">
        <w:rPr>
          <w:b/>
        </w:rPr>
        <w:t>To programme</w:t>
      </w:r>
      <w:r>
        <w:t xml:space="preserve"> the nRF52840 Chip</w:t>
      </w:r>
    </w:p>
    <w:p w:rsidR="005E24F9" w:rsidRDefault="005E24F9" w:rsidP="005E24F9">
      <w:pPr>
        <w:pStyle w:val="ListParagraph"/>
        <w:numPr>
          <w:ilvl w:val="0"/>
          <w:numId w:val="1"/>
        </w:numPr>
      </w:pPr>
      <w:r w:rsidRPr="00B55A77">
        <w:rPr>
          <w:b/>
        </w:rPr>
        <w:t>To provide 5V power supply</w:t>
      </w:r>
      <w:r>
        <w:t xml:space="preserve"> to the system</w:t>
      </w:r>
    </w:p>
    <w:p w:rsidR="0043124B" w:rsidRDefault="0043124B" w:rsidP="005E24F9">
      <w:pPr>
        <w:pStyle w:val="ListParagraph"/>
        <w:numPr>
          <w:ilvl w:val="0"/>
          <w:numId w:val="1"/>
        </w:numPr>
      </w:pPr>
      <w:r w:rsidRPr="00B55A77">
        <w:rPr>
          <w:b/>
        </w:rPr>
        <w:t>To Debug</w:t>
      </w:r>
      <w:r>
        <w:t xml:space="preserve"> the nRF52840 Chip</w:t>
      </w:r>
    </w:p>
    <w:p w:rsidR="0043124B" w:rsidRDefault="0043124B" w:rsidP="005E24F9">
      <w:pPr>
        <w:pStyle w:val="ListParagraph"/>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Heading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20</w:t>
      </w:r>
      <w:r w:rsidR="00323275">
        <w:rPr>
          <w:noProof/>
        </w:rPr>
        <w:fldChar w:fldCharType="end"/>
      </w:r>
      <w:r w:rsidR="00C06852">
        <w:t>: Regulator buck 3V schematic</w:t>
      </w:r>
      <w:r w:rsidR="00455E12">
        <w:t xml:space="preserve">, from </w:t>
      </w:r>
      <w:r w:rsidR="00E52DB9">
        <w:t>nRF52840 DK User Guide</w:t>
      </w:r>
    </w:p>
    <w:p w:rsidR="000E7C53" w:rsidRDefault="000E7C53" w:rsidP="009C2802">
      <w:pPr>
        <w:pStyle w:val="Heading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ListParagraph"/>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ListParagraph"/>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ListParagraph"/>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793" cy="4381952"/>
                    </a:xfrm>
                    <a:prstGeom prst="rect">
                      <a:avLst/>
                    </a:prstGeom>
                  </pic:spPr>
                </pic:pic>
              </a:graphicData>
            </a:graphic>
          </wp:inline>
        </w:drawing>
      </w:r>
    </w:p>
    <w:p w:rsidR="00132B4D" w:rsidRDefault="0026138B" w:rsidP="0026138B">
      <w:pPr>
        <w:pStyle w:val="Caption"/>
        <w:jc w:val="center"/>
      </w:pPr>
      <w:r>
        <w:t xml:space="preserve">Figure </w:t>
      </w:r>
      <w:r w:rsidR="00323275">
        <w:fldChar w:fldCharType="begin"/>
      </w:r>
      <w:r w:rsidR="00323275">
        <w:instrText xml:space="preserve"> SEQ Figure \* AR</w:instrText>
      </w:r>
      <w:r w:rsidR="00323275">
        <w:instrText xml:space="preserve">ABIC </w:instrText>
      </w:r>
      <w:r w:rsidR="00323275">
        <w:fldChar w:fldCharType="separate"/>
      </w:r>
      <w:r w:rsidR="0092743A">
        <w:rPr>
          <w:noProof/>
        </w:rPr>
        <w:t>21</w:t>
      </w:r>
      <w:r w:rsidR="00323275">
        <w:rPr>
          <w:noProof/>
        </w:rPr>
        <w:fldChar w:fldCharType="end"/>
      </w:r>
      <w:r>
        <w:t>: nRF52840 Preview DK board connectors</w:t>
      </w:r>
      <w:r w:rsidR="00E52DB9">
        <w:t>, from nRF52840 DK User Guide</w:t>
      </w:r>
    </w:p>
    <w:p w:rsidR="000E7C53" w:rsidRDefault="000A3117" w:rsidP="009C2802">
      <w:pPr>
        <w:pStyle w:val="Heading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ListParagraph"/>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ListParagraph"/>
        <w:numPr>
          <w:ilvl w:val="0"/>
          <w:numId w:val="1"/>
        </w:numPr>
        <w:rPr>
          <w:b/>
        </w:rPr>
      </w:pPr>
      <w:r w:rsidRPr="00B626FC">
        <w:rPr>
          <w:b/>
        </w:rPr>
        <w:t>0.2µ</w:t>
      </w:r>
      <w:r w:rsidR="000D286C" w:rsidRPr="00B626FC">
        <w:rPr>
          <w:b/>
        </w:rPr>
        <w:t>A measurement resolution</w:t>
      </w:r>
    </w:p>
    <w:p w:rsidR="000D286C" w:rsidRPr="00B626FC" w:rsidRDefault="000D286C" w:rsidP="000D286C">
      <w:pPr>
        <w:pStyle w:val="ListParagraph"/>
        <w:numPr>
          <w:ilvl w:val="0"/>
          <w:numId w:val="1"/>
        </w:numPr>
        <w:rPr>
          <w:b/>
        </w:rPr>
      </w:pPr>
      <w:r w:rsidRPr="00B626FC">
        <w:rPr>
          <w:b/>
        </w:rPr>
        <w:t>77kHz sampling rate</w:t>
      </w:r>
    </w:p>
    <w:p w:rsidR="000D286C" w:rsidRDefault="000D286C" w:rsidP="000D286C">
      <w:pPr>
        <w:pStyle w:val="ListParagraph"/>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lang w:val="nb-NO" w:eastAsia="nb-NO"/>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6289" cy="2678582"/>
                    </a:xfrm>
                    <a:prstGeom prst="rect">
                      <a:avLst/>
                    </a:prstGeom>
                  </pic:spPr>
                </pic:pic>
              </a:graphicData>
            </a:graphic>
          </wp:inline>
        </w:drawing>
      </w:r>
    </w:p>
    <w:p w:rsidR="00060C77" w:rsidRDefault="00E37C09" w:rsidP="00E37C09">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22</w:t>
      </w:r>
      <w:r w:rsidR="00323275">
        <w:rPr>
          <w:noProof/>
        </w:rPr>
        <w:fldChar w:fldCharType="end"/>
      </w:r>
      <w:r>
        <w:t>: Nordic Power Profiler Kit view</w:t>
      </w:r>
    </w:p>
    <w:p w:rsidR="00F5122C" w:rsidRDefault="00F5122C" w:rsidP="009C2802">
      <w:pPr>
        <w:pStyle w:val="Heading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ListParagraph"/>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ListParagraph"/>
        <w:numPr>
          <w:ilvl w:val="0"/>
          <w:numId w:val="1"/>
        </w:numPr>
        <w:rPr>
          <w:b/>
        </w:rPr>
      </w:pPr>
      <w:r w:rsidRPr="00F93491">
        <w:rPr>
          <w:b/>
        </w:rPr>
        <w:t>Accelerometer</w:t>
      </w:r>
    </w:p>
    <w:p w:rsidR="00474648" w:rsidRDefault="00FA32C7" w:rsidP="00474648">
      <w:pPr>
        <w:pStyle w:val="ListParagraph"/>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ListParagraph"/>
        <w:numPr>
          <w:ilvl w:val="0"/>
          <w:numId w:val="1"/>
        </w:numPr>
        <w:rPr>
          <w:b/>
        </w:rPr>
      </w:pPr>
      <w:r w:rsidRPr="00305B67">
        <w:rPr>
          <w:b/>
        </w:rPr>
        <w:t>Package easy to solder</w:t>
      </w:r>
    </w:p>
    <w:p w:rsidR="00075F71" w:rsidRPr="00075F71" w:rsidRDefault="00504518" w:rsidP="00075F71">
      <w:pPr>
        <w:pStyle w:val="ListParagraph"/>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Heading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ListParagraph"/>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ListParagraph"/>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ListParagraph"/>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ListParagraph"/>
        <w:numPr>
          <w:ilvl w:val="0"/>
          <w:numId w:val="1"/>
        </w:numPr>
        <w:rPr>
          <w:b/>
        </w:rPr>
      </w:pPr>
      <w:r>
        <w:rPr>
          <w:b/>
        </w:rPr>
        <w:t>Reference Voltage</w:t>
      </w:r>
    </w:p>
    <w:p w:rsidR="00790644" w:rsidRDefault="00790644" w:rsidP="00B15E90">
      <w:pPr>
        <w:pStyle w:val="ListParagraph"/>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ListParagraph"/>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23</w:t>
      </w:r>
      <w:r w:rsidR="00323275">
        <w:rPr>
          <w:noProof/>
        </w:rPr>
        <w:fldChar w:fldCharType="end"/>
      </w:r>
      <w:r>
        <w:t>:MAX11200 schematic</w:t>
      </w:r>
    </w:p>
    <w:p w:rsidR="00C96EE1" w:rsidRDefault="00317376" w:rsidP="00C96EE1">
      <w:pPr>
        <w:pStyle w:val="Heading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Caption"/>
        <w:jc w:val="center"/>
      </w:pPr>
      <w:r>
        <w:t xml:space="preserve">Table </w:t>
      </w:r>
      <w:r w:rsidR="00323275">
        <w:fldChar w:fldCharType="begin"/>
      </w:r>
      <w:r w:rsidR="00323275">
        <w:instrText xml:space="preserve"> SEQ Table \* ARABIC </w:instrText>
      </w:r>
      <w:r w:rsidR="00323275">
        <w:fldChar w:fldCharType="separate"/>
      </w:r>
      <w:r w:rsidR="00164FE3">
        <w:rPr>
          <w:noProof/>
        </w:rPr>
        <w:t>8</w:t>
      </w:r>
      <w:r w:rsidR="00323275">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323275"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Heading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ListParagraph"/>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ListParagraph"/>
        <w:numPr>
          <w:ilvl w:val="0"/>
          <w:numId w:val="1"/>
        </w:numPr>
        <w:rPr>
          <w:b/>
        </w:rPr>
      </w:pPr>
      <w:r>
        <w:rPr>
          <w:b/>
        </w:rPr>
        <w:t>3-</w:t>
      </w:r>
      <w:r w:rsidR="00540748">
        <w:rPr>
          <w:b/>
        </w:rPr>
        <w:t>axis</w:t>
      </w:r>
    </w:p>
    <w:p w:rsidR="008804EE" w:rsidRPr="008804EE" w:rsidRDefault="008804EE" w:rsidP="008804EE">
      <w:pPr>
        <w:pStyle w:val="ListParagraph"/>
        <w:numPr>
          <w:ilvl w:val="0"/>
          <w:numId w:val="1"/>
        </w:numPr>
        <w:rPr>
          <w:b/>
        </w:rPr>
      </w:pPr>
      <w:r>
        <w:rPr>
          <w:b/>
        </w:rPr>
        <w:t>±2g/±4g/±8g/±16g</w:t>
      </w:r>
    </w:p>
    <w:p w:rsidR="00600D0B" w:rsidRDefault="00667A79" w:rsidP="00FB1A28">
      <w:pPr>
        <w:pStyle w:val="ListParagraph"/>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ListParagraph"/>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ListParagraph"/>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ListParagraph"/>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ListParagraph"/>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ListParagraph"/>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24</w:t>
      </w:r>
      <w:r w:rsidR="00323275">
        <w:rPr>
          <w:noProof/>
        </w:rPr>
        <w:fldChar w:fldCharType="end"/>
      </w:r>
      <w:r>
        <w:t>:LIS3DH Schematic</w:t>
      </w:r>
    </w:p>
    <w:p w:rsidR="00114110" w:rsidRDefault="00114110" w:rsidP="00114110">
      <w:pPr>
        <w:pStyle w:val="Heading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Caption"/>
        <w:jc w:val="center"/>
      </w:pPr>
      <w:r>
        <w:t xml:space="preserve">Table </w:t>
      </w:r>
      <w:r w:rsidR="00323275">
        <w:fldChar w:fldCharType="begin"/>
      </w:r>
      <w:r w:rsidR="00323275">
        <w:instrText xml:space="preserve"> SEQ Table \* ARABIC </w:instrText>
      </w:r>
      <w:r w:rsidR="00323275">
        <w:fldChar w:fldCharType="separate"/>
      </w:r>
      <w:r w:rsidR="00164FE3">
        <w:rPr>
          <w:noProof/>
        </w:rPr>
        <w:t>9</w:t>
      </w:r>
      <w:r w:rsidR="00323275">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ListParagraph"/>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ListParagraph"/>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ListParagraph"/>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323275"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323275"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Heading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ListParagraph"/>
        <w:numPr>
          <w:ilvl w:val="0"/>
          <w:numId w:val="1"/>
        </w:numPr>
        <w:rPr>
          <w:b/>
        </w:rPr>
      </w:pPr>
      <w:r w:rsidRPr="000A60D5">
        <w:rPr>
          <w:b/>
        </w:rPr>
        <w:t>16MHz</w:t>
      </w:r>
      <w:r w:rsidR="00FA3002" w:rsidRPr="000A60D5">
        <w:rPr>
          <w:b/>
        </w:rPr>
        <w:t xml:space="preserve"> Clock</w:t>
      </w:r>
    </w:p>
    <w:p w:rsidR="004165D8" w:rsidRPr="004165D8" w:rsidRDefault="00FA3002" w:rsidP="004165D8">
      <w:pPr>
        <w:pStyle w:val="ListParagraph"/>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ListParagraph"/>
        <w:numPr>
          <w:ilvl w:val="0"/>
          <w:numId w:val="1"/>
        </w:numPr>
        <w:rPr>
          <w:b/>
        </w:rPr>
      </w:pPr>
      <w:r w:rsidRPr="004165D8">
        <w:rPr>
          <w:b/>
        </w:rPr>
        <w:t>2.3V to 5.5V</w:t>
      </w:r>
      <w:r w:rsidR="009323BE" w:rsidRPr="004165D8">
        <w:rPr>
          <w:b/>
        </w:rPr>
        <w:t xml:space="preserve"> power supply</w:t>
      </w:r>
    </w:p>
    <w:p w:rsidR="001F03BD" w:rsidRDefault="00775F8A" w:rsidP="001F03BD">
      <w:pPr>
        <w:pStyle w:val="ListParagraph"/>
        <w:numPr>
          <w:ilvl w:val="0"/>
          <w:numId w:val="1"/>
        </w:numPr>
        <w:rPr>
          <w:b/>
        </w:rPr>
      </w:pPr>
      <w:r>
        <w:rPr>
          <w:b/>
        </w:rPr>
        <w:lastRenderedPageBreak/>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ListParagraph"/>
        <w:numPr>
          <w:ilvl w:val="0"/>
          <w:numId w:val="1"/>
        </w:numPr>
      </w:pPr>
      <w:r w:rsidRPr="000A60D5">
        <w:rPr>
          <w:b/>
        </w:rPr>
        <w:t>3 Wires SPI</w:t>
      </w:r>
      <w:r w:rsidR="00FB6803">
        <w:t xml:space="preserve"> to programme the waveform type and frequency</w:t>
      </w:r>
    </w:p>
    <w:p w:rsidR="00147ECE" w:rsidRDefault="006C740F" w:rsidP="00147ECE">
      <w:pPr>
        <w:pStyle w:val="ListParagraph"/>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25</w:t>
      </w:r>
      <w:r w:rsidR="00323275">
        <w:rPr>
          <w:noProof/>
        </w:rPr>
        <w:fldChar w:fldCharType="end"/>
      </w:r>
      <w:r>
        <w:t>: AD9837 schematics</w:t>
      </w:r>
    </w:p>
    <w:p w:rsidR="00597609" w:rsidRDefault="00597609" w:rsidP="008A616B">
      <w:pPr>
        <w:pStyle w:val="Heading2"/>
      </w:pPr>
      <w:r>
        <w:t>Annexes</w:t>
      </w:r>
    </w:p>
    <w:p w:rsidR="00D57490" w:rsidRDefault="00D57490" w:rsidP="00D57490">
      <w:pPr>
        <w:pStyle w:val="ListParagraph"/>
        <w:numPr>
          <w:ilvl w:val="0"/>
          <w:numId w:val="1"/>
        </w:numPr>
      </w:pPr>
      <w:r>
        <w:t>List of components</w:t>
      </w:r>
    </w:p>
    <w:p w:rsidR="00D57490" w:rsidRDefault="00D57490" w:rsidP="00D57490">
      <w:pPr>
        <w:pStyle w:val="ListParagraph"/>
        <w:numPr>
          <w:ilvl w:val="0"/>
          <w:numId w:val="1"/>
        </w:numPr>
      </w:pPr>
      <w:r>
        <w:t>Schematic</w:t>
      </w:r>
    </w:p>
    <w:p w:rsidR="007C09B1" w:rsidRDefault="007C09B1" w:rsidP="00D57490">
      <w:pPr>
        <w:pStyle w:val="ListParagraph"/>
        <w:numPr>
          <w:ilvl w:val="0"/>
          <w:numId w:val="1"/>
        </w:numPr>
      </w:pPr>
      <w:r>
        <w:t>PCB</w:t>
      </w:r>
    </w:p>
    <w:p w:rsidR="0023370C" w:rsidRDefault="00B35ACC" w:rsidP="00D57490">
      <w:pPr>
        <w:pStyle w:val="ListParagraph"/>
        <w:numPr>
          <w:ilvl w:val="0"/>
          <w:numId w:val="1"/>
        </w:numPr>
      </w:pPr>
      <w:r>
        <w:t>Pin M</w:t>
      </w:r>
      <w:r w:rsidR="0023370C">
        <w:t>ap</w:t>
      </w:r>
    </w:p>
    <w:p w:rsidR="00600D9C" w:rsidRDefault="008A616B" w:rsidP="008A616B">
      <w:pPr>
        <w:pStyle w:val="Heading2"/>
      </w:pPr>
      <w:r>
        <w:t>Source</w:t>
      </w:r>
      <w:r w:rsidR="005214DC">
        <w:t>s</w:t>
      </w:r>
    </w:p>
    <w:p w:rsidR="00341F31" w:rsidRDefault="00323275" w:rsidP="00232320">
      <w:pPr>
        <w:spacing w:after="0"/>
      </w:pPr>
      <w:hyperlink r:id="rId68" w:history="1">
        <w:r w:rsidR="00341F31" w:rsidRPr="0023542C">
          <w:rPr>
            <w:rStyle w:val="Hyperlink"/>
          </w:rPr>
          <w:t>https://www.nordicsemi.com/eng/Products/nRF52840</w:t>
        </w:r>
      </w:hyperlink>
    </w:p>
    <w:p w:rsidR="00341F31" w:rsidRDefault="00323275" w:rsidP="00232320">
      <w:pPr>
        <w:spacing w:after="0"/>
      </w:pPr>
      <w:hyperlink r:id="rId69" w:history="1">
        <w:r w:rsidR="00341F31" w:rsidRPr="0023542C">
          <w:rPr>
            <w:rStyle w:val="Hyperlink"/>
          </w:rPr>
          <w:t>https://www.nordicsemi.com/eng/Products/nRF52840-Preview-DK</w:t>
        </w:r>
      </w:hyperlink>
    </w:p>
    <w:p w:rsidR="00341F31" w:rsidRDefault="00323275" w:rsidP="00232320">
      <w:pPr>
        <w:spacing w:after="0"/>
      </w:pPr>
      <w:hyperlink r:id="rId70" w:history="1">
        <w:r w:rsidR="00341F31" w:rsidRPr="0023542C">
          <w:rPr>
            <w:rStyle w:val="Hyperlink"/>
          </w:rPr>
          <w:t>https://datasheets.maximintegrated.com/en/ds/MAX11200-MAX11210.pdf</w:t>
        </w:r>
      </w:hyperlink>
    </w:p>
    <w:p w:rsidR="00341F31" w:rsidRDefault="00323275" w:rsidP="00232320">
      <w:pPr>
        <w:spacing w:after="0"/>
      </w:pPr>
      <w:hyperlink r:id="rId71" w:history="1">
        <w:r w:rsidR="00341F31" w:rsidRPr="0023542C">
          <w:rPr>
            <w:rStyle w:val="Hyperlink"/>
          </w:rPr>
          <w:t>http://www.st.com/content/ccc/resource/technical/document/datasheet/3c/ae/50/85/d6/b1/46/fe/CD00274221.pdf/files/CD00274221.pdf/jcr:content/translations/en.CD00274221.pdf</w:t>
        </w:r>
      </w:hyperlink>
    </w:p>
    <w:p w:rsidR="00FA755B" w:rsidRDefault="00323275" w:rsidP="00232320">
      <w:pPr>
        <w:spacing w:after="0"/>
      </w:pPr>
      <w:hyperlink r:id="rId72" w:history="1">
        <w:r w:rsidR="00341F31" w:rsidRPr="0023542C">
          <w:rPr>
            <w:rStyle w:val="Hyperlink"/>
          </w:rPr>
          <w:t>http://www.analog.com/media/en/technical-documentation/data-sheets/AD9837.PDF</w:t>
        </w:r>
      </w:hyperlink>
    </w:p>
    <w:p w:rsidR="00350AF9" w:rsidRDefault="006A0D6F" w:rsidP="00E77F54">
      <w:r>
        <w:br w:type="page"/>
      </w:r>
    </w:p>
    <w:p w:rsidR="004C3973" w:rsidRPr="00351D31" w:rsidRDefault="004C3973" w:rsidP="004C3973"/>
    <w:p w:rsidR="004C3973" w:rsidRPr="00E77F54" w:rsidRDefault="004C3973" w:rsidP="00E77F54"/>
    <w:p w:rsidR="00EF4FDE" w:rsidRDefault="00600D9C" w:rsidP="0014457D">
      <w:pPr>
        <w:pStyle w:val="Heading1"/>
      </w:pPr>
      <w:r>
        <w:t>Software</w:t>
      </w:r>
    </w:p>
    <w:p w:rsidR="009F6C59" w:rsidRPr="009F6C59" w:rsidRDefault="009F6C59" w:rsidP="009F6C59">
      <w:pPr>
        <w:rPr>
          <w:color w:val="FF0000"/>
        </w:rPr>
      </w:pPr>
      <w:r>
        <w:rPr>
          <w:color w:val="FF0000"/>
        </w:rPr>
        <w:t>explaination</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ListParagraph"/>
        <w:numPr>
          <w:ilvl w:val="0"/>
          <w:numId w:val="1"/>
        </w:numPr>
        <w:rPr>
          <w:b/>
        </w:rPr>
      </w:pPr>
      <w:r w:rsidRPr="009C64A9">
        <w:rPr>
          <w:b/>
        </w:rPr>
        <w:t>Environment Layer</w:t>
      </w:r>
    </w:p>
    <w:p w:rsidR="009C4EE8" w:rsidRPr="009C64A9" w:rsidRDefault="00D3391D" w:rsidP="009C4EE8">
      <w:pPr>
        <w:pStyle w:val="ListParagraph"/>
        <w:numPr>
          <w:ilvl w:val="0"/>
          <w:numId w:val="1"/>
        </w:numPr>
        <w:rPr>
          <w:b/>
        </w:rPr>
      </w:pPr>
      <w:r>
        <w:rPr>
          <w:b/>
        </w:rPr>
        <w:t>A</w:t>
      </w:r>
      <w:r w:rsidR="009C4EE8" w:rsidRPr="009C64A9">
        <w:rPr>
          <w:b/>
        </w:rPr>
        <w:t>bstract Layer</w:t>
      </w:r>
    </w:p>
    <w:p w:rsidR="009C4EE8" w:rsidRPr="009C64A9" w:rsidRDefault="009C4EE8" w:rsidP="009C4EE8">
      <w:pPr>
        <w:pStyle w:val="ListParagraph"/>
        <w:numPr>
          <w:ilvl w:val="0"/>
          <w:numId w:val="1"/>
        </w:numPr>
        <w:rPr>
          <w:b/>
        </w:rPr>
      </w:pPr>
      <w:r w:rsidRPr="009C64A9">
        <w:rPr>
          <w:b/>
        </w:rPr>
        <w:t>Driver Layer</w:t>
      </w:r>
    </w:p>
    <w:p w:rsidR="009C4EE8" w:rsidRPr="00697F22" w:rsidRDefault="009C4EE8" w:rsidP="00697F22">
      <w:pPr>
        <w:pStyle w:val="ListParagraph"/>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007B8B" w:rsidP="00C05838">
      <w:pPr>
        <w:keepNext/>
        <w:jc w:val="center"/>
      </w:pPr>
      <w:r>
        <w:rPr>
          <w:noProof/>
          <w:lang w:val="nb-NO" w:eastAsia="nb-NO"/>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84985"/>
                    </a:xfrm>
                    <a:prstGeom prst="rect">
                      <a:avLst/>
                    </a:prstGeom>
                  </pic:spPr>
                </pic:pic>
              </a:graphicData>
            </a:graphic>
          </wp:inline>
        </w:drawing>
      </w:r>
    </w:p>
    <w:p w:rsidR="007515BE" w:rsidRDefault="00C05838" w:rsidP="00CD4CE0">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26</w:t>
      </w:r>
      <w:r w:rsidR="00323275">
        <w:rPr>
          <w:noProof/>
        </w:rPr>
        <w:fldChar w:fldCharType="end"/>
      </w:r>
      <w:r>
        <w:t>: Architecture of the Software</w:t>
      </w:r>
    </w:p>
    <w:p w:rsidR="008953A6" w:rsidRPr="008953A6" w:rsidRDefault="008953A6" w:rsidP="00721729">
      <w:pPr>
        <w:pStyle w:val="Heading2"/>
      </w:pPr>
      <w:bookmarkStart w:id="3" w:name="_Ref489719546"/>
      <w:r>
        <w:t>Environment</w:t>
      </w:r>
      <w:r w:rsidR="00982625">
        <w:t xml:space="preserve"> Layer</w:t>
      </w:r>
      <w:bookmarkEnd w:id="3"/>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Heading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ListParagraph"/>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HTMLDefinition"/>
          <w:i w:val="0"/>
        </w:rPr>
        <w:t>Bluetooth</w:t>
      </w:r>
      <w:r w:rsidR="002A2096">
        <w:t xml:space="preserve"> low energy (BLE) Central and Peripheral protocol stack</w:t>
      </w:r>
    </w:p>
    <w:p w:rsidR="00A828CE" w:rsidRDefault="00AE65F3" w:rsidP="003C3FEB">
      <w:pPr>
        <w:pStyle w:val="ListParagraph"/>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Heading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Heading2"/>
      </w:pPr>
      <w:r>
        <w:lastRenderedPageBreak/>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ListParagraph"/>
        <w:numPr>
          <w:ilvl w:val="0"/>
          <w:numId w:val="1"/>
        </w:numPr>
        <w:rPr>
          <w:b/>
        </w:rPr>
      </w:pPr>
      <w:r w:rsidRPr="00430558">
        <w:rPr>
          <w:b/>
        </w:rPr>
        <w:t>iSpi</w:t>
      </w:r>
    </w:p>
    <w:p w:rsidR="00232A58" w:rsidRPr="00430558" w:rsidRDefault="00232A58" w:rsidP="00232A58">
      <w:pPr>
        <w:pStyle w:val="ListParagraph"/>
        <w:numPr>
          <w:ilvl w:val="0"/>
          <w:numId w:val="1"/>
        </w:numPr>
        <w:rPr>
          <w:b/>
        </w:rPr>
      </w:pPr>
      <w:r w:rsidRPr="00430558">
        <w:rPr>
          <w:b/>
        </w:rPr>
        <w:t>iI2c</w:t>
      </w:r>
    </w:p>
    <w:p w:rsidR="00232A58" w:rsidRPr="00430558" w:rsidRDefault="00232A58" w:rsidP="00232A58">
      <w:pPr>
        <w:pStyle w:val="ListParagraph"/>
        <w:numPr>
          <w:ilvl w:val="0"/>
          <w:numId w:val="1"/>
        </w:numPr>
        <w:rPr>
          <w:b/>
        </w:rPr>
      </w:pPr>
      <w:r w:rsidRPr="00430558">
        <w:rPr>
          <w:b/>
        </w:rPr>
        <w:t>iGpio</w:t>
      </w:r>
    </w:p>
    <w:p w:rsidR="00232A58" w:rsidRPr="00430558" w:rsidRDefault="00232A58" w:rsidP="00232A58">
      <w:pPr>
        <w:pStyle w:val="ListParagraph"/>
        <w:numPr>
          <w:ilvl w:val="0"/>
          <w:numId w:val="1"/>
        </w:numPr>
        <w:rPr>
          <w:b/>
        </w:rPr>
      </w:pPr>
      <w:r w:rsidRPr="00430558">
        <w:rPr>
          <w:b/>
        </w:rPr>
        <w:t>iEventQueue</w:t>
      </w:r>
    </w:p>
    <w:p w:rsidR="00232A58" w:rsidRPr="00430558" w:rsidRDefault="00232A58" w:rsidP="00232A58">
      <w:pPr>
        <w:pStyle w:val="ListParagraph"/>
        <w:numPr>
          <w:ilvl w:val="0"/>
          <w:numId w:val="1"/>
        </w:numPr>
        <w:rPr>
          <w:b/>
        </w:rPr>
      </w:pPr>
      <w:r w:rsidRPr="00430558">
        <w:rPr>
          <w:b/>
        </w:rPr>
        <w:t>iTimer</w:t>
      </w:r>
    </w:p>
    <w:p w:rsidR="00232A58" w:rsidRPr="00430558" w:rsidRDefault="00232A58" w:rsidP="00232A58">
      <w:pPr>
        <w:pStyle w:val="ListParagraph"/>
        <w:numPr>
          <w:ilvl w:val="0"/>
          <w:numId w:val="1"/>
        </w:numPr>
        <w:rPr>
          <w:b/>
        </w:rPr>
      </w:pPr>
      <w:r w:rsidRPr="00430558">
        <w:rPr>
          <w:b/>
        </w:rPr>
        <w:t>iThread</w:t>
      </w:r>
    </w:p>
    <w:p w:rsidR="00232A58" w:rsidRDefault="00232A58" w:rsidP="00232A58">
      <w:pPr>
        <w:pStyle w:val="ListParagraph"/>
        <w:numPr>
          <w:ilvl w:val="0"/>
          <w:numId w:val="1"/>
        </w:numPr>
      </w:pPr>
      <w:r w:rsidRPr="00430558">
        <w:rPr>
          <w:b/>
        </w:rPr>
        <w:t>iBle</w:t>
      </w:r>
      <w:r w:rsidR="00D02E09" w:rsidRPr="00430558">
        <w:rPr>
          <w:b/>
        </w:rPr>
        <w:t>P</w:t>
      </w:r>
      <w:r w:rsidR="00FE46E1">
        <w:t>, peripheral BLE</w:t>
      </w:r>
    </w:p>
    <w:p w:rsidR="006C308B" w:rsidRDefault="00D02E09" w:rsidP="006C308B">
      <w:pPr>
        <w:pStyle w:val="ListParagraph"/>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lang w:val="nb-NO" w:eastAsia="nb-NO"/>
        </w:rPr>
        <w:drawing>
          <wp:inline distT="0" distB="0" distL="0" distR="0" wp14:anchorId="4316C509" wp14:editId="545C4685">
            <wp:extent cx="4779840" cy="4386262"/>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3924" cy="4390009"/>
                    </a:xfrm>
                    <a:prstGeom prst="rect">
                      <a:avLst/>
                    </a:prstGeom>
                  </pic:spPr>
                </pic:pic>
              </a:graphicData>
            </a:graphic>
          </wp:inline>
        </w:drawing>
      </w:r>
    </w:p>
    <w:p w:rsidR="001969BC" w:rsidRDefault="008D5C8A" w:rsidP="008D5C8A">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27</w:t>
      </w:r>
      <w:r w:rsidR="00323275">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8356" cy="2124887"/>
                    </a:xfrm>
                    <a:prstGeom prst="rect">
                      <a:avLst/>
                    </a:prstGeom>
                  </pic:spPr>
                </pic:pic>
              </a:graphicData>
            </a:graphic>
          </wp:inline>
        </w:drawing>
      </w:r>
    </w:p>
    <w:p w:rsidR="006C5FF6" w:rsidRDefault="009262AC" w:rsidP="00CE2568">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28</w:t>
      </w:r>
      <w:r w:rsidR="00323275">
        <w:rPr>
          <w:noProof/>
        </w:rPr>
        <w:fldChar w:fldCharType="end"/>
      </w:r>
      <w:r>
        <w:t>: iThread architecture</w:t>
      </w:r>
    </w:p>
    <w:p w:rsidR="009C64A9" w:rsidRPr="008C4FB0" w:rsidRDefault="009C64A9" w:rsidP="00721729">
      <w:pPr>
        <w:pStyle w:val="Heading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ListParagraph"/>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ListParagraph"/>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ListParagraph"/>
        <w:numPr>
          <w:ilvl w:val="0"/>
          <w:numId w:val="1"/>
        </w:numPr>
      </w:pPr>
      <w:r w:rsidRPr="005F7F16">
        <w:rPr>
          <w:b/>
        </w:rPr>
        <w:t>ADC</w:t>
      </w:r>
      <w:r>
        <w:t xml:space="preserve">, </w:t>
      </w:r>
      <w:r w:rsidR="00DA52C8">
        <w:t xml:space="preserve">A/D Converter, </w:t>
      </w:r>
      <w:r>
        <w:t>driver of the MAX11200</w:t>
      </w:r>
    </w:p>
    <w:p w:rsidR="00F71D15" w:rsidRPr="00F71D15" w:rsidRDefault="00B86104" w:rsidP="00956563">
      <w:pPr>
        <w:pStyle w:val="Heading2"/>
      </w:pPr>
      <w:r>
        <w:t xml:space="preserve">Application </w:t>
      </w:r>
      <w:r w:rsidR="00EF4FDE">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ListParagraph"/>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ListParagraph"/>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ListParagraph"/>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ListParagraph"/>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ListParagraph"/>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ListParagraph"/>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ListParagraph"/>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ListParagraph"/>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ListParagraph"/>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ListParagraph"/>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ListParagraph"/>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ListParagraph"/>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for the measurement:</w:t>
      </w:r>
    </w:p>
    <w:p w:rsidR="002231B8" w:rsidRDefault="002231B8" w:rsidP="000A5ECF">
      <w:pPr>
        <w:pStyle w:val="ListParagraph"/>
        <w:numPr>
          <w:ilvl w:val="0"/>
          <w:numId w:val="1"/>
        </w:numPr>
      </w:pPr>
      <w:r w:rsidRPr="00C02ED3">
        <w:rPr>
          <w:b/>
        </w:rPr>
        <w:t>GPIO Interrupt</w:t>
      </w:r>
      <w:r>
        <w:t xml:space="preserve">, to measure the </w:t>
      </w:r>
      <w:r w:rsidR="00E46D6D">
        <w:t xml:space="preserve">hardware </w:t>
      </w:r>
      <w:r>
        <w:t>interrupt latency</w:t>
      </w:r>
    </w:p>
    <w:p w:rsidR="002231B8" w:rsidRDefault="002231B8" w:rsidP="002231B8">
      <w:pPr>
        <w:pStyle w:val="ListParagraph"/>
        <w:numPr>
          <w:ilvl w:val="0"/>
          <w:numId w:val="1"/>
        </w:numPr>
      </w:pPr>
      <w:r w:rsidRPr="00C65B38">
        <w:rPr>
          <w:b/>
        </w:rPr>
        <w:t>Timer</w:t>
      </w:r>
      <w:r>
        <w:t xml:space="preserve">, to measure the </w:t>
      </w:r>
      <w:r w:rsidR="00E46D6D">
        <w:t xml:space="preserve">software </w:t>
      </w:r>
      <w:r>
        <w:t>interrupt latency</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29</w:t>
      </w:r>
      <w:r w:rsidR="00323275">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273981" w:rsidP="00C11FBC">
      <w:pPr>
        <w:keepNext/>
        <w:jc w:val="center"/>
      </w:pPr>
      <w:r>
        <w:rPr>
          <w:noProof/>
          <w:lang w:val="nb-NO" w:eastAsia="nb-NO"/>
        </w:rPr>
        <w:drawing>
          <wp:inline distT="0" distB="0" distL="0" distR="0" wp14:anchorId="6D76EFB8" wp14:editId="1080B9A3">
            <wp:extent cx="6116568" cy="393073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5533" cy="3936493"/>
                    </a:xfrm>
                    <a:prstGeom prst="rect">
                      <a:avLst/>
                    </a:prstGeom>
                  </pic:spPr>
                </pic:pic>
              </a:graphicData>
            </a:graphic>
          </wp:inline>
        </w:drawing>
      </w:r>
    </w:p>
    <w:p w:rsidR="00BC5709" w:rsidRPr="00BC5709" w:rsidRDefault="00C11FBC" w:rsidP="00C37659">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30</w:t>
      </w:r>
      <w:r w:rsidR="00323275">
        <w:rPr>
          <w:noProof/>
        </w:rPr>
        <w:fldChar w:fldCharType="end"/>
      </w:r>
      <w:r w:rsidR="00B230E3">
        <w:t>: Threads p</w:t>
      </w:r>
      <w:r w:rsidR="00C265F7">
        <w:t>rocess of the peripheral</w:t>
      </w:r>
      <w:r w:rsidR="00253AD0">
        <w:t xml:space="preserve"> application</w:t>
      </w:r>
    </w:p>
    <w:p w:rsidR="00CA1B79" w:rsidRDefault="00091036" w:rsidP="00CA1B79">
      <w:r>
        <w:t>No BLE services already exist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31</w:t>
      </w:r>
      <w:r w:rsidR="00323275">
        <w:rPr>
          <w:noProof/>
        </w:rPr>
        <w:fldChar w:fldCharType="end"/>
      </w:r>
      <w:r>
        <w:t>: BLE services</w:t>
      </w:r>
      <w:r w:rsidR="00EF2461">
        <w:t xml:space="preserve"> for per</w:t>
      </w:r>
      <w:r w:rsidR="0055512E">
        <w:t>ipheral</w:t>
      </w:r>
    </w:p>
    <w:p w:rsidR="003F68B8" w:rsidRDefault="003F68B8" w:rsidP="0078704D">
      <w:pPr>
        <w:pStyle w:val="Heading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ListParagraph"/>
        <w:numPr>
          <w:ilvl w:val="0"/>
          <w:numId w:val="1"/>
        </w:numPr>
      </w:pPr>
      <w:r w:rsidRPr="00B2277C">
        <w:rPr>
          <w:b/>
        </w:rPr>
        <w:t>Enable/Disable</w:t>
      </w:r>
      <w:r>
        <w:t xml:space="preserve"> the Bluetooth</w:t>
      </w:r>
    </w:p>
    <w:p w:rsidR="00426967" w:rsidRDefault="00426967" w:rsidP="00357C91">
      <w:pPr>
        <w:pStyle w:val="ListParagraph"/>
        <w:numPr>
          <w:ilvl w:val="0"/>
          <w:numId w:val="1"/>
        </w:numPr>
      </w:pPr>
      <w:r w:rsidRPr="00625D3B">
        <w:rPr>
          <w:b/>
        </w:rPr>
        <w:t>Set</w:t>
      </w:r>
      <w:r>
        <w:t xml:space="preserve"> the Advertisement Interval</w:t>
      </w:r>
    </w:p>
    <w:p w:rsidR="005F6CC9" w:rsidRDefault="005F6CC9" w:rsidP="00C24B17">
      <w:pPr>
        <w:pStyle w:val="ListParagraph"/>
        <w:numPr>
          <w:ilvl w:val="0"/>
          <w:numId w:val="1"/>
        </w:numPr>
      </w:pPr>
      <w:r w:rsidRPr="00625D3B">
        <w:rPr>
          <w:b/>
        </w:rPr>
        <w:t>Enable/Disable</w:t>
      </w:r>
      <w:r>
        <w:t xml:space="preserve"> the ACC</w:t>
      </w:r>
    </w:p>
    <w:p w:rsidR="00990C3E" w:rsidRDefault="00990C3E" w:rsidP="00F761D0">
      <w:pPr>
        <w:pStyle w:val="ListParagraph"/>
        <w:numPr>
          <w:ilvl w:val="0"/>
          <w:numId w:val="1"/>
        </w:numPr>
      </w:pPr>
      <w:r w:rsidRPr="00AD0C3D">
        <w:rPr>
          <w:b/>
        </w:rPr>
        <w:t>Set</w:t>
      </w:r>
      <w:r>
        <w:t xml:space="preserve"> the data rate of the ACC</w:t>
      </w:r>
    </w:p>
    <w:p w:rsidR="005F6CC9" w:rsidRDefault="005F6CC9" w:rsidP="005F6CC9">
      <w:pPr>
        <w:pStyle w:val="ListParagraph"/>
        <w:numPr>
          <w:ilvl w:val="0"/>
          <w:numId w:val="1"/>
        </w:numPr>
      </w:pPr>
      <w:r w:rsidRPr="00AD0C3D">
        <w:rPr>
          <w:b/>
        </w:rPr>
        <w:t>Enable/Disable</w:t>
      </w:r>
      <w:r>
        <w:t xml:space="preserve"> the ADC</w:t>
      </w:r>
    </w:p>
    <w:p w:rsidR="009024A6" w:rsidRDefault="009024A6" w:rsidP="00F761D0">
      <w:pPr>
        <w:pStyle w:val="ListParagraph"/>
        <w:numPr>
          <w:ilvl w:val="0"/>
          <w:numId w:val="1"/>
        </w:numPr>
      </w:pPr>
      <w:r w:rsidRPr="00C21C2E">
        <w:rPr>
          <w:b/>
        </w:rPr>
        <w:t>Set</w:t>
      </w:r>
      <w:r>
        <w:t xml:space="preserve"> the data rate of the ADC</w:t>
      </w:r>
    </w:p>
    <w:p w:rsidR="005F6CC9" w:rsidRDefault="005F6CC9" w:rsidP="005F6CC9">
      <w:pPr>
        <w:pStyle w:val="ListParagraph"/>
        <w:numPr>
          <w:ilvl w:val="0"/>
          <w:numId w:val="1"/>
        </w:numPr>
      </w:pPr>
      <w:r w:rsidRPr="00C21C2E">
        <w:rPr>
          <w:b/>
        </w:rPr>
        <w:t>Enable/Disable</w:t>
      </w:r>
      <w:r>
        <w:t xml:space="preserve"> the SWG</w:t>
      </w:r>
    </w:p>
    <w:p w:rsidR="00072D22" w:rsidRDefault="00072D22" w:rsidP="005F6CC9">
      <w:pPr>
        <w:pStyle w:val="ListParagraph"/>
        <w:numPr>
          <w:ilvl w:val="0"/>
          <w:numId w:val="1"/>
        </w:numPr>
      </w:pPr>
      <w:r w:rsidRPr="00DD1FE8">
        <w:rPr>
          <w:b/>
        </w:rPr>
        <w:t>Set</w:t>
      </w:r>
      <w:r>
        <w:t xml:space="preserve"> the interval between each interrupt frequency</w:t>
      </w:r>
    </w:p>
    <w:p w:rsidR="003463C9" w:rsidRDefault="003463C9" w:rsidP="00B71FB6">
      <w:pPr>
        <w:pStyle w:val="ListParagraph"/>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ListParagraph"/>
        <w:numPr>
          <w:ilvl w:val="0"/>
          <w:numId w:val="1"/>
        </w:numPr>
      </w:pPr>
      <w:r w:rsidRPr="00B2277C">
        <w:rPr>
          <w:b/>
        </w:rPr>
        <w:t>Set</w:t>
      </w:r>
      <w:r>
        <w:t xml:space="preserve"> the interval </w:t>
      </w:r>
      <w:r w:rsidR="000E5478">
        <w:t>of the software timer</w:t>
      </w:r>
    </w:p>
    <w:p w:rsidR="00750BBA" w:rsidRDefault="00750BBA" w:rsidP="00F73E02">
      <w:pPr>
        <w:pStyle w:val="Heading2"/>
      </w:pPr>
      <w:r>
        <w:t xml:space="preserve">Application </w:t>
      </w:r>
      <w:r w:rsidR="00FF419E">
        <w:t>Central</w:t>
      </w:r>
    </w:p>
    <w:p w:rsidR="00C1518D" w:rsidRDefault="004C30D9" w:rsidP="00FF419E">
      <w:r>
        <w:t>To test the central, several peripheral</w:t>
      </w:r>
      <w:r w:rsidR="00675473">
        <w:t>s</w:t>
      </w:r>
      <w:r>
        <w:t xml:space="preserve"> communicate with it. </w:t>
      </w:r>
      <w:r w:rsidR="00417F57">
        <w:t xml:space="preserve">However, </w:t>
      </w:r>
      <w:r w:rsidR="00645455">
        <w:t>i</w:t>
      </w:r>
      <w:r w:rsidR="00D828B5">
        <w:t xml:space="preserve">t is not relevant to </w:t>
      </w:r>
      <w:r w:rsidR="00ED6377">
        <w:t>use the exte</w:t>
      </w:r>
      <w:r w:rsidR="009D20DE">
        <w:t xml:space="preserve">nsion boards </w:t>
      </w:r>
      <w:r w:rsidR="00760ACB">
        <w:t xml:space="preserve">created </w:t>
      </w:r>
      <w:r w:rsidR="009D20DE">
        <w:t>with</w:t>
      </w:r>
      <w:r w:rsidR="007678B6">
        <w:t xml:space="preserve"> all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Heading3"/>
      </w:pPr>
      <w:r>
        <w:t>E-Peripheral</w:t>
      </w:r>
    </w:p>
    <w:p w:rsidR="00A270EC" w:rsidRDefault="00A270EC" w:rsidP="00A270EC">
      <w:r w:rsidRPr="00CC599F">
        <w:t>The application is called E-Per</w:t>
      </w:r>
      <w:r w:rsidR="00CC599F">
        <w:t>i</w:t>
      </w:r>
      <w:r w:rsidR="005D6417">
        <w:t xml:space="preserve">pheral for Emulated Peripheral.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ListParagraph"/>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ListParagraph"/>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ListParagraph"/>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ListParagraph"/>
        <w:numPr>
          <w:ilvl w:val="0"/>
          <w:numId w:val="1"/>
        </w:numPr>
        <w:rPr>
          <w:b/>
        </w:rPr>
      </w:pPr>
      <w:r w:rsidRPr="00A94F67">
        <w:rPr>
          <w:b/>
        </w:rPr>
        <w:lastRenderedPageBreak/>
        <w:t>BLE</w:t>
      </w:r>
      <w:r>
        <w:t xml:space="preserve">, events </w:t>
      </w:r>
      <w:r w:rsidR="0064583E">
        <w:t>when</w:t>
      </w:r>
      <w:r>
        <w:t xml:space="preserve"> device is connected or disconnected</w:t>
      </w:r>
    </w:p>
    <w:p w:rsidR="00BA03C0" w:rsidRDefault="00BA03C0" w:rsidP="00BA03C0">
      <w:pPr>
        <w:pStyle w:val="ListParagraph"/>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ListParagraph"/>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ListParagraph"/>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ListParagraph"/>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ListParagraph"/>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ListParagraph"/>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ListParagraph"/>
        <w:numPr>
          <w:ilvl w:val="0"/>
          <w:numId w:val="1"/>
        </w:numPr>
      </w:pPr>
      <w:r w:rsidRPr="00507EB2">
        <w:rPr>
          <w:b/>
        </w:rPr>
        <w:t>LED Started</w:t>
      </w:r>
      <w:r>
        <w:t>, which indicates when the application is running</w:t>
      </w:r>
    </w:p>
    <w:p w:rsidR="00395290" w:rsidRDefault="00733941" w:rsidP="006522CD">
      <w:pPr>
        <w:pStyle w:val="ListParagraph"/>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32</w:t>
      </w:r>
      <w:r w:rsidR="00323275">
        <w:rPr>
          <w:noProof/>
        </w:rPr>
        <w:fldChar w:fldCharType="end"/>
      </w:r>
      <w:r>
        <w:t xml:space="preserve">: </w:t>
      </w:r>
      <w:r w:rsidR="004861E4">
        <w:t>E-</w:t>
      </w:r>
      <w:r>
        <w:t>Per</w:t>
      </w:r>
      <w:r w:rsidR="004861E4">
        <w:t>i</w:t>
      </w:r>
      <w:r>
        <w:t>pheral application architecture</w:t>
      </w:r>
    </w:p>
    <w:p w:rsidR="00B41C29" w:rsidRDefault="005D3F60" w:rsidP="00B41C29">
      <w:pPr>
        <w:keepNext/>
        <w:jc w:val="center"/>
      </w:pPr>
      <w:r>
        <w:rPr>
          <w:noProof/>
          <w:lang w:val="nb-NO" w:eastAsia="nb-NO"/>
        </w:rPr>
        <w:lastRenderedPageBreak/>
        <w:drawing>
          <wp:inline distT="0" distB="0" distL="0" distR="0" wp14:anchorId="00784C97" wp14:editId="47166A7A">
            <wp:extent cx="5760720" cy="38023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02380"/>
                    </a:xfrm>
                    <a:prstGeom prst="rect">
                      <a:avLst/>
                    </a:prstGeom>
                  </pic:spPr>
                </pic:pic>
              </a:graphicData>
            </a:graphic>
          </wp:inline>
        </w:drawing>
      </w:r>
    </w:p>
    <w:p w:rsidR="00395290" w:rsidRPr="00740102" w:rsidRDefault="00B41C29" w:rsidP="00740102">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33</w:t>
      </w:r>
      <w:r w:rsidR="00323275">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Heading4"/>
      </w:pPr>
      <w:r>
        <w:t>Configuration</w:t>
      </w:r>
    </w:p>
    <w:p w:rsidR="00A90DE8" w:rsidRDefault="00A90DE8" w:rsidP="00ED08EA">
      <w:r>
        <w:t>The configuration of the E-Peripheral allows to:</w:t>
      </w:r>
    </w:p>
    <w:p w:rsidR="00566800" w:rsidRDefault="00566800" w:rsidP="002C3A88">
      <w:pPr>
        <w:pStyle w:val="ListParagraph"/>
        <w:numPr>
          <w:ilvl w:val="0"/>
          <w:numId w:val="1"/>
        </w:numPr>
      </w:pPr>
      <w:r w:rsidRPr="00117276">
        <w:rPr>
          <w:b/>
        </w:rPr>
        <w:t>Set</w:t>
      </w:r>
      <w:r>
        <w:t xml:space="preserve"> the Advertisement Interval</w:t>
      </w:r>
    </w:p>
    <w:p w:rsidR="00B337AA" w:rsidRDefault="00B337AA" w:rsidP="00BC6D14">
      <w:pPr>
        <w:pStyle w:val="ListParagraph"/>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ListParagraph"/>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Heading3"/>
      </w:pPr>
      <w:r>
        <w:t>Central</w:t>
      </w:r>
    </w:p>
    <w:p w:rsidR="005B6CB6" w:rsidRDefault="003D61E1" w:rsidP="005B6CB6">
      <w:r>
        <w:t xml:space="preserve">The Central will search all the E-Peripherals by them name. </w:t>
      </w:r>
      <w:r w:rsidR="00EB6F8D">
        <w:t>Then, the central will sear</w:t>
      </w:r>
      <w:r w:rsidR="005117DA">
        <w:t xml:space="preserve">ch the services of the central, ACC Data, ACC Click, ADC Data.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ListParagraph"/>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ListParagraph"/>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ListParagraph"/>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ListParagraph"/>
        <w:numPr>
          <w:ilvl w:val="0"/>
          <w:numId w:val="1"/>
        </w:numPr>
      </w:pPr>
      <w:r w:rsidRPr="00A94F67">
        <w:rPr>
          <w:b/>
        </w:rPr>
        <w:t xml:space="preserve">SWG </w:t>
      </w:r>
      <w:r>
        <w:rPr>
          <w:b/>
        </w:rPr>
        <w:t>Button</w:t>
      </w:r>
      <w:r>
        <w:t>, event to increase the interrupt frequency</w:t>
      </w:r>
    </w:p>
    <w:p w:rsidR="00911969" w:rsidRDefault="00911969" w:rsidP="00911969">
      <w:pPr>
        <w:pStyle w:val="ListParagraph"/>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ListParagraph"/>
        <w:numPr>
          <w:ilvl w:val="0"/>
          <w:numId w:val="1"/>
        </w:numPr>
      </w:pPr>
      <w:r w:rsidRPr="00C02ED3">
        <w:rPr>
          <w:b/>
        </w:rPr>
        <w:t>GPIO Interrupt</w:t>
      </w:r>
      <w:r>
        <w:t>, to measure the hardware interrupt latency</w:t>
      </w:r>
    </w:p>
    <w:p w:rsidR="007E2DF1" w:rsidRDefault="004E0D95" w:rsidP="00DA55A9">
      <w:pPr>
        <w:pStyle w:val="ListParagraph"/>
        <w:numPr>
          <w:ilvl w:val="0"/>
          <w:numId w:val="1"/>
        </w:numPr>
      </w:pPr>
      <w:r w:rsidRPr="00C65B38">
        <w:rPr>
          <w:b/>
        </w:rPr>
        <w:t>Timer</w:t>
      </w:r>
      <w:r>
        <w:t>, to measure the software interrupt latency</w:t>
      </w:r>
    </w:p>
    <w:p w:rsidR="00DA55A9" w:rsidRDefault="00DA55A9" w:rsidP="00DA55A9">
      <w:r>
        <w:lastRenderedPageBreak/>
        <w:t xml:space="preserve">The Last part of the application takes care of </w:t>
      </w:r>
      <w:r w:rsidR="00304043">
        <w:t xml:space="preserve">calling the handler for </w:t>
      </w:r>
      <w:r w:rsidR="00095F8B">
        <w:t>notification or indication from a peripheral:</w:t>
      </w:r>
    </w:p>
    <w:p w:rsidR="0032743E" w:rsidRPr="00A10966" w:rsidRDefault="008851EF" w:rsidP="0032743E">
      <w:pPr>
        <w:pStyle w:val="ListParagraph"/>
        <w:numPr>
          <w:ilvl w:val="0"/>
          <w:numId w:val="1"/>
        </w:numPr>
        <w:rPr>
          <w:b/>
        </w:rPr>
      </w:pPr>
      <w:r w:rsidRPr="00A10966">
        <w:rPr>
          <w:b/>
        </w:rPr>
        <w:t>ACC Data</w:t>
      </w:r>
    </w:p>
    <w:p w:rsidR="004B1315" w:rsidRPr="00A10966" w:rsidRDefault="004B1315" w:rsidP="0032743E">
      <w:pPr>
        <w:pStyle w:val="ListParagraph"/>
        <w:numPr>
          <w:ilvl w:val="0"/>
          <w:numId w:val="1"/>
        </w:numPr>
        <w:rPr>
          <w:b/>
        </w:rPr>
      </w:pPr>
      <w:r w:rsidRPr="00A10966">
        <w:rPr>
          <w:b/>
        </w:rPr>
        <w:t>ACC Click</w:t>
      </w:r>
    </w:p>
    <w:p w:rsidR="008774F3" w:rsidRPr="00A10966" w:rsidRDefault="008774F3" w:rsidP="0032743E">
      <w:pPr>
        <w:pStyle w:val="ListParagraph"/>
        <w:numPr>
          <w:ilvl w:val="0"/>
          <w:numId w:val="1"/>
        </w:numPr>
        <w:rPr>
          <w:b/>
        </w:rPr>
      </w:pPr>
      <w:r w:rsidRPr="00A10966">
        <w:rPr>
          <w:b/>
        </w:rPr>
        <w:t>ADC Data</w:t>
      </w:r>
    </w:p>
    <w:p w:rsidR="005B6CB6" w:rsidRDefault="00F4752A" w:rsidP="00700C39">
      <w:pPr>
        <w:jc w:val="center"/>
      </w:pPr>
      <w:r>
        <w:rPr>
          <w:noProof/>
          <w:lang w:val="nb-NO" w:eastAsia="nb-NO"/>
        </w:rPr>
        <w:drawing>
          <wp:inline distT="0" distB="0" distL="0" distR="0" wp14:anchorId="412ACB28" wp14:editId="2B91B366">
            <wp:extent cx="5760720" cy="26562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56205"/>
                    </a:xfrm>
                    <a:prstGeom prst="rect">
                      <a:avLst/>
                    </a:prstGeom>
                  </pic:spPr>
                </pic:pic>
              </a:graphicData>
            </a:graphic>
          </wp:inline>
        </w:drawing>
      </w:r>
    </w:p>
    <w:p w:rsidR="005B6CB6" w:rsidRPr="00BB6B0A" w:rsidRDefault="005B6CB6" w:rsidP="005B6CB6">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34</w:t>
      </w:r>
      <w:r w:rsidR="00323275">
        <w:rPr>
          <w:noProof/>
        </w:rPr>
        <w:fldChar w:fldCharType="end"/>
      </w:r>
      <w:r>
        <w:t xml:space="preserve">: </w:t>
      </w:r>
      <w:r w:rsidR="00D87A05">
        <w:t>Central</w:t>
      </w:r>
      <w:r w:rsidR="00A97765">
        <w:t xml:space="preserve"> </w:t>
      </w:r>
      <w:r>
        <w:t>application architecture</w:t>
      </w:r>
    </w:p>
    <w:p w:rsidR="005B6CB6" w:rsidRDefault="0085583D" w:rsidP="005B6CB6">
      <w:pPr>
        <w:keepNext/>
        <w:jc w:val="center"/>
      </w:pPr>
      <w:r>
        <w:rPr>
          <w:noProof/>
          <w:lang w:val="nb-NO" w:eastAsia="nb-NO"/>
        </w:rPr>
        <w:drawing>
          <wp:inline distT="0" distB="0" distL="0" distR="0" wp14:anchorId="0D812CC0" wp14:editId="15A0A925">
            <wp:extent cx="6120656" cy="2262187"/>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8947" cy="2265251"/>
                    </a:xfrm>
                    <a:prstGeom prst="rect">
                      <a:avLst/>
                    </a:prstGeom>
                  </pic:spPr>
                </pic:pic>
              </a:graphicData>
            </a:graphic>
          </wp:inline>
        </w:drawing>
      </w:r>
    </w:p>
    <w:p w:rsidR="005B6CB6" w:rsidRPr="00740102" w:rsidRDefault="005B6CB6" w:rsidP="005B6CB6">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35</w:t>
      </w:r>
      <w:r w:rsidR="00323275">
        <w:rPr>
          <w:noProof/>
        </w:rPr>
        <w:fldChar w:fldCharType="end"/>
      </w:r>
      <w:r>
        <w:t xml:space="preserve">: Threads process of the </w:t>
      </w:r>
      <w:r w:rsidR="00AA017F">
        <w:t>Central</w:t>
      </w:r>
      <w:r w:rsidR="00DE6A6A">
        <w:t xml:space="preserve"> </w:t>
      </w:r>
      <w:r>
        <w:t>application</w:t>
      </w:r>
    </w:p>
    <w:p w:rsidR="00901153" w:rsidRDefault="00901153" w:rsidP="00901153">
      <w:pPr>
        <w:pStyle w:val="Heading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ListParagraph"/>
        <w:numPr>
          <w:ilvl w:val="0"/>
          <w:numId w:val="1"/>
        </w:numPr>
      </w:pPr>
      <w:r w:rsidRPr="00B8033D">
        <w:rPr>
          <w:b/>
        </w:rPr>
        <w:t>Enable/Disable</w:t>
      </w:r>
      <w:r>
        <w:t xml:space="preserve"> the Bluetooth</w:t>
      </w:r>
    </w:p>
    <w:p w:rsidR="00AB2600" w:rsidRDefault="00AB2600" w:rsidP="00AB2600">
      <w:pPr>
        <w:pStyle w:val="ListParagraph"/>
        <w:numPr>
          <w:ilvl w:val="0"/>
          <w:numId w:val="1"/>
        </w:numPr>
      </w:pPr>
      <w:r w:rsidRPr="00B8033D">
        <w:rPr>
          <w:b/>
        </w:rPr>
        <w:t>Set</w:t>
      </w:r>
      <w:r>
        <w:t xml:space="preserve"> the </w:t>
      </w:r>
      <w:r w:rsidR="00034946">
        <w:t xml:space="preserve">Scanning </w:t>
      </w:r>
      <w:r>
        <w:t>Interval</w:t>
      </w:r>
    </w:p>
    <w:p w:rsidR="00320005" w:rsidRDefault="00320005" w:rsidP="00AB2600">
      <w:pPr>
        <w:pStyle w:val="ListParagraph"/>
        <w:numPr>
          <w:ilvl w:val="0"/>
          <w:numId w:val="1"/>
        </w:numPr>
      </w:pPr>
      <w:r w:rsidRPr="00B8033D">
        <w:rPr>
          <w:b/>
        </w:rPr>
        <w:t>Set</w:t>
      </w:r>
      <w:r>
        <w:t xml:space="preserve"> the connection interval</w:t>
      </w:r>
    </w:p>
    <w:p w:rsidR="00AB2600" w:rsidRDefault="00AB2600" w:rsidP="00AB2600">
      <w:pPr>
        <w:pStyle w:val="ListParagraph"/>
        <w:numPr>
          <w:ilvl w:val="0"/>
          <w:numId w:val="1"/>
        </w:numPr>
      </w:pPr>
      <w:r w:rsidRPr="00B8033D">
        <w:rPr>
          <w:b/>
        </w:rPr>
        <w:t>Enable/Disable</w:t>
      </w:r>
      <w:r>
        <w:t xml:space="preserve"> the SWG</w:t>
      </w:r>
    </w:p>
    <w:p w:rsidR="00AB2600" w:rsidRDefault="00AB2600" w:rsidP="00AB2600">
      <w:pPr>
        <w:pStyle w:val="ListParagraph"/>
        <w:numPr>
          <w:ilvl w:val="0"/>
          <w:numId w:val="1"/>
        </w:numPr>
      </w:pPr>
      <w:r w:rsidRPr="00B8033D">
        <w:rPr>
          <w:b/>
        </w:rPr>
        <w:t>Set</w:t>
      </w:r>
      <w:r>
        <w:t xml:space="preserve"> the interval between each interrupt frequency</w:t>
      </w:r>
    </w:p>
    <w:p w:rsidR="00AB2600" w:rsidRDefault="00AB2600" w:rsidP="00AB2600">
      <w:pPr>
        <w:pStyle w:val="ListParagraph"/>
        <w:numPr>
          <w:ilvl w:val="0"/>
          <w:numId w:val="1"/>
        </w:numPr>
      </w:pPr>
      <w:r w:rsidRPr="00B8033D">
        <w:rPr>
          <w:b/>
        </w:rPr>
        <w:t>Enable/Disable</w:t>
      </w:r>
      <w:r>
        <w:t xml:space="preserve"> the software timer</w:t>
      </w:r>
    </w:p>
    <w:p w:rsidR="00901153" w:rsidRPr="00901153" w:rsidRDefault="00AB2600" w:rsidP="00901153">
      <w:pPr>
        <w:pStyle w:val="ListParagraph"/>
        <w:numPr>
          <w:ilvl w:val="0"/>
          <w:numId w:val="1"/>
        </w:numPr>
      </w:pPr>
      <w:r w:rsidRPr="00B8033D">
        <w:rPr>
          <w:b/>
        </w:rPr>
        <w:t>Set</w:t>
      </w:r>
      <w:r>
        <w:t xml:space="preserve"> the interval of the software timer</w:t>
      </w:r>
    </w:p>
    <w:p w:rsidR="00F32FFB" w:rsidRDefault="00F32FFB" w:rsidP="00F32FFB">
      <w:pPr>
        <w:pStyle w:val="Heading2"/>
      </w:pPr>
      <w:r>
        <w:lastRenderedPageBreak/>
        <w:t>Annexes</w:t>
      </w:r>
    </w:p>
    <w:p w:rsidR="00E73976" w:rsidRDefault="00E73976" w:rsidP="00E73976">
      <w:pPr>
        <w:pStyle w:val="ListParagraph"/>
        <w:numPr>
          <w:ilvl w:val="0"/>
          <w:numId w:val="1"/>
        </w:numPr>
      </w:pPr>
      <w:r>
        <w:t>Peripheral Application Map</w:t>
      </w:r>
    </w:p>
    <w:p w:rsidR="00E73976" w:rsidRDefault="00E73976" w:rsidP="00E73976">
      <w:pPr>
        <w:pStyle w:val="ListParagraph"/>
        <w:numPr>
          <w:ilvl w:val="0"/>
          <w:numId w:val="1"/>
        </w:numPr>
      </w:pPr>
      <w:r>
        <w:t>E-Peripheral Application Map</w:t>
      </w:r>
    </w:p>
    <w:p w:rsidR="00F31AB4" w:rsidRPr="00F31AB4" w:rsidRDefault="00E73976" w:rsidP="00E73976">
      <w:pPr>
        <w:pStyle w:val="ListParagraph"/>
        <w:numPr>
          <w:ilvl w:val="0"/>
          <w:numId w:val="1"/>
        </w:numPr>
      </w:pPr>
      <w:r>
        <w:t>Central Application Map</w:t>
      </w:r>
    </w:p>
    <w:p w:rsidR="00F32FFB" w:rsidRDefault="00F32FFB" w:rsidP="00F32FFB">
      <w:pPr>
        <w:pStyle w:val="Heading2"/>
      </w:pPr>
      <w:r>
        <w:t>Sources</w:t>
      </w:r>
    </w:p>
    <w:p w:rsidR="00F32FFB" w:rsidRDefault="00323275" w:rsidP="000C00B9">
      <w:pPr>
        <w:spacing w:after="0"/>
      </w:pPr>
      <w:hyperlink r:id="rId83" w:history="1">
        <w:r w:rsidR="00F32FFB" w:rsidRPr="009E275A">
          <w:rPr>
            <w:rStyle w:val="Hyperlink"/>
          </w:rPr>
          <w:t>https://infocenter.nordicsemi.com/index.jsp</w:t>
        </w:r>
      </w:hyperlink>
    </w:p>
    <w:p w:rsidR="005A5477" w:rsidRDefault="00323275" w:rsidP="000C00B9">
      <w:pPr>
        <w:spacing w:after="0"/>
      </w:pPr>
      <w:hyperlink r:id="rId84" w:history="1">
        <w:r w:rsidR="005A5477" w:rsidRPr="00C02BD1">
          <w:rPr>
            <w:rStyle w:val="Hyperlink"/>
          </w:rPr>
          <w:t>https://nexus.zephyrproject.org/content/sites/site/org.zephyrproject.zephyr/dev/api/api.html</w:t>
        </w:r>
      </w:hyperlink>
    </w:p>
    <w:p w:rsidR="007E0E25" w:rsidRDefault="00323275" w:rsidP="00306173">
      <w:pPr>
        <w:spacing w:after="0"/>
      </w:pPr>
      <w:hyperlink r:id="rId85" w:history="1">
        <w:r w:rsidR="00F32FFB" w:rsidRPr="009E275A">
          <w:rPr>
            <w:rStyle w:val="Hyperlink"/>
          </w:rPr>
          <w:t>https://github.com/zephyrproject-rtos/zephyr</w:t>
        </w:r>
      </w:hyperlink>
    </w:p>
    <w:p w:rsidR="00306173" w:rsidRDefault="00306173" w:rsidP="00306173">
      <w:pPr>
        <w:spacing w:after="0"/>
      </w:pPr>
    </w:p>
    <w:p w:rsidR="00EF1D7D" w:rsidRPr="00E45D7A" w:rsidRDefault="00EF1D7D" w:rsidP="00EF1D7D">
      <w:pPr>
        <w:pStyle w:val="Heading1"/>
      </w:pPr>
      <w:r>
        <w:t>Measurements</w:t>
      </w:r>
    </w:p>
    <w:p w:rsidR="00EF1D7D" w:rsidRDefault="00EF1D7D" w:rsidP="00EF1D7D">
      <w:r>
        <w:t>The measurements performed are:</w:t>
      </w:r>
    </w:p>
    <w:p w:rsidR="00EF1D7D" w:rsidRDefault="00EF1D7D" w:rsidP="00EF1D7D">
      <w:pPr>
        <w:pStyle w:val="ListParagraph"/>
        <w:numPr>
          <w:ilvl w:val="0"/>
          <w:numId w:val="1"/>
        </w:numPr>
      </w:pPr>
      <w:r>
        <w:t>Interrupt Latency</w:t>
      </w:r>
    </w:p>
    <w:p w:rsidR="00EF1D7D" w:rsidRDefault="00EF1D7D" w:rsidP="00EF1D7D">
      <w:pPr>
        <w:pStyle w:val="ListParagraph"/>
        <w:numPr>
          <w:ilvl w:val="0"/>
          <w:numId w:val="1"/>
        </w:numPr>
      </w:pPr>
      <w:r>
        <w:t>Power Consumption</w:t>
      </w:r>
    </w:p>
    <w:p w:rsidR="00EF1D7D" w:rsidRDefault="00EF1D7D" w:rsidP="00EF1D7D">
      <w:pPr>
        <w:pStyle w:val="ListParagraph"/>
        <w:numPr>
          <w:ilvl w:val="0"/>
          <w:numId w:val="1"/>
        </w:numPr>
      </w:pPr>
      <w:r>
        <w:t>BLE Radio state</w:t>
      </w:r>
    </w:p>
    <w:p w:rsidR="00EF1D7D" w:rsidRDefault="00EF1D7D" w:rsidP="00EF1D7D">
      <w:pPr>
        <w:pStyle w:val="ListParagraph"/>
        <w:numPr>
          <w:ilvl w:val="0"/>
          <w:numId w:val="1"/>
        </w:numPr>
      </w:pPr>
      <w:r>
        <w:t>BLE Application → Controller stack propagation</w:t>
      </w:r>
    </w:p>
    <w:p w:rsidR="00EF1D7D" w:rsidRDefault="00EF1D7D" w:rsidP="00EF1D7D">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Heading2"/>
      </w:pPr>
      <w:r>
        <w:t>Interrupt Latency</w:t>
      </w:r>
    </w:p>
    <w:p w:rsidR="00EF1D7D" w:rsidRDefault="00EF1D7D" w:rsidP="00EF1D7D">
      <w:pPr>
        <w:pStyle w:val="Heading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EF1D7D" w:rsidP="00EF1D7D">
      <w:r>
        <w:t>There are two types of interrupts:</w:t>
      </w:r>
    </w:p>
    <w:p w:rsidR="00EF1D7D" w:rsidRDefault="00EF1D7D" w:rsidP="00EF1D7D">
      <w:pPr>
        <w:pStyle w:val="ListParagraph"/>
        <w:numPr>
          <w:ilvl w:val="0"/>
          <w:numId w:val="1"/>
        </w:numPr>
      </w:pPr>
      <w:r w:rsidRPr="0012500F">
        <w:rPr>
          <w:b/>
        </w:rPr>
        <w:t>Hardware</w:t>
      </w:r>
      <w:r>
        <w:t>, interrupts are triggered by peripheral devices outside the microcontroller</w:t>
      </w:r>
    </w:p>
    <w:p w:rsidR="00EF1D7D" w:rsidRDefault="00EF1D7D" w:rsidP="00EF1D7D">
      <w:pPr>
        <w:pStyle w:val="ListParagraph"/>
        <w:numPr>
          <w:ilvl w:val="0"/>
          <w:numId w:val="1"/>
        </w:numPr>
      </w:pPr>
      <w:r w:rsidRPr="005148C1">
        <w:rPr>
          <w:b/>
        </w:rPr>
        <w:t>Software</w:t>
      </w:r>
      <w:r>
        <w:t>, interrupts are an instruction which cause a switching context to an interrupt handler like a hardware interrupt.</w:t>
      </w:r>
    </w:p>
    <w:p w:rsidR="00EF1D7D" w:rsidRDefault="00EF1D7D" w:rsidP="00EF1D7D">
      <w:r>
        <w:t>Both types of interrupts have different sources that can contribute to the interrupt latency. The main sources come from RTOS:</w:t>
      </w:r>
    </w:p>
    <w:p w:rsidR="00EF1D7D" w:rsidRDefault="00EF1D7D" w:rsidP="00EF1D7D">
      <w:pPr>
        <w:pStyle w:val="ListParagraph"/>
        <w:numPr>
          <w:ilvl w:val="0"/>
          <w:numId w:val="1"/>
        </w:numPr>
      </w:pPr>
      <w:r>
        <w:t xml:space="preserve">When an RTOS disables interrupts while accessing critical OS data. </w:t>
      </w:r>
    </w:p>
    <w:p w:rsidR="00EF1D7D" w:rsidRDefault="00EF1D7D" w:rsidP="00EF1D7D">
      <w:pPr>
        <w:pStyle w:val="ListParagraph"/>
        <w:numPr>
          <w:ilvl w:val="0"/>
          <w:numId w:val="1"/>
        </w:numPr>
      </w:pPr>
      <w:r>
        <w:t xml:space="preserve">When the context, e.g. status registers, is saved and resorted before and after processing the interrupt. </w:t>
      </w:r>
    </w:p>
    <w:p w:rsidR="00EF1D7D" w:rsidRDefault="00EF1D7D" w:rsidP="00EF1D7D">
      <w:pPr>
        <w:pStyle w:val="ListParagraph"/>
        <w:numPr>
          <w:ilvl w:val="0"/>
          <w:numId w:val="1"/>
        </w:numPr>
      </w:pPr>
      <w:r>
        <w:t xml:space="preserve">When a context switch occurs to defer processing and to return to an RTOS task or threads. </w:t>
      </w:r>
    </w:p>
    <w:p w:rsidR="00EF1D7D" w:rsidRDefault="00EF1D7D" w:rsidP="00EF1D7D">
      <w:pPr>
        <w:pStyle w:val="ListParagraph"/>
        <w:numPr>
          <w:ilvl w:val="0"/>
          <w:numId w:val="1"/>
        </w:numPr>
      </w:pPr>
      <w:r>
        <w:t>When an ISR interact with an RTOS by making system call such as semaphore.</w:t>
      </w:r>
    </w:p>
    <w:p w:rsidR="00EF1D7D" w:rsidRDefault="00EF1D7D" w:rsidP="00EF1D7D">
      <w:r w:rsidRPr="00324B96">
        <w:t>However</w:t>
      </w:r>
      <w:r>
        <w:t>, the architecture of the CPU influences the interrupt latency as well. The interrupt latency of the CPU is constant and specified by the manufacturer and correspond to the interrupt entry.</w:t>
      </w:r>
    </w:p>
    <w:p w:rsidR="00EF1D7D" w:rsidRDefault="00EF1D7D" w:rsidP="00EF1D7D">
      <w:r>
        <w:t>The interrupt latency for interrupt entry is the number of processor clock cycles between an interrupt signal arriving at the processor and the processor executing the first instruction of the interrupt handler.</w:t>
      </w:r>
    </w:p>
    <w:p w:rsidR="00EF1D7D" w:rsidRDefault="00EF1D7D" w:rsidP="00EF1D7D">
      <w:r w:rsidRPr="00A81BA3">
        <w:lastRenderedPageBreak/>
        <w:t xml:space="preserve">The nRF52840 </w:t>
      </w:r>
      <w:r>
        <w:t xml:space="preserve">is built around a 32-bit ARM® Cortex™-M4F CPU. Its interrupt latency on entry is 12 cycles, plus a possible additional 17 cycles for Cortex-M4 with Floating Point Unit. </w:t>
      </w:r>
    </w:p>
    <w:p w:rsidR="00EF1D7D" w:rsidRPr="00094576" w:rsidRDefault="00EF1D7D" w:rsidP="00EF1D7D">
      <w:r>
        <w:rPr>
          <w:rFonts w:eastAsiaTheme="minorEastAsia"/>
        </w:rPr>
        <w:t>The clock of the nRF52840 used is 64MHz, the interrupt latency converted in time is:</w:t>
      </w:r>
    </w:p>
    <w:p w:rsidR="00EF1D7D" w:rsidRPr="009A7E56" w:rsidRDefault="00EF1D7D" w:rsidP="00EF1D7D">
      <w:pPr>
        <w:rPr>
          <w:rFonts w:eastAsiaTheme="minorEastAsia"/>
        </w:rPr>
      </w:pPr>
      <m:oMathPara>
        <m:oMath>
          <m:r>
            <w:rPr>
              <w:rFonts w:ascii="Cambria Math" w:hAnsi="Cambria Math"/>
            </w:rPr>
            <m:t>Interrupt Latency on Entry=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6865F3" w:rsidP="00CF2E5C">
      <w:pPr>
        <w:keepNext/>
        <w:jc w:val="center"/>
      </w:pPr>
      <w:r>
        <w:rPr>
          <w:noProof/>
          <w:lang w:val="nb-NO" w:eastAsia="nb-NO"/>
        </w:rPr>
        <w:drawing>
          <wp:inline distT="0" distB="0" distL="0" distR="0" wp14:anchorId="59062BE7" wp14:editId="6769D68C">
            <wp:extent cx="4278573" cy="2146361"/>
            <wp:effectExtent l="0" t="0" r="825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8431" cy="2151306"/>
                    </a:xfrm>
                    <a:prstGeom prst="rect">
                      <a:avLst/>
                    </a:prstGeom>
                  </pic:spPr>
                </pic:pic>
              </a:graphicData>
            </a:graphic>
          </wp:inline>
        </w:drawing>
      </w:r>
    </w:p>
    <w:p w:rsidR="00EF1D7D" w:rsidRDefault="00CF2E5C" w:rsidP="00CF2E5C">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36</w:t>
      </w:r>
      <w:r w:rsidR="00323275">
        <w:rPr>
          <w:noProof/>
        </w:rPr>
        <w:fldChar w:fldCharType="end"/>
      </w:r>
      <w:r>
        <w:t>: Interrupt latency schema block</w:t>
      </w:r>
    </w:p>
    <w:p w:rsidR="00EF1D7D" w:rsidRDefault="00EF1D7D" w:rsidP="00EF1D7D">
      <w:pPr>
        <w:pStyle w:val="Heading3"/>
      </w:pPr>
      <w:r>
        <w:t>Expected Results</w:t>
      </w:r>
    </w:p>
    <w:p w:rsidR="00EF1D7D" w:rsidRDefault="00EF1D7D" w:rsidP="00EF1D7D">
      <w:pPr>
        <w:tabs>
          <w:tab w:val="left" w:pos="3293"/>
        </w:tabs>
      </w:pPr>
      <w:r>
        <w:t>First, the interrupt latency should not depend of the frequency of the interruptions. However, it could increase when several interrupts occur in the same time.</w:t>
      </w:r>
    </w:p>
    <w:p w:rsidR="00EF1D7D" w:rsidRDefault="00EF1D7D" w:rsidP="00EF1D7D">
      <w:pPr>
        <w:tabs>
          <w:tab w:val="left" w:pos="3293"/>
        </w:tabs>
      </w:pPr>
      <w:r>
        <w:t>Secondly, the priority of the Bluetooth Controller is higher than any interrupt. Hence, the interrupt latency should be the highest when the Bluetooth Controller is sending or responding to a connection event.</w:t>
      </w:r>
    </w:p>
    <w:p w:rsidR="00EF1D7D" w:rsidRDefault="00EF1D7D" w:rsidP="00EF1D7D">
      <w:pPr>
        <w:pStyle w:val="Heading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EF1D7D" w:rsidRDefault="00EF1D7D" w:rsidP="00EF1D7D">
      <w:pPr>
        <w:pStyle w:val="ListParagraph"/>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Caption"/>
        <w:jc w:val="center"/>
        <w:rPr>
          <w:b/>
          <w:color w:val="FF0000"/>
        </w:rPr>
      </w:pPr>
      <w:r>
        <w:t xml:space="preserve">Figure </w:t>
      </w:r>
      <w:r w:rsidR="00323275">
        <w:fldChar w:fldCharType="begin"/>
      </w:r>
      <w:r w:rsidR="00323275">
        <w:instrText xml:space="preserve"> SEQ Figure \* ARABIC </w:instrText>
      </w:r>
      <w:r w:rsidR="00323275">
        <w:fldChar w:fldCharType="separate"/>
      </w:r>
      <w:r w:rsidR="0092743A">
        <w:rPr>
          <w:noProof/>
        </w:rPr>
        <w:t>37</w:t>
      </w:r>
      <w:r w:rsidR="00323275">
        <w:rPr>
          <w:noProof/>
        </w:rPr>
        <w:fldChar w:fldCharType="end"/>
      </w:r>
      <w:r>
        <w:t>: Sequence to measure the interrupt latency</w:t>
      </w:r>
    </w:p>
    <w:p w:rsidR="00EF1D7D" w:rsidRDefault="00EF1D7D" w:rsidP="00EF1D7D">
      <w:pPr>
        <w:tabs>
          <w:tab w:val="left" w:pos="1656"/>
        </w:tabs>
      </w:pPr>
      <w:r>
        <w:t>Two interrupts latency are measured:</w:t>
      </w:r>
    </w:p>
    <w:p w:rsidR="00EF1D7D" w:rsidRDefault="00EF1D7D" w:rsidP="00EF1D7D">
      <w:pPr>
        <w:pStyle w:val="ListParagraph"/>
        <w:numPr>
          <w:ilvl w:val="0"/>
          <w:numId w:val="1"/>
        </w:numPr>
        <w:tabs>
          <w:tab w:val="left" w:pos="1656"/>
        </w:tabs>
      </w:pPr>
      <w:r w:rsidRPr="00C44386">
        <w:rPr>
          <w:b/>
        </w:rPr>
        <w:t>GPIO</w:t>
      </w:r>
      <w:r>
        <w:t xml:space="preserve"> Interrupt latency</w:t>
      </w:r>
    </w:p>
    <w:p w:rsidR="00EF1D7D" w:rsidRDefault="00EF1D7D" w:rsidP="00EF1D7D">
      <w:pPr>
        <w:pStyle w:val="ListParagraph"/>
        <w:numPr>
          <w:ilvl w:val="0"/>
          <w:numId w:val="1"/>
        </w:numPr>
        <w:tabs>
          <w:tab w:val="left" w:pos="1656"/>
        </w:tabs>
      </w:pPr>
      <w:r w:rsidRPr="00C44386">
        <w:rPr>
          <w:b/>
        </w:rPr>
        <w:t>Software Timer</w:t>
      </w:r>
      <w:r>
        <w:t xml:space="preserve"> interrupt latency</w:t>
      </w:r>
    </w:p>
    <w:p w:rsidR="00EF1D7D" w:rsidRDefault="00EF1D7D" w:rsidP="00EF1D7D">
      <w:pPr>
        <w:pStyle w:val="Heading4"/>
      </w:pPr>
      <w:r>
        <w:lastRenderedPageBreak/>
        <w:t>GPIO Interrupt Latency</w:t>
      </w:r>
    </w:p>
    <w:p w:rsidR="00EF1D7D" w:rsidRDefault="00EF1D7D" w:rsidP="00EF1D7D">
      <w:r>
        <w:t>The GPIO Interrupt Latency is a measurement from a peripheral, hardware interrupt latency. An input pin on a GPIO interface generates the interrupt and another output pin is toggled in the ISR. Then, the interval between the two signals is measured.</w:t>
      </w:r>
    </w:p>
    <w:p w:rsidR="00EF1D7D" w:rsidRDefault="00EF1D7D" w:rsidP="00EF1D7D">
      <w:pPr>
        <w:pStyle w:val="Heading4"/>
      </w:pPr>
      <w:r>
        <w:t>Software Timer Interrupt Latency</w:t>
      </w:r>
    </w:p>
    <w:p w:rsidR="00EF1D7D" w:rsidRDefault="00EF1D7D" w:rsidP="00EF1D7D">
      <w:r>
        <w:t>The Software Time interrupt Latency is a measurement from an instruction, software interrupt latency.  An output pin is toggled in the timer ISR. The interval between each edge is measured and as the period of the timer is known, the interrupt latency can be calculated.</w:t>
      </w:r>
    </w:p>
    <w:p w:rsidR="00EF1D7D" w:rsidRDefault="00EF1D7D" w:rsidP="00EF1D7D">
      <w:r>
        <w:t xml:space="preserve">The tick’s resolution of an RTOS influences the precision of a software timer. Hence, it is important to take care of the tick’s resolution to measure the software interrupt latency with a timer. </w:t>
      </w:r>
    </w:p>
    <w:p w:rsidR="00EF1D7D" w:rsidRPr="0038732E" w:rsidRDefault="00EF1D7D" w:rsidP="00EF1D7D">
      <m:oMathPara>
        <m:oMath>
          <m:r>
            <w:rPr>
              <w:rFonts w:ascii="Cambria Math" w:hAnsi="Cambria Math"/>
            </w:rPr>
            <m:t>Software Interrupt Latency=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measured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timer</m:t>
                  </m:r>
                </m:sub>
              </m:sSub>
            </m:e>
          </m:d>
          <m:r>
            <w:rPr>
              <w:rFonts w:ascii="Cambria Math" w:hAnsi="Cambria Math"/>
            </w:rPr>
            <m:t xml:space="preserve"> mod(tic</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s resolution)</m:t>
          </m:r>
        </m:oMath>
      </m:oMathPara>
    </w:p>
    <w:p w:rsidR="00EF1D7D" w:rsidRPr="00DF58F6" w:rsidRDefault="00EF1D7D" w:rsidP="00EF1D7D"/>
    <w:p w:rsidR="00EF1D7D" w:rsidRDefault="00EF1D7D" w:rsidP="00EF1D7D">
      <w:pPr>
        <w:pStyle w:val="Heading2"/>
      </w:pPr>
      <w:r>
        <w:t>Power Consumption</w:t>
      </w:r>
    </w:p>
    <w:p w:rsidR="00EF1D7D" w:rsidRDefault="00EF1D7D" w:rsidP="00EF1D7D">
      <w:pPr>
        <w:pStyle w:val="Heading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Default="007D3A60" w:rsidP="00EF1D7D">
      <w:r>
        <w:t>The tick’s resolution of an RTOS influences the power consumption.</w:t>
      </w:r>
      <w:r w:rsidR="004A18FB">
        <w:t xml:space="preserve"> Hence, it is interested as well, to see the influence of the ticks on the power consumption.</w:t>
      </w:r>
    </w:p>
    <w:p w:rsidR="00EF1D7D" w:rsidRDefault="00EF1D7D" w:rsidP="00EF1D7D">
      <w:pPr>
        <w:pStyle w:val="Heading3"/>
        <w:rPr>
          <w:sz w:val="22"/>
        </w:rPr>
      </w:pPr>
      <w:r>
        <w:t>Expected Results</w:t>
      </w:r>
    </w:p>
    <w:p w:rsidR="00EF1D7D" w:rsidRDefault="00EF1D7D" w:rsidP="00EF1D7D">
      <w:r>
        <w:t>As Zephyr is an operating system, it Is expected that it power consumption is higher than the power consumption of the SD+SDK. Secondly, the power consumption will increase in the same time than the frequency of interruption.</w:t>
      </w:r>
    </w:p>
    <w:p w:rsidR="00EF1D7D" w:rsidRDefault="00EF1D7D" w:rsidP="00EF1D7D">
      <w:pPr>
        <w:pStyle w:val="Heading3"/>
      </w:pPr>
      <w:r>
        <w:t>How</w:t>
      </w:r>
    </w:p>
    <w:p w:rsidR="00EF1D7D" w:rsidRDefault="00EF1D7D" w:rsidP="00EF1D7D">
      <w:r>
        <w:t xml:space="preserve">The power consumption is measured with Nordic Power Profiler Kit.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ListParagraph"/>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ListParagraph"/>
        <w:numPr>
          <w:ilvl w:val="0"/>
          <w:numId w:val="1"/>
        </w:numPr>
      </w:pPr>
      <w:r>
        <w:t>UART driver</w:t>
      </w:r>
    </w:p>
    <w:p w:rsidR="00EF1D7D" w:rsidRDefault="00EF1D7D" w:rsidP="00EF1D7D">
      <w:pPr>
        <w:pStyle w:val="ListParagraph"/>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735F87" w:rsidRPr="00735F87" w:rsidRDefault="00735F87" w:rsidP="00EF1D7D">
      <w:pPr>
        <w:rPr>
          <w:color w:val="FF0000"/>
        </w:rPr>
      </w:pPr>
      <w:r>
        <w:rPr>
          <w:color w:val="FF0000"/>
        </w:rPr>
        <w:t>Measure irms because used to calcul the power.</w:t>
      </w:r>
    </w:p>
    <w:p w:rsidR="00EF1D7D" w:rsidRDefault="00EF1D7D" w:rsidP="00EF1D7D">
      <w:pPr>
        <w:pStyle w:val="Heading2"/>
      </w:pPr>
      <w:r>
        <w:t>Bluetooth Low energy</w:t>
      </w:r>
    </w:p>
    <w:p w:rsidR="00EF1D7D" w:rsidRDefault="00EF1D7D" w:rsidP="00EF1D7D">
      <w:r>
        <w:t>It is important to note a great difference between the SoftDevice and Zephyr RTOS.</w:t>
      </w:r>
    </w:p>
    <w:p w:rsidR="00EF1D7D" w:rsidRDefault="00EF1D7D" w:rsidP="00EF1D7D">
      <w:pPr>
        <w:pStyle w:val="ListParagraph"/>
        <w:numPr>
          <w:ilvl w:val="0"/>
          <w:numId w:val="1"/>
        </w:numPr>
      </w:pPr>
      <w:r>
        <w:t>SoftDevice is confidential and no access is possible</w:t>
      </w:r>
    </w:p>
    <w:p w:rsidR="00EF1D7D" w:rsidRDefault="00EF1D7D" w:rsidP="00EF1D7D">
      <w:pPr>
        <w:pStyle w:val="ListParagraph"/>
        <w:numPr>
          <w:ilvl w:val="0"/>
          <w:numId w:val="1"/>
        </w:numPr>
      </w:pPr>
      <w:r>
        <w:t>Zephyr RTOS is an open source project, hence all the source code is accessible.</w:t>
      </w:r>
    </w:p>
    <w:p w:rsidR="00EF1D7D" w:rsidRDefault="00EF1D7D" w:rsidP="00EF1D7D">
      <w:r>
        <w:lastRenderedPageBreak/>
        <w:t>This difference is important because, to compare the behaviour, the same tests must be performed and it is not possible to measure the BLE performance directly within the stack. It why the number of tests possible is limited. However, it is possible to use different peripherals of the nRF52840 to get some information.</w:t>
      </w:r>
    </w:p>
    <w:p w:rsidR="00EF1D7D" w:rsidRDefault="00EF1D7D" w:rsidP="00EF1D7D">
      <w:pPr>
        <w:pStyle w:val="Heading3"/>
      </w:pPr>
      <w:r>
        <w:t xml:space="preserve">BLE Radio State </w:t>
      </w:r>
    </w:p>
    <w:p w:rsidR="00EF1D7D" w:rsidRDefault="00EF1D7D" w:rsidP="00EF1D7D">
      <w:pPr>
        <w:pStyle w:val="Heading4"/>
      </w:pPr>
      <w:r>
        <w:t xml:space="preserve">Why </w:t>
      </w:r>
    </w:p>
    <w:p w:rsidR="00EF1D7D" w:rsidRDefault="00EF1D7D" w:rsidP="00EF1D7D">
      <w:r>
        <w:t>It is important that a BLE connection is not lost because one of the devices connected is not able to response correctly. Seeing the states of this radio allows to see if the device still responses and when it sends or receives a packet.</w:t>
      </w:r>
    </w:p>
    <w:p w:rsidR="00EF1D7D" w:rsidRDefault="00EF1D7D" w:rsidP="00EF1D7D">
      <w:r>
        <w:t>On the other hand, it allows to see the radio latency with the central and to see if the time requirement regards the connection events with peripherals are met.</w:t>
      </w:r>
    </w:p>
    <w:p w:rsidR="00EF1D7D" w:rsidRDefault="00EF1D7D" w:rsidP="00EF1D7D">
      <w:pPr>
        <w:pStyle w:val="Heading3"/>
      </w:pPr>
      <w:r>
        <w:t>Expected Results</w:t>
      </w:r>
    </w:p>
    <w:p w:rsidR="00EF1D7D" w:rsidRPr="004D6970" w:rsidRDefault="00EF1D7D" w:rsidP="00EF1D7D">
      <w:r>
        <w:t>The stack Bluetooth is high priority. It means that no interrupt or any event should stop the capacity of the device to response to or send a connection event. Thus, it is expected that the connection is maintain even with a high frequency of interruptions.</w:t>
      </w:r>
    </w:p>
    <w:p w:rsidR="00EF1D7D" w:rsidRPr="004D28F4" w:rsidRDefault="00EF1D7D" w:rsidP="00EF1D7D">
      <w:pPr>
        <w:pStyle w:val="Heading4"/>
      </w:pPr>
      <w:r>
        <w:t>How</w:t>
      </w:r>
    </w:p>
    <w:p w:rsidR="00EF1D7D" w:rsidRDefault="00EF1D7D" w:rsidP="00EF1D7D">
      <w:r>
        <w:t>The nRF52840’s Radio has a State Machine and the operating state of the Radio is control via several events and task.</w:t>
      </w:r>
    </w:p>
    <w:p w:rsidR="00EF1D7D" w:rsidRDefault="00EF1D7D" w:rsidP="00EF1D7D">
      <w:pPr>
        <w:keepNext/>
        <w:jc w:val="center"/>
      </w:pPr>
      <w:r>
        <w:rPr>
          <w:noProof/>
          <w:lang w:val="nb-NO" w:eastAsia="nb-NO"/>
        </w:rPr>
        <w:drawing>
          <wp:inline distT="0" distB="0" distL="0" distR="0" wp14:anchorId="3B730C68" wp14:editId="47AFBDE9">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48940"/>
                    </a:xfrm>
                    <a:prstGeom prst="rect">
                      <a:avLst/>
                    </a:prstGeom>
                  </pic:spPr>
                </pic:pic>
              </a:graphicData>
            </a:graphic>
          </wp:inline>
        </w:drawing>
      </w:r>
    </w:p>
    <w:p w:rsidR="00EF1D7D" w:rsidRDefault="00EF1D7D" w:rsidP="00EF1D7D">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38</w:t>
      </w:r>
      <w:r w:rsidR="00323275">
        <w:rPr>
          <w:noProof/>
        </w:rPr>
        <w:fldChar w:fldCharType="end"/>
      </w:r>
      <w:r>
        <w:t>: Bluetooth radio state of nRF52840, from nRF52840 Datasheet</w:t>
      </w:r>
    </w:p>
    <w:p w:rsidR="00EF1D7D" w:rsidRDefault="00EF1D7D" w:rsidP="00EF1D7D">
      <w:r>
        <w:t>The nR52840 SoC provides registers named TASKS and EVENTS. A TASK register does some job like start or stop a module and an EVENT register is like a status register that indicate an event occurred. Then, the Radio state is measured using the following peripherals:</w:t>
      </w:r>
    </w:p>
    <w:p w:rsidR="00EF1D7D" w:rsidRPr="008162B4" w:rsidRDefault="00EF1D7D" w:rsidP="00EF1D7D">
      <w:pPr>
        <w:pStyle w:val="ListParagraph"/>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ListParagraph"/>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ListParagraph"/>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890" cy="1934893"/>
                    </a:xfrm>
                    <a:prstGeom prst="rect">
                      <a:avLst/>
                    </a:prstGeom>
                  </pic:spPr>
                </pic:pic>
              </a:graphicData>
            </a:graphic>
          </wp:inline>
        </w:drawing>
      </w:r>
    </w:p>
    <w:p w:rsidR="00EF1D7D" w:rsidRDefault="00EF1D7D" w:rsidP="00EF1D7D">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39</w:t>
      </w:r>
      <w:r w:rsidR="00323275">
        <w:rPr>
          <w:noProof/>
        </w:rPr>
        <w:fldChar w:fldCharType="end"/>
      </w:r>
      <w:r>
        <w:t xml:space="preserve">:GPIOs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ListParagraph"/>
        <w:numPr>
          <w:ilvl w:val="0"/>
          <w:numId w:val="1"/>
        </w:numPr>
      </w:pPr>
      <w:r>
        <w:t>When the device receives a packet</w:t>
      </w:r>
    </w:p>
    <w:p w:rsidR="00EF1D7D" w:rsidRDefault="00EF1D7D" w:rsidP="00EF1D7D">
      <w:pPr>
        <w:pStyle w:val="ListParagraph"/>
        <w:numPr>
          <w:ilvl w:val="0"/>
          <w:numId w:val="1"/>
        </w:numPr>
      </w:pPr>
      <w:r>
        <w:t>When the device sends a packet</w:t>
      </w:r>
    </w:p>
    <w:p w:rsidR="00EF1D7D" w:rsidRDefault="00EF1D7D" w:rsidP="00EF1D7D">
      <w:pPr>
        <w:pStyle w:val="ListParagraph"/>
        <w:numPr>
          <w:ilvl w:val="0"/>
          <w:numId w:val="1"/>
        </w:numPr>
      </w:pPr>
      <w:r>
        <w:t>When the CRC of the packet is correct</w:t>
      </w:r>
    </w:p>
    <w:p w:rsidR="00EF1D7D" w:rsidRDefault="00EF1D7D" w:rsidP="00EF1D7D">
      <w:pPr>
        <w:keepNext/>
        <w:jc w:val="center"/>
      </w:pPr>
      <w:r>
        <w:rPr>
          <w:noProof/>
          <w:lang w:val="nb-NO" w:eastAsia="nb-NO"/>
        </w:rPr>
        <w:drawing>
          <wp:inline distT="0" distB="0" distL="0" distR="0" wp14:anchorId="0030189B" wp14:editId="502C8FFB">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2928" cy="3269150"/>
                    </a:xfrm>
                    <a:prstGeom prst="rect">
                      <a:avLst/>
                    </a:prstGeom>
                  </pic:spPr>
                </pic:pic>
              </a:graphicData>
            </a:graphic>
          </wp:inline>
        </w:drawing>
      </w:r>
    </w:p>
    <w:p w:rsidR="00EF1D7D" w:rsidRDefault="00EF1D7D" w:rsidP="00EF1D7D">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40</w:t>
      </w:r>
      <w:r w:rsidR="00323275">
        <w:rPr>
          <w:noProof/>
        </w:rPr>
        <w:fldChar w:fldCharType="end"/>
      </w:r>
      <w:r>
        <w:t>: GPIOs enabled and disabled for each event</w:t>
      </w:r>
    </w:p>
    <w:p w:rsidR="00EF1D7D" w:rsidRDefault="00EF1D7D" w:rsidP="00EF1D7D">
      <w:pPr>
        <w:pStyle w:val="ListParagraph"/>
      </w:pPr>
    </w:p>
    <w:p w:rsidR="00EF1D7D" w:rsidRDefault="00EF1D7D" w:rsidP="00EF1D7D">
      <w:pPr>
        <w:pStyle w:val="Heading4"/>
      </w:pPr>
      <w:r>
        <w:t xml:space="preserve"> BLE Application </w:t>
      </w:r>
      <w:r>
        <w:rPr>
          <w:rFonts w:ascii="Calibri" w:hAnsi="Calibri"/>
        </w:rPr>
        <w:t>→</w:t>
      </w:r>
      <w:r>
        <w:t xml:space="preserve"> Controller Stack Propagation Delay</w:t>
      </w:r>
    </w:p>
    <w:p w:rsidR="00EF1D7D" w:rsidRDefault="00EF1D7D" w:rsidP="00EF1D7D">
      <w:pPr>
        <w:pStyle w:val="Heading4"/>
      </w:pPr>
      <w:r>
        <w:t>Why</w:t>
      </w:r>
    </w:p>
    <w:p w:rsidR="00EF1D7D" w:rsidRDefault="00EF1D7D" w:rsidP="00EF1D7D">
      <w:r>
        <w:t>The stack propagation delay is the time for the BLE driver to prepare data and push a packet within the BLE Link Layer TX Buffer. Measuring the stack propagation delay allows to see how much time a process is locked to send data. The stack propagation time must be as short as possible.</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4138" cy="3337542"/>
                    </a:xfrm>
                    <a:prstGeom prst="rect">
                      <a:avLst/>
                    </a:prstGeom>
                  </pic:spPr>
                </pic:pic>
              </a:graphicData>
            </a:graphic>
          </wp:inline>
        </w:drawing>
      </w:r>
    </w:p>
    <w:p w:rsidR="00EF1D7D" w:rsidRDefault="00EF1D7D" w:rsidP="00EF1D7D">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41</w:t>
      </w:r>
      <w:r w:rsidR="00323275">
        <w:rPr>
          <w:noProof/>
        </w:rPr>
        <w:fldChar w:fldCharType="end"/>
      </w:r>
      <w:r>
        <w:t>: Layers include within the propagation delay</w:t>
      </w:r>
    </w:p>
    <w:p w:rsidR="00EF1D7D" w:rsidRPr="008B5A7F" w:rsidRDefault="00EF1D7D" w:rsidP="00EF1D7D">
      <w:r>
        <w:t xml:space="preserve">On the other hand, it allows to see if BLE driver is still able to handle packets without error. An error can occur when no more resources are available. </w:t>
      </w:r>
      <w:r>
        <w:tab/>
      </w:r>
    </w:p>
    <w:p w:rsidR="00EF1D7D" w:rsidRDefault="00EF1D7D" w:rsidP="00EF1D7D">
      <w:pPr>
        <w:pStyle w:val="Heading3"/>
      </w:pPr>
      <w:r>
        <w:t>Expected Results</w:t>
      </w:r>
    </w:p>
    <w:p w:rsidR="00EF1D7D" w:rsidRPr="00A82308" w:rsidRDefault="00EF1D7D" w:rsidP="00EF1D7D">
      <w:r>
        <w:t>It is expected that the stack propagation delay increases at the same time than the frequency of the interruptions. However, it should be still possible to push a packet without error.</w:t>
      </w:r>
    </w:p>
    <w:p w:rsidR="00EF1D7D" w:rsidRDefault="00EF1D7D" w:rsidP="00EF1D7D">
      <w:pPr>
        <w:pStyle w:val="Heading4"/>
      </w:pPr>
      <w:r>
        <w:t>How</w:t>
      </w:r>
    </w:p>
    <w:p w:rsidR="00EF1D7D" w:rsidRDefault="00EF1D7D" w:rsidP="00EF1D7D">
      <w:r>
        <w:t>The stack propagation latency is measured using the GPIO. Two GPIO are used:</w:t>
      </w:r>
    </w:p>
    <w:p w:rsidR="00EF1D7D" w:rsidRDefault="00EF1D7D" w:rsidP="00EF1D7D">
      <w:pPr>
        <w:pStyle w:val="ListParagraph"/>
        <w:numPr>
          <w:ilvl w:val="0"/>
          <w:numId w:val="1"/>
        </w:numPr>
        <w:rPr>
          <w:b/>
        </w:rPr>
      </w:pPr>
      <w:r w:rsidRPr="008F7FAA">
        <w:rPr>
          <w:b/>
        </w:rPr>
        <w:t>ERROR</w:t>
      </w:r>
      <w:r>
        <w:t>, if an error occurred when a packet is pushed</w:t>
      </w:r>
    </w:p>
    <w:p w:rsidR="00EF1D7D" w:rsidRPr="008F7FAA" w:rsidRDefault="00EF1D7D" w:rsidP="00EF1D7D">
      <w:pPr>
        <w:pStyle w:val="ListParagraph"/>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 The figure below shows the process with the notification.</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Caption"/>
        <w:jc w:val="center"/>
        <w:rPr>
          <w:color w:val="FF0000"/>
        </w:rPr>
      </w:pPr>
      <w:r>
        <w:t xml:space="preserve">Figure </w:t>
      </w:r>
      <w:r w:rsidR="00323275">
        <w:fldChar w:fldCharType="begin"/>
      </w:r>
      <w:r w:rsidR="00323275">
        <w:instrText xml:space="preserve"> SEQ Figure \* ARABIC </w:instrText>
      </w:r>
      <w:r w:rsidR="00323275">
        <w:fldChar w:fldCharType="separate"/>
      </w:r>
      <w:r w:rsidR="0092743A">
        <w:rPr>
          <w:noProof/>
        </w:rPr>
        <w:t>42</w:t>
      </w:r>
      <w:r w:rsidR="00323275">
        <w:rPr>
          <w:noProof/>
        </w:rPr>
        <w:fldChar w:fldCharType="end"/>
      </w:r>
      <w:r>
        <w:t>: Measurement of stack propagation delay to notify</w:t>
      </w:r>
    </w:p>
    <w:p w:rsidR="00EF1D7D" w:rsidRDefault="00EF1D7D" w:rsidP="00EF1D7D">
      <w:pPr>
        <w:pStyle w:val="Heading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ListParagraph"/>
        <w:numPr>
          <w:ilvl w:val="0"/>
          <w:numId w:val="1"/>
        </w:numPr>
      </w:pPr>
      <w:r>
        <w:t>BLE Controller → stack propagation delay</w:t>
      </w:r>
    </w:p>
    <w:p w:rsidR="00EF1D7D" w:rsidRDefault="00EF1D7D" w:rsidP="00EF1D7D">
      <w:pPr>
        <w:pStyle w:val="ListParagraph"/>
        <w:numPr>
          <w:ilvl w:val="0"/>
          <w:numId w:val="1"/>
        </w:numPr>
      </w:pPr>
      <w:r>
        <w:t xml:space="preserve">BLE radio interrupt latency </w:t>
      </w:r>
    </w:p>
    <w:p w:rsidR="00EF1D7D" w:rsidRDefault="00EF1D7D" w:rsidP="00EF1D7D">
      <w:pPr>
        <w:pStyle w:val="ListParagraph"/>
        <w:numPr>
          <w:ilvl w:val="0"/>
          <w:numId w:val="1"/>
        </w:numPr>
      </w:pPr>
      <w:r>
        <w:t>BLE with encryption</w:t>
      </w:r>
    </w:p>
    <w:p w:rsidR="00EF1D7D" w:rsidRDefault="00EF1D7D" w:rsidP="00EF1D7D">
      <w:pPr>
        <w:pStyle w:val="ListParagraph"/>
        <w:numPr>
          <w:ilvl w:val="0"/>
          <w:numId w:val="1"/>
        </w:numPr>
      </w:pPr>
      <w:r>
        <w:t>Integrity of the transmitted data</w:t>
      </w:r>
    </w:p>
    <w:p w:rsidR="00EF1D7D" w:rsidRDefault="00EF1D7D" w:rsidP="00EF1D7D">
      <w:pPr>
        <w:keepNext/>
        <w:jc w:val="center"/>
      </w:pPr>
      <w:r>
        <w:rPr>
          <w:noProof/>
          <w:lang w:val="nb-NO" w:eastAsia="nb-NO"/>
        </w:rPr>
        <w:lastRenderedPageBreak/>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Caption"/>
        <w:jc w:val="center"/>
      </w:pPr>
      <w:r>
        <w:t xml:space="preserve">Figure </w:t>
      </w:r>
      <w:r w:rsidR="00323275">
        <w:fldChar w:fldCharType="begin"/>
      </w:r>
      <w:r w:rsidR="00323275">
        <w:instrText xml:space="preserve"> SEQ Figure \* ARABIC </w:instrText>
      </w:r>
      <w:r w:rsidR="00323275">
        <w:fldChar w:fldCharType="separate"/>
      </w:r>
      <w:r w:rsidR="0092743A">
        <w:rPr>
          <w:noProof/>
        </w:rPr>
        <w:t>43</w:t>
      </w:r>
      <w:r w:rsidR="00323275">
        <w:rPr>
          <w:noProof/>
        </w:rPr>
        <w:fldChar w:fldCharType="end"/>
      </w:r>
      <w:r>
        <w:t>: Measurements</w:t>
      </w:r>
      <w:r>
        <w:rPr>
          <w:b/>
          <w:color w:val="FF0000"/>
        </w:rPr>
        <w:tab/>
      </w:r>
    </w:p>
    <w:p w:rsidR="004C30DB" w:rsidRPr="007F3006" w:rsidRDefault="004C30DB" w:rsidP="004C30DB">
      <w:pPr>
        <w:pStyle w:val="Heading2"/>
      </w:pPr>
      <w:r>
        <w:t>Procedure</w:t>
      </w:r>
    </w:p>
    <w:p w:rsidR="004C30DB" w:rsidRDefault="004C30DB" w:rsidP="004C30DB">
      <w:r>
        <w:t>The measurements procedure is separated in four parts:</w:t>
      </w:r>
    </w:p>
    <w:p w:rsidR="004C30DB" w:rsidRDefault="004C30DB" w:rsidP="004C30DB">
      <w:pPr>
        <w:pStyle w:val="ListParagraph"/>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ListParagraph"/>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ListParagraph"/>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ListParagraph"/>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Heading3"/>
      </w:pPr>
      <w:r>
        <w:t>Basic measurements</w:t>
      </w:r>
    </w:p>
    <w:p w:rsidR="002D7614" w:rsidRDefault="004C30DB" w:rsidP="004C30DB">
      <w:pPr>
        <w:pStyle w:val="Heading4"/>
      </w:pPr>
      <w:r>
        <w:t>GPIO Error</w:t>
      </w:r>
    </w:p>
    <w:p w:rsidR="004C30DB" w:rsidRDefault="002D7614" w:rsidP="00946AA9">
      <w:r>
        <w:t>The measure</w:t>
      </w:r>
      <w:r w:rsidR="0078295D">
        <w:t>ments</w:t>
      </w:r>
      <w:r>
        <w:t xml:space="preserve"> performed determine the error to toggle, set,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Heading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Heading3"/>
      </w:pPr>
      <w:r w:rsidRPr="0007410C">
        <w:lastRenderedPageBreak/>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Caption"/>
        <w:jc w:val="center"/>
      </w:pPr>
      <w:r>
        <w:t xml:space="preserve">Table </w:t>
      </w:r>
      <w:r w:rsidR="00323275">
        <w:fldChar w:fldCharType="begin"/>
      </w:r>
      <w:r w:rsidR="00323275">
        <w:instrText xml:space="preserve"> SEQ Table \* ARABIC </w:instrText>
      </w:r>
      <w:r w:rsidR="00323275">
        <w:fldChar w:fldCharType="separate"/>
      </w:r>
      <w:r w:rsidR="00164FE3">
        <w:rPr>
          <w:noProof/>
        </w:rPr>
        <w:t>10</w:t>
      </w:r>
      <w:r w:rsidR="00323275">
        <w:rPr>
          <w:noProof/>
        </w:rPr>
        <w:fldChar w:fldCharType="end"/>
      </w:r>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Caption"/>
        <w:jc w:val="center"/>
        <w:rPr>
          <w:noProof/>
        </w:rPr>
      </w:pPr>
      <w:r>
        <w:t xml:space="preserve">Table </w:t>
      </w:r>
      <w:r w:rsidR="00323275">
        <w:fldChar w:fldCharType="begin"/>
      </w:r>
      <w:r w:rsidR="00323275">
        <w:instrText xml:space="preserve"> SEQ Table \* ARABIC </w:instrText>
      </w:r>
      <w:r w:rsidR="00323275">
        <w:fldChar w:fldCharType="separate"/>
      </w:r>
      <w:r w:rsidR="00164FE3">
        <w:rPr>
          <w:noProof/>
        </w:rPr>
        <w:t>11</w:t>
      </w:r>
      <w:r w:rsidR="00323275">
        <w:rPr>
          <w:noProof/>
        </w:rPr>
        <w:fldChar w:fldCharType="end"/>
      </w:r>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Heading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Caption"/>
        <w:jc w:val="center"/>
      </w:pPr>
      <w:r>
        <w:t xml:space="preserve">Table </w:t>
      </w:r>
      <w:r w:rsidR="00323275">
        <w:fldChar w:fldCharType="begin"/>
      </w:r>
      <w:r w:rsidR="00323275">
        <w:instrText xml:space="preserve"> SEQ Table \* ARABIC </w:instrText>
      </w:r>
      <w:r w:rsidR="00323275">
        <w:fldChar w:fldCharType="separate"/>
      </w:r>
      <w:r w:rsidR="00164FE3">
        <w:rPr>
          <w:noProof/>
        </w:rPr>
        <w:t>12</w:t>
      </w:r>
      <w:r w:rsidR="00323275">
        <w:rPr>
          <w:noProof/>
        </w:rPr>
        <w:fldChar w:fldCharType="end"/>
      </w:r>
      <w:r>
        <w:t>: Peripheral measurements Configurations</w:t>
      </w:r>
    </w:p>
    <w:p w:rsidR="00892A19" w:rsidRDefault="00892A19" w:rsidP="00892A19">
      <w:r>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lastRenderedPageBreak/>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Caption"/>
        <w:jc w:val="center"/>
      </w:pPr>
      <w:r>
        <w:t xml:space="preserve">Table </w:t>
      </w:r>
      <w:r w:rsidR="00323275">
        <w:fldChar w:fldCharType="begin"/>
      </w:r>
      <w:r w:rsidR="00323275">
        <w:instrText xml:space="preserve"> SEQ Table \* ARABIC </w:instrText>
      </w:r>
      <w:r w:rsidR="00323275">
        <w:fldChar w:fldCharType="separate"/>
      </w:r>
      <w:r w:rsidR="00164FE3">
        <w:rPr>
          <w:noProof/>
        </w:rPr>
        <w:t>13</w:t>
      </w:r>
      <w:r w:rsidR="00323275">
        <w:rPr>
          <w:noProof/>
        </w:rPr>
        <w:fldChar w:fldCharType="end"/>
      </w:r>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Heading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Caption"/>
        <w:jc w:val="center"/>
      </w:pPr>
      <w:r>
        <w:lastRenderedPageBreak/>
        <w:t xml:space="preserve">Table </w:t>
      </w:r>
      <w:r w:rsidR="00323275">
        <w:fldChar w:fldCharType="begin"/>
      </w:r>
      <w:r w:rsidR="00323275">
        <w:instrText xml:space="preserve"> SEQ Table \* ARABIC </w:instrText>
      </w:r>
      <w:r w:rsidR="00323275">
        <w:fldChar w:fldCharType="separate"/>
      </w:r>
      <w:r w:rsidR="00164FE3">
        <w:rPr>
          <w:noProof/>
        </w:rPr>
        <w:t>14</w:t>
      </w:r>
      <w:r w:rsidR="00323275">
        <w:rPr>
          <w:noProof/>
        </w:rPr>
        <w:fldChar w:fldCharType="end"/>
      </w:r>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Caption"/>
        <w:jc w:val="center"/>
      </w:pPr>
      <w:r>
        <w:t xml:space="preserve">Table </w:t>
      </w:r>
      <w:r w:rsidR="00323275">
        <w:fldChar w:fldCharType="begin"/>
      </w:r>
      <w:r w:rsidR="00323275">
        <w:instrText xml:space="preserve"> SEQ Table \* ARABIC </w:instrText>
      </w:r>
      <w:r w:rsidR="00323275">
        <w:fldChar w:fldCharType="separate"/>
      </w:r>
      <w:r w:rsidR="00164FE3">
        <w:rPr>
          <w:noProof/>
        </w:rPr>
        <w:t>15</w:t>
      </w:r>
      <w:r w:rsidR="00323275">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Heading2"/>
      </w:pPr>
      <w:r>
        <w:t>Annexes</w:t>
      </w:r>
    </w:p>
    <w:p w:rsidR="0069798B" w:rsidRPr="0069798B" w:rsidRDefault="0069798B" w:rsidP="0069798B"/>
    <w:p w:rsidR="00EF1D7D" w:rsidRDefault="00EF1D7D" w:rsidP="00EF1D7D">
      <w:pPr>
        <w:pStyle w:val="Heading2"/>
      </w:pPr>
      <w:r>
        <w:t>Sources</w:t>
      </w:r>
    </w:p>
    <w:p w:rsidR="00EF1D7D" w:rsidRDefault="00323275" w:rsidP="00EF1D7D">
      <w:pPr>
        <w:spacing w:after="0"/>
      </w:pPr>
      <w:hyperlink r:id="rId94" w:history="1">
        <w:r w:rsidR="00EF1D7D" w:rsidRPr="004A079C">
          <w:rPr>
            <w:rStyle w:val="Hyperlink"/>
          </w:rPr>
          <w:t>http://infocenter.nordicsemi.com/pdf/nRF52840_OPS_v0.5.pdf</w:t>
        </w:r>
      </w:hyperlink>
    </w:p>
    <w:p w:rsidR="00EF1D7D" w:rsidRDefault="00323275" w:rsidP="00EF1D7D">
      <w:pPr>
        <w:spacing w:after="0"/>
      </w:pPr>
      <w:hyperlink r:id="rId95" w:history="1">
        <w:r w:rsidR="00EF1D7D" w:rsidRPr="004A079C">
          <w:rPr>
            <w:rStyle w:val="Hyperlink"/>
          </w:rPr>
          <w:t>https://community.arm.com/processors/b/blog/posts/beginner-guide-on-interrupt-latency-and-interrupt-latency-of-the-arm-cortex-m-processors</w:t>
        </w:r>
      </w:hyperlink>
    </w:p>
    <w:p w:rsidR="00EF1D7D" w:rsidRDefault="00323275" w:rsidP="00EF1D7D">
      <w:pPr>
        <w:spacing w:after="0"/>
      </w:pPr>
      <w:hyperlink r:id="rId96" w:history="1">
        <w:r w:rsidR="00EF1D7D" w:rsidRPr="004A079C">
          <w:rPr>
            <w:rStyle w:val="Hyperlink"/>
          </w:rPr>
          <w:t>http://www.bogotobogo.com/Embedded/hardware_interrupt_software_interrupt_latency_irq_vs_fiq.php</w:t>
        </w:r>
      </w:hyperlink>
    </w:p>
    <w:p w:rsidR="00EF1D7D" w:rsidRDefault="00323275" w:rsidP="00EF1D7D">
      <w:pPr>
        <w:spacing w:after="0"/>
        <w:rPr>
          <w:rStyle w:val="Hyperlink"/>
        </w:rPr>
      </w:pPr>
      <w:hyperlink r:id="rId97" w:history="1">
        <w:r w:rsidR="00EF1D7D" w:rsidRPr="004A079C">
          <w:rPr>
            <w:rStyle w:val="Hyperlink"/>
          </w:rPr>
          <w:t>https://blogs.mentor.com/colinwalls/blog/2012/06/05/measuring-interrupt-latency/</w:t>
        </w:r>
      </w:hyperlink>
    </w:p>
    <w:p w:rsidR="00EF1D7D" w:rsidRDefault="00323275" w:rsidP="00EF1D7D">
      <w:pPr>
        <w:spacing w:after="0"/>
      </w:pPr>
      <w:hyperlink r:id="rId98" w:history="1">
        <w:r w:rsidR="00EF1D7D" w:rsidRPr="001D4DE0">
          <w:rPr>
            <w:rStyle w:val="Hyperlink"/>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Heading1"/>
      </w:pPr>
      <w:r>
        <w:lastRenderedPageBreak/>
        <w:t>Results</w:t>
      </w:r>
    </w:p>
    <w:p w:rsidR="00F03B23" w:rsidRDefault="009E2525" w:rsidP="00F03B23">
      <w:pPr>
        <w:pStyle w:val="Heading2"/>
      </w:pPr>
      <w:r>
        <w:t>Equipment</w:t>
      </w:r>
    </w:p>
    <w:p w:rsidR="0011290F" w:rsidRDefault="0011290F" w:rsidP="0011290F">
      <w:r>
        <w:t>The equipment and software used for the measurements are:</w:t>
      </w:r>
    </w:p>
    <w:p w:rsidR="0011290F" w:rsidRDefault="0011290F" w:rsidP="0011290F">
      <w:pPr>
        <w:pStyle w:val="ListParagraph"/>
        <w:numPr>
          <w:ilvl w:val="0"/>
          <w:numId w:val="1"/>
        </w:numPr>
      </w:pPr>
      <w:r>
        <w:t>Saleae Logic Analyzer</w:t>
      </w:r>
    </w:p>
    <w:p w:rsidR="0011290F" w:rsidRDefault="0011290F" w:rsidP="0011290F">
      <w:pPr>
        <w:pStyle w:val="ListParagraph"/>
        <w:numPr>
          <w:ilvl w:val="0"/>
          <w:numId w:val="1"/>
        </w:numPr>
      </w:pPr>
      <w:r>
        <w:t>nRF-Connect Desktop</w:t>
      </w:r>
    </w:p>
    <w:p w:rsidR="0011290F" w:rsidRDefault="0011290F" w:rsidP="0011290F">
      <w:pPr>
        <w:pStyle w:val="ListParagraph"/>
        <w:numPr>
          <w:ilvl w:val="0"/>
          <w:numId w:val="1"/>
        </w:numPr>
      </w:pPr>
      <w:r>
        <w:t>Power Profiler Kit Desktop</w:t>
      </w:r>
    </w:p>
    <w:p w:rsidR="0011290F" w:rsidRPr="0011290F" w:rsidRDefault="0011290F" w:rsidP="0011290F">
      <w:r>
        <w:t xml:space="preserve">The Logic </w:t>
      </w:r>
      <w:r w:rsidR="007F4BF2">
        <w:t>Analyzer</w:t>
      </w:r>
      <w:r>
        <w:t xml:space="preserve"> samples at 16MHz and its error is ±62.5ns. </w:t>
      </w:r>
    </w:p>
    <w:p w:rsidR="007B7F86" w:rsidRDefault="00C26AAA" w:rsidP="00C26AAA">
      <w:pPr>
        <w:pStyle w:val="Heading2"/>
      </w:pPr>
      <w:r>
        <w:t>Results Basic measurements</w:t>
      </w:r>
    </w:p>
    <w:p w:rsidR="00D31176" w:rsidRDefault="00D31176" w:rsidP="00D31176">
      <w:pPr>
        <w:pStyle w:val="Heading3"/>
      </w:pPr>
      <w:r>
        <w:t>GPIO Error</w:t>
      </w:r>
    </w:p>
    <w:p w:rsidR="00D31176" w:rsidRPr="00D31176" w:rsidRDefault="00D31176" w:rsidP="00D31176"/>
    <w:p w:rsidR="00D31176" w:rsidRDefault="00D31176" w:rsidP="00D31176">
      <w:pPr>
        <w:pStyle w:val="Heading3"/>
      </w:pPr>
      <w:r>
        <w:t>Sleep mode Power Consumption</w:t>
      </w:r>
    </w:p>
    <w:p w:rsidR="00F84602" w:rsidRPr="00D31176" w:rsidRDefault="00F84602" w:rsidP="00D31176">
      <w:pPr>
        <w:pStyle w:val="ListParagraph"/>
        <w:numPr>
          <w:ilvl w:val="0"/>
          <w:numId w:val="1"/>
        </w:numPr>
      </w:pPr>
      <w:r>
        <w:t>Error with sleep and correction, value with new sleep uses</w:t>
      </w:r>
    </w:p>
    <w:p w:rsidR="00FD0C55" w:rsidRDefault="00FD0C55" w:rsidP="00FD0C55">
      <w:pPr>
        <w:pStyle w:val="Heading2"/>
      </w:pPr>
      <w:r>
        <w:t>Results Extension Board</w:t>
      </w:r>
      <w:r w:rsidR="007B7F86">
        <w:t xml:space="preserve"> measurements</w:t>
      </w:r>
    </w:p>
    <w:p w:rsidR="00C704AA" w:rsidRPr="00C704AA" w:rsidRDefault="00C704AA" w:rsidP="00C704AA">
      <w:r>
        <w:t>Power Consumption</w:t>
      </w:r>
    </w:p>
    <w:p w:rsidR="00F84602" w:rsidRDefault="006910DD" w:rsidP="00F84602">
      <w:r>
        <w:t>.</w:t>
      </w:r>
      <w:r w:rsidR="00E30D1C">
        <w:t>Interrupt only</w:t>
      </w:r>
    </w:p>
    <w:p w:rsidR="00EC707B" w:rsidRDefault="00EC707B" w:rsidP="00EC707B">
      <w:pPr>
        <w:pStyle w:val="ListParagraph"/>
        <w:numPr>
          <w:ilvl w:val="0"/>
          <w:numId w:val="1"/>
        </w:numPr>
      </w:pPr>
      <w:r>
        <w:t>Zephyr lower but when no interrupt higher because of noise unknown, that certainly come from serial communication</w:t>
      </w:r>
    </w:p>
    <w:p w:rsidR="00E30D1C" w:rsidRDefault="006910DD" w:rsidP="00F84602">
      <w:r>
        <w:t>.</w:t>
      </w:r>
      <w:r w:rsidR="00E30D1C">
        <w:t>Interrupt and soft-timer</w:t>
      </w:r>
    </w:p>
    <w:p w:rsidR="00E30D1C" w:rsidRDefault="00E30D1C" w:rsidP="00E30D1C">
      <w:pPr>
        <w:pStyle w:val="ListParagraph"/>
        <w:numPr>
          <w:ilvl w:val="0"/>
          <w:numId w:val="1"/>
        </w:numPr>
      </w:pPr>
      <w:r>
        <w:t>No difference with power consumption, difference with interrupt latency</w:t>
      </w:r>
    </w:p>
    <w:p w:rsidR="003A66EF" w:rsidRDefault="003A66EF" w:rsidP="00E30D1C">
      <w:pPr>
        <w:pStyle w:val="ListParagraph"/>
        <w:numPr>
          <w:ilvl w:val="0"/>
          <w:numId w:val="1"/>
        </w:numPr>
      </w:pPr>
      <w:r>
        <w:t>Soft timer influence the interrupt latency</w:t>
      </w:r>
    </w:p>
    <w:p w:rsidR="0015476C" w:rsidRDefault="006910DD" w:rsidP="0015476C">
      <w:r>
        <w:t>.</w:t>
      </w:r>
      <w:r w:rsidR="0015476C">
        <w:t>Interrupt, soft-timer, drivers</w:t>
      </w:r>
    </w:p>
    <w:p w:rsidR="0015476C" w:rsidRDefault="0015476C" w:rsidP="0015476C">
      <w:pPr>
        <w:pStyle w:val="ListParagraph"/>
        <w:numPr>
          <w:ilvl w:val="0"/>
          <w:numId w:val="1"/>
        </w:numPr>
      </w:pPr>
      <w:r>
        <w:t>Lower at 50kHz because of interrupt latency ~20us therefor 50kHz and miss some interruptions sometimes, same for other measurements</w:t>
      </w:r>
    </w:p>
    <w:p w:rsidR="003A66EF" w:rsidRDefault="006910DD" w:rsidP="003A66EF">
      <w:r>
        <w:t>.</w:t>
      </w:r>
      <w:r w:rsidR="00C704AA">
        <w:t>Interrupt latency</w:t>
      </w:r>
    </w:p>
    <w:p w:rsidR="003A66EF" w:rsidRDefault="003A66EF" w:rsidP="003A66EF">
      <w:pPr>
        <w:pStyle w:val="ListParagraph"/>
        <w:numPr>
          <w:ilvl w:val="0"/>
          <w:numId w:val="1"/>
        </w:numPr>
      </w:pPr>
      <w:r>
        <w:t>Interrupt latency same with sd+sdk, increase with Zephyr when more element enabled, no real difference with the power consumption, Zephyr slightly lower</w:t>
      </w:r>
      <w:r w:rsidR="00515043">
        <w:t>.</w:t>
      </w:r>
    </w:p>
    <w:p w:rsidR="008B535D" w:rsidRPr="00F84602" w:rsidRDefault="008B535D" w:rsidP="003A66EF">
      <w:pPr>
        <w:pStyle w:val="ListParagraph"/>
        <w:numPr>
          <w:ilvl w:val="0"/>
          <w:numId w:val="1"/>
        </w:numPr>
      </w:pPr>
      <w:r>
        <w:t>Frequency where no more able to response</w:t>
      </w:r>
    </w:p>
    <w:p w:rsidR="00090DE0" w:rsidRDefault="009E2525" w:rsidP="00FD0C55">
      <w:pPr>
        <w:pStyle w:val="Heading2"/>
      </w:pPr>
      <w:r>
        <w:t>Results</w:t>
      </w:r>
      <w:r w:rsidR="0091068A">
        <w:t xml:space="preserve"> Peripheral</w:t>
      </w:r>
      <w:r w:rsidR="007B7F86">
        <w:t xml:space="preserve"> measurements</w:t>
      </w:r>
    </w:p>
    <w:p w:rsidR="00F84602" w:rsidRDefault="00CE0B3A" w:rsidP="00F84602">
      <w:r>
        <w:t>Power consumption</w:t>
      </w:r>
    </w:p>
    <w:p w:rsidR="00226DF8" w:rsidRDefault="00226DF8" w:rsidP="00226DF8">
      <w:r>
        <w:t>Interrupt latency</w:t>
      </w:r>
    </w:p>
    <w:p w:rsidR="00226DF8" w:rsidRDefault="009C3399" w:rsidP="00D30982">
      <w:pPr>
        <w:pStyle w:val="ListParagraph"/>
        <w:numPr>
          <w:ilvl w:val="0"/>
          <w:numId w:val="1"/>
        </w:numPr>
      </w:pPr>
      <w:r>
        <w:t>SD+SDK always constant, and</w:t>
      </w:r>
      <w:r w:rsidR="001E4F19">
        <w:t xml:space="preserve"> zephyr</w:t>
      </w:r>
      <w:r>
        <w:t xml:space="preserve"> as well but worst</w:t>
      </w:r>
      <w:bookmarkStart w:id="4" w:name="_GoBack"/>
      <w:bookmarkEnd w:id="4"/>
      <w:r w:rsidR="001E4F19">
        <w:t>, but no difference with different connection interval</w:t>
      </w:r>
    </w:p>
    <w:p w:rsidR="00B33D34" w:rsidRDefault="00B33D34" w:rsidP="00EA7741">
      <w:pPr>
        <w:pStyle w:val="ListParagraph"/>
        <w:numPr>
          <w:ilvl w:val="0"/>
          <w:numId w:val="1"/>
        </w:numPr>
      </w:pPr>
      <w:r>
        <w:t>Frequency where no more able to response</w:t>
      </w:r>
    </w:p>
    <w:p w:rsidR="00226DF8" w:rsidRDefault="00226DF8" w:rsidP="00226DF8">
      <w:r>
        <w:t>Ble</w:t>
      </w:r>
    </w:p>
    <w:p w:rsidR="00EA7741" w:rsidRDefault="008A477A" w:rsidP="00226DF8">
      <w:r>
        <w:t>.</w:t>
      </w:r>
      <w:r w:rsidR="00EA7741">
        <w:t>Adv</w:t>
      </w:r>
    </w:p>
    <w:p w:rsidR="00EA7741" w:rsidRDefault="00EA7741" w:rsidP="00EA7741">
      <w:pPr>
        <w:pStyle w:val="ListParagraph"/>
        <w:numPr>
          <w:ilvl w:val="0"/>
          <w:numId w:val="1"/>
        </w:numPr>
      </w:pPr>
      <w:r>
        <w:t>No real difference</w:t>
      </w:r>
    </w:p>
    <w:p w:rsidR="00EA7741" w:rsidRDefault="00EA7741" w:rsidP="00EA7741">
      <w:pPr>
        <w:pStyle w:val="ListParagraph"/>
        <w:numPr>
          <w:ilvl w:val="0"/>
          <w:numId w:val="1"/>
        </w:numPr>
      </w:pPr>
      <w:r>
        <w:lastRenderedPageBreak/>
        <w:t>Interval ok because between 50ms + 10ms -&gt; figure Bluetooth Core to prove and table with value</w:t>
      </w:r>
    </w:p>
    <w:p w:rsidR="00EA7741" w:rsidRDefault="00EA7741" w:rsidP="00226DF8"/>
    <w:p w:rsidR="003A66EF" w:rsidRPr="00F84602" w:rsidRDefault="003A66EF" w:rsidP="003A66EF"/>
    <w:p w:rsidR="006B1B9C" w:rsidRDefault="0091068A" w:rsidP="00C5718E">
      <w:pPr>
        <w:pStyle w:val="Heading2"/>
      </w:pPr>
      <w:r>
        <w:t xml:space="preserve">Results </w:t>
      </w:r>
      <w:r w:rsidR="00FA17DF">
        <w:t>Central</w:t>
      </w:r>
      <w:r w:rsidR="007B7F86">
        <w:t xml:space="preserve"> measurements</w:t>
      </w:r>
    </w:p>
    <w:p w:rsidR="00F84602" w:rsidRDefault="00F84602" w:rsidP="00F84602"/>
    <w:p w:rsidR="008E2BCC" w:rsidRPr="00F84602" w:rsidRDefault="008E2BCC" w:rsidP="00F84602"/>
    <w:p w:rsidR="00480704" w:rsidRDefault="00480704" w:rsidP="00480704">
      <w:pPr>
        <w:pStyle w:val="Heading2"/>
      </w:pPr>
      <w:r>
        <w:t>Annexes</w:t>
      </w:r>
    </w:p>
    <w:p w:rsidR="00F84602" w:rsidRPr="00F84602" w:rsidRDefault="00F84602" w:rsidP="00F84602">
      <w:r>
        <w:t>-table</w:t>
      </w:r>
    </w:p>
    <w:p w:rsidR="00600D9C" w:rsidRDefault="00600D9C" w:rsidP="00600D9C"/>
    <w:p w:rsidR="00600D9C" w:rsidRDefault="00600D9C" w:rsidP="00600D9C">
      <w:pPr>
        <w:pStyle w:val="Heading1"/>
      </w:pPr>
      <w:r>
        <w:t>Conclusion</w:t>
      </w:r>
    </w:p>
    <w:p w:rsidR="002148EE" w:rsidRDefault="00EF518F" w:rsidP="00A14A5B">
      <w:pPr>
        <w:pStyle w:val="Heading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3275" w:rsidRDefault="00323275" w:rsidP="00EF656F">
      <w:pPr>
        <w:spacing w:after="0" w:line="240" w:lineRule="auto"/>
      </w:pPr>
      <w:r>
        <w:separator/>
      </w:r>
    </w:p>
  </w:endnote>
  <w:endnote w:type="continuationSeparator" w:id="0">
    <w:p w:rsidR="00323275" w:rsidRDefault="00323275"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3275" w:rsidRDefault="00323275" w:rsidP="00EF656F">
      <w:pPr>
        <w:spacing w:after="0" w:line="240" w:lineRule="auto"/>
      </w:pPr>
      <w:r>
        <w:separator/>
      </w:r>
    </w:p>
  </w:footnote>
  <w:footnote w:type="continuationSeparator" w:id="0">
    <w:p w:rsidR="00323275" w:rsidRDefault="00323275"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2B69"/>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2DE"/>
    <w:rsid w:val="00012C62"/>
    <w:rsid w:val="00012CEC"/>
    <w:rsid w:val="00013DB0"/>
    <w:rsid w:val="00014B8A"/>
    <w:rsid w:val="0001501E"/>
    <w:rsid w:val="00015574"/>
    <w:rsid w:val="00016111"/>
    <w:rsid w:val="0001633D"/>
    <w:rsid w:val="00016796"/>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3FC"/>
    <w:rsid w:val="00023BD9"/>
    <w:rsid w:val="00024C2A"/>
    <w:rsid w:val="00024DD1"/>
    <w:rsid w:val="000262C7"/>
    <w:rsid w:val="00026730"/>
    <w:rsid w:val="000267E9"/>
    <w:rsid w:val="00026B94"/>
    <w:rsid w:val="00026DF6"/>
    <w:rsid w:val="00026F1F"/>
    <w:rsid w:val="00026F5B"/>
    <w:rsid w:val="0002730A"/>
    <w:rsid w:val="000276DD"/>
    <w:rsid w:val="00027D64"/>
    <w:rsid w:val="00027EFC"/>
    <w:rsid w:val="00031264"/>
    <w:rsid w:val="000315A7"/>
    <w:rsid w:val="00031CD6"/>
    <w:rsid w:val="00031FDD"/>
    <w:rsid w:val="00032042"/>
    <w:rsid w:val="00032854"/>
    <w:rsid w:val="00032BE3"/>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72"/>
    <w:rsid w:val="00037B6D"/>
    <w:rsid w:val="000401D2"/>
    <w:rsid w:val="000401F0"/>
    <w:rsid w:val="0004026F"/>
    <w:rsid w:val="00040556"/>
    <w:rsid w:val="00040FD7"/>
    <w:rsid w:val="00041078"/>
    <w:rsid w:val="000412D5"/>
    <w:rsid w:val="000413C3"/>
    <w:rsid w:val="000414BA"/>
    <w:rsid w:val="000416F9"/>
    <w:rsid w:val="00043172"/>
    <w:rsid w:val="00043A38"/>
    <w:rsid w:val="00043D48"/>
    <w:rsid w:val="00043DF4"/>
    <w:rsid w:val="00044A16"/>
    <w:rsid w:val="00044B3A"/>
    <w:rsid w:val="00044CDA"/>
    <w:rsid w:val="00044FB2"/>
    <w:rsid w:val="00044FDE"/>
    <w:rsid w:val="000451EB"/>
    <w:rsid w:val="0004556D"/>
    <w:rsid w:val="0004560C"/>
    <w:rsid w:val="00045B8C"/>
    <w:rsid w:val="00046406"/>
    <w:rsid w:val="0004643E"/>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2333"/>
    <w:rsid w:val="00052353"/>
    <w:rsid w:val="00052F70"/>
    <w:rsid w:val="00053335"/>
    <w:rsid w:val="00053588"/>
    <w:rsid w:val="0005395A"/>
    <w:rsid w:val="00054026"/>
    <w:rsid w:val="000543BF"/>
    <w:rsid w:val="000545A5"/>
    <w:rsid w:val="000548F7"/>
    <w:rsid w:val="00055008"/>
    <w:rsid w:val="000550CF"/>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AFA"/>
    <w:rsid w:val="0006461E"/>
    <w:rsid w:val="00064977"/>
    <w:rsid w:val="000649DD"/>
    <w:rsid w:val="00064B34"/>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0EB1"/>
    <w:rsid w:val="0007122F"/>
    <w:rsid w:val="0007138D"/>
    <w:rsid w:val="000718A4"/>
    <w:rsid w:val="00071A8B"/>
    <w:rsid w:val="00071AE5"/>
    <w:rsid w:val="00071C0E"/>
    <w:rsid w:val="000724CB"/>
    <w:rsid w:val="000727A6"/>
    <w:rsid w:val="000729FD"/>
    <w:rsid w:val="00072D22"/>
    <w:rsid w:val="0007359E"/>
    <w:rsid w:val="00073657"/>
    <w:rsid w:val="000736F2"/>
    <w:rsid w:val="00073849"/>
    <w:rsid w:val="00073BBA"/>
    <w:rsid w:val="00073E12"/>
    <w:rsid w:val="0007410C"/>
    <w:rsid w:val="00074846"/>
    <w:rsid w:val="00074C40"/>
    <w:rsid w:val="000756EF"/>
    <w:rsid w:val="00075F71"/>
    <w:rsid w:val="000767CD"/>
    <w:rsid w:val="00076869"/>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623B"/>
    <w:rsid w:val="0008625B"/>
    <w:rsid w:val="00086BDC"/>
    <w:rsid w:val="00086CF9"/>
    <w:rsid w:val="00086DEB"/>
    <w:rsid w:val="000870B3"/>
    <w:rsid w:val="0008713E"/>
    <w:rsid w:val="0008762E"/>
    <w:rsid w:val="00087859"/>
    <w:rsid w:val="00087D03"/>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E37"/>
    <w:rsid w:val="0009438E"/>
    <w:rsid w:val="00094576"/>
    <w:rsid w:val="000945E1"/>
    <w:rsid w:val="00094BCD"/>
    <w:rsid w:val="00095471"/>
    <w:rsid w:val="000954A6"/>
    <w:rsid w:val="00095578"/>
    <w:rsid w:val="00095F8B"/>
    <w:rsid w:val="00095FC6"/>
    <w:rsid w:val="0009606A"/>
    <w:rsid w:val="00096D7F"/>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510A"/>
    <w:rsid w:val="000A536F"/>
    <w:rsid w:val="000A537C"/>
    <w:rsid w:val="000A54A3"/>
    <w:rsid w:val="000A54DC"/>
    <w:rsid w:val="000A5A48"/>
    <w:rsid w:val="000A5B5A"/>
    <w:rsid w:val="000A5ECF"/>
    <w:rsid w:val="000A60D5"/>
    <w:rsid w:val="000A661E"/>
    <w:rsid w:val="000A68E9"/>
    <w:rsid w:val="000A6A7F"/>
    <w:rsid w:val="000A78F4"/>
    <w:rsid w:val="000A7AA1"/>
    <w:rsid w:val="000A7EBA"/>
    <w:rsid w:val="000A7ECA"/>
    <w:rsid w:val="000B02F1"/>
    <w:rsid w:val="000B066B"/>
    <w:rsid w:val="000B0AFE"/>
    <w:rsid w:val="000B1813"/>
    <w:rsid w:val="000B1BCD"/>
    <w:rsid w:val="000B27C6"/>
    <w:rsid w:val="000B2D45"/>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41D"/>
    <w:rsid w:val="000C6981"/>
    <w:rsid w:val="000C6B4A"/>
    <w:rsid w:val="000C6BCB"/>
    <w:rsid w:val="000C6D3B"/>
    <w:rsid w:val="000C76C6"/>
    <w:rsid w:val="000C7A12"/>
    <w:rsid w:val="000C7E7C"/>
    <w:rsid w:val="000D015F"/>
    <w:rsid w:val="000D0223"/>
    <w:rsid w:val="000D04C5"/>
    <w:rsid w:val="000D099C"/>
    <w:rsid w:val="000D0DD0"/>
    <w:rsid w:val="000D0E4E"/>
    <w:rsid w:val="000D1416"/>
    <w:rsid w:val="000D1432"/>
    <w:rsid w:val="000D1895"/>
    <w:rsid w:val="000D22B2"/>
    <w:rsid w:val="000D23F7"/>
    <w:rsid w:val="000D2568"/>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80E"/>
    <w:rsid w:val="000E235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143C"/>
    <w:rsid w:val="000F16FA"/>
    <w:rsid w:val="000F18DE"/>
    <w:rsid w:val="000F1A87"/>
    <w:rsid w:val="000F2174"/>
    <w:rsid w:val="000F2269"/>
    <w:rsid w:val="000F2A08"/>
    <w:rsid w:val="000F3DBA"/>
    <w:rsid w:val="000F4299"/>
    <w:rsid w:val="000F4EE3"/>
    <w:rsid w:val="000F5D8A"/>
    <w:rsid w:val="000F5DFD"/>
    <w:rsid w:val="000F6518"/>
    <w:rsid w:val="000F6C59"/>
    <w:rsid w:val="000F6C93"/>
    <w:rsid w:val="000F6E77"/>
    <w:rsid w:val="000F6ECC"/>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371C"/>
    <w:rsid w:val="00104FC6"/>
    <w:rsid w:val="00105100"/>
    <w:rsid w:val="00105C96"/>
    <w:rsid w:val="00105EFF"/>
    <w:rsid w:val="001077FA"/>
    <w:rsid w:val="001101C2"/>
    <w:rsid w:val="00110857"/>
    <w:rsid w:val="00110A6E"/>
    <w:rsid w:val="0011117F"/>
    <w:rsid w:val="00111E46"/>
    <w:rsid w:val="0011200B"/>
    <w:rsid w:val="0011290F"/>
    <w:rsid w:val="00112F73"/>
    <w:rsid w:val="001131D1"/>
    <w:rsid w:val="0011329A"/>
    <w:rsid w:val="00113F97"/>
    <w:rsid w:val="00114078"/>
    <w:rsid w:val="00114110"/>
    <w:rsid w:val="00114517"/>
    <w:rsid w:val="001146BD"/>
    <w:rsid w:val="00114826"/>
    <w:rsid w:val="00114940"/>
    <w:rsid w:val="00114C32"/>
    <w:rsid w:val="00114D64"/>
    <w:rsid w:val="00114EFA"/>
    <w:rsid w:val="001151BE"/>
    <w:rsid w:val="00116495"/>
    <w:rsid w:val="001166C9"/>
    <w:rsid w:val="00116738"/>
    <w:rsid w:val="00116DBB"/>
    <w:rsid w:val="001170C5"/>
    <w:rsid w:val="00117276"/>
    <w:rsid w:val="00117298"/>
    <w:rsid w:val="00117C0B"/>
    <w:rsid w:val="00120176"/>
    <w:rsid w:val="001205E2"/>
    <w:rsid w:val="001208E4"/>
    <w:rsid w:val="00120AFA"/>
    <w:rsid w:val="00120DB9"/>
    <w:rsid w:val="00121131"/>
    <w:rsid w:val="001223AE"/>
    <w:rsid w:val="00122537"/>
    <w:rsid w:val="00122B49"/>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17F"/>
    <w:rsid w:val="00130FA7"/>
    <w:rsid w:val="00130FF0"/>
    <w:rsid w:val="00131004"/>
    <w:rsid w:val="00131678"/>
    <w:rsid w:val="001318A6"/>
    <w:rsid w:val="00131E2D"/>
    <w:rsid w:val="00132062"/>
    <w:rsid w:val="0013282E"/>
    <w:rsid w:val="001328B4"/>
    <w:rsid w:val="00132B4D"/>
    <w:rsid w:val="00132D39"/>
    <w:rsid w:val="001332BB"/>
    <w:rsid w:val="00133AC2"/>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DF"/>
    <w:rsid w:val="00137126"/>
    <w:rsid w:val="001376A7"/>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43D8"/>
    <w:rsid w:val="0015476C"/>
    <w:rsid w:val="0015507A"/>
    <w:rsid w:val="00155212"/>
    <w:rsid w:val="00156434"/>
    <w:rsid w:val="00156FB9"/>
    <w:rsid w:val="001575BB"/>
    <w:rsid w:val="001576FA"/>
    <w:rsid w:val="00160BD4"/>
    <w:rsid w:val="00161410"/>
    <w:rsid w:val="0016167C"/>
    <w:rsid w:val="00161684"/>
    <w:rsid w:val="00161E46"/>
    <w:rsid w:val="00162317"/>
    <w:rsid w:val="001623DB"/>
    <w:rsid w:val="00162578"/>
    <w:rsid w:val="001631D6"/>
    <w:rsid w:val="00163666"/>
    <w:rsid w:val="001637E0"/>
    <w:rsid w:val="00163A97"/>
    <w:rsid w:val="0016410B"/>
    <w:rsid w:val="00164C2E"/>
    <w:rsid w:val="00164E5E"/>
    <w:rsid w:val="00164FE3"/>
    <w:rsid w:val="0016526D"/>
    <w:rsid w:val="00165818"/>
    <w:rsid w:val="001658E4"/>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ED6"/>
    <w:rsid w:val="001815A6"/>
    <w:rsid w:val="001819B9"/>
    <w:rsid w:val="00181CBE"/>
    <w:rsid w:val="00181D1A"/>
    <w:rsid w:val="001820D5"/>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524"/>
    <w:rsid w:val="00185EB4"/>
    <w:rsid w:val="0018681B"/>
    <w:rsid w:val="00186D3F"/>
    <w:rsid w:val="0018700D"/>
    <w:rsid w:val="00187606"/>
    <w:rsid w:val="0018783A"/>
    <w:rsid w:val="0018796F"/>
    <w:rsid w:val="00190F11"/>
    <w:rsid w:val="00191060"/>
    <w:rsid w:val="00191654"/>
    <w:rsid w:val="0019182C"/>
    <w:rsid w:val="0019186D"/>
    <w:rsid w:val="00191E88"/>
    <w:rsid w:val="001929ED"/>
    <w:rsid w:val="00193520"/>
    <w:rsid w:val="00193543"/>
    <w:rsid w:val="00193CA1"/>
    <w:rsid w:val="00193CF9"/>
    <w:rsid w:val="001941BD"/>
    <w:rsid w:val="001945B1"/>
    <w:rsid w:val="001947F9"/>
    <w:rsid w:val="00194C02"/>
    <w:rsid w:val="00195C15"/>
    <w:rsid w:val="00195D4E"/>
    <w:rsid w:val="001962E9"/>
    <w:rsid w:val="001969BC"/>
    <w:rsid w:val="00196D8A"/>
    <w:rsid w:val="00196EE3"/>
    <w:rsid w:val="0019700B"/>
    <w:rsid w:val="00197117"/>
    <w:rsid w:val="001972FE"/>
    <w:rsid w:val="00197E87"/>
    <w:rsid w:val="001A050C"/>
    <w:rsid w:val="001A0EE9"/>
    <w:rsid w:val="001A164A"/>
    <w:rsid w:val="001A172A"/>
    <w:rsid w:val="001A1866"/>
    <w:rsid w:val="001A20F5"/>
    <w:rsid w:val="001A2264"/>
    <w:rsid w:val="001A228E"/>
    <w:rsid w:val="001A2C5D"/>
    <w:rsid w:val="001A3486"/>
    <w:rsid w:val="001A38FA"/>
    <w:rsid w:val="001A3CC1"/>
    <w:rsid w:val="001A3EF8"/>
    <w:rsid w:val="001A429F"/>
    <w:rsid w:val="001A4D51"/>
    <w:rsid w:val="001A50BE"/>
    <w:rsid w:val="001A5114"/>
    <w:rsid w:val="001A57A1"/>
    <w:rsid w:val="001A6AAF"/>
    <w:rsid w:val="001A6BA2"/>
    <w:rsid w:val="001A6F91"/>
    <w:rsid w:val="001A709F"/>
    <w:rsid w:val="001A7638"/>
    <w:rsid w:val="001A7973"/>
    <w:rsid w:val="001A7CDA"/>
    <w:rsid w:val="001A7E1C"/>
    <w:rsid w:val="001A7E23"/>
    <w:rsid w:val="001B01DE"/>
    <w:rsid w:val="001B037D"/>
    <w:rsid w:val="001B0476"/>
    <w:rsid w:val="001B0525"/>
    <w:rsid w:val="001B06B8"/>
    <w:rsid w:val="001B06C4"/>
    <w:rsid w:val="001B0859"/>
    <w:rsid w:val="001B08FB"/>
    <w:rsid w:val="001B0BDF"/>
    <w:rsid w:val="001B0C6B"/>
    <w:rsid w:val="001B11CC"/>
    <w:rsid w:val="001B2479"/>
    <w:rsid w:val="001B3167"/>
    <w:rsid w:val="001B3A0D"/>
    <w:rsid w:val="001B3CF8"/>
    <w:rsid w:val="001B3DA6"/>
    <w:rsid w:val="001B47EF"/>
    <w:rsid w:val="001B499C"/>
    <w:rsid w:val="001B4B36"/>
    <w:rsid w:val="001B5016"/>
    <w:rsid w:val="001B54A7"/>
    <w:rsid w:val="001B58C8"/>
    <w:rsid w:val="001B5BE2"/>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912"/>
    <w:rsid w:val="001C0DE7"/>
    <w:rsid w:val="001C12B8"/>
    <w:rsid w:val="001C1C89"/>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3E29"/>
    <w:rsid w:val="001D4458"/>
    <w:rsid w:val="001D4AA2"/>
    <w:rsid w:val="001D4B76"/>
    <w:rsid w:val="001D5339"/>
    <w:rsid w:val="001D56D0"/>
    <w:rsid w:val="001D5771"/>
    <w:rsid w:val="001D62A5"/>
    <w:rsid w:val="001D6AEB"/>
    <w:rsid w:val="001D6C42"/>
    <w:rsid w:val="001D6C64"/>
    <w:rsid w:val="001D7086"/>
    <w:rsid w:val="001D719F"/>
    <w:rsid w:val="001D73DF"/>
    <w:rsid w:val="001D745A"/>
    <w:rsid w:val="001D7BE9"/>
    <w:rsid w:val="001E00EA"/>
    <w:rsid w:val="001E014F"/>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8D6"/>
    <w:rsid w:val="001E490B"/>
    <w:rsid w:val="001E4E3F"/>
    <w:rsid w:val="001E4F19"/>
    <w:rsid w:val="001E4F9D"/>
    <w:rsid w:val="001E54A4"/>
    <w:rsid w:val="001E6134"/>
    <w:rsid w:val="001E6877"/>
    <w:rsid w:val="001E7067"/>
    <w:rsid w:val="001E7133"/>
    <w:rsid w:val="001E7136"/>
    <w:rsid w:val="001E7268"/>
    <w:rsid w:val="001E775A"/>
    <w:rsid w:val="001E77F5"/>
    <w:rsid w:val="001F0204"/>
    <w:rsid w:val="001F03BD"/>
    <w:rsid w:val="001F0430"/>
    <w:rsid w:val="001F06D4"/>
    <w:rsid w:val="001F0C89"/>
    <w:rsid w:val="001F0CC3"/>
    <w:rsid w:val="001F0F9B"/>
    <w:rsid w:val="001F10B5"/>
    <w:rsid w:val="001F130E"/>
    <w:rsid w:val="001F1549"/>
    <w:rsid w:val="001F15F1"/>
    <w:rsid w:val="001F1C07"/>
    <w:rsid w:val="001F2728"/>
    <w:rsid w:val="001F291A"/>
    <w:rsid w:val="001F3180"/>
    <w:rsid w:val="001F3392"/>
    <w:rsid w:val="001F42A4"/>
    <w:rsid w:val="001F4501"/>
    <w:rsid w:val="001F4922"/>
    <w:rsid w:val="001F4B3B"/>
    <w:rsid w:val="001F529C"/>
    <w:rsid w:val="001F55A4"/>
    <w:rsid w:val="001F5D2E"/>
    <w:rsid w:val="001F5E48"/>
    <w:rsid w:val="001F61A1"/>
    <w:rsid w:val="001F62BC"/>
    <w:rsid w:val="001F66F4"/>
    <w:rsid w:val="001F6AC3"/>
    <w:rsid w:val="001F7046"/>
    <w:rsid w:val="001F730F"/>
    <w:rsid w:val="001F741E"/>
    <w:rsid w:val="001F7894"/>
    <w:rsid w:val="001F79F4"/>
    <w:rsid w:val="001F7F6A"/>
    <w:rsid w:val="0020097F"/>
    <w:rsid w:val="00200CE1"/>
    <w:rsid w:val="002016C4"/>
    <w:rsid w:val="002019C3"/>
    <w:rsid w:val="0020299A"/>
    <w:rsid w:val="00202C10"/>
    <w:rsid w:val="00202FC0"/>
    <w:rsid w:val="0020329D"/>
    <w:rsid w:val="00203395"/>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588"/>
    <w:rsid w:val="0021470F"/>
    <w:rsid w:val="002148EE"/>
    <w:rsid w:val="00214E6E"/>
    <w:rsid w:val="002155F9"/>
    <w:rsid w:val="00215636"/>
    <w:rsid w:val="00215BBF"/>
    <w:rsid w:val="00215BE3"/>
    <w:rsid w:val="00215DB0"/>
    <w:rsid w:val="00216A88"/>
    <w:rsid w:val="00217010"/>
    <w:rsid w:val="00217347"/>
    <w:rsid w:val="00217449"/>
    <w:rsid w:val="00217A75"/>
    <w:rsid w:val="00217B48"/>
    <w:rsid w:val="00217EF1"/>
    <w:rsid w:val="0022018E"/>
    <w:rsid w:val="002202B9"/>
    <w:rsid w:val="00220568"/>
    <w:rsid w:val="0022099D"/>
    <w:rsid w:val="00220B05"/>
    <w:rsid w:val="00221021"/>
    <w:rsid w:val="00221059"/>
    <w:rsid w:val="0022126B"/>
    <w:rsid w:val="00221286"/>
    <w:rsid w:val="002213E7"/>
    <w:rsid w:val="00221815"/>
    <w:rsid w:val="00221D71"/>
    <w:rsid w:val="002223DD"/>
    <w:rsid w:val="0022246C"/>
    <w:rsid w:val="0022298A"/>
    <w:rsid w:val="00222C7F"/>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7E2B"/>
    <w:rsid w:val="00227FB7"/>
    <w:rsid w:val="00230C9C"/>
    <w:rsid w:val="00230D3A"/>
    <w:rsid w:val="00230FA1"/>
    <w:rsid w:val="00231097"/>
    <w:rsid w:val="0023139A"/>
    <w:rsid w:val="00231D21"/>
    <w:rsid w:val="00231E23"/>
    <w:rsid w:val="002320D3"/>
    <w:rsid w:val="00232320"/>
    <w:rsid w:val="00232489"/>
    <w:rsid w:val="002324FA"/>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17B"/>
    <w:rsid w:val="0023775F"/>
    <w:rsid w:val="002407B5"/>
    <w:rsid w:val="002408C5"/>
    <w:rsid w:val="002411BD"/>
    <w:rsid w:val="002414F4"/>
    <w:rsid w:val="002417BE"/>
    <w:rsid w:val="00241809"/>
    <w:rsid w:val="00241AD1"/>
    <w:rsid w:val="00242319"/>
    <w:rsid w:val="00242780"/>
    <w:rsid w:val="002428BC"/>
    <w:rsid w:val="00242D5F"/>
    <w:rsid w:val="00242F58"/>
    <w:rsid w:val="00243287"/>
    <w:rsid w:val="00243424"/>
    <w:rsid w:val="0024364D"/>
    <w:rsid w:val="00243835"/>
    <w:rsid w:val="00243AE0"/>
    <w:rsid w:val="00243D79"/>
    <w:rsid w:val="002444E7"/>
    <w:rsid w:val="00244642"/>
    <w:rsid w:val="002447F7"/>
    <w:rsid w:val="002449E5"/>
    <w:rsid w:val="002458C5"/>
    <w:rsid w:val="00245BD7"/>
    <w:rsid w:val="00245CE5"/>
    <w:rsid w:val="00245F3E"/>
    <w:rsid w:val="00246514"/>
    <w:rsid w:val="0024659B"/>
    <w:rsid w:val="00246787"/>
    <w:rsid w:val="00246A0F"/>
    <w:rsid w:val="00246D5F"/>
    <w:rsid w:val="0024711D"/>
    <w:rsid w:val="002475D5"/>
    <w:rsid w:val="002477D1"/>
    <w:rsid w:val="0024780D"/>
    <w:rsid w:val="00247B06"/>
    <w:rsid w:val="00247BCF"/>
    <w:rsid w:val="00247DFB"/>
    <w:rsid w:val="00250544"/>
    <w:rsid w:val="00250E39"/>
    <w:rsid w:val="0025102E"/>
    <w:rsid w:val="00251954"/>
    <w:rsid w:val="00251C28"/>
    <w:rsid w:val="00251E5E"/>
    <w:rsid w:val="00252273"/>
    <w:rsid w:val="0025250A"/>
    <w:rsid w:val="002529C2"/>
    <w:rsid w:val="00252C2E"/>
    <w:rsid w:val="002530FF"/>
    <w:rsid w:val="00253AD0"/>
    <w:rsid w:val="00253B4D"/>
    <w:rsid w:val="00253CF5"/>
    <w:rsid w:val="002545DA"/>
    <w:rsid w:val="00254C2F"/>
    <w:rsid w:val="002559B4"/>
    <w:rsid w:val="00256657"/>
    <w:rsid w:val="0025676A"/>
    <w:rsid w:val="00256C6F"/>
    <w:rsid w:val="00257C89"/>
    <w:rsid w:val="0026049A"/>
    <w:rsid w:val="00260795"/>
    <w:rsid w:val="00260822"/>
    <w:rsid w:val="0026130E"/>
    <w:rsid w:val="0026138B"/>
    <w:rsid w:val="00261597"/>
    <w:rsid w:val="00261677"/>
    <w:rsid w:val="002617C4"/>
    <w:rsid w:val="00261954"/>
    <w:rsid w:val="00261B83"/>
    <w:rsid w:val="00261E25"/>
    <w:rsid w:val="00262172"/>
    <w:rsid w:val="0026238D"/>
    <w:rsid w:val="002627C0"/>
    <w:rsid w:val="002628BC"/>
    <w:rsid w:val="00262DEB"/>
    <w:rsid w:val="00263481"/>
    <w:rsid w:val="00263577"/>
    <w:rsid w:val="0026421B"/>
    <w:rsid w:val="002646F0"/>
    <w:rsid w:val="00264C81"/>
    <w:rsid w:val="00264C9D"/>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50C1"/>
    <w:rsid w:val="002750D1"/>
    <w:rsid w:val="0027576F"/>
    <w:rsid w:val="00275C55"/>
    <w:rsid w:val="00275FAA"/>
    <w:rsid w:val="0027635E"/>
    <w:rsid w:val="00276485"/>
    <w:rsid w:val="002765FF"/>
    <w:rsid w:val="00277210"/>
    <w:rsid w:val="002773E1"/>
    <w:rsid w:val="002774FA"/>
    <w:rsid w:val="002776CF"/>
    <w:rsid w:val="0027778D"/>
    <w:rsid w:val="00277C61"/>
    <w:rsid w:val="00280324"/>
    <w:rsid w:val="002805CF"/>
    <w:rsid w:val="0028072C"/>
    <w:rsid w:val="00280AE7"/>
    <w:rsid w:val="00280D5D"/>
    <w:rsid w:val="00280F47"/>
    <w:rsid w:val="0028126B"/>
    <w:rsid w:val="00281700"/>
    <w:rsid w:val="00281CF2"/>
    <w:rsid w:val="00282186"/>
    <w:rsid w:val="002823D8"/>
    <w:rsid w:val="00282441"/>
    <w:rsid w:val="002825B2"/>
    <w:rsid w:val="00282755"/>
    <w:rsid w:val="00282821"/>
    <w:rsid w:val="002839A5"/>
    <w:rsid w:val="0028412C"/>
    <w:rsid w:val="00284281"/>
    <w:rsid w:val="0028459F"/>
    <w:rsid w:val="00284629"/>
    <w:rsid w:val="00284718"/>
    <w:rsid w:val="00284756"/>
    <w:rsid w:val="002853C7"/>
    <w:rsid w:val="0028559D"/>
    <w:rsid w:val="002856C3"/>
    <w:rsid w:val="00285EBC"/>
    <w:rsid w:val="00285FB1"/>
    <w:rsid w:val="00286144"/>
    <w:rsid w:val="00286C30"/>
    <w:rsid w:val="00286C90"/>
    <w:rsid w:val="0028730A"/>
    <w:rsid w:val="002874B8"/>
    <w:rsid w:val="00287508"/>
    <w:rsid w:val="0028758A"/>
    <w:rsid w:val="00287EE7"/>
    <w:rsid w:val="0029056E"/>
    <w:rsid w:val="00290CE5"/>
    <w:rsid w:val="00291637"/>
    <w:rsid w:val="0029182E"/>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5F8"/>
    <w:rsid w:val="002A0CBB"/>
    <w:rsid w:val="002A0DE0"/>
    <w:rsid w:val="002A0F59"/>
    <w:rsid w:val="002A120A"/>
    <w:rsid w:val="002A1841"/>
    <w:rsid w:val="002A1B62"/>
    <w:rsid w:val="002A2096"/>
    <w:rsid w:val="002A24B9"/>
    <w:rsid w:val="002A2BEE"/>
    <w:rsid w:val="002A2E96"/>
    <w:rsid w:val="002A2F1F"/>
    <w:rsid w:val="002A32E0"/>
    <w:rsid w:val="002A3ED7"/>
    <w:rsid w:val="002A47FA"/>
    <w:rsid w:val="002A5838"/>
    <w:rsid w:val="002A583B"/>
    <w:rsid w:val="002A601F"/>
    <w:rsid w:val="002A67A7"/>
    <w:rsid w:val="002A6F71"/>
    <w:rsid w:val="002A7848"/>
    <w:rsid w:val="002A7872"/>
    <w:rsid w:val="002B04A6"/>
    <w:rsid w:val="002B04C3"/>
    <w:rsid w:val="002B0845"/>
    <w:rsid w:val="002B0854"/>
    <w:rsid w:val="002B0C9C"/>
    <w:rsid w:val="002B0D91"/>
    <w:rsid w:val="002B1010"/>
    <w:rsid w:val="002B128D"/>
    <w:rsid w:val="002B17E2"/>
    <w:rsid w:val="002B19A7"/>
    <w:rsid w:val="002B19F4"/>
    <w:rsid w:val="002B1D30"/>
    <w:rsid w:val="002B1D9B"/>
    <w:rsid w:val="002B2D41"/>
    <w:rsid w:val="002B30D7"/>
    <w:rsid w:val="002B360A"/>
    <w:rsid w:val="002B39C8"/>
    <w:rsid w:val="002B3B85"/>
    <w:rsid w:val="002B3DFF"/>
    <w:rsid w:val="002B3FFE"/>
    <w:rsid w:val="002B4443"/>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0FCF"/>
    <w:rsid w:val="002D10FC"/>
    <w:rsid w:val="002D1456"/>
    <w:rsid w:val="002D1790"/>
    <w:rsid w:val="002D1912"/>
    <w:rsid w:val="002D1B76"/>
    <w:rsid w:val="002D238C"/>
    <w:rsid w:val="002D2506"/>
    <w:rsid w:val="002D2773"/>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E01CF"/>
    <w:rsid w:val="002E09A1"/>
    <w:rsid w:val="002E1231"/>
    <w:rsid w:val="002E13F0"/>
    <w:rsid w:val="002E147D"/>
    <w:rsid w:val="002E18FE"/>
    <w:rsid w:val="002E1B2C"/>
    <w:rsid w:val="002E1FB5"/>
    <w:rsid w:val="002E27E2"/>
    <w:rsid w:val="002E31B7"/>
    <w:rsid w:val="002E34E9"/>
    <w:rsid w:val="002E3DDD"/>
    <w:rsid w:val="002E477F"/>
    <w:rsid w:val="002E4845"/>
    <w:rsid w:val="002E57D6"/>
    <w:rsid w:val="002E5C78"/>
    <w:rsid w:val="002E5F99"/>
    <w:rsid w:val="002E604B"/>
    <w:rsid w:val="002E6164"/>
    <w:rsid w:val="002E66ED"/>
    <w:rsid w:val="002E6D09"/>
    <w:rsid w:val="002E6E14"/>
    <w:rsid w:val="002E70EE"/>
    <w:rsid w:val="002E7383"/>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59C1"/>
    <w:rsid w:val="00305A1C"/>
    <w:rsid w:val="00305B67"/>
    <w:rsid w:val="0030616F"/>
    <w:rsid w:val="00306173"/>
    <w:rsid w:val="003066A5"/>
    <w:rsid w:val="00306861"/>
    <w:rsid w:val="003071A3"/>
    <w:rsid w:val="0030738B"/>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17F09"/>
    <w:rsid w:val="00320005"/>
    <w:rsid w:val="003202D5"/>
    <w:rsid w:val="003204F0"/>
    <w:rsid w:val="00320E27"/>
    <w:rsid w:val="00321941"/>
    <w:rsid w:val="003225B1"/>
    <w:rsid w:val="00322890"/>
    <w:rsid w:val="00322C2A"/>
    <w:rsid w:val="00322E65"/>
    <w:rsid w:val="003230B9"/>
    <w:rsid w:val="00323275"/>
    <w:rsid w:val="003233B8"/>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43E"/>
    <w:rsid w:val="003275DB"/>
    <w:rsid w:val="00327925"/>
    <w:rsid w:val="00327D9E"/>
    <w:rsid w:val="00330349"/>
    <w:rsid w:val="003305EF"/>
    <w:rsid w:val="00330775"/>
    <w:rsid w:val="003308E3"/>
    <w:rsid w:val="00330C7E"/>
    <w:rsid w:val="003314DF"/>
    <w:rsid w:val="00331752"/>
    <w:rsid w:val="0033180B"/>
    <w:rsid w:val="0033214F"/>
    <w:rsid w:val="0033215B"/>
    <w:rsid w:val="003326E3"/>
    <w:rsid w:val="00332C61"/>
    <w:rsid w:val="00332F3D"/>
    <w:rsid w:val="0033347F"/>
    <w:rsid w:val="0033384F"/>
    <w:rsid w:val="0033391D"/>
    <w:rsid w:val="00333EC1"/>
    <w:rsid w:val="003342B5"/>
    <w:rsid w:val="0033452C"/>
    <w:rsid w:val="003347D8"/>
    <w:rsid w:val="00335247"/>
    <w:rsid w:val="00335C16"/>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75B"/>
    <w:rsid w:val="003463C9"/>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747"/>
    <w:rsid w:val="00352B79"/>
    <w:rsid w:val="00352CE8"/>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1709"/>
    <w:rsid w:val="00372114"/>
    <w:rsid w:val="00372478"/>
    <w:rsid w:val="00372625"/>
    <w:rsid w:val="00372667"/>
    <w:rsid w:val="0037299A"/>
    <w:rsid w:val="00372FAF"/>
    <w:rsid w:val="0037306B"/>
    <w:rsid w:val="00373A0D"/>
    <w:rsid w:val="00373DCE"/>
    <w:rsid w:val="00373E68"/>
    <w:rsid w:val="00373EE7"/>
    <w:rsid w:val="0037419A"/>
    <w:rsid w:val="00374FF0"/>
    <w:rsid w:val="0037596F"/>
    <w:rsid w:val="0037599A"/>
    <w:rsid w:val="003760A6"/>
    <w:rsid w:val="003769BB"/>
    <w:rsid w:val="00376CF3"/>
    <w:rsid w:val="003770CA"/>
    <w:rsid w:val="00377362"/>
    <w:rsid w:val="00377727"/>
    <w:rsid w:val="003778CA"/>
    <w:rsid w:val="00377F29"/>
    <w:rsid w:val="0038020A"/>
    <w:rsid w:val="00380808"/>
    <w:rsid w:val="003819C8"/>
    <w:rsid w:val="00381A7A"/>
    <w:rsid w:val="00381ADB"/>
    <w:rsid w:val="00381B94"/>
    <w:rsid w:val="00381D88"/>
    <w:rsid w:val="00381EE5"/>
    <w:rsid w:val="00382509"/>
    <w:rsid w:val="00382DA6"/>
    <w:rsid w:val="00382EE9"/>
    <w:rsid w:val="00383097"/>
    <w:rsid w:val="00383160"/>
    <w:rsid w:val="00383190"/>
    <w:rsid w:val="003833F6"/>
    <w:rsid w:val="00383438"/>
    <w:rsid w:val="003838C3"/>
    <w:rsid w:val="00383B54"/>
    <w:rsid w:val="00383C2D"/>
    <w:rsid w:val="0038454C"/>
    <w:rsid w:val="00384930"/>
    <w:rsid w:val="003851F5"/>
    <w:rsid w:val="00385206"/>
    <w:rsid w:val="0038540D"/>
    <w:rsid w:val="003859A0"/>
    <w:rsid w:val="00385BC1"/>
    <w:rsid w:val="00385C1D"/>
    <w:rsid w:val="00385FCB"/>
    <w:rsid w:val="003866EE"/>
    <w:rsid w:val="00386AE7"/>
    <w:rsid w:val="00386E69"/>
    <w:rsid w:val="00386FC9"/>
    <w:rsid w:val="0038732E"/>
    <w:rsid w:val="00387630"/>
    <w:rsid w:val="00387755"/>
    <w:rsid w:val="003877D8"/>
    <w:rsid w:val="00387961"/>
    <w:rsid w:val="00387BFD"/>
    <w:rsid w:val="00387E91"/>
    <w:rsid w:val="00387EED"/>
    <w:rsid w:val="00390921"/>
    <w:rsid w:val="00390B29"/>
    <w:rsid w:val="00390BA9"/>
    <w:rsid w:val="00390E0A"/>
    <w:rsid w:val="00390E38"/>
    <w:rsid w:val="00391383"/>
    <w:rsid w:val="00391C76"/>
    <w:rsid w:val="00391D2D"/>
    <w:rsid w:val="00391F80"/>
    <w:rsid w:val="003921A4"/>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522"/>
    <w:rsid w:val="003A0A62"/>
    <w:rsid w:val="003A171A"/>
    <w:rsid w:val="003A18B4"/>
    <w:rsid w:val="003A1B83"/>
    <w:rsid w:val="003A2B3E"/>
    <w:rsid w:val="003A2DAA"/>
    <w:rsid w:val="003A3060"/>
    <w:rsid w:val="003A406C"/>
    <w:rsid w:val="003A44B7"/>
    <w:rsid w:val="003A4903"/>
    <w:rsid w:val="003A490A"/>
    <w:rsid w:val="003A4E6F"/>
    <w:rsid w:val="003A54D4"/>
    <w:rsid w:val="003A5B01"/>
    <w:rsid w:val="003A5B7D"/>
    <w:rsid w:val="003A5C5D"/>
    <w:rsid w:val="003A5E96"/>
    <w:rsid w:val="003A5EF3"/>
    <w:rsid w:val="003A61C2"/>
    <w:rsid w:val="003A66EF"/>
    <w:rsid w:val="003A6CAC"/>
    <w:rsid w:val="003A6EDE"/>
    <w:rsid w:val="003A7559"/>
    <w:rsid w:val="003B08B9"/>
    <w:rsid w:val="003B0A66"/>
    <w:rsid w:val="003B181F"/>
    <w:rsid w:val="003B185E"/>
    <w:rsid w:val="003B2BDA"/>
    <w:rsid w:val="003B2E19"/>
    <w:rsid w:val="003B2EEF"/>
    <w:rsid w:val="003B3038"/>
    <w:rsid w:val="003B3057"/>
    <w:rsid w:val="003B32E1"/>
    <w:rsid w:val="003B3528"/>
    <w:rsid w:val="003B3A43"/>
    <w:rsid w:val="003B3C4D"/>
    <w:rsid w:val="003B415E"/>
    <w:rsid w:val="003B4CDF"/>
    <w:rsid w:val="003B4DE9"/>
    <w:rsid w:val="003B576E"/>
    <w:rsid w:val="003B57DF"/>
    <w:rsid w:val="003B5C7C"/>
    <w:rsid w:val="003B5EB2"/>
    <w:rsid w:val="003B620B"/>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AF5"/>
    <w:rsid w:val="003C33AC"/>
    <w:rsid w:val="003C3C75"/>
    <w:rsid w:val="003C3FEB"/>
    <w:rsid w:val="003C458B"/>
    <w:rsid w:val="003C501D"/>
    <w:rsid w:val="003C52AA"/>
    <w:rsid w:val="003C53D7"/>
    <w:rsid w:val="003C5ABC"/>
    <w:rsid w:val="003C5EAF"/>
    <w:rsid w:val="003C651D"/>
    <w:rsid w:val="003C6A74"/>
    <w:rsid w:val="003C6BAD"/>
    <w:rsid w:val="003C6CFC"/>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92F"/>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32A"/>
    <w:rsid w:val="003E16F5"/>
    <w:rsid w:val="003E21C2"/>
    <w:rsid w:val="003E2AF8"/>
    <w:rsid w:val="003E3141"/>
    <w:rsid w:val="003E3478"/>
    <w:rsid w:val="003E3652"/>
    <w:rsid w:val="003E3E0D"/>
    <w:rsid w:val="003E4056"/>
    <w:rsid w:val="003E46F9"/>
    <w:rsid w:val="003E4905"/>
    <w:rsid w:val="003E4947"/>
    <w:rsid w:val="003E49C4"/>
    <w:rsid w:val="003E4ED2"/>
    <w:rsid w:val="003E5060"/>
    <w:rsid w:val="003E518F"/>
    <w:rsid w:val="003E582D"/>
    <w:rsid w:val="003E6082"/>
    <w:rsid w:val="003E65E0"/>
    <w:rsid w:val="003E6759"/>
    <w:rsid w:val="003E775C"/>
    <w:rsid w:val="003F0084"/>
    <w:rsid w:val="003F0C49"/>
    <w:rsid w:val="003F10E6"/>
    <w:rsid w:val="003F17A2"/>
    <w:rsid w:val="003F1CA2"/>
    <w:rsid w:val="003F23EC"/>
    <w:rsid w:val="003F2448"/>
    <w:rsid w:val="003F2750"/>
    <w:rsid w:val="003F284D"/>
    <w:rsid w:val="003F303D"/>
    <w:rsid w:val="003F30BA"/>
    <w:rsid w:val="003F3ACF"/>
    <w:rsid w:val="003F402F"/>
    <w:rsid w:val="003F42BE"/>
    <w:rsid w:val="003F45D9"/>
    <w:rsid w:val="003F4B9E"/>
    <w:rsid w:val="003F4E23"/>
    <w:rsid w:val="003F5088"/>
    <w:rsid w:val="003F573B"/>
    <w:rsid w:val="003F5767"/>
    <w:rsid w:val="003F593F"/>
    <w:rsid w:val="003F60DF"/>
    <w:rsid w:val="003F68B8"/>
    <w:rsid w:val="003F6FF1"/>
    <w:rsid w:val="003F70F4"/>
    <w:rsid w:val="003F78CB"/>
    <w:rsid w:val="003F7E43"/>
    <w:rsid w:val="0040079C"/>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737C"/>
    <w:rsid w:val="00407BA1"/>
    <w:rsid w:val="00410421"/>
    <w:rsid w:val="004105E5"/>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51B5"/>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2D7"/>
    <w:rsid w:val="00420E9B"/>
    <w:rsid w:val="00420EA8"/>
    <w:rsid w:val="0042129E"/>
    <w:rsid w:val="004212E9"/>
    <w:rsid w:val="00421607"/>
    <w:rsid w:val="004218C1"/>
    <w:rsid w:val="004218C7"/>
    <w:rsid w:val="00421A93"/>
    <w:rsid w:val="00422016"/>
    <w:rsid w:val="00422162"/>
    <w:rsid w:val="004221EE"/>
    <w:rsid w:val="00422D2A"/>
    <w:rsid w:val="00422FB9"/>
    <w:rsid w:val="004231C6"/>
    <w:rsid w:val="00423237"/>
    <w:rsid w:val="004232B9"/>
    <w:rsid w:val="004235EE"/>
    <w:rsid w:val="0042391C"/>
    <w:rsid w:val="00423C9A"/>
    <w:rsid w:val="00423CC6"/>
    <w:rsid w:val="00423DC1"/>
    <w:rsid w:val="0042490C"/>
    <w:rsid w:val="00424A9A"/>
    <w:rsid w:val="00424BC5"/>
    <w:rsid w:val="00425106"/>
    <w:rsid w:val="00425710"/>
    <w:rsid w:val="004258DB"/>
    <w:rsid w:val="004262C4"/>
    <w:rsid w:val="00426967"/>
    <w:rsid w:val="004275F1"/>
    <w:rsid w:val="00427F79"/>
    <w:rsid w:val="00430558"/>
    <w:rsid w:val="00430823"/>
    <w:rsid w:val="00430A27"/>
    <w:rsid w:val="00430C94"/>
    <w:rsid w:val="0043115F"/>
    <w:rsid w:val="0043124B"/>
    <w:rsid w:val="004312D8"/>
    <w:rsid w:val="0043144D"/>
    <w:rsid w:val="004319A0"/>
    <w:rsid w:val="00431C5B"/>
    <w:rsid w:val="00431CD0"/>
    <w:rsid w:val="00431CEA"/>
    <w:rsid w:val="00431ED1"/>
    <w:rsid w:val="00431F1C"/>
    <w:rsid w:val="004326AD"/>
    <w:rsid w:val="00432959"/>
    <w:rsid w:val="00432ABC"/>
    <w:rsid w:val="00432B16"/>
    <w:rsid w:val="00432CB1"/>
    <w:rsid w:val="00434504"/>
    <w:rsid w:val="0043476D"/>
    <w:rsid w:val="00436464"/>
    <w:rsid w:val="00436586"/>
    <w:rsid w:val="00436BBE"/>
    <w:rsid w:val="00436C8E"/>
    <w:rsid w:val="004375A6"/>
    <w:rsid w:val="0043799C"/>
    <w:rsid w:val="00437FAC"/>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B17"/>
    <w:rsid w:val="00455E12"/>
    <w:rsid w:val="004563DD"/>
    <w:rsid w:val="0045686F"/>
    <w:rsid w:val="004569FD"/>
    <w:rsid w:val="004570AC"/>
    <w:rsid w:val="004577EB"/>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70"/>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D7"/>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886"/>
    <w:rsid w:val="0047691A"/>
    <w:rsid w:val="00476B96"/>
    <w:rsid w:val="00476FEA"/>
    <w:rsid w:val="0047719E"/>
    <w:rsid w:val="00477E3F"/>
    <w:rsid w:val="00477E43"/>
    <w:rsid w:val="00480704"/>
    <w:rsid w:val="0048098A"/>
    <w:rsid w:val="00481166"/>
    <w:rsid w:val="00481D95"/>
    <w:rsid w:val="004820CC"/>
    <w:rsid w:val="00482B74"/>
    <w:rsid w:val="00482E98"/>
    <w:rsid w:val="004837BC"/>
    <w:rsid w:val="00483DE6"/>
    <w:rsid w:val="00484024"/>
    <w:rsid w:val="004840B4"/>
    <w:rsid w:val="004848AC"/>
    <w:rsid w:val="004861E4"/>
    <w:rsid w:val="00486651"/>
    <w:rsid w:val="004867D7"/>
    <w:rsid w:val="0048680C"/>
    <w:rsid w:val="00486860"/>
    <w:rsid w:val="00486C03"/>
    <w:rsid w:val="00486E7D"/>
    <w:rsid w:val="004871EC"/>
    <w:rsid w:val="00487201"/>
    <w:rsid w:val="004873DD"/>
    <w:rsid w:val="004879A0"/>
    <w:rsid w:val="00490259"/>
    <w:rsid w:val="00490317"/>
    <w:rsid w:val="0049037D"/>
    <w:rsid w:val="00490DB3"/>
    <w:rsid w:val="0049103A"/>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4D"/>
    <w:rsid w:val="004A1D86"/>
    <w:rsid w:val="004A24B3"/>
    <w:rsid w:val="004A2687"/>
    <w:rsid w:val="004A2A31"/>
    <w:rsid w:val="004A30B9"/>
    <w:rsid w:val="004A3117"/>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315"/>
    <w:rsid w:val="004B1747"/>
    <w:rsid w:val="004B17BF"/>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BFE"/>
    <w:rsid w:val="004C3FB5"/>
    <w:rsid w:val="004C497B"/>
    <w:rsid w:val="004C4E16"/>
    <w:rsid w:val="004C506F"/>
    <w:rsid w:val="004C51C9"/>
    <w:rsid w:val="004C547A"/>
    <w:rsid w:val="004C54F2"/>
    <w:rsid w:val="004C557E"/>
    <w:rsid w:val="004C5C27"/>
    <w:rsid w:val="004C65E9"/>
    <w:rsid w:val="004C66FC"/>
    <w:rsid w:val="004C6B9B"/>
    <w:rsid w:val="004C7C0E"/>
    <w:rsid w:val="004D035E"/>
    <w:rsid w:val="004D0681"/>
    <w:rsid w:val="004D06B4"/>
    <w:rsid w:val="004D07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D95"/>
    <w:rsid w:val="004E0FD4"/>
    <w:rsid w:val="004E1B10"/>
    <w:rsid w:val="004E2157"/>
    <w:rsid w:val="004E26B8"/>
    <w:rsid w:val="004E28AC"/>
    <w:rsid w:val="004E2C24"/>
    <w:rsid w:val="004E3190"/>
    <w:rsid w:val="004E355A"/>
    <w:rsid w:val="004E364E"/>
    <w:rsid w:val="004E3B8C"/>
    <w:rsid w:val="004E3C9B"/>
    <w:rsid w:val="004E4746"/>
    <w:rsid w:val="004E58DD"/>
    <w:rsid w:val="004E6AE0"/>
    <w:rsid w:val="004E6C31"/>
    <w:rsid w:val="004E75DE"/>
    <w:rsid w:val="004E7D16"/>
    <w:rsid w:val="004F0C21"/>
    <w:rsid w:val="004F126C"/>
    <w:rsid w:val="004F12AC"/>
    <w:rsid w:val="004F1E45"/>
    <w:rsid w:val="004F2455"/>
    <w:rsid w:val="004F2BCD"/>
    <w:rsid w:val="004F2CCE"/>
    <w:rsid w:val="004F3467"/>
    <w:rsid w:val="004F35CB"/>
    <w:rsid w:val="004F3EC5"/>
    <w:rsid w:val="004F4CD7"/>
    <w:rsid w:val="004F54D3"/>
    <w:rsid w:val="004F5DC8"/>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8CB"/>
    <w:rsid w:val="00506983"/>
    <w:rsid w:val="00507219"/>
    <w:rsid w:val="005079DE"/>
    <w:rsid w:val="00507CFF"/>
    <w:rsid w:val="00507EB2"/>
    <w:rsid w:val="00507EDC"/>
    <w:rsid w:val="0051079D"/>
    <w:rsid w:val="005107EA"/>
    <w:rsid w:val="00510B70"/>
    <w:rsid w:val="00510BCB"/>
    <w:rsid w:val="005113F9"/>
    <w:rsid w:val="005115C7"/>
    <w:rsid w:val="005117DA"/>
    <w:rsid w:val="00511C21"/>
    <w:rsid w:val="00511DB9"/>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BC"/>
    <w:rsid w:val="00522E62"/>
    <w:rsid w:val="00523015"/>
    <w:rsid w:val="005230A1"/>
    <w:rsid w:val="00523A45"/>
    <w:rsid w:val="00523CA5"/>
    <w:rsid w:val="005242D1"/>
    <w:rsid w:val="00525197"/>
    <w:rsid w:val="0052541E"/>
    <w:rsid w:val="00525A7C"/>
    <w:rsid w:val="00525BF9"/>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364"/>
    <w:rsid w:val="00531519"/>
    <w:rsid w:val="0053191F"/>
    <w:rsid w:val="00531934"/>
    <w:rsid w:val="00531FFD"/>
    <w:rsid w:val="00532410"/>
    <w:rsid w:val="00532439"/>
    <w:rsid w:val="00532545"/>
    <w:rsid w:val="005325D2"/>
    <w:rsid w:val="005326B1"/>
    <w:rsid w:val="00532F24"/>
    <w:rsid w:val="005331D5"/>
    <w:rsid w:val="005332AE"/>
    <w:rsid w:val="00533311"/>
    <w:rsid w:val="00534065"/>
    <w:rsid w:val="005343AF"/>
    <w:rsid w:val="005353A5"/>
    <w:rsid w:val="00535564"/>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3E33"/>
    <w:rsid w:val="00554005"/>
    <w:rsid w:val="00554286"/>
    <w:rsid w:val="00554812"/>
    <w:rsid w:val="00554CDD"/>
    <w:rsid w:val="0055512E"/>
    <w:rsid w:val="00555EB2"/>
    <w:rsid w:val="00556A32"/>
    <w:rsid w:val="0055703C"/>
    <w:rsid w:val="00557138"/>
    <w:rsid w:val="0055717B"/>
    <w:rsid w:val="00557260"/>
    <w:rsid w:val="00557CDF"/>
    <w:rsid w:val="00557F06"/>
    <w:rsid w:val="00557F6B"/>
    <w:rsid w:val="00560187"/>
    <w:rsid w:val="0056027B"/>
    <w:rsid w:val="0056083B"/>
    <w:rsid w:val="00560D11"/>
    <w:rsid w:val="0056109C"/>
    <w:rsid w:val="0056150D"/>
    <w:rsid w:val="005615ED"/>
    <w:rsid w:val="0056229E"/>
    <w:rsid w:val="005623E7"/>
    <w:rsid w:val="00562526"/>
    <w:rsid w:val="0056252C"/>
    <w:rsid w:val="0056264B"/>
    <w:rsid w:val="005627E6"/>
    <w:rsid w:val="00562A0C"/>
    <w:rsid w:val="0056336B"/>
    <w:rsid w:val="005635E4"/>
    <w:rsid w:val="00563874"/>
    <w:rsid w:val="00563908"/>
    <w:rsid w:val="00563CD8"/>
    <w:rsid w:val="00563FEE"/>
    <w:rsid w:val="00564452"/>
    <w:rsid w:val="00564DB4"/>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9C8"/>
    <w:rsid w:val="00570F23"/>
    <w:rsid w:val="0057107C"/>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6BD"/>
    <w:rsid w:val="005747B4"/>
    <w:rsid w:val="00574997"/>
    <w:rsid w:val="005749F5"/>
    <w:rsid w:val="00574B13"/>
    <w:rsid w:val="00574B32"/>
    <w:rsid w:val="00574C7E"/>
    <w:rsid w:val="00574D95"/>
    <w:rsid w:val="00574E34"/>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11A3"/>
    <w:rsid w:val="005818B2"/>
    <w:rsid w:val="0058201E"/>
    <w:rsid w:val="005820CF"/>
    <w:rsid w:val="00582113"/>
    <w:rsid w:val="00582B7E"/>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EC6"/>
    <w:rsid w:val="00597F0E"/>
    <w:rsid w:val="00597F95"/>
    <w:rsid w:val="00597FA2"/>
    <w:rsid w:val="005A15EE"/>
    <w:rsid w:val="005A335B"/>
    <w:rsid w:val="005A3431"/>
    <w:rsid w:val="005A35AC"/>
    <w:rsid w:val="005A39D6"/>
    <w:rsid w:val="005A43BB"/>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846"/>
    <w:rsid w:val="005C057B"/>
    <w:rsid w:val="005C0AA6"/>
    <w:rsid w:val="005C1304"/>
    <w:rsid w:val="005C16A6"/>
    <w:rsid w:val="005C1C85"/>
    <w:rsid w:val="005C2021"/>
    <w:rsid w:val="005C2799"/>
    <w:rsid w:val="005C2947"/>
    <w:rsid w:val="005C2EAA"/>
    <w:rsid w:val="005C3178"/>
    <w:rsid w:val="005C3AAD"/>
    <w:rsid w:val="005C422F"/>
    <w:rsid w:val="005C5325"/>
    <w:rsid w:val="005C5A36"/>
    <w:rsid w:val="005C5BA1"/>
    <w:rsid w:val="005C5BD2"/>
    <w:rsid w:val="005C641E"/>
    <w:rsid w:val="005C6B71"/>
    <w:rsid w:val="005C767D"/>
    <w:rsid w:val="005C77A4"/>
    <w:rsid w:val="005C77CB"/>
    <w:rsid w:val="005C7838"/>
    <w:rsid w:val="005D06B4"/>
    <w:rsid w:val="005D0D3B"/>
    <w:rsid w:val="005D117D"/>
    <w:rsid w:val="005D121B"/>
    <w:rsid w:val="005D15D1"/>
    <w:rsid w:val="005D166D"/>
    <w:rsid w:val="005D20FD"/>
    <w:rsid w:val="005D2A3D"/>
    <w:rsid w:val="005D2C59"/>
    <w:rsid w:val="005D2D70"/>
    <w:rsid w:val="005D307E"/>
    <w:rsid w:val="005D3C35"/>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B95"/>
    <w:rsid w:val="005D761B"/>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DDE"/>
    <w:rsid w:val="005E623E"/>
    <w:rsid w:val="005E62E2"/>
    <w:rsid w:val="005E6682"/>
    <w:rsid w:val="005E6E0D"/>
    <w:rsid w:val="005E7306"/>
    <w:rsid w:val="005E78A0"/>
    <w:rsid w:val="005F039E"/>
    <w:rsid w:val="005F0CF6"/>
    <w:rsid w:val="005F0E69"/>
    <w:rsid w:val="005F151F"/>
    <w:rsid w:val="005F162C"/>
    <w:rsid w:val="005F1C51"/>
    <w:rsid w:val="005F1CB2"/>
    <w:rsid w:val="005F1D9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5D5"/>
    <w:rsid w:val="005F79FD"/>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3198"/>
    <w:rsid w:val="00603211"/>
    <w:rsid w:val="006039F6"/>
    <w:rsid w:val="00604319"/>
    <w:rsid w:val="00604578"/>
    <w:rsid w:val="006050F2"/>
    <w:rsid w:val="006056DE"/>
    <w:rsid w:val="00605AAB"/>
    <w:rsid w:val="00606460"/>
    <w:rsid w:val="006067FC"/>
    <w:rsid w:val="006069BB"/>
    <w:rsid w:val="00606D8F"/>
    <w:rsid w:val="00606EC1"/>
    <w:rsid w:val="00606FF8"/>
    <w:rsid w:val="00607044"/>
    <w:rsid w:val="00607355"/>
    <w:rsid w:val="006075EC"/>
    <w:rsid w:val="00607E41"/>
    <w:rsid w:val="00607EC2"/>
    <w:rsid w:val="00610322"/>
    <w:rsid w:val="0061033A"/>
    <w:rsid w:val="006103D1"/>
    <w:rsid w:val="0061068E"/>
    <w:rsid w:val="00610824"/>
    <w:rsid w:val="00610BB2"/>
    <w:rsid w:val="0061130A"/>
    <w:rsid w:val="006118AC"/>
    <w:rsid w:val="006121F3"/>
    <w:rsid w:val="006125FC"/>
    <w:rsid w:val="006140B5"/>
    <w:rsid w:val="00614146"/>
    <w:rsid w:val="00614359"/>
    <w:rsid w:val="0061470C"/>
    <w:rsid w:val="00615933"/>
    <w:rsid w:val="00615987"/>
    <w:rsid w:val="00615DF4"/>
    <w:rsid w:val="00616353"/>
    <w:rsid w:val="0061644C"/>
    <w:rsid w:val="006165FC"/>
    <w:rsid w:val="006169FF"/>
    <w:rsid w:val="00616B73"/>
    <w:rsid w:val="006178F6"/>
    <w:rsid w:val="00617E9A"/>
    <w:rsid w:val="006201BA"/>
    <w:rsid w:val="00620851"/>
    <w:rsid w:val="0062131D"/>
    <w:rsid w:val="00621391"/>
    <w:rsid w:val="00621D87"/>
    <w:rsid w:val="00622C42"/>
    <w:rsid w:val="00622CB9"/>
    <w:rsid w:val="0062321A"/>
    <w:rsid w:val="006237DE"/>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F5"/>
    <w:rsid w:val="00635643"/>
    <w:rsid w:val="00635A4D"/>
    <w:rsid w:val="00635B03"/>
    <w:rsid w:val="00635E77"/>
    <w:rsid w:val="00636B09"/>
    <w:rsid w:val="00636E5C"/>
    <w:rsid w:val="0063700B"/>
    <w:rsid w:val="00637705"/>
    <w:rsid w:val="006379F6"/>
    <w:rsid w:val="00637A43"/>
    <w:rsid w:val="00637AA3"/>
    <w:rsid w:val="00637E10"/>
    <w:rsid w:val="006402C6"/>
    <w:rsid w:val="0064094B"/>
    <w:rsid w:val="00640DD0"/>
    <w:rsid w:val="006415E3"/>
    <w:rsid w:val="006426BD"/>
    <w:rsid w:val="00642D61"/>
    <w:rsid w:val="00642F44"/>
    <w:rsid w:val="006433D0"/>
    <w:rsid w:val="0064350B"/>
    <w:rsid w:val="006437CD"/>
    <w:rsid w:val="00643BB6"/>
    <w:rsid w:val="00644EBD"/>
    <w:rsid w:val="00645455"/>
    <w:rsid w:val="0064583E"/>
    <w:rsid w:val="00646989"/>
    <w:rsid w:val="00646AD1"/>
    <w:rsid w:val="00646BB2"/>
    <w:rsid w:val="0064714B"/>
    <w:rsid w:val="006472A5"/>
    <w:rsid w:val="00647742"/>
    <w:rsid w:val="006477EE"/>
    <w:rsid w:val="00647BEF"/>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A71"/>
    <w:rsid w:val="00662C91"/>
    <w:rsid w:val="00662D41"/>
    <w:rsid w:val="00663833"/>
    <w:rsid w:val="00663DBB"/>
    <w:rsid w:val="006641A1"/>
    <w:rsid w:val="006642E4"/>
    <w:rsid w:val="006644ED"/>
    <w:rsid w:val="00664A89"/>
    <w:rsid w:val="00664C0C"/>
    <w:rsid w:val="00666229"/>
    <w:rsid w:val="0066634F"/>
    <w:rsid w:val="00666866"/>
    <w:rsid w:val="00667248"/>
    <w:rsid w:val="00667313"/>
    <w:rsid w:val="006678A7"/>
    <w:rsid w:val="00667A79"/>
    <w:rsid w:val="00667B3A"/>
    <w:rsid w:val="00667B6F"/>
    <w:rsid w:val="006708A6"/>
    <w:rsid w:val="00670DA5"/>
    <w:rsid w:val="00670DB7"/>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05D"/>
    <w:rsid w:val="00677370"/>
    <w:rsid w:val="006773C5"/>
    <w:rsid w:val="0067751E"/>
    <w:rsid w:val="006775C6"/>
    <w:rsid w:val="00677653"/>
    <w:rsid w:val="006800B5"/>
    <w:rsid w:val="00680272"/>
    <w:rsid w:val="006804B7"/>
    <w:rsid w:val="00680E88"/>
    <w:rsid w:val="00681518"/>
    <w:rsid w:val="00681745"/>
    <w:rsid w:val="006817BB"/>
    <w:rsid w:val="00682156"/>
    <w:rsid w:val="00682BD3"/>
    <w:rsid w:val="00683272"/>
    <w:rsid w:val="00683D4E"/>
    <w:rsid w:val="00683ED6"/>
    <w:rsid w:val="006842D3"/>
    <w:rsid w:val="00684566"/>
    <w:rsid w:val="006845CE"/>
    <w:rsid w:val="00684895"/>
    <w:rsid w:val="00684C49"/>
    <w:rsid w:val="00684CF5"/>
    <w:rsid w:val="00685612"/>
    <w:rsid w:val="00685BBF"/>
    <w:rsid w:val="0068633C"/>
    <w:rsid w:val="006865F3"/>
    <w:rsid w:val="0068676C"/>
    <w:rsid w:val="00686D6C"/>
    <w:rsid w:val="00686E8A"/>
    <w:rsid w:val="006873BD"/>
    <w:rsid w:val="006874A5"/>
    <w:rsid w:val="00687CDD"/>
    <w:rsid w:val="00687D0F"/>
    <w:rsid w:val="00690005"/>
    <w:rsid w:val="006907C3"/>
    <w:rsid w:val="00691090"/>
    <w:rsid w:val="006910DD"/>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52C1"/>
    <w:rsid w:val="006961D6"/>
    <w:rsid w:val="00696D9C"/>
    <w:rsid w:val="00696E83"/>
    <w:rsid w:val="00697579"/>
    <w:rsid w:val="00697765"/>
    <w:rsid w:val="0069798B"/>
    <w:rsid w:val="00697F22"/>
    <w:rsid w:val="006A0613"/>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4D4"/>
    <w:rsid w:val="006B74F3"/>
    <w:rsid w:val="006C00D6"/>
    <w:rsid w:val="006C03DB"/>
    <w:rsid w:val="006C060C"/>
    <w:rsid w:val="006C098C"/>
    <w:rsid w:val="006C0EFF"/>
    <w:rsid w:val="006C1453"/>
    <w:rsid w:val="006C1636"/>
    <w:rsid w:val="006C16CC"/>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3A4"/>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CC0"/>
    <w:rsid w:val="006E0FB5"/>
    <w:rsid w:val="006E117D"/>
    <w:rsid w:val="006E1C9A"/>
    <w:rsid w:val="006E1CE0"/>
    <w:rsid w:val="006E251B"/>
    <w:rsid w:val="006E2632"/>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B4F"/>
    <w:rsid w:val="006F4B7E"/>
    <w:rsid w:val="006F4CFD"/>
    <w:rsid w:val="006F646A"/>
    <w:rsid w:val="006F649C"/>
    <w:rsid w:val="006F6C13"/>
    <w:rsid w:val="006F6D05"/>
    <w:rsid w:val="006F7D32"/>
    <w:rsid w:val="006F7D59"/>
    <w:rsid w:val="00700C39"/>
    <w:rsid w:val="007014E0"/>
    <w:rsid w:val="0070170A"/>
    <w:rsid w:val="00701778"/>
    <w:rsid w:val="00701C1E"/>
    <w:rsid w:val="00702029"/>
    <w:rsid w:val="007020F5"/>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2CBB"/>
    <w:rsid w:val="0071317F"/>
    <w:rsid w:val="00713277"/>
    <w:rsid w:val="007144A1"/>
    <w:rsid w:val="0071486E"/>
    <w:rsid w:val="00714C97"/>
    <w:rsid w:val="00714CAD"/>
    <w:rsid w:val="007154BD"/>
    <w:rsid w:val="00715869"/>
    <w:rsid w:val="007158E6"/>
    <w:rsid w:val="00715B5E"/>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CB5"/>
    <w:rsid w:val="00723E3A"/>
    <w:rsid w:val="00724217"/>
    <w:rsid w:val="0072453A"/>
    <w:rsid w:val="0072463A"/>
    <w:rsid w:val="00725223"/>
    <w:rsid w:val="00725A06"/>
    <w:rsid w:val="00725B8E"/>
    <w:rsid w:val="00725EE6"/>
    <w:rsid w:val="00725EFE"/>
    <w:rsid w:val="00725F68"/>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10B"/>
    <w:rsid w:val="00733941"/>
    <w:rsid w:val="007339F0"/>
    <w:rsid w:val="00733ED3"/>
    <w:rsid w:val="007340D4"/>
    <w:rsid w:val="0073436B"/>
    <w:rsid w:val="0073447D"/>
    <w:rsid w:val="007344F1"/>
    <w:rsid w:val="007346AE"/>
    <w:rsid w:val="007347F4"/>
    <w:rsid w:val="00734902"/>
    <w:rsid w:val="00735010"/>
    <w:rsid w:val="00735750"/>
    <w:rsid w:val="00735784"/>
    <w:rsid w:val="00735967"/>
    <w:rsid w:val="00735A70"/>
    <w:rsid w:val="00735BE4"/>
    <w:rsid w:val="00735D5C"/>
    <w:rsid w:val="00735ECF"/>
    <w:rsid w:val="00735F3B"/>
    <w:rsid w:val="00735F87"/>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3BC8"/>
    <w:rsid w:val="00743C4D"/>
    <w:rsid w:val="00743C93"/>
    <w:rsid w:val="007448FF"/>
    <w:rsid w:val="00744C59"/>
    <w:rsid w:val="00744CB1"/>
    <w:rsid w:val="00744D9B"/>
    <w:rsid w:val="007452C0"/>
    <w:rsid w:val="007456EB"/>
    <w:rsid w:val="00745DDE"/>
    <w:rsid w:val="0074619E"/>
    <w:rsid w:val="00746907"/>
    <w:rsid w:val="00746A47"/>
    <w:rsid w:val="007477AB"/>
    <w:rsid w:val="007505CC"/>
    <w:rsid w:val="00750774"/>
    <w:rsid w:val="00750BBA"/>
    <w:rsid w:val="007514F9"/>
    <w:rsid w:val="007515BE"/>
    <w:rsid w:val="007515ED"/>
    <w:rsid w:val="00751630"/>
    <w:rsid w:val="00751C15"/>
    <w:rsid w:val="00751D8F"/>
    <w:rsid w:val="00751F18"/>
    <w:rsid w:val="0075204F"/>
    <w:rsid w:val="00752989"/>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0ACB"/>
    <w:rsid w:val="0076132C"/>
    <w:rsid w:val="00761D0E"/>
    <w:rsid w:val="00762332"/>
    <w:rsid w:val="00762706"/>
    <w:rsid w:val="00762ACD"/>
    <w:rsid w:val="007633D7"/>
    <w:rsid w:val="0076356A"/>
    <w:rsid w:val="00763AAB"/>
    <w:rsid w:val="00763ABF"/>
    <w:rsid w:val="007644F6"/>
    <w:rsid w:val="00764DA4"/>
    <w:rsid w:val="00764DCB"/>
    <w:rsid w:val="00765177"/>
    <w:rsid w:val="0076579A"/>
    <w:rsid w:val="007659A0"/>
    <w:rsid w:val="00765A5F"/>
    <w:rsid w:val="00765C62"/>
    <w:rsid w:val="00765CD2"/>
    <w:rsid w:val="0076601C"/>
    <w:rsid w:val="007661CA"/>
    <w:rsid w:val="0076623B"/>
    <w:rsid w:val="00767844"/>
    <w:rsid w:val="007678B6"/>
    <w:rsid w:val="00770030"/>
    <w:rsid w:val="00770547"/>
    <w:rsid w:val="0077069E"/>
    <w:rsid w:val="007708D4"/>
    <w:rsid w:val="00770D0E"/>
    <w:rsid w:val="00771601"/>
    <w:rsid w:val="007718F9"/>
    <w:rsid w:val="007720EF"/>
    <w:rsid w:val="007724F0"/>
    <w:rsid w:val="007730D2"/>
    <w:rsid w:val="00773821"/>
    <w:rsid w:val="00773B6D"/>
    <w:rsid w:val="00774351"/>
    <w:rsid w:val="00774595"/>
    <w:rsid w:val="00774A2D"/>
    <w:rsid w:val="00775348"/>
    <w:rsid w:val="00775363"/>
    <w:rsid w:val="007755BA"/>
    <w:rsid w:val="00775EE3"/>
    <w:rsid w:val="00775F05"/>
    <w:rsid w:val="00775F8A"/>
    <w:rsid w:val="007762ED"/>
    <w:rsid w:val="00776992"/>
    <w:rsid w:val="00776C84"/>
    <w:rsid w:val="00776D9D"/>
    <w:rsid w:val="0077754D"/>
    <w:rsid w:val="007775A9"/>
    <w:rsid w:val="0077775B"/>
    <w:rsid w:val="00777D07"/>
    <w:rsid w:val="00777E04"/>
    <w:rsid w:val="00777FC9"/>
    <w:rsid w:val="00780668"/>
    <w:rsid w:val="00781326"/>
    <w:rsid w:val="00781B73"/>
    <w:rsid w:val="00781BBF"/>
    <w:rsid w:val="00781DF4"/>
    <w:rsid w:val="0078295D"/>
    <w:rsid w:val="0078307E"/>
    <w:rsid w:val="007830BC"/>
    <w:rsid w:val="0078346F"/>
    <w:rsid w:val="007836BC"/>
    <w:rsid w:val="00784467"/>
    <w:rsid w:val="00784612"/>
    <w:rsid w:val="00784EDD"/>
    <w:rsid w:val="007852D8"/>
    <w:rsid w:val="00785473"/>
    <w:rsid w:val="00785AFB"/>
    <w:rsid w:val="00785BDE"/>
    <w:rsid w:val="00785C0C"/>
    <w:rsid w:val="00785CE7"/>
    <w:rsid w:val="007860A7"/>
    <w:rsid w:val="00786259"/>
    <w:rsid w:val="00786702"/>
    <w:rsid w:val="00786A1B"/>
    <w:rsid w:val="0078704D"/>
    <w:rsid w:val="007873E0"/>
    <w:rsid w:val="007879D2"/>
    <w:rsid w:val="00787ED4"/>
    <w:rsid w:val="007904B1"/>
    <w:rsid w:val="00790605"/>
    <w:rsid w:val="00790644"/>
    <w:rsid w:val="0079071C"/>
    <w:rsid w:val="00790747"/>
    <w:rsid w:val="00790A67"/>
    <w:rsid w:val="0079116E"/>
    <w:rsid w:val="0079149E"/>
    <w:rsid w:val="0079209B"/>
    <w:rsid w:val="0079235B"/>
    <w:rsid w:val="0079264B"/>
    <w:rsid w:val="00792DBE"/>
    <w:rsid w:val="0079339F"/>
    <w:rsid w:val="00793719"/>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EAD"/>
    <w:rsid w:val="007A0855"/>
    <w:rsid w:val="007A0953"/>
    <w:rsid w:val="007A09AA"/>
    <w:rsid w:val="007A1178"/>
    <w:rsid w:val="007A12B1"/>
    <w:rsid w:val="007A1628"/>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F14"/>
    <w:rsid w:val="007B6F81"/>
    <w:rsid w:val="007B708B"/>
    <w:rsid w:val="007B763E"/>
    <w:rsid w:val="007B7DF9"/>
    <w:rsid w:val="007B7F0F"/>
    <w:rsid w:val="007B7F86"/>
    <w:rsid w:val="007C0213"/>
    <w:rsid w:val="007C09B1"/>
    <w:rsid w:val="007C0C11"/>
    <w:rsid w:val="007C0EED"/>
    <w:rsid w:val="007C130E"/>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694"/>
    <w:rsid w:val="007D36E6"/>
    <w:rsid w:val="007D3A60"/>
    <w:rsid w:val="007D3B92"/>
    <w:rsid w:val="007D41D9"/>
    <w:rsid w:val="007D42AD"/>
    <w:rsid w:val="007D42B9"/>
    <w:rsid w:val="007D481A"/>
    <w:rsid w:val="007D4BEB"/>
    <w:rsid w:val="007D573F"/>
    <w:rsid w:val="007D5DAA"/>
    <w:rsid w:val="007D5EF1"/>
    <w:rsid w:val="007D620A"/>
    <w:rsid w:val="007D62E2"/>
    <w:rsid w:val="007D69C1"/>
    <w:rsid w:val="007D6C20"/>
    <w:rsid w:val="007D6C7F"/>
    <w:rsid w:val="007D6C8D"/>
    <w:rsid w:val="007D7AEA"/>
    <w:rsid w:val="007D7CB8"/>
    <w:rsid w:val="007D7E0D"/>
    <w:rsid w:val="007D7E34"/>
    <w:rsid w:val="007E0E25"/>
    <w:rsid w:val="007E0EF6"/>
    <w:rsid w:val="007E1699"/>
    <w:rsid w:val="007E1870"/>
    <w:rsid w:val="007E1874"/>
    <w:rsid w:val="007E26ED"/>
    <w:rsid w:val="007E2754"/>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E4A"/>
    <w:rsid w:val="00804011"/>
    <w:rsid w:val="00804185"/>
    <w:rsid w:val="0080482A"/>
    <w:rsid w:val="00804910"/>
    <w:rsid w:val="00804B2D"/>
    <w:rsid w:val="00804DB7"/>
    <w:rsid w:val="00804F45"/>
    <w:rsid w:val="00806022"/>
    <w:rsid w:val="0080649B"/>
    <w:rsid w:val="0080672F"/>
    <w:rsid w:val="00806772"/>
    <w:rsid w:val="00806AEE"/>
    <w:rsid w:val="00807603"/>
    <w:rsid w:val="008077CB"/>
    <w:rsid w:val="0081026A"/>
    <w:rsid w:val="00810AF3"/>
    <w:rsid w:val="00810E07"/>
    <w:rsid w:val="008114CB"/>
    <w:rsid w:val="00811F5E"/>
    <w:rsid w:val="00811FC5"/>
    <w:rsid w:val="00812186"/>
    <w:rsid w:val="008122E5"/>
    <w:rsid w:val="00812793"/>
    <w:rsid w:val="00812C0D"/>
    <w:rsid w:val="00812D7A"/>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F1C"/>
    <w:rsid w:val="00822979"/>
    <w:rsid w:val="00822AAF"/>
    <w:rsid w:val="00822C05"/>
    <w:rsid w:val="008237DF"/>
    <w:rsid w:val="00823D1D"/>
    <w:rsid w:val="00823E97"/>
    <w:rsid w:val="008245E2"/>
    <w:rsid w:val="00824F43"/>
    <w:rsid w:val="00825464"/>
    <w:rsid w:val="00825515"/>
    <w:rsid w:val="00825AE0"/>
    <w:rsid w:val="00825CF8"/>
    <w:rsid w:val="0082637D"/>
    <w:rsid w:val="00826B77"/>
    <w:rsid w:val="00826D02"/>
    <w:rsid w:val="008270E3"/>
    <w:rsid w:val="008276E5"/>
    <w:rsid w:val="00827787"/>
    <w:rsid w:val="00827E3C"/>
    <w:rsid w:val="00827FAC"/>
    <w:rsid w:val="00830577"/>
    <w:rsid w:val="008307F3"/>
    <w:rsid w:val="00830AA4"/>
    <w:rsid w:val="00830CCF"/>
    <w:rsid w:val="0083109F"/>
    <w:rsid w:val="008320CF"/>
    <w:rsid w:val="00832B2B"/>
    <w:rsid w:val="008331FB"/>
    <w:rsid w:val="008347FB"/>
    <w:rsid w:val="00834A1D"/>
    <w:rsid w:val="00834BE6"/>
    <w:rsid w:val="008353DB"/>
    <w:rsid w:val="00835B80"/>
    <w:rsid w:val="008368C4"/>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400A"/>
    <w:rsid w:val="008440E9"/>
    <w:rsid w:val="008441D6"/>
    <w:rsid w:val="00844303"/>
    <w:rsid w:val="00844331"/>
    <w:rsid w:val="00844A04"/>
    <w:rsid w:val="0084515F"/>
    <w:rsid w:val="00845516"/>
    <w:rsid w:val="008463B9"/>
    <w:rsid w:val="0084658F"/>
    <w:rsid w:val="0084666D"/>
    <w:rsid w:val="008469B4"/>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20A4"/>
    <w:rsid w:val="008621CB"/>
    <w:rsid w:val="008625BD"/>
    <w:rsid w:val="00862653"/>
    <w:rsid w:val="008626D6"/>
    <w:rsid w:val="008629CA"/>
    <w:rsid w:val="00862CE6"/>
    <w:rsid w:val="00862DD0"/>
    <w:rsid w:val="008635FA"/>
    <w:rsid w:val="00863AC9"/>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89B"/>
    <w:rsid w:val="00871C28"/>
    <w:rsid w:val="00871FC9"/>
    <w:rsid w:val="00871FF6"/>
    <w:rsid w:val="008720C9"/>
    <w:rsid w:val="008728AA"/>
    <w:rsid w:val="00873978"/>
    <w:rsid w:val="008739B7"/>
    <w:rsid w:val="00873B01"/>
    <w:rsid w:val="00873C05"/>
    <w:rsid w:val="00873C9F"/>
    <w:rsid w:val="00874478"/>
    <w:rsid w:val="008744FF"/>
    <w:rsid w:val="0087475B"/>
    <w:rsid w:val="00874E80"/>
    <w:rsid w:val="00875137"/>
    <w:rsid w:val="0087554E"/>
    <w:rsid w:val="00875D94"/>
    <w:rsid w:val="00875F3A"/>
    <w:rsid w:val="008761F9"/>
    <w:rsid w:val="008764EA"/>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94"/>
    <w:rsid w:val="00883401"/>
    <w:rsid w:val="00883BA2"/>
    <w:rsid w:val="00883C3B"/>
    <w:rsid w:val="00884364"/>
    <w:rsid w:val="008848C2"/>
    <w:rsid w:val="008849FC"/>
    <w:rsid w:val="00884BF0"/>
    <w:rsid w:val="008851EF"/>
    <w:rsid w:val="008852E1"/>
    <w:rsid w:val="00885CCF"/>
    <w:rsid w:val="008862E8"/>
    <w:rsid w:val="0088667A"/>
    <w:rsid w:val="00886AC0"/>
    <w:rsid w:val="0088725D"/>
    <w:rsid w:val="00887472"/>
    <w:rsid w:val="008876C0"/>
    <w:rsid w:val="00887C08"/>
    <w:rsid w:val="00887C8C"/>
    <w:rsid w:val="00890464"/>
    <w:rsid w:val="00890EEA"/>
    <w:rsid w:val="0089119E"/>
    <w:rsid w:val="0089144D"/>
    <w:rsid w:val="0089189C"/>
    <w:rsid w:val="00891976"/>
    <w:rsid w:val="00891A57"/>
    <w:rsid w:val="00891A75"/>
    <w:rsid w:val="00892A19"/>
    <w:rsid w:val="00892D13"/>
    <w:rsid w:val="00893128"/>
    <w:rsid w:val="008935E7"/>
    <w:rsid w:val="00893843"/>
    <w:rsid w:val="0089401E"/>
    <w:rsid w:val="00894512"/>
    <w:rsid w:val="00894785"/>
    <w:rsid w:val="00894B16"/>
    <w:rsid w:val="00894BA1"/>
    <w:rsid w:val="00894CEE"/>
    <w:rsid w:val="00894DDA"/>
    <w:rsid w:val="00894F2C"/>
    <w:rsid w:val="008953A6"/>
    <w:rsid w:val="00895617"/>
    <w:rsid w:val="00895948"/>
    <w:rsid w:val="00895CA6"/>
    <w:rsid w:val="00895E24"/>
    <w:rsid w:val="008962C3"/>
    <w:rsid w:val="0089649C"/>
    <w:rsid w:val="00896619"/>
    <w:rsid w:val="00896E98"/>
    <w:rsid w:val="00896F05"/>
    <w:rsid w:val="00897007"/>
    <w:rsid w:val="00897177"/>
    <w:rsid w:val="008976BB"/>
    <w:rsid w:val="00897D1F"/>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63DD"/>
    <w:rsid w:val="008B6411"/>
    <w:rsid w:val="008B6B4D"/>
    <w:rsid w:val="008B7584"/>
    <w:rsid w:val="008B799E"/>
    <w:rsid w:val="008B7AEE"/>
    <w:rsid w:val="008B7F00"/>
    <w:rsid w:val="008C0164"/>
    <w:rsid w:val="008C0426"/>
    <w:rsid w:val="008C0619"/>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7B81"/>
    <w:rsid w:val="008C7F63"/>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18A"/>
    <w:rsid w:val="008E147A"/>
    <w:rsid w:val="008E1A9F"/>
    <w:rsid w:val="008E1D21"/>
    <w:rsid w:val="008E1E7F"/>
    <w:rsid w:val="008E21BD"/>
    <w:rsid w:val="008E23DF"/>
    <w:rsid w:val="008E253F"/>
    <w:rsid w:val="008E26AA"/>
    <w:rsid w:val="008E293F"/>
    <w:rsid w:val="008E2BCC"/>
    <w:rsid w:val="008E2CB0"/>
    <w:rsid w:val="008E2DC9"/>
    <w:rsid w:val="008E2F2B"/>
    <w:rsid w:val="008E3134"/>
    <w:rsid w:val="008E3721"/>
    <w:rsid w:val="008E3954"/>
    <w:rsid w:val="008E485F"/>
    <w:rsid w:val="008E4B86"/>
    <w:rsid w:val="008E4BC8"/>
    <w:rsid w:val="008E5590"/>
    <w:rsid w:val="008E57FB"/>
    <w:rsid w:val="008E6946"/>
    <w:rsid w:val="008E6E0C"/>
    <w:rsid w:val="008F0751"/>
    <w:rsid w:val="008F0A39"/>
    <w:rsid w:val="008F0AA3"/>
    <w:rsid w:val="008F1082"/>
    <w:rsid w:val="008F13A4"/>
    <w:rsid w:val="008F1559"/>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9DF"/>
    <w:rsid w:val="00921B5E"/>
    <w:rsid w:val="00923152"/>
    <w:rsid w:val="00923A33"/>
    <w:rsid w:val="00924286"/>
    <w:rsid w:val="009242D7"/>
    <w:rsid w:val="00924571"/>
    <w:rsid w:val="009245A9"/>
    <w:rsid w:val="009246EA"/>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43A"/>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9E7"/>
    <w:rsid w:val="00945F78"/>
    <w:rsid w:val="00945FCC"/>
    <w:rsid w:val="00946681"/>
    <w:rsid w:val="0094684D"/>
    <w:rsid w:val="00946AA9"/>
    <w:rsid w:val="00946EB8"/>
    <w:rsid w:val="0094770D"/>
    <w:rsid w:val="00947C58"/>
    <w:rsid w:val="00947CED"/>
    <w:rsid w:val="00947FED"/>
    <w:rsid w:val="00950171"/>
    <w:rsid w:val="0095029E"/>
    <w:rsid w:val="009507DE"/>
    <w:rsid w:val="0095162B"/>
    <w:rsid w:val="00951FA0"/>
    <w:rsid w:val="009520A7"/>
    <w:rsid w:val="0095228A"/>
    <w:rsid w:val="009522FE"/>
    <w:rsid w:val="00952394"/>
    <w:rsid w:val="0095250A"/>
    <w:rsid w:val="00952998"/>
    <w:rsid w:val="00952BDF"/>
    <w:rsid w:val="0095317D"/>
    <w:rsid w:val="00953643"/>
    <w:rsid w:val="00953EB7"/>
    <w:rsid w:val="009547DD"/>
    <w:rsid w:val="0095497B"/>
    <w:rsid w:val="00955160"/>
    <w:rsid w:val="00955331"/>
    <w:rsid w:val="0095540A"/>
    <w:rsid w:val="0095556E"/>
    <w:rsid w:val="009557A3"/>
    <w:rsid w:val="00955995"/>
    <w:rsid w:val="00955C8E"/>
    <w:rsid w:val="00956473"/>
    <w:rsid w:val="00956563"/>
    <w:rsid w:val="009565F0"/>
    <w:rsid w:val="00956875"/>
    <w:rsid w:val="00956BB7"/>
    <w:rsid w:val="00956D2C"/>
    <w:rsid w:val="009571A8"/>
    <w:rsid w:val="00957293"/>
    <w:rsid w:val="00957B78"/>
    <w:rsid w:val="00960A36"/>
    <w:rsid w:val="00960D16"/>
    <w:rsid w:val="0096125D"/>
    <w:rsid w:val="0096156E"/>
    <w:rsid w:val="00961745"/>
    <w:rsid w:val="00961A16"/>
    <w:rsid w:val="00962953"/>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4D2"/>
    <w:rsid w:val="0097070B"/>
    <w:rsid w:val="0097083F"/>
    <w:rsid w:val="00970992"/>
    <w:rsid w:val="00970C5F"/>
    <w:rsid w:val="00971114"/>
    <w:rsid w:val="009724AC"/>
    <w:rsid w:val="0097342B"/>
    <w:rsid w:val="00973455"/>
    <w:rsid w:val="00973B37"/>
    <w:rsid w:val="00973E8C"/>
    <w:rsid w:val="0097477B"/>
    <w:rsid w:val="00975164"/>
    <w:rsid w:val="00975AC3"/>
    <w:rsid w:val="00975BFD"/>
    <w:rsid w:val="00975C13"/>
    <w:rsid w:val="009762C8"/>
    <w:rsid w:val="009763C4"/>
    <w:rsid w:val="00976EBB"/>
    <w:rsid w:val="0097712B"/>
    <w:rsid w:val="0097752B"/>
    <w:rsid w:val="00977612"/>
    <w:rsid w:val="00980A24"/>
    <w:rsid w:val="00980AF7"/>
    <w:rsid w:val="00980D19"/>
    <w:rsid w:val="009813A2"/>
    <w:rsid w:val="00982625"/>
    <w:rsid w:val="009829E8"/>
    <w:rsid w:val="0098317A"/>
    <w:rsid w:val="0098359C"/>
    <w:rsid w:val="00983C84"/>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53FD"/>
    <w:rsid w:val="00995A2C"/>
    <w:rsid w:val="009965E1"/>
    <w:rsid w:val="00996A3F"/>
    <w:rsid w:val="00996EA8"/>
    <w:rsid w:val="00997425"/>
    <w:rsid w:val="00997B05"/>
    <w:rsid w:val="00997E04"/>
    <w:rsid w:val="009A0277"/>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E56"/>
    <w:rsid w:val="009B018E"/>
    <w:rsid w:val="009B064C"/>
    <w:rsid w:val="009B0AC9"/>
    <w:rsid w:val="009B102F"/>
    <w:rsid w:val="009B14DB"/>
    <w:rsid w:val="009B2145"/>
    <w:rsid w:val="009B248F"/>
    <w:rsid w:val="009B296C"/>
    <w:rsid w:val="009B3231"/>
    <w:rsid w:val="009B389F"/>
    <w:rsid w:val="009B3A98"/>
    <w:rsid w:val="009B3B1A"/>
    <w:rsid w:val="009B3D40"/>
    <w:rsid w:val="009B3E2C"/>
    <w:rsid w:val="009B431F"/>
    <w:rsid w:val="009B436D"/>
    <w:rsid w:val="009B4A78"/>
    <w:rsid w:val="009B51A5"/>
    <w:rsid w:val="009B5775"/>
    <w:rsid w:val="009B5B94"/>
    <w:rsid w:val="009B6496"/>
    <w:rsid w:val="009B69F5"/>
    <w:rsid w:val="009B6A3C"/>
    <w:rsid w:val="009B73CB"/>
    <w:rsid w:val="009B75C7"/>
    <w:rsid w:val="009B771F"/>
    <w:rsid w:val="009B7949"/>
    <w:rsid w:val="009B797D"/>
    <w:rsid w:val="009B79C4"/>
    <w:rsid w:val="009B7E50"/>
    <w:rsid w:val="009C04D3"/>
    <w:rsid w:val="009C07D5"/>
    <w:rsid w:val="009C0AE9"/>
    <w:rsid w:val="009C0E48"/>
    <w:rsid w:val="009C0E94"/>
    <w:rsid w:val="009C1AA9"/>
    <w:rsid w:val="009C2234"/>
    <w:rsid w:val="009C22CB"/>
    <w:rsid w:val="009C22F0"/>
    <w:rsid w:val="009C2335"/>
    <w:rsid w:val="009C2802"/>
    <w:rsid w:val="009C2D5A"/>
    <w:rsid w:val="009C2F56"/>
    <w:rsid w:val="009C3078"/>
    <w:rsid w:val="009C3399"/>
    <w:rsid w:val="009C35B0"/>
    <w:rsid w:val="009C371E"/>
    <w:rsid w:val="009C38D5"/>
    <w:rsid w:val="009C3E62"/>
    <w:rsid w:val="009C4EE8"/>
    <w:rsid w:val="009C4F65"/>
    <w:rsid w:val="009C4F8E"/>
    <w:rsid w:val="009C55B6"/>
    <w:rsid w:val="009C5685"/>
    <w:rsid w:val="009C5EEB"/>
    <w:rsid w:val="009C6079"/>
    <w:rsid w:val="009C62CA"/>
    <w:rsid w:val="009C64A9"/>
    <w:rsid w:val="009C6517"/>
    <w:rsid w:val="009C662B"/>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727D"/>
    <w:rsid w:val="009D7A90"/>
    <w:rsid w:val="009E02CC"/>
    <w:rsid w:val="009E02DC"/>
    <w:rsid w:val="009E0E68"/>
    <w:rsid w:val="009E1307"/>
    <w:rsid w:val="009E15E8"/>
    <w:rsid w:val="009E1616"/>
    <w:rsid w:val="009E1B33"/>
    <w:rsid w:val="009E1C17"/>
    <w:rsid w:val="009E22C0"/>
    <w:rsid w:val="009E2525"/>
    <w:rsid w:val="009E2528"/>
    <w:rsid w:val="009E2F6C"/>
    <w:rsid w:val="009E3589"/>
    <w:rsid w:val="009E3A5A"/>
    <w:rsid w:val="009E3BD7"/>
    <w:rsid w:val="009E3C3B"/>
    <w:rsid w:val="009E3FF5"/>
    <w:rsid w:val="009E48A1"/>
    <w:rsid w:val="009E4C1A"/>
    <w:rsid w:val="009E4CA0"/>
    <w:rsid w:val="009E5176"/>
    <w:rsid w:val="009E58F8"/>
    <w:rsid w:val="009E5900"/>
    <w:rsid w:val="009E60BD"/>
    <w:rsid w:val="009E6629"/>
    <w:rsid w:val="009E6886"/>
    <w:rsid w:val="009E68F5"/>
    <w:rsid w:val="009E69F6"/>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3E16"/>
    <w:rsid w:val="009F4B21"/>
    <w:rsid w:val="009F5711"/>
    <w:rsid w:val="009F5770"/>
    <w:rsid w:val="009F5DC9"/>
    <w:rsid w:val="009F642C"/>
    <w:rsid w:val="009F6613"/>
    <w:rsid w:val="009F66CE"/>
    <w:rsid w:val="009F6C59"/>
    <w:rsid w:val="009F6D06"/>
    <w:rsid w:val="009F6EF6"/>
    <w:rsid w:val="009F74CB"/>
    <w:rsid w:val="009F7CD1"/>
    <w:rsid w:val="009F7EB7"/>
    <w:rsid w:val="00A00073"/>
    <w:rsid w:val="00A0026A"/>
    <w:rsid w:val="00A005BC"/>
    <w:rsid w:val="00A00916"/>
    <w:rsid w:val="00A00A0F"/>
    <w:rsid w:val="00A00A1E"/>
    <w:rsid w:val="00A015EA"/>
    <w:rsid w:val="00A017D5"/>
    <w:rsid w:val="00A018D7"/>
    <w:rsid w:val="00A01928"/>
    <w:rsid w:val="00A019E6"/>
    <w:rsid w:val="00A01B22"/>
    <w:rsid w:val="00A01C58"/>
    <w:rsid w:val="00A02767"/>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107"/>
    <w:rsid w:val="00A0792D"/>
    <w:rsid w:val="00A079E2"/>
    <w:rsid w:val="00A107B2"/>
    <w:rsid w:val="00A10966"/>
    <w:rsid w:val="00A10D3B"/>
    <w:rsid w:val="00A111D3"/>
    <w:rsid w:val="00A11231"/>
    <w:rsid w:val="00A11810"/>
    <w:rsid w:val="00A1185B"/>
    <w:rsid w:val="00A11975"/>
    <w:rsid w:val="00A11C35"/>
    <w:rsid w:val="00A12820"/>
    <w:rsid w:val="00A1356C"/>
    <w:rsid w:val="00A139FC"/>
    <w:rsid w:val="00A13B23"/>
    <w:rsid w:val="00A13D3B"/>
    <w:rsid w:val="00A14064"/>
    <w:rsid w:val="00A1447A"/>
    <w:rsid w:val="00A14A5B"/>
    <w:rsid w:val="00A151FB"/>
    <w:rsid w:val="00A159D7"/>
    <w:rsid w:val="00A15A1C"/>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C48"/>
    <w:rsid w:val="00A36D14"/>
    <w:rsid w:val="00A36DF5"/>
    <w:rsid w:val="00A37546"/>
    <w:rsid w:val="00A37698"/>
    <w:rsid w:val="00A377AE"/>
    <w:rsid w:val="00A3784E"/>
    <w:rsid w:val="00A37CE9"/>
    <w:rsid w:val="00A403AA"/>
    <w:rsid w:val="00A40B81"/>
    <w:rsid w:val="00A40CCB"/>
    <w:rsid w:val="00A413B0"/>
    <w:rsid w:val="00A4195A"/>
    <w:rsid w:val="00A4239C"/>
    <w:rsid w:val="00A4267A"/>
    <w:rsid w:val="00A43012"/>
    <w:rsid w:val="00A43280"/>
    <w:rsid w:val="00A44173"/>
    <w:rsid w:val="00A4487A"/>
    <w:rsid w:val="00A44CBB"/>
    <w:rsid w:val="00A45100"/>
    <w:rsid w:val="00A4517C"/>
    <w:rsid w:val="00A45525"/>
    <w:rsid w:val="00A4562F"/>
    <w:rsid w:val="00A4614A"/>
    <w:rsid w:val="00A4677F"/>
    <w:rsid w:val="00A468F2"/>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B"/>
    <w:rsid w:val="00A60962"/>
    <w:rsid w:val="00A609B6"/>
    <w:rsid w:val="00A60D60"/>
    <w:rsid w:val="00A61337"/>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1B6"/>
    <w:rsid w:val="00A7247E"/>
    <w:rsid w:val="00A7279F"/>
    <w:rsid w:val="00A72CCA"/>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4"/>
    <w:rsid w:val="00A82686"/>
    <w:rsid w:val="00A82821"/>
    <w:rsid w:val="00A82886"/>
    <w:rsid w:val="00A828CE"/>
    <w:rsid w:val="00A82FB1"/>
    <w:rsid w:val="00A83093"/>
    <w:rsid w:val="00A837A0"/>
    <w:rsid w:val="00A83E7B"/>
    <w:rsid w:val="00A84094"/>
    <w:rsid w:val="00A84524"/>
    <w:rsid w:val="00A8455F"/>
    <w:rsid w:val="00A848C0"/>
    <w:rsid w:val="00A84ACF"/>
    <w:rsid w:val="00A85284"/>
    <w:rsid w:val="00A8586D"/>
    <w:rsid w:val="00A85956"/>
    <w:rsid w:val="00A85A4E"/>
    <w:rsid w:val="00A863E9"/>
    <w:rsid w:val="00A8644C"/>
    <w:rsid w:val="00A864AD"/>
    <w:rsid w:val="00A86A8A"/>
    <w:rsid w:val="00A86C22"/>
    <w:rsid w:val="00A87119"/>
    <w:rsid w:val="00A87366"/>
    <w:rsid w:val="00A87CF1"/>
    <w:rsid w:val="00A90023"/>
    <w:rsid w:val="00A905D8"/>
    <w:rsid w:val="00A906CA"/>
    <w:rsid w:val="00A9089C"/>
    <w:rsid w:val="00A90DE8"/>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068"/>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207E"/>
    <w:rsid w:val="00AA282B"/>
    <w:rsid w:val="00AA295B"/>
    <w:rsid w:val="00AA3027"/>
    <w:rsid w:val="00AA3225"/>
    <w:rsid w:val="00AA3C1A"/>
    <w:rsid w:val="00AA3CB3"/>
    <w:rsid w:val="00AA4027"/>
    <w:rsid w:val="00AA46DC"/>
    <w:rsid w:val="00AA472E"/>
    <w:rsid w:val="00AA48D5"/>
    <w:rsid w:val="00AA4AE6"/>
    <w:rsid w:val="00AA4BF9"/>
    <w:rsid w:val="00AA4F41"/>
    <w:rsid w:val="00AA5034"/>
    <w:rsid w:val="00AA50E7"/>
    <w:rsid w:val="00AA5AF6"/>
    <w:rsid w:val="00AA6344"/>
    <w:rsid w:val="00AA63E0"/>
    <w:rsid w:val="00AA64CC"/>
    <w:rsid w:val="00AA6980"/>
    <w:rsid w:val="00AA6996"/>
    <w:rsid w:val="00AA6FBD"/>
    <w:rsid w:val="00AA70BC"/>
    <w:rsid w:val="00AA722E"/>
    <w:rsid w:val="00AA77DA"/>
    <w:rsid w:val="00AA7898"/>
    <w:rsid w:val="00AA7A9D"/>
    <w:rsid w:val="00AA7C7E"/>
    <w:rsid w:val="00AB01A9"/>
    <w:rsid w:val="00AB02AA"/>
    <w:rsid w:val="00AB0790"/>
    <w:rsid w:val="00AB0794"/>
    <w:rsid w:val="00AB196B"/>
    <w:rsid w:val="00AB218E"/>
    <w:rsid w:val="00AB2600"/>
    <w:rsid w:val="00AB2913"/>
    <w:rsid w:val="00AB2B3F"/>
    <w:rsid w:val="00AB2E1C"/>
    <w:rsid w:val="00AB2F7B"/>
    <w:rsid w:val="00AB31C4"/>
    <w:rsid w:val="00AB3383"/>
    <w:rsid w:val="00AB363D"/>
    <w:rsid w:val="00AB408F"/>
    <w:rsid w:val="00AB4105"/>
    <w:rsid w:val="00AB4151"/>
    <w:rsid w:val="00AB4788"/>
    <w:rsid w:val="00AB47FA"/>
    <w:rsid w:val="00AB4978"/>
    <w:rsid w:val="00AB4AFC"/>
    <w:rsid w:val="00AB4C45"/>
    <w:rsid w:val="00AB5865"/>
    <w:rsid w:val="00AB5B8D"/>
    <w:rsid w:val="00AB60C9"/>
    <w:rsid w:val="00AB66A7"/>
    <w:rsid w:val="00AB67E1"/>
    <w:rsid w:val="00AB69C7"/>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FE"/>
    <w:rsid w:val="00AC6147"/>
    <w:rsid w:val="00AC65DE"/>
    <w:rsid w:val="00AC6910"/>
    <w:rsid w:val="00AC6F8A"/>
    <w:rsid w:val="00AC71D3"/>
    <w:rsid w:val="00AC77C9"/>
    <w:rsid w:val="00AC7925"/>
    <w:rsid w:val="00AC7AD8"/>
    <w:rsid w:val="00AC7AEC"/>
    <w:rsid w:val="00AC7DF2"/>
    <w:rsid w:val="00AD0452"/>
    <w:rsid w:val="00AD064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CAB"/>
    <w:rsid w:val="00AD5D5E"/>
    <w:rsid w:val="00AD665E"/>
    <w:rsid w:val="00AD6AC1"/>
    <w:rsid w:val="00AD6BA1"/>
    <w:rsid w:val="00AD6C51"/>
    <w:rsid w:val="00AD71EA"/>
    <w:rsid w:val="00AD7717"/>
    <w:rsid w:val="00AD7800"/>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69C7"/>
    <w:rsid w:val="00AE7181"/>
    <w:rsid w:val="00AE7233"/>
    <w:rsid w:val="00AE7277"/>
    <w:rsid w:val="00AE732A"/>
    <w:rsid w:val="00AE73CB"/>
    <w:rsid w:val="00AE75FE"/>
    <w:rsid w:val="00AE78F5"/>
    <w:rsid w:val="00AF02A4"/>
    <w:rsid w:val="00AF054E"/>
    <w:rsid w:val="00AF0CE4"/>
    <w:rsid w:val="00AF1F3D"/>
    <w:rsid w:val="00AF229D"/>
    <w:rsid w:val="00AF2734"/>
    <w:rsid w:val="00AF281A"/>
    <w:rsid w:val="00AF2A3B"/>
    <w:rsid w:val="00AF2CFE"/>
    <w:rsid w:val="00AF2D5E"/>
    <w:rsid w:val="00AF3259"/>
    <w:rsid w:val="00AF3865"/>
    <w:rsid w:val="00AF3AAC"/>
    <w:rsid w:val="00AF4006"/>
    <w:rsid w:val="00AF412C"/>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472"/>
    <w:rsid w:val="00B0352C"/>
    <w:rsid w:val="00B03C3D"/>
    <w:rsid w:val="00B03DC1"/>
    <w:rsid w:val="00B03DCE"/>
    <w:rsid w:val="00B04579"/>
    <w:rsid w:val="00B04E05"/>
    <w:rsid w:val="00B04E6F"/>
    <w:rsid w:val="00B050C6"/>
    <w:rsid w:val="00B0557A"/>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10445"/>
    <w:rsid w:val="00B10640"/>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E90"/>
    <w:rsid w:val="00B16011"/>
    <w:rsid w:val="00B1620C"/>
    <w:rsid w:val="00B1625D"/>
    <w:rsid w:val="00B163BA"/>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5329"/>
    <w:rsid w:val="00B25F7E"/>
    <w:rsid w:val="00B26457"/>
    <w:rsid w:val="00B266EC"/>
    <w:rsid w:val="00B27073"/>
    <w:rsid w:val="00B2729D"/>
    <w:rsid w:val="00B276E1"/>
    <w:rsid w:val="00B27B48"/>
    <w:rsid w:val="00B301D9"/>
    <w:rsid w:val="00B3074F"/>
    <w:rsid w:val="00B316F0"/>
    <w:rsid w:val="00B32078"/>
    <w:rsid w:val="00B3247F"/>
    <w:rsid w:val="00B327A9"/>
    <w:rsid w:val="00B32826"/>
    <w:rsid w:val="00B32852"/>
    <w:rsid w:val="00B32973"/>
    <w:rsid w:val="00B33392"/>
    <w:rsid w:val="00B333E3"/>
    <w:rsid w:val="00B33429"/>
    <w:rsid w:val="00B335B7"/>
    <w:rsid w:val="00B337AA"/>
    <w:rsid w:val="00B33881"/>
    <w:rsid w:val="00B33B45"/>
    <w:rsid w:val="00B33D34"/>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721E"/>
    <w:rsid w:val="00B47429"/>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D4B"/>
    <w:rsid w:val="00B55199"/>
    <w:rsid w:val="00B55558"/>
    <w:rsid w:val="00B55692"/>
    <w:rsid w:val="00B55A77"/>
    <w:rsid w:val="00B55D62"/>
    <w:rsid w:val="00B55FF3"/>
    <w:rsid w:val="00B562BB"/>
    <w:rsid w:val="00B564A9"/>
    <w:rsid w:val="00B56A89"/>
    <w:rsid w:val="00B5725E"/>
    <w:rsid w:val="00B577E3"/>
    <w:rsid w:val="00B57A17"/>
    <w:rsid w:val="00B57CB0"/>
    <w:rsid w:val="00B57F12"/>
    <w:rsid w:val="00B60921"/>
    <w:rsid w:val="00B6130A"/>
    <w:rsid w:val="00B61E30"/>
    <w:rsid w:val="00B62586"/>
    <w:rsid w:val="00B626FC"/>
    <w:rsid w:val="00B6273B"/>
    <w:rsid w:val="00B62841"/>
    <w:rsid w:val="00B62B1F"/>
    <w:rsid w:val="00B62D46"/>
    <w:rsid w:val="00B62F26"/>
    <w:rsid w:val="00B63561"/>
    <w:rsid w:val="00B638CE"/>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6F06"/>
    <w:rsid w:val="00B67785"/>
    <w:rsid w:val="00B67857"/>
    <w:rsid w:val="00B67C6B"/>
    <w:rsid w:val="00B67FEA"/>
    <w:rsid w:val="00B70C13"/>
    <w:rsid w:val="00B71168"/>
    <w:rsid w:val="00B712BE"/>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1BD"/>
    <w:rsid w:val="00B826DA"/>
    <w:rsid w:val="00B82B04"/>
    <w:rsid w:val="00B831C0"/>
    <w:rsid w:val="00B839B9"/>
    <w:rsid w:val="00B83A65"/>
    <w:rsid w:val="00B83B32"/>
    <w:rsid w:val="00B83C66"/>
    <w:rsid w:val="00B83F9D"/>
    <w:rsid w:val="00B84386"/>
    <w:rsid w:val="00B84433"/>
    <w:rsid w:val="00B8485E"/>
    <w:rsid w:val="00B851F1"/>
    <w:rsid w:val="00B85208"/>
    <w:rsid w:val="00B858C3"/>
    <w:rsid w:val="00B8591F"/>
    <w:rsid w:val="00B85945"/>
    <w:rsid w:val="00B859D2"/>
    <w:rsid w:val="00B85B35"/>
    <w:rsid w:val="00B86104"/>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CED"/>
    <w:rsid w:val="00B94D7F"/>
    <w:rsid w:val="00B95B91"/>
    <w:rsid w:val="00B95B98"/>
    <w:rsid w:val="00B95ED3"/>
    <w:rsid w:val="00B960FE"/>
    <w:rsid w:val="00B9615F"/>
    <w:rsid w:val="00B963AA"/>
    <w:rsid w:val="00B966B5"/>
    <w:rsid w:val="00B969C6"/>
    <w:rsid w:val="00B96BE4"/>
    <w:rsid w:val="00B96CC0"/>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49"/>
    <w:rsid w:val="00BA7A54"/>
    <w:rsid w:val="00BA7B42"/>
    <w:rsid w:val="00BB009F"/>
    <w:rsid w:val="00BB011C"/>
    <w:rsid w:val="00BB0ACF"/>
    <w:rsid w:val="00BB0BE0"/>
    <w:rsid w:val="00BB0C35"/>
    <w:rsid w:val="00BB0EAD"/>
    <w:rsid w:val="00BB1029"/>
    <w:rsid w:val="00BB17BD"/>
    <w:rsid w:val="00BB1D3F"/>
    <w:rsid w:val="00BB2023"/>
    <w:rsid w:val="00BB256A"/>
    <w:rsid w:val="00BB2757"/>
    <w:rsid w:val="00BB2785"/>
    <w:rsid w:val="00BB2AA5"/>
    <w:rsid w:val="00BB2CDD"/>
    <w:rsid w:val="00BB3523"/>
    <w:rsid w:val="00BB37E1"/>
    <w:rsid w:val="00BB3897"/>
    <w:rsid w:val="00BB3C8A"/>
    <w:rsid w:val="00BB3D85"/>
    <w:rsid w:val="00BB42A4"/>
    <w:rsid w:val="00BB44B9"/>
    <w:rsid w:val="00BB45E6"/>
    <w:rsid w:val="00BB4E5B"/>
    <w:rsid w:val="00BB52DC"/>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90"/>
    <w:rsid w:val="00BD3FA4"/>
    <w:rsid w:val="00BD4121"/>
    <w:rsid w:val="00BD41C1"/>
    <w:rsid w:val="00BD4770"/>
    <w:rsid w:val="00BD47F2"/>
    <w:rsid w:val="00BD48AA"/>
    <w:rsid w:val="00BD4B78"/>
    <w:rsid w:val="00BD4D85"/>
    <w:rsid w:val="00BD57E8"/>
    <w:rsid w:val="00BD5961"/>
    <w:rsid w:val="00BD5B9E"/>
    <w:rsid w:val="00BD6193"/>
    <w:rsid w:val="00BD6574"/>
    <w:rsid w:val="00BD6AEF"/>
    <w:rsid w:val="00BD6D52"/>
    <w:rsid w:val="00BD6FE5"/>
    <w:rsid w:val="00BD73A7"/>
    <w:rsid w:val="00BD75D5"/>
    <w:rsid w:val="00BD79E0"/>
    <w:rsid w:val="00BE01F6"/>
    <w:rsid w:val="00BE02EC"/>
    <w:rsid w:val="00BE0665"/>
    <w:rsid w:val="00BE0D56"/>
    <w:rsid w:val="00BE1D87"/>
    <w:rsid w:val="00BE1FAF"/>
    <w:rsid w:val="00BE23A0"/>
    <w:rsid w:val="00BE28F7"/>
    <w:rsid w:val="00BE2FF5"/>
    <w:rsid w:val="00BE3425"/>
    <w:rsid w:val="00BE4B5D"/>
    <w:rsid w:val="00BE529F"/>
    <w:rsid w:val="00BE5796"/>
    <w:rsid w:val="00BE5BED"/>
    <w:rsid w:val="00BE5DBD"/>
    <w:rsid w:val="00BE6073"/>
    <w:rsid w:val="00BE63ED"/>
    <w:rsid w:val="00BE6693"/>
    <w:rsid w:val="00BE66C1"/>
    <w:rsid w:val="00BE6F17"/>
    <w:rsid w:val="00BE6FF9"/>
    <w:rsid w:val="00BE7276"/>
    <w:rsid w:val="00BE7432"/>
    <w:rsid w:val="00BE7AEB"/>
    <w:rsid w:val="00BE7BBD"/>
    <w:rsid w:val="00BF023B"/>
    <w:rsid w:val="00BF0C24"/>
    <w:rsid w:val="00BF1136"/>
    <w:rsid w:val="00BF14AB"/>
    <w:rsid w:val="00BF15B4"/>
    <w:rsid w:val="00BF1D61"/>
    <w:rsid w:val="00BF2034"/>
    <w:rsid w:val="00BF20BA"/>
    <w:rsid w:val="00BF2125"/>
    <w:rsid w:val="00BF2813"/>
    <w:rsid w:val="00BF291D"/>
    <w:rsid w:val="00BF2A39"/>
    <w:rsid w:val="00BF2BEB"/>
    <w:rsid w:val="00BF3B89"/>
    <w:rsid w:val="00BF4053"/>
    <w:rsid w:val="00BF45F3"/>
    <w:rsid w:val="00BF5700"/>
    <w:rsid w:val="00BF626B"/>
    <w:rsid w:val="00BF645F"/>
    <w:rsid w:val="00BF64C3"/>
    <w:rsid w:val="00BF6843"/>
    <w:rsid w:val="00BF6ACE"/>
    <w:rsid w:val="00BF6B7D"/>
    <w:rsid w:val="00BF6BEF"/>
    <w:rsid w:val="00BF7076"/>
    <w:rsid w:val="00BF776C"/>
    <w:rsid w:val="00BF7A6A"/>
    <w:rsid w:val="00BF7BA9"/>
    <w:rsid w:val="00C001C1"/>
    <w:rsid w:val="00C00460"/>
    <w:rsid w:val="00C00FDB"/>
    <w:rsid w:val="00C0124D"/>
    <w:rsid w:val="00C01AA3"/>
    <w:rsid w:val="00C01F3D"/>
    <w:rsid w:val="00C02527"/>
    <w:rsid w:val="00C02708"/>
    <w:rsid w:val="00C02819"/>
    <w:rsid w:val="00C02AB9"/>
    <w:rsid w:val="00C02ED3"/>
    <w:rsid w:val="00C0307A"/>
    <w:rsid w:val="00C03A83"/>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5C8A"/>
    <w:rsid w:val="00C3625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F0B"/>
    <w:rsid w:val="00C5161B"/>
    <w:rsid w:val="00C516F4"/>
    <w:rsid w:val="00C51701"/>
    <w:rsid w:val="00C51703"/>
    <w:rsid w:val="00C51CA6"/>
    <w:rsid w:val="00C52793"/>
    <w:rsid w:val="00C529BA"/>
    <w:rsid w:val="00C529CA"/>
    <w:rsid w:val="00C52D04"/>
    <w:rsid w:val="00C531C9"/>
    <w:rsid w:val="00C53556"/>
    <w:rsid w:val="00C535B2"/>
    <w:rsid w:val="00C535B4"/>
    <w:rsid w:val="00C53B40"/>
    <w:rsid w:val="00C5416E"/>
    <w:rsid w:val="00C5539A"/>
    <w:rsid w:val="00C554D8"/>
    <w:rsid w:val="00C55907"/>
    <w:rsid w:val="00C55A56"/>
    <w:rsid w:val="00C56221"/>
    <w:rsid w:val="00C56293"/>
    <w:rsid w:val="00C56979"/>
    <w:rsid w:val="00C56CCF"/>
    <w:rsid w:val="00C56CEC"/>
    <w:rsid w:val="00C5718E"/>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2C5"/>
    <w:rsid w:val="00C65A11"/>
    <w:rsid w:val="00C65B38"/>
    <w:rsid w:val="00C65D1A"/>
    <w:rsid w:val="00C6632F"/>
    <w:rsid w:val="00C66952"/>
    <w:rsid w:val="00C67013"/>
    <w:rsid w:val="00C676BE"/>
    <w:rsid w:val="00C67F1E"/>
    <w:rsid w:val="00C70377"/>
    <w:rsid w:val="00C704AA"/>
    <w:rsid w:val="00C704CC"/>
    <w:rsid w:val="00C707FC"/>
    <w:rsid w:val="00C70A5B"/>
    <w:rsid w:val="00C70CB7"/>
    <w:rsid w:val="00C70E7E"/>
    <w:rsid w:val="00C70FCB"/>
    <w:rsid w:val="00C713E8"/>
    <w:rsid w:val="00C725E2"/>
    <w:rsid w:val="00C72AAA"/>
    <w:rsid w:val="00C72B9B"/>
    <w:rsid w:val="00C72EC4"/>
    <w:rsid w:val="00C72FCB"/>
    <w:rsid w:val="00C7325F"/>
    <w:rsid w:val="00C732D7"/>
    <w:rsid w:val="00C73747"/>
    <w:rsid w:val="00C737DB"/>
    <w:rsid w:val="00C737EA"/>
    <w:rsid w:val="00C73838"/>
    <w:rsid w:val="00C740C7"/>
    <w:rsid w:val="00C753ED"/>
    <w:rsid w:val="00C7571B"/>
    <w:rsid w:val="00C759B1"/>
    <w:rsid w:val="00C75AC4"/>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E7"/>
    <w:rsid w:val="00C82E94"/>
    <w:rsid w:val="00C831ED"/>
    <w:rsid w:val="00C83BDB"/>
    <w:rsid w:val="00C8403E"/>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BC3"/>
    <w:rsid w:val="00C90C8A"/>
    <w:rsid w:val="00C90FF5"/>
    <w:rsid w:val="00C91421"/>
    <w:rsid w:val="00C9143C"/>
    <w:rsid w:val="00C917B9"/>
    <w:rsid w:val="00C918B4"/>
    <w:rsid w:val="00C9190B"/>
    <w:rsid w:val="00C91ADF"/>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BA4"/>
    <w:rsid w:val="00C97F54"/>
    <w:rsid w:val="00CA0144"/>
    <w:rsid w:val="00CA0D83"/>
    <w:rsid w:val="00CA1251"/>
    <w:rsid w:val="00CA130F"/>
    <w:rsid w:val="00CA1549"/>
    <w:rsid w:val="00CA1A6B"/>
    <w:rsid w:val="00CA1AB8"/>
    <w:rsid w:val="00CA1B79"/>
    <w:rsid w:val="00CA2287"/>
    <w:rsid w:val="00CA24A5"/>
    <w:rsid w:val="00CA292D"/>
    <w:rsid w:val="00CA2A93"/>
    <w:rsid w:val="00CA2DB7"/>
    <w:rsid w:val="00CA3472"/>
    <w:rsid w:val="00CA3736"/>
    <w:rsid w:val="00CA41B2"/>
    <w:rsid w:val="00CA41EC"/>
    <w:rsid w:val="00CA432C"/>
    <w:rsid w:val="00CA46C0"/>
    <w:rsid w:val="00CA4725"/>
    <w:rsid w:val="00CA4984"/>
    <w:rsid w:val="00CA5933"/>
    <w:rsid w:val="00CA60EF"/>
    <w:rsid w:val="00CA617B"/>
    <w:rsid w:val="00CA624B"/>
    <w:rsid w:val="00CA62B4"/>
    <w:rsid w:val="00CA6674"/>
    <w:rsid w:val="00CA709F"/>
    <w:rsid w:val="00CA7622"/>
    <w:rsid w:val="00CA799F"/>
    <w:rsid w:val="00CA7BF7"/>
    <w:rsid w:val="00CB0B18"/>
    <w:rsid w:val="00CB0B3C"/>
    <w:rsid w:val="00CB0CD4"/>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140"/>
    <w:rsid w:val="00CD4CE0"/>
    <w:rsid w:val="00CD4F77"/>
    <w:rsid w:val="00CD5567"/>
    <w:rsid w:val="00CD5E27"/>
    <w:rsid w:val="00CD5E50"/>
    <w:rsid w:val="00CD616E"/>
    <w:rsid w:val="00CD6F13"/>
    <w:rsid w:val="00CD6FD1"/>
    <w:rsid w:val="00CD7194"/>
    <w:rsid w:val="00CD729C"/>
    <w:rsid w:val="00CD75DF"/>
    <w:rsid w:val="00CD7A33"/>
    <w:rsid w:val="00CD7A3A"/>
    <w:rsid w:val="00CD7CFB"/>
    <w:rsid w:val="00CD7EF2"/>
    <w:rsid w:val="00CE054E"/>
    <w:rsid w:val="00CE0857"/>
    <w:rsid w:val="00CE0AE8"/>
    <w:rsid w:val="00CE0B3A"/>
    <w:rsid w:val="00CE0E3A"/>
    <w:rsid w:val="00CE132B"/>
    <w:rsid w:val="00CE15BE"/>
    <w:rsid w:val="00CE1970"/>
    <w:rsid w:val="00CE1C09"/>
    <w:rsid w:val="00CE1CD2"/>
    <w:rsid w:val="00CE20DA"/>
    <w:rsid w:val="00CE2117"/>
    <w:rsid w:val="00CE24FD"/>
    <w:rsid w:val="00CE2568"/>
    <w:rsid w:val="00CE31EA"/>
    <w:rsid w:val="00CE34CC"/>
    <w:rsid w:val="00CE3660"/>
    <w:rsid w:val="00CE386A"/>
    <w:rsid w:val="00CE4481"/>
    <w:rsid w:val="00CE454E"/>
    <w:rsid w:val="00CE4A35"/>
    <w:rsid w:val="00CE4E2B"/>
    <w:rsid w:val="00CE4EF9"/>
    <w:rsid w:val="00CE52F9"/>
    <w:rsid w:val="00CE5984"/>
    <w:rsid w:val="00CE5CAB"/>
    <w:rsid w:val="00CE604F"/>
    <w:rsid w:val="00CE627D"/>
    <w:rsid w:val="00CE6BA0"/>
    <w:rsid w:val="00CE7BFC"/>
    <w:rsid w:val="00CF0151"/>
    <w:rsid w:val="00CF0988"/>
    <w:rsid w:val="00CF0D24"/>
    <w:rsid w:val="00CF0ED9"/>
    <w:rsid w:val="00CF17BC"/>
    <w:rsid w:val="00CF1ACD"/>
    <w:rsid w:val="00CF1EE9"/>
    <w:rsid w:val="00CF2132"/>
    <w:rsid w:val="00CF2634"/>
    <w:rsid w:val="00CF29AF"/>
    <w:rsid w:val="00CF2B91"/>
    <w:rsid w:val="00CF2E5C"/>
    <w:rsid w:val="00CF2EFB"/>
    <w:rsid w:val="00CF3254"/>
    <w:rsid w:val="00CF3291"/>
    <w:rsid w:val="00CF33E0"/>
    <w:rsid w:val="00CF364B"/>
    <w:rsid w:val="00CF365E"/>
    <w:rsid w:val="00CF37A4"/>
    <w:rsid w:val="00CF3BC6"/>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7E8"/>
    <w:rsid w:val="00D05D18"/>
    <w:rsid w:val="00D05EBB"/>
    <w:rsid w:val="00D05F98"/>
    <w:rsid w:val="00D06364"/>
    <w:rsid w:val="00D063D5"/>
    <w:rsid w:val="00D068CA"/>
    <w:rsid w:val="00D06E7E"/>
    <w:rsid w:val="00D070DD"/>
    <w:rsid w:val="00D07975"/>
    <w:rsid w:val="00D07A11"/>
    <w:rsid w:val="00D10FCF"/>
    <w:rsid w:val="00D1109A"/>
    <w:rsid w:val="00D112A9"/>
    <w:rsid w:val="00D11425"/>
    <w:rsid w:val="00D1187F"/>
    <w:rsid w:val="00D11906"/>
    <w:rsid w:val="00D12144"/>
    <w:rsid w:val="00D12391"/>
    <w:rsid w:val="00D12493"/>
    <w:rsid w:val="00D12C27"/>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AC1"/>
    <w:rsid w:val="00D21BA9"/>
    <w:rsid w:val="00D22498"/>
    <w:rsid w:val="00D2262D"/>
    <w:rsid w:val="00D22A85"/>
    <w:rsid w:val="00D22B9C"/>
    <w:rsid w:val="00D23B53"/>
    <w:rsid w:val="00D23F9B"/>
    <w:rsid w:val="00D240BA"/>
    <w:rsid w:val="00D241CD"/>
    <w:rsid w:val="00D24342"/>
    <w:rsid w:val="00D24557"/>
    <w:rsid w:val="00D24A9E"/>
    <w:rsid w:val="00D24B79"/>
    <w:rsid w:val="00D24F57"/>
    <w:rsid w:val="00D25279"/>
    <w:rsid w:val="00D256CF"/>
    <w:rsid w:val="00D257AC"/>
    <w:rsid w:val="00D257C7"/>
    <w:rsid w:val="00D2604F"/>
    <w:rsid w:val="00D26201"/>
    <w:rsid w:val="00D26F33"/>
    <w:rsid w:val="00D27A79"/>
    <w:rsid w:val="00D302F3"/>
    <w:rsid w:val="00D30475"/>
    <w:rsid w:val="00D305FA"/>
    <w:rsid w:val="00D30982"/>
    <w:rsid w:val="00D30B9D"/>
    <w:rsid w:val="00D31176"/>
    <w:rsid w:val="00D31329"/>
    <w:rsid w:val="00D3153B"/>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6D2"/>
    <w:rsid w:val="00D37E3F"/>
    <w:rsid w:val="00D37FD0"/>
    <w:rsid w:val="00D40695"/>
    <w:rsid w:val="00D40707"/>
    <w:rsid w:val="00D4080C"/>
    <w:rsid w:val="00D4158B"/>
    <w:rsid w:val="00D41D3D"/>
    <w:rsid w:val="00D42467"/>
    <w:rsid w:val="00D425D9"/>
    <w:rsid w:val="00D4359F"/>
    <w:rsid w:val="00D43CBD"/>
    <w:rsid w:val="00D43FE8"/>
    <w:rsid w:val="00D44007"/>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3036"/>
    <w:rsid w:val="00D538CC"/>
    <w:rsid w:val="00D53923"/>
    <w:rsid w:val="00D53BB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4C4"/>
    <w:rsid w:val="00D715CE"/>
    <w:rsid w:val="00D71888"/>
    <w:rsid w:val="00D719ED"/>
    <w:rsid w:val="00D7256B"/>
    <w:rsid w:val="00D725AC"/>
    <w:rsid w:val="00D72661"/>
    <w:rsid w:val="00D729D4"/>
    <w:rsid w:val="00D72B64"/>
    <w:rsid w:val="00D73058"/>
    <w:rsid w:val="00D738E2"/>
    <w:rsid w:val="00D73AB6"/>
    <w:rsid w:val="00D73B0E"/>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B16"/>
    <w:rsid w:val="00D9144E"/>
    <w:rsid w:val="00D919D2"/>
    <w:rsid w:val="00D92178"/>
    <w:rsid w:val="00D92471"/>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4C9"/>
    <w:rsid w:val="00D964E7"/>
    <w:rsid w:val="00D96A26"/>
    <w:rsid w:val="00D96D10"/>
    <w:rsid w:val="00D974A8"/>
    <w:rsid w:val="00D97658"/>
    <w:rsid w:val="00D9772F"/>
    <w:rsid w:val="00D97924"/>
    <w:rsid w:val="00D97A06"/>
    <w:rsid w:val="00D97AAB"/>
    <w:rsid w:val="00D97E51"/>
    <w:rsid w:val="00DA0312"/>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4A2"/>
    <w:rsid w:val="00DA76B3"/>
    <w:rsid w:val="00DA7B0B"/>
    <w:rsid w:val="00DB05A2"/>
    <w:rsid w:val="00DB08DA"/>
    <w:rsid w:val="00DB0B64"/>
    <w:rsid w:val="00DB0CA7"/>
    <w:rsid w:val="00DB1788"/>
    <w:rsid w:val="00DB1935"/>
    <w:rsid w:val="00DB1ECA"/>
    <w:rsid w:val="00DB1F5B"/>
    <w:rsid w:val="00DB223E"/>
    <w:rsid w:val="00DB2468"/>
    <w:rsid w:val="00DB2625"/>
    <w:rsid w:val="00DB26B4"/>
    <w:rsid w:val="00DB279E"/>
    <w:rsid w:val="00DB32C9"/>
    <w:rsid w:val="00DB377D"/>
    <w:rsid w:val="00DB3B30"/>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16C"/>
    <w:rsid w:val="00DC2F3B"/>
    <w:rsid w:val="00DC3647"/>
    <w:rsid w:val="00DC3D6F"/>
    <w:rsid w:val="00DC3F56"/>
    <w:rsid w:val="00DC4606"/>
    <w:rsid w:val="00DC484D"/>
    <w:rsid w:val="00DC4C37"/>
    <w:rsid w:val="00DC512B"/>
    <w:rsid w:val="00DC5316"/>
    <w:rsid w:val="00DC5877"/>
    <w:rsid w:val="00DC62E2"/>
    <w:rsid w:val="00DC664A"/>
    <w:rsid w:val="00DC6696"/>
    <w:rsid w:val="00DC68A1"/>
    <w:rsid w:val="00DC6B86"/>
    <w:rsid w:val="00DC6E89"/>
    <w:rsid w:val="00DC7439"/>
    <w:rsid w:val="00DC782F"/>
    <w:rsid w:val="00DC7915"/>
    <w:rsid w:val="00DC7A72"/>
    <w:rsid w:val="00DD0978"/>
    <w:rsid w:val="00DD1573"/>
    <w:rsid w:val="00DD1664"/>
    <w:rsid w:val="00DD1C5F"/>
    <w:rsid w:val="00DD1FE8"/>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796"/>
    <w:rsid w:val="00DE7798"/>
    <w:rsid w:val="00DE77C8"/>
    <w:rsid w:val="00DE7A0C"/>
    <w:rsid w:val="00DE7B4E"/>
    <w:rsid w:val="00DE7BC2"/>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7660"/>
    <w:rsid w:val="00DF7702"/>
    <w:rsid w:val="00DF792A"/>
    <w:rsid w:val="00E0063E"/>
    <w:rsid w:val="00E00F60"/>
    <w:rsid w:val="00E0156B"/>
    <w:rsid w:val="00E017D7"/>
    <w:rsid w:val="00E01A5E"/>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0ADC"/>
    <w:rsid w:val="00E120D4"/>
    <w:rsid w:val="00E12A52"/>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62FE"/>
    <w:rsid w:val="00E1664E"/>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88D"/>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4E2"/>
    <w:rsid w:val="00E345CF"/>
    <w:rsid w:val="00E34669"/>
    <w:rsid w:val="00E348C1"/>
    <w:rsid w:val="00E34D7C"/>
    <w:rsid w:val="00E34E50"/>
    <w:rsid w:val="00E35190"/>
    <w:rsid w:val="00E35C5B"/>
    <w:rsid w:val="00E361AC"/>
    <w:rsid w:val="00E363CC"/>
    <w:rsid w:val="00E3653D"/>
    <w:rsid w:val="00E36910"/>
    <w:rsid w:val="00E36B30"/>
    <w:rsid w:val="00E36B72"/>
    <w:rsid w:val="00E36EA1"/>
    <w:rsid w:val="00E3722A"/>
    <w:rsid w:val="00E3722D"/>
    <w:rsid w:val="00E373B0"/>
    <w:rsid w:val="00E37978"/>
    <w:rsid w:val="00E37C09"/>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D7E"/>
    <w:rsid w:val="00E442DC"/>
    <w:rsid w:val="00E4440F"/>
    <w:rsid w:val="00E4476F"/>
    <w:rsid w:val="00E44844"/>
    <w:rsid w:val="00E44AD6"/>
    <w:rsid w:val="00E44F74"/>
    <w:rsid w:val="00E45CC0"/>
    <w:rsid w:val="00E45D08"/>
    <w:rsid w:val="00E45D7A"/>
    <w:rsid w:val="00E464BB"/>
    <w:rsid w:val="00E464CB"/>
    <w:rsid w:val="00E4658C"/>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42"/>
    <w:rsid w:val="00E5378D"/>
    <w:rsid w:val="00E53A46"/>
    <w:rsid w:val="00E53B0D"/>
    <w:rsid w:val="00E54894"/>
    <w:rsid w:val="00E54DB6"/>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29B"/>
    <w:rsid w:val="00E63322"/>
    <w:rsid w:val="00E63345"/>
    <w:rsid w:val="00E6357A"/>
    <w:rsid w:val="00E63837"/>
    <w:rsid w:val="00E63936"/>
    <w:rsid w:val="00E63AC3"/>
    <w:rsid w:val="00E63F3E"/>
    <w:rsid w:val="00E64AAC"/>
    <w:rsid w:val="00E65B9D"/>
    <w:rsid w:val="00E65C73"/>
    <w:rsid w:val="00E663D3"/>
    <w:rsid w:val="00E67A77"/>
    <w:rsid w:val="00E67C89"/>
    <w:rsid w:val="00E703F4"/>
    <w:rsid w:val="00E7076D"/>
    <w:rsid w:val="00E709F7"/>
    <w:rsid w:val="00E70FF9"/>
    <w:rsid w:val="00E7119B"/>
    <w:rsid w:val="00E714E5"/>
    <w:rsid w:val="00E72340"/>
    <w:rsid w:val="00E72629"/>
    <w:rsid w:val="00E7265F"/>
    <w:rsid w:val="00E7273B"/>
    <w:rsid w:val="00E72820"/>
    <w:rsid w:val="00E72BB6"/>
    <w:rsid w:val="00E734F0"/>
    <w:rsid w:val="00E73571"/>
    <w:rsid w:val="00E73976"/>
    <w:rsid w:val="00E73A02"/>
    <w:rsid w:val="00E73FA5"/>
    <w:rsid w:val="00E74131"/>
    <w:rsid w:val="00E7450B"/>
    <w:rsid w:val="00E74F8C"/>
    <w:rsid w:val="00E75215"/>
    <w:rsid w:val="00E75251"/>
    <w:rsid w:val="00E75597"/>
    <w:rsid w:val="00E758E9"/>
    <w:rsid w:val="00E75C7B"/>
    <w:rsid w:val="00E76355"/>
    <w:rsid w:val="00E769F6"/>
    <w:rsid w:val="00E76C1A"/>
    <w:rsid w:val="00E76C44"/>
    <w:rsid w:val="00E76D06"/>
    <w:rsid w:val="00E76E1C"/>
    <w:rsid w:val="00E7725D"/>
    <w:rsid w:val="00E7746A"/>
    <w:rsid w:val="00E77CFF"/>
    <w:rsid w:val="00E77F54"/>
    <w:rsid w:val="00E80A9B"/>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5F"/>
    <w:rsid w:val="00E86D8D"/>
    <w:rsid w:val="00E877F6"/>
    <w:rsid w:val="00E8796F"/>
    <w:rsid w:val="00E87C7A"/>
    <w:rsid w:val="00E9054E"/>
    <w:rsid w:val="00E90B60"/>
    <w:rsid w:val="00E90DF2"/>
    <w:rsid w:val="00E90F87"/>
    <w:rsid w:val="00E9111E"/>
    <w:rsid w:val="00E91731"/>
    <w:rsid w:val="00E92059"/>
    <w:rsid w:val="00E9211A"/>
    <w:rsid w:val="00E92AC3"/>
    <w:rsid w:val="00E92F7C"/>
    <w:rsid w:val="00E93449"/>
    <w:rsid w:val="00E935BA"/>
    <w:rsid w:val="00E93935"/>
    <w:rsid w:val="00E9432B"/>
    <w:rsid w:val="00E946CD"/>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97BAF"/>
    <w:rsid w:val="00EA03B8"/>
    <w:rsid w:val="00EA051C"/>
    <w:rsid w:val="00EA05B8"/>
    <w:rsid w:val="00EA0CEE"/>
    <w:rsid w:val="00EA1113"/>
    <w:rsid w:val="00EA245C"/>
    <w:rsid w:val="00EA24DD"/>
    <w:rsid w:val="00EA26B8"/>
    <w:rsid w:val="00EA299C"/>
    <w:rsid w:val="00EA2AF2"/>
    <w:rsid w:val="00EA2CBD"/>
    <w:rsid w:val="00EA33A0"/>
    <w:rsid w:val="00EA3924"/>
    <w:rsid w:val="00EA413C"/>
    <w:rsid w:val="00EA43EB"/>
    <w:rsid w:val="00EA4E0E"/>
    <w:rsid w:val="00EA4E47"/>
    <w:rsid w:val="00EA4EF7"/>
    <w:rsid w:val="00EA5A3A"/>
    <w:rsid w:val="00EA5DA2"/>
    <w:rsid w:val="00EA60E0"/>
    <w:rsid w:val="00EA677B"/>
    <w:rsid w:val="00EA6802"/>
    <w:rsid w:val="00EA6828"/>
    <w:rsid w:val="00EA6B45"/>
    <w:rsid w:val="00EA7741"/>
    <w:rsid w:val="00EA79D3"/>
    <w:rsid w:val="00EB0403"/>
    <w:rsid w:val="00EB0660"/>
    <w:rsid w:val="00EB0CC4"/>
    <w:rsid w:val="00EB1161"/>
    <w:rsid w:val="00EB19AE"/>
    <w:rsid w:val="00EB21FC"/>
    <w:rsid w:val="00EB253A"/>
    <w:rsid w:val="00EB3152"/>
    <w:rsid w:val="00EB41FE"/>
    <w:rsid w:val="00EB477E"/>
    <w:rsid w:val="00EB5137"/>
    <w:rsid w:val="00EB51C8"/>
    <w:rsid w:val="00EB540B"/>
    <w:rsid w:val="00EB5470"/>
    <w:rsid w:val="00EB5733"/>
    <w:rsid w:val="00EB5798"/>
    <w:rsid w:val="00EB5BE6"/>
    <w:rsid w:val="00EB6370"/>
    <w:rsid w:val="00EB64DB"/>
    <w:rsid w:val="00EB670A"/>
    <w:rsid w:val="00EB6F8D"/>
    <w:rsid w:val="00EC115D"/>
    <w:rsid w:val="00EC159F"/>
    <w:rsid w:val="00EC1D5D"/>
    <w:rsid w:val="00EC1DB7"/>
    <w:rsid w:val="00EC21A1"/>
    <w:rsid w:val="00EC238A"/>
    <w:rsid w:val="00EC246D"/>
    <w:rsid w:val="00EC258F"/>
    <w:rsid w:val="00EC26FE"/>
    <w:rsid w:val="00EC3112"/>
    <w:rsid w:val="00EC393D"/>
    <w:rsid w:val="00EC3E15"/>
    <w:rsid w:val="00EC43B9"/>
    <w:rsid w:val="00EC4417"/>
    <w:rsid w:val="00EC4C1C"/>
    <w:rsid w:val="00EC4DC4"/>
    <w:rsid w:val="00EC4EC5"/>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73F"/>
    <w:rsid w:val="00ED4A09"/>
    <w:rsid w:val="00ED4B53"/>
    <w:rsid w:val="00ED4B59"/>
    <w:rsid w:val="00ED4B7D"/>
    <w:rsid w:val="00ED4D2E"/>
    <w:rsid w:val="00ED50CF"/>
    <w:rsid w:val="00ED53DE"/>
    <w:rsid w:val="00ED59BC"/>
    <w:rsid w:val="00ED5A9F"/>
    <w:rsid w:val="00ED6002"/>
    <w:rsid w:val="00ED6003"/>
    <w:rsid w:val="00ED613E"/>
    <w:rsid w:val="00ED6377"/>
    <w:rsid w:val="00ED65C7"/>
    <w:rsid w:val="00ED68C3"/>
    <w:rsid w:val="00ED6A21"/>
    <w:rsid w:val="00ED6C02"/>
    <w:rsid w:val="00ED73B1"/>
    <w:rsid w:val="00EE04FE"/>
    <w:rsid w:val="00EE06C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B42"/>
    <w:rsid w:val="00EE5B5E"/>
    <w:rsid w:val="00EE5BF1"/>
    <w:rsid w:val="00EE61F2"/>
    <w:rsid w:val="00EE62C8"/>
    <w:rsid w:val="00EE68CB"/>
    <w:rsid w:val="00EE6AB8"/>
    <w:rsid w:val="00EE6CCD"/>
    <w:rsid w:val="00EE7683"/>
    <w:rsid w:val="00EE76DA"/>
    <w:rsid w:val="00EE782C"/>
    <w:rsid w:val="00EE7C6B"/>
    <w:rsid w:val="00EF04A8"/>
    <w:rsid w:val="00EF079F"/>
    <w:rsid w:val="00EF0E68"/>
    <w:rsid w:val="00EF11CB"/>
    <w:rsid w:val="00EF1D7D"/>
    <w:rsid w:val="00EF203E"/>
    <w:rsid w:val="00EF2461"/>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89A"/>
    <w:rsid w:val="00EF7BCE"/>
    <w:rsid w:val="00EF7C80"/>
    <w:rsid w:val="00F00614"/>
    <w:rsid w:val="00F00B27"/>
    <w:rsid w:val="00F00D24"/>
    <w:rsid w:val="00F01B9C"/>
    <w:rsid w:val="00F01C92"/>
    <w:rsid w:val="00F01C97"/>
    <w:rsid w:val="00F02480"/>
    <w:rsid w:val="00F026B5"/>
    <w:rsid w:val="00F0270F"/>
    <w:rsid w:val="00F0336E"/>
    <w:rsid w:val="00F0351E"/>
    <w:rsid w:val="00F03582"/>
    <w:rsid w:val="00F03B23"/>
    <w:rsid w:val="00F04ACE"/>
    <w:rsid w:val="00F04BE3"/>
    <w:rsid w:val="00F05140"/>
    <w:rsid w:val="00F05C85"/>
    <w:rsid w:val="00F05E32"/>
    <w:rsid w:val="00F05FD7"/>
    <w:rsid w:val="00F0607C"/>
    <w:rsid w:val="00F0619B"/>
    <w:rsid w:val="00F0676D"/>
    <w:rsid w:val="00F06FE1"/>
    <w:rsid w:val="00F07744"/>
    <w:rsid w:val="00F07859"/>
    <w:rsid w:val="00F101B4"/>
    <w:rsid w:val="00F10868"/>
    <w:rsid w:val="00F1088E"/>
    <w:rsid w:val="00F10971"/>
    <w:rsid w:val="00F10E4B"/>
    <w:rsid w:val="00F11B10"/>
    <w:rsid w:val="00F11D7F"/>
    <w:rsid w:val="00F11FD9"/>
    <w:rsid w:val="00F124EB"/>
    <w:rsid w:val="00F1281E"/>
    <w:rsid w:val="00F12A58"/>
    <w:rsid w:val="00F13611"/>
    <w:rsid w:val="00F13BC6"/>
    <w:rsid w:val="00F13DCB"/>
    <w:rsid w:val="00F13E13"/>
    <w:rsid w:val="00F14235"/>
    <w:rsid w:val="00F146FC"/>
    <w:rsid w:val="00F14CBD"/>
    <w:rsid w:val="00F14EC0"/>
    <w:rsid w:val="00F14F23"/>
    <w:rsid w:val="00F1574F"/>
    <w:rsid w:val="00F15CBC"/>
    <w:rsid w:val="00F1656F"/>
    <w:rsid w:val="00F16C43"/>
    <w:rsid w:val="00F16F13"/>
    <w:rsid w:val="00F175E2"/>
    <w:rsid w:val="00F17668"/>
    <w:rsid w:val="00F17BF4"/>
    <w:rsid w:val="00F17EE1"/>
    <w:rsid w:val="00F20046"/>
    <w:rsid w:val="00F2008B"/>
    <w:rsid w:val="00F20F85"/>
    <w:rsid w:val="00F21242"/>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FF7"/>
    <w:rsid w:val="00F3021D"/>
    <w:rsid w:val="00F31861"/>
    <w:rsid w:val="00F31AB4"/>
    <w:rsid w:val="00F31C91"/>
    <w:rsid w:val="00F32148"/>
    <w:rsid w:val="00F324CB"/>
    <w:rsid w:val="00F32541"/>
    <w:rsid w:val="00F32692"/>
    <w:rsid w:val="00F32A17"/>
    <w:rsid w:val="00F32FFB"/>
    <w:rsid w:val="00F3353E"/>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2BD9"/>
    <w:rsid w:val="00F4340C"/>
    <w:rsid w:val="00F4349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4E4"/>
    <w:rsid w:val="00F55F32"/>
    <w:rsid w:val="00F55F52"/>
    <w:rsid w:val="00F56426"/>
    <w:rsid w:val="00F5667A"/>
    <w:rsid w:val="00F56D75"/>
    <w:rsid w:val="00F56E5F"/>
    <w:rsid w:val="00F5711C"/>
    <w:rsid w:val="00F57D77"/>
    <w:rsid w:val="00F57FEE"/>
    <w:rsid w:val="00F60580"/>
    <w:rsid w:val="00F60B0D"/>
    <w:rsid w:val="00F60C1A"/>
    <w:rsid w:val="00F60EAB"/>
    <w:rsid w:val="00F61168"/>
    <w:rsid w:val="00F6167A"/>
    <w:rsid w:val="00F61D61"/>
    <w:rsid w:val="00F61EFF"/>
    <w:rsid w:val="00F621AA"/>
    <w:rsid w:val="00F622CC"/>
    <w:rsid w:val="00F62510"/>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AB1"/>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3E02"/>
    <w:rsid w:val="00F74077"/>
    <w:rsid w:val="00F742CA"/>
    <w:rsid w:val="00F743E1"/>
    <w:rsid w:val="00F74D4B"/>
    <w:rsid w:val="00F75125"/>
    <w:rsid w:val="00F7556E"/>
    <w:rsid w:val="00F75DCC"/>
    <w:rsid w:val="00F761D0"/>
    <w:rsid w:val="00F762D0"/>
    <w:rsid w:val="00F76505"/>
    <w:rsid w:val="00F76D56"/>
    <w:rsid w:val="00F77657"/>
    <w:rsid w:val="00F80A91"/>
    <w:rsid w:val="00F80C4F"/>
    <w:rsid w:val="00F80D1D"/>
    <w:rsid w:val="00F815F5"/>
    <w:rsid w:val="00F817F9"/>
    <w:rsid w:val="00F81D6D"/>
    <w:rsid w:val="00F82A87"/>
    <w:rsid w:val="00F82B1E"/>
    <w:rsid w:val="00F82F8A"/>
    <w:rsid w:val="00F831B3"/>
    <w:rsid w:val="00F83F08"/>
    <w:rsid w:val="00F84189"/>
    <w:rsid w:val="00F845EF"/>
    <w:rsid w:val="00F84602"/>
    <w:rsid w:val="00F84E6D"/>
    <w:rsid w:val="00F85206"/>
    <w:rsid w:val="00F85ABE"/>
    <w:rsid w:val="00F85EF1"/>
    <w:rsid w:val="00F860CE"/>
    <w:rsid w:val="00F8645A"/>
    <w:rsid w:val="00F86537"/>
    <w:rsid w:val="00F866D9"/>
    <w:rsid w:val="00F8679D"/>
    <w:rsid w:val="00F86939"/>
    <w:rsid w:val="00F8730A"/>
    <w:rsid w:val="00F8758F"/>
    <w:rsid w:val="00F87776"/>
    <w:rsid w:val="00F8779D"/>
    <w:rsid w:val="00F87E75"/>
    <w:rsid w:val="00F90407"/>
    <w:rsid w:val="00F90496"/>
    <w:rsid w:val="00F90641"/>
    <w:rsid w:val="00F9073E"/>
    <w:rsid w:val="00F90859"/>
    <w:rsid w:val="00F90B13"/>
    <w:rsid w:val="00F90C31"/>
    <w:rsid w:val="00F90FC3"/>
    <w:rsid w:val="00F9185E"/>
    <w:rsid w:val="00F922BB"/>
    <w:rsid w:val="00F92C61"/>
    <w:rsid w:val="00F92D09"/>
    <w:rsid w:val="00F92F24"/>
    <w:rsid w:val="00F93491"/>
    <w:rsid w:val="00F93768"/>
    <w:rsid w:val="00F9384C"/>
    <w:rsid w:val="00F93A6F"/>
    <w:rsid w:val="00F93AC7"/>
    <w:rsid w:val="00F93CFD"/>
    <w:rsid w:val="00F93E0B"/>
    <w:rsid w:val="00F942BB"/>
    <w:rsid w:val="00F94A45"/>
    <w:rsid w:val="00F94FE7"/>
    <w:rsid w:val="00F9504A"/>
    <w:rsid w:val="00F9563E"/>
    <w:rsid w:val="00F966DA"/>
    <w:rsid w:val="00F96A5B"/>
    <w:rsid w:val="00F96C09"/>
    <w:rsid w:val="00F97AC8"/>
    <w:rsid w:val="00F97E2B"/>
    <w:rsid w:val="00FA0A1B"/>
    <w:rsid w:val="00FA14C2"/>
    <w:rsid w:val="00FA1579"/>
    <w:rsid w:val="00FA17DF"/>
    <w:rsid w:val="00FA1B34"/>
    <w:rsid w:val="00FA1CBF"/>
    <w:rsid w:val="00FA2177"/>
    <w:rsid w:val="00FA285F"/>
    <w:rsid w:val="00FA3002"/>
    <w:rsid w:val="00FA32C7"/>
    <w:rsid w:val="00FA3793"/>
    <w:rsid w:val="00FA506A"/>
    <w:rsid w:val="00FA547F"/>
    <w:rsid w:val="00FA572F"/>
    <w:rsid w:val="00FA6156"/>
    <w:rsid w:val="00FA61DD"/>
    <w:rsid w:val="00FA667B"/>
    <w:rsid w:val="00FA67E5"/>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535"/>
    <w:rsid w:val="00FB5D63"/>
    <w:rsid w:val="00FB60DE"/>
    <w:rsid w:val="00FB6803"/>
    <w:rsid w:val="00FB687B"/>
    <w:rsid w:val="00FB6DF4"/>
    <w:rsid w:val="00FB7571"/>
    <w:rsid w:val="00FB761A"/>
    <w:rsid w:val="00FB7887"/>
    <w:rsid w:val="00FB7AAC"/>
    <w:rsid w:val="00FC0221"/>
    <w:rsid w:val="00FC06E8"/>
    <w:rsid w:val="00FC0BBE"/>
    <w:rsid w:val="00FC0E0F"/>
    <w:rsid w:val="00FC11F4"/>
    <w:rsid w:val="00FC154B"/>
    <w:rsid w:val="00FC1556"/>
    <w:rsid w:val="00FC2253"/>
    <w:rsid w:val="00FC2389"/>
    <w:rsid w:val="00FC253E"/>
    <w:rsid w:val="00FC31E9"/>
    <w:rsid w:val="00FC3793"/>
    <w:rsid w:val="00FC3C71"/>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0C55"/>
    <w:rsid w:val="00FD1136"/>
    <w:rsid w:val="00FD183A"/>
    <w:rsid w:val="00FD1E1B"/>
    <w:rsid w:val="00FD245B"/>
    <w:rsid w:val="00FD2769"/>
    <w:rsid w:val="00FD2E9E"/>
    <w:rsid w:val="00FD2F13"/>
    <w:rsid w:val="00FD32E5"/>
    <w:rsid w:val="00FD350F"/>
    <w:rsid w:val="00FD36E3"/>
    <w:rsid w:val="00FD4113"/>
    <w:rsid w:val="00FD4252"/>
    <w:rsid w:val="00FD4AD9"/>
    <w:rsid w:val="00FD4ED2"/>
    <w:rsid w:val="00FD5546"/>
    <w:rsid w:val="00FD5EA6"/>
    <w:rsid w:val="00FD6069"/>
    <w:rsid w:val="00FD675C"/>
    <w:rsid w:val="00FD68E8"/>
    <w:rsid w:val="00FD69F3"/>
    <w:rsid w:val="00FD6B5B"/>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12E2"/>
    <w:rsid w:val="00FF1607"/>
    <w:rsid w:val="00FF1D32"/>
    <w:rsid w:val="00FF1DAD"/>
    <w:rsid w:val="00FF1EE5"/>
    <w:rsid w:val="00FF20D4"/>
    <w:rsid w:val="00FF21EE"/>
    <w:rsid w:val="00FF252C"/>
    <w:rsid w:val="00FF259D"/>
    <w:rsid w:val="00FF2F55"/>
    <w:rsid w:val="00FF3027"/>
    <w:rsid w:val="00FF419E"/>
    <w:rsid w:val="00FF4456"/>
    <w:rsid w:val="00FF4B5A"/>
    <w:rsid w:val="00FF513B"/>
    <w:rsid w:val="00FF53A2"/>
    <w:rsid w:val="00FF5C6E"/>
    <w:rsid w:val="00FF5E6C"/>
    <w:rsid w:val="00FF61F8"/>
    <w:rsid w:val="00FF630C"/>
    <w:rsid w:val="00FF63C3"/>
    <w:rsid w:val="00FF6970"/>
    <w:rsid w:val="00FF6A6B"/>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F86C2"/>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430"/>
    <w:rPr>
      <w:rFonts w:hAnsiTheme="minorHAnsi" w:cstheme="minorBidi"/>
      <w:lang w:eastAsia="en-US"/>
    </w:rPr>
  </w:style>
  <w:style w:type="paragraph" w:styleId="Heading1">
    <w:name w:val="heading 1"/>
    <w:basedOn w:val="Normal"/>
    <w:next w:val="Normal"/>
    <w:link w:val="Heading1Ch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Heading2Char">
    <w:name w:val="Heading 2 Char"/>
    <w:basedOn w:val="DefaultParagraphFont"/>
    <w:link w:val="Heading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le">
    <w:name w:val="Title"/>
    <w:basedOn w:val="Normal"/>
    <w:next w:val="Normal"/>
    <w:link w:val="TitleCh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FFC"/>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580C12"/>
    <w:pPr>
      <w:ind w:left="720"/>
      <w:contextualSpacing/>
    </w:pPr>
  </w:style>
  <w:style w:type="paragraph" w:styleId="Caption">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Hyperlink">
    <w:name w:val="Hyperlink"/>
    <w:basedOn w:val="DefaultParagraphFont"/>
    <w:uiPriority w:val="99"/>
    <w:unhideWhenUsed/>
    <w:rsid w:val="001F1C07"/>
    <w:rPr>
      <w:color w:val="0000FF"/>
      <w:u w:val="single"/>
    </w:rPr>
  </w:style>
  <w:style w:type="character" w:customStyle="1" w:styleId="Heading3Char">
    <w:name w:val="Heading 3 Char"/>
    <w:basedOn w:val="DefaultParagraphFont"/>
    <w:link w:val="Heading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rsid w:val="00883BA2"/>
    <w:rPr>
      <w:rFonts w:asciiTheme="majorHAnsi" w:eastAsiaTheme="majorEastAsia" w:hAnsiTheme="majorHAnsi" w:cstheme="majorBidi"/>
      <w:iCs/>
      <w:color w:val="2F5496" w:themeColor="accent1" w:themeShade="BF"/>
      <w:lang w:eastAsia="en-US"/>
    </w:rPr>
  </w:style>
  <w:style w:type="character" w:customStyle="1" w:styleId="Heading5Char">
    <w:name w:val="Heading 5 Char"/>
    <w:basedOn w:val="DefaultParagraphFont"/>
    <w:link w:val="Heading5"/>
    <w:uiPriority w:val="9"/>
    <w:rsid w:val="00B75F3E"/>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EF65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656F"/>
    <w:rPr>
      <w:rFonts w:hAnsiTheme="minorHAnsi" w:cstheme="minorBidi"/>
      <w:lang w:eastAsia="en-US"/>
    </w:rPr>
  </w:style>
  <w:style w:type="paragraph" w:styleId="Footer">
    <w:name w:val="footer"/>
    <w:basedOn w:val="Normal"/>
    <w:link w:val="FooterChar"/>
    <w:uiPriority w:val="99"/>
    <w:unhideWhenUsed/>
    <w:rsid w:val="00EF65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656F"/>
    <w:rPr>
      <w:rFonts w:hAnsiTheme="minorHAnsi" w:cstheme="minorBidi"/>
      <w:lang w:eastAsia="en-US"/>
    </w:rPr>
  </w:style>
  <w:style w:type="paragraph" w:styleId="NoSpacing">
    <w:name w:val="No Spacing"/>
    <w:link w:val="NoSpacingChar"/>
    <w:uiPriority w:val="1"/>
    <w:qFormat/>
    <w:rsid w:val="00C17E9F"/>
    <w:pPr>
      <w:spacing w:after="0" w:line="240" w:lineRule="auto"/>
    </w:pPr>
    <w:rPr>
      <w:rFonts w:eastAsiaTheme="minorEastAsia" w:hAnsiTheme="minorHAnsi" w:cstheme="minorBidi"/>
    </w:rPr>
  </w:style>
  <w:style w:type="character" w:customStyle="1" w:styleId="NoSpacingChar">
    <w:name w:val="No Spacing Char"/>
    <w:basedOn w:val="DefaultParagraphFont"/>
    <w:link w:val="NoSpacing"/>
    <w:uiPriority w:val="1"/>
    <w:rsid w:val="00C17E9F"/>
    <w:rPr>
      <w:rFonts w:eastAsiaTheme="minorEastAsia" w:hAnsiTheme="minorHAnsi" w:cstheme="minorBidi"/>
    </w:rPr>
  </w:style>
  <w:style w:type="character" w:styleId="PlaceholderText">
    <w:name w:val="Placeholder Text"/>
    <w:basedOn w:val="DefaultParagraphFont"/>
    <w:uiPriority w:val="99"/>
    <w:semiHidden/>
    <w:rsid w:val="00D1748C"/>
    <w:rPr>
      <w:color w:val="808080"/>
    </w:rPr>
  </w:style>
  <w:style w:type="character" w:customStyle="1" w:styleId="UnresolvedMention">
    <w:name w:val="Unresolved Mention"/>
    <w:basedOn w:val="DefaultParagraphFont"/>
    <w:uiPriority w:val="99"/>
    <w:semiHidden/>
    <w:unhideWhenUsed/>
    <w:rsid w:val="005C2021"/>
    <w:rPr>
      <w:color w:val="808080"/>
      <w:shd w:val="clear" w:color="auto" w:fill="E6E6E6"/>
    </w:rPr>
  </w:style>
  <w:style w:type="character" w:styleId="HTMLDefinition">
    <w:name w:val="HTML Definition"/>
    <w:basedOn w:val="DefaultParagraphFon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4359F"/>
    <w:rPr>
      <w:rFonts w:ascii="Courier New" w:eastAsia="Times New Roman" w:hAnsi="Courier New" w:cs="Courier New"/>
      <w:sz w:val="20"/>
      <w:szCs w:val="20"/>
    </w:rPr>
  </w:style>
  <w:style w:type="character" w:customStyle="1" w:styleId="hscoswrapper">
    <w:name w:val="hs_cos_wrapper"/>
    <w:basedOn w:val="DefaultParagraphFont"/>
    <w:rsid w:val="00E02500"/>
  </w:style>
  <w:style w:type="character" w:styleId="Emphasis">
    <w:name w:val="Emphasis"/>
    <w:basedOn w:val="DefaultParagraphFont"/>
    <w:uiPriority w:val="20"/>
    <w:qFormat/>
    <w:rsid w:val="00007D34"/>
    <w:rPr>
      <w:i/>
      <w:iCs/>
    </w:rPr>
  </w:style>
  <w:style w:type="character" w:customStyle="1" w:styleId="mw-headline">
    <w:name w:val="mw-headline"/>
    <w:basedOn w:val="DefaultParagraphFont"/>
    <w:rsid w:val="00A4677F"/>
  </w:style>
  <w:style w:type="character" w:styleId="Strong">
    <w:name w:val="Strong"/>
    <w:basedOn w:val="DefaultParagraphFon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21" Type="http://schemas.openxmlformats.org/officeDocument/2006/relationships/image" Target="media/image4.png"/><Relationship Id="rId34" Type="http://schemas.openxmlformats.org/officeDocument/2006/relationships/hyperlink" Target="https://www.bluetooth.com/specifications/gatt/viewer?attributeXmlFile=org.bluetooth.service.heart_rate.xml" TargetMode="External"/><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76" Type="http://schemas.openxmlformats.org/officeDocument/2006/relationships/image" Target="media/image29.png"/><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97" Type="http://schemas.openxmlformats.org/officeDocument/2006/relationships/hyperlink" Target="https://blogs.mentor.com/colinwalls/blog/2012/06/05/measuring-interrupt-latency/" TargetMode="Externa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github.com/zephyrproject-rtos/zephyr" TargetMode="External"/><Relationship Id="rId29" Type="http://schemas.openxmlformats.org/officeDocument/2006/relationships/image" Target="media/image8.png"/><Relationship Id="rId11" Type="http://schemas.openxmlformats.org/officeDocument/2006/relationships/hyperlink" Target="https://www.nordicsemi.com/eng/Products/Bluetooth-low-energy/nRF5-SDK" TargetMode="External"/><Relationship Id="rId24" Type="http://schemas.openxmlformats.org/officeDocument/2006/relationships/image" Target="media/image6.png"/><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66" Type="http://schemas.openxmlformats.org/officeDocument/2006/relationships/image" Target="media/image24.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5.png"/><Relationship Id="rId90" Type="http://schemas.openxmlformats.org/officeDocument/2006/relationships/image" Target="media/image40.png"/><Relationship Id="rId95" Type="http://schemas.openxmlformats.org/officeDocument/2006/relationships/hyperlink" Target="https://community.arm.com/processors/b/blog/posts/beginner-guide-on-interrupt-latency-and-interrupt-latency-of-the-arm-cortex-m-processors" TargetMode="External"/><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infocenter.arm.com/help/index.jsp?topic=/com.arm.doc.faqs/ka16366.html" TargetMode="Externa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www.bogotobogo.com/Embedded/hardware_interrupt_software_interrupt_latency_irq_vs_fiq.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hyperlink" Target="http://infocenter.nordicsemi.com/pdf/nRF52840_OPS_v0.5.pdf"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12C2FD-AB9E-4468-BDF2-41CA46372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46BE4324</Template>
  <TotalTime>5326</TotalTime>
  <Pages>48</Pages>
  <Words>10887</Words>
  <Characters>57706</Characters>
  <Application>Microsoft Office Word</Application>
  <DocSecurity>0</DocSecurity>
  <Lines>480</Lines>
  <Paragraphs>136</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Bachelor’s Thesis</vt:lpstr>
      <vt:lpstr>Bachelor’s Thesis</vt:lpstr>
    </vt:vector>
  </TitlesOfParts>
  <Company/>
  <LinksUpToDate>false</LinksUpToDate>
  <CharactersWithSpaces>68457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Loretan, Nathan</cp:lastModifiedBy>
  <cp:revision>10312</cp:revision>
  <cp:lastPrinted>2017-08-20T09:39:00Z</cp:lastPrinted>
  <dcterms:created xsi:type="dcterms:W3CDTF">2017-05-22T10:40:00Z</dcterms:created>
  <dcterms:modified xsi:type="dcterms:W3CDTF">2017-08-22T14:39:00Z</dcterms:modified>
</cp:coreProperties>
</file>