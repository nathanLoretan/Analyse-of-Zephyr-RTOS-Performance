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567493953"/>
        <w:docPartObj>
          <w:docPartGallery w:val="Cover Pages"/>
          <w:docPartUnique/>
        </w:docPartObj>
      </w:sdtPr>
      <w:sdtEndPr>
        <w:rPr>
          <w:color w:val="2F5496" w:themeColor="accent1" w:themeShade="BF"/>
        </w:rPr>
      </w:sdtEndPr>
      <w:sdtContent>
        <w:p w:rsidR="00C17E9F" w:rsidRPr="00F32541" w:rsidRDefault="00C17E9F">
          <w:r>
            <w:rPr>
              <w:color w:val="2F5496" w:themeColor="accent1" w:themeShade="BF"/>
            </w:rPr>
            <w:br w:type="page"/>
          </w:r>
        </w:p>
      </w:sdtContent>
    </w:sdt>
    <w:p w:rsidR="006708A6" w:rsidRDefault="006708A6" w:rsidP="006708A6">
      <w:pPr>
        <w:pStyle w:val="Heading1"/>
      </w:pPr>
      <w:bookmarkStart w:id="0" w:name="_Ref489894756"/>
      <w:r>
        <w:lastRenderedPageBreak/>
        <w:t>Introduction</w:t>
      </w:r>
      <w:bookmarkEnd w:id="0"/>
    </w:p>
    <w:p w:rsidR="00AB66A7" w:rsidRDefault="000451EB" w:rsidP="00495CB8">
      <w:r>
        <w:t xml:space="preserve">The bachelor’s Thesis is realised in collaboration with </w:t>
      </w:r>
      <w:r w:rsidR="00625E45">
        <w:t xml:space="preserve">HES-SO Valais/Wallis, </w:t>
      </w:r>
      <w:r>
        <w:t xml:space="preserve">Nordic Semiconductor and </w:t>
      </w:r>
      <w:r w:rsidR="00625E45">
        <w:t>NTN</w:t>
      </w:r>
      <w:r w:rsidR="002F3756">
        <w:t>U</w:t>
      </w:r>
      <w:r w:rsidR="006C786E">
        <w:t>.</w:t>
      </w:r>
      <w:r w:rsidR="009B6496">
        <w:t xml:space="preserve"> All the project is developed at Nordic Semiconductor in Trondheim</w:t>
      </w:r>
      <w:r w:rsidR="00A509A5">
        <w:t>, Norway</w:t>
      </w:r>
      <w:r w:rsidR="009B6496">
        <w:t>.</w:t>
      </w:r>
      <w:r w:rsidR="00211658">
        <w:t xml:space="preserve"> </w:t>
      </w:r>
    </w:p>
    <w:p w:rsidR="00AB66A7" w:rsidRDefault="00AB66A7" w:rsidP="00495CB8">
      <w:r>
        <w:t xml:space="preserve">Nordic Semiconductor is specialized in the development of SoC and provide a large range of tool to develop application using Bluetooth. </w:t>
      </w:r>
      <w:r w:rsidR="00673FB8">
        <w:t>Therefore, The Bluetooth Low Energy</w:t>
      </w:r>
      <w:r w:rsidR="00D645D2">
        <w:t>, BLE</w:t>
      </w:r>
      <w:r w:rsidR="00450E14">
        <w:t>,</w:t>
      </w:r>
      <w:r w:rsidR="00673FB8">
        <w:t xml:space="preserve"> is the </w:t>
      </w:r>
      <w:r w:rsidR="00F3353E">
        <w:t>main</w:t>
      </w:r>
      <w:r w:rsidR="00673FB8">
        <w:t xml:space="preserve"> element of this project. </w:t>
      </w:r>
    </w:p>
    <w:p w:rsidR="00CD0CA2" w:rsidRDefault="005D0D3B" w:rsidP="00495CB8">
      <w:r>
        <w:t>T</w:t>
      </w:r>
      <w:r w:rsidR="00F52B73">
        <w:t xml:space="preserve">he idea </w:t>
      </w:r>
      <w:r w:rsidR="00BD0CF6">
        <w:t xml:space="preserve">of this project </w:t>
      </w:r>
      <w:r w:rsidR="00F52B73">
        <w:t xml:space="preserve">is </w:t>
      </w:r>
      <w:r w:rsidR="00CD0CA2">
        <w:t xml:space="preserve">to measure the behaviour of Zephyr RTOS with nRF5x series </w:t>
      </w:r>
      <w:r w:rsidR="00731ECA">
        <w:t>SoC from Nordic Semiconductor.</w:t>
      </w:r>
      <w:r w:rsidR="00CD0CA2">
        <w:t xml:space="preserve"> Zephyr is a </w:t>
      </w:r>
      <w:r w:rsidR="00731ECA">
        <w:t xml:space="preserve">recent </w:t>
      </w:r>
      <w:r w:rsidR="00CD0CA2">
        <w:t>RTOS developed for IoT application and provides</w:t>
      </w:r>
      <w:r w:rsidR="00731ECA">
        <w:t xml:space="preserve"> a </w:t>
      </w:r>
      <w:r w:rsidR="00CD0CA2">
        <w:t>Bluetooth API</w:t>
      </w:r>
      <w:r w:rsidR="00B13F70">
        <w:t xml:space="preserve">. </w:t>
      </w:r>
    </w:p>
    <w:p w:rsidR="00F72B8C" w:rsidRDefault="00FD0586" w:rsidP="003D35CE">
      <w:r>
        <w:t>Generally, the Nordic</w:t>
      </w:r>
      <w:r w:rsidR="006B5703">
        <w:t>’s</w:t>
      </w:r>
      <w:r w:rsidR="00172F35">
        <w:t xml:space="preserve"> cus</w:t>
      </w:r>
      <w:r>
        <w:t>tomer</w:t>
      </w:r>
      <w:r w:rsidR="006B5703">
        <w:t>s</w:t>
      </w:r>
      <w:r>
        <w:t xml:space="preserve"> </w:t>
      </w:r>
      <w:r w:rsidR="006B5703">
        <w:t xml:space="preserve">use </w:t>
      </w:r>
      <w:r>
        <w:t xml:space="preserve">the SoC </w:t>
      </w:r>
      <w:r w:rsidR="00E02F63">
        <w:t xml:space="preserve">with </w:t>
      </w:r>
      <w:r w:rsidR="0018378C">
        <w:t>Bare Metal</w:t>
      </w:r>
      <w:r>
        <w:t xml:space="preserve"> system </w:t>
      </w:r>
      <w:r w:rsidR="00BE724A">
        <w:t>using</w:t>
      </w:r>
      <w:r w:rsidR="00EC3112">
        <w:t xml:space="preserve"> librar</w:t>
      </w:r>
      <w:r w:rsidR="00BC165F">
        <w:t>ies</w:t>
      </w:r>
      <w:r w:rsidR="00EC3112">
        <w:t xml:space="preserve"> developed by Nordic Semiconductor.</w:t>
      </w:r>
      <w:r w:rsidR="00B657EB">
        <w:t xml:space="preserve"> </w:t>
      </w:r>
      <w:r w:rsidR="001B5E36">
        <w:t>But</w:t>
      </w:r>
      <w:r w:rsidR="00B657EB">
        <w:t xml:space="preserve">, </w:t>
      </w:r>
      <w:r w:rsidR="00226374">
        <w:t>Nordic Semiconductor is interested by the possibility of using a RTOS with its products.</w:t>
      </w:r>
      <w:r w:rsidR="00FB466C">
        <w:t xml:space="preserve"> </w:t>
      </w:r>
    </w:p>
    <w:p w:rsidR="00C72FCB" w:rsidRDefault="0011200B" w:rsidP="001F0C89">
      <w:r>
        <w:t>However, i</w:t>
      </w:r>
      <w:r w:rsidR="00495CB8">
        <w:t xml:space="preserve">t is important for Nordic Semiconductor that the requirements </w:t>
      </w:r>
      <w:r w:rsidR="00EE7683">
        <w:t xml:space="preserve">to use </w:t>
      </w:r>
      <w:r w:rsidR="0054172F">
        <w:t xml:space="preserve">Zephyr RTOS and </w:t>
      </w:r>
      <w:r w:rsidR="00EE7683">
        <w:t xml:space="preserve">the </w:t>
      </w:r>
      <w:r w:rsidR="00EE7683" w:rsidRPr="009F5770">
        <w:t>B</w:t>
      </w:r>
      <w:r w:rsidR="00EE7683">
        <w:t xml:space="preserve">luetooth </w:t>
      </w:r>
      <w:r w:rsidR="00EE7683" w:rsidRPr="009F5770">
        <w:t>Low</w:t>
      </w:r>
      <w:r w:rsidR="00EE7683">
        <w:t xml:space="preserve"> </w:t>
      </w:r>
      <w:r w:rsidR="009F5770" w:rsidRPr="009F5770">
        <w:t>E</w:t>
      </w:r>
      <w:r w:rsidR="00EE7683">
        <w:t>nergy</w:t>
      </w:r>
      <w:r w:rsidR="00495CB8">
        <w:t xml:space="preserve"> with high traffic are respected and </w:t>
      </w:r>
      <w:r w:rsidR="00C72FCB">
        <w:t>to compare the performance</w:t>
      </w:r>
      <w:r w:rsidR="000F6C93">
        <w:t>s</w:t>
      </w:r>
      <w:r w:rsidR="00C72FCB">
        <w:t xml:space="preserve"> with a B</w:t>
      </w:r>
      <w:r w:rsidR="00590686">
        <w:t>are Metal system</w:t>
      </w:r>
      <w:r w:rsidR="00C72FCB">
        <w:t>.</w:t>
      </w:r>
    </w:p>
    <w:p w:rsidR="00D24A9E" w:rsidRDefault="009C662B" w:rsidP="00D24A9E">
      <w:r w:rsidRPr="00420E9B">
        <w:rPr>
          <w:bCs/>
        </w:rPr>
        <w:t>It is not a question of</w:t>
      </w:r>
      <w:r w:rsidR="00411115">
        <w:rPr>
          <w:bCs/>
        </w:rPr>
        <w:t xml:space="preserve"> which one is a best</w:t>
      </w:r>
      <w:r w:rsidR="00F40C26">
        <w:rPr>
          <w:bCs/>
        </w:rPr>
        <w:t xml:space="preserve"> but to analyse if </w:t>
      </w:r>
      <w:r w:rsidR="000F6C93">
        <w:rPr>
          <w:bCs/>
        </w:rPr>
        <w:t xml:space="preserve">Zephyr RTOS </w:t>
      </w:r>
      <w:r w:rsidR="008C7B81">
        <w:rPr>
          <w:bCs/>
        </w:rPr>
        <w:t>is a good solution for tiny embedded system using Bluetooth Low Energy</w:t>
      </w:r>
      <w:r w:rsidR="00C36532">
        <w:rPr>
          <w:bCs/>
        </w:rPr>
        <w:t xml:space="preserve"> and </w:t>
      </w:r>
      <w:r w:rsidR="00104BAC">
        <w:rPr>
          <w:bCs/>
        </w:rPr>
        <w:t>which</w:t>
      </w:r>
      <w:r w:rsidR="00C36532">
        <w:rPr>
          <w:bCs/>
        </w:rPr>
        <w:t xml:space="preserve"> need a Real-Time Operating System</w:t>
      </w:r>
      <w:r w:rsidR="008C7B81">
        <w:rPr>
          <w:bCs/>
        </w:rPr>
        <w:t>.</w:t>
      </w:r>
    </w:p>
    <w:p w:rsidR="00D97E51" w:rsidRDefault="00871081" w:rsidP="001F0C89">
      <w:r>
        <w:t xml:space="preserve">Before stating this project, I had no idea about the Bluetooth Low Energy and I </w:t>
      </w:r>
      <w:r w:rsidR="00F13E13">
        <w:t xml:space="preserve">never used </w:t>
      </w:r>
      <w:r w:rsidR="008B7AEE">
        <w:t xml:space="preserve">any SoC and </w:t>
      </w:r>
      <w:r w:rsidR="0073310B">
        <w:t>libraries</w:t>
      </w:r>
      <w:r w:rsidR="008B7AEE">
        <w:t xml:space="preserve"> from Nordic </w:t>
      </w:r>
      <w:r w:rsidR="00421607">
        <w:t>Semiconductor</w:t>
      </w:r>
      <w:r w:rsidR="008B7AEE">
        <w:t xml:space="preserve"> </w:t>
      </w:r>
      <w:r w:rsidR="00421607">
        <w:t>or</w:t>
      </w:r>
      <w:r w:rsidR="0073310B">
        <w:t xml:space="preserve"> </w:t>
      </w:r>
      <w:r w:rsidR="006516E9">
        <w:t>Zephyr RTOS.</w:t>
      </w:r>
      <w:r w:rsidR="00FE632E">
        <w:t xml:space="preserve"> </w:t>
      </w:r>
      <w:r w:rsidR="00EE68CB">
        <w:t xml:space="preserve">Hence, it was interesting </w:t>
      </w:r>
      <w:r w:rsidR="00457D24">
        <w:t>to see which systems were</w:t>
      </w:r>
      <w:r w:rsidR="00AE40E8">
        <w:t xml:space="preserve"> the most</w:t>
      </w:r>
      <w:r w:rsidR="00FE632E">
        <w:t xml:space="preserve"> </w:t>
      </w:r>
      <w:r w:rsidR="00CA0C7F">
        <w:t>easily</w:t>
      </w:r>
      <w:r w:rsidR="00FE632E">
        <w:t xml:space="preserve"> to learn and </w:t>
      </w:r>
      <w:r w:rsidR="009D226F">
        <w:t xml:space="preserve">to </w:t>
      </w:r>
      <w:r w:rsidR="00FE632E">
        <w:t>implement</w:t>
      </w:r>
      <w:r w:rsidR="009303EF">
        <w:t xml:space="preserve"> it</w:t>
      </w:r>
      <w:r w:rsidR="00692F12">
        <w:t>.</w:t>
      </w:r>
    </w:p>
    <w:p w:rsidR="00AE69C7" w:rsidRDefault="00AE69C7" w:rsidP="001F0C89">
      <w:r>
        <w:t xml:space="preserve">Before talking about the specifications and the project in general, </w:t>
      </w:r>
      <w:r w:rsidR="009C62CA">
        <w:t>a small presentation of sy</w:t>
      </w:r>
      <w:r w:rsidR="00E8187A">
        <w:t xml:space="preserve">stem used, Zephyr RTOS and </w:t>
      </w:r>
      <w:r w:rsidR="00675DC4">
        <w:t>Soft</w:t>
      </w:r>
      <w:r w:rsidR="00962B2F">
        <w:t>Device</w:t>
      </w:r>
      <w:r w:rsidR="009C62CA">
        <w:t xml:space="preserve">/Software Development Kit from Nordic, is presented. Then, </w:t>
      </w:r>
      <w:r>
        <w:t xml:space="preserve">a theory </w:t>
      </w:r>
      <w:r w:rsidR="009C62CA">
        <w:t xml:space="preserve">on the base </w:t>
      </w:r>
      <w:r w:rsidR="001E0E64">
        <w:t>o</w:t>
      </w:r>
      <w:r w:rsidR="009C62CA">
        <w:t>f</w:t>
      </w:r>
      <w:r w:rsidR="001E0E64">
        <w:t xml:space="preserve"> the Bluetooth Low Energy </w:t>
      </w:r>
      <w:r>
        <w:t>is written to help for the rest of the reading.</w:t>
      </w:r>
      <w:r w:rsidR="00894CEE">
        <w:t xml:space="preserve"> </w:t>
      </w:r>
    </w:p>
    <w:p w:rsidR="00871081" w:rsidRDefault="00871081">
      <w:r>
        <w:br w:type="page"/>
      </w:r>
    </w:p>
    <w:p w:rsidR="002F3A89" w:rsidRDefault="00E63AC3" w:rsidP="006B5C19">
      <w:pPr>
        <w:pStyle w:val="Heading1"/>
      </w:pPr>
      <w:bookmarkStart w:id="1" w:name="_Ref491200351"/>
      <w:r>
        <w:lastRenderedPageBreak/>
        <w:t>SoftD</w:t>
      </w:r>
      <w:r w:rsidR="00BA7A54">
        <w:t>evice and Software Development Kit</w:t>
      </w:r>
      <w:bookmarkEnd w:id="1"/>
    </w:p>
    <w:p w:rsidR="006B5C19" w:rsidRDefault="0081553B" w:rsidP="006B5C19">
      <w:r>
        <w:t>The SoftDevice</w:t>
      </w:r>
      <w:r w:rsidR="006F7D32">
        <w:t>, SD, and Software Development Kit, SDK,</w:t>
      </w:r>
      <w:r>
        <w:t xml:space="preserve"> are </w:t>
      </w:r>
      <w:r w:rsidR="00177505">
        <w:t>libraries</w:t>
      </w:r>
      <w:r>
        <w:t xml:space="preserve"> developed by Nordic Semiconductor for </w:t>
      </w:r>
      <w:r w:rsidR="00DA647E">
        <w:t xml:space="preserve">SoC of </w:t>
      </w:r>
      <w:r>
        <w:t>Nordic semiconductor.</w:t>
      </w:r>
    </w:p>
    <w:p w:rsidR="00D53BB3" w:rsidRDefault="00F55F32" w:rsidP="00D53BB3">
      <w:pPr>
        <w:keepNext/>
        <w:jc w:val="center"/>
      </w:pPr>
      <w:r>
        <w:rPr>
          <w:noProof/>
          <w:lang w:val="nb-NO" w:eastAsia="nb-NO"/>
        </w:rPr>
        <w:drawing>
          <wp:inline distT="0" distB="0" distL="0" distR="0">
            <wp:extent cx="2060812" cy="649186"/>
            <wp:effectExtent l="0" t="0" r="0" b="0"/>
            <wp:docPr id="23" name="Image 23" descr="C:\Users\Nathan Loretan\AppData\Local\Microsoft\Windows\INetCache\Content.Word\Nordic_Semiconducto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 Loretan\AppData\Local\Microsoft\Windows\INetCache\Content.Word\Nordic_Semiconductor_log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00436" cy="661668"/>
                    </a:xfrm>
                    <a:prstGeom prst="rect">
                      <a:avLst/>
                    </a:prstGeom>
                    <a:noFill/>
                    <a:ln>
                      <a:noFill/>
                    </a:ln>
                  </pic:spPr>
                </pic:pic>
              </a:graphicData>
            </a:graphic>
          </wp:inline>
        </w:drawing>
      </w:r>
    </w:p>
    <w:p w:rsidR="00D53BB3" w:rsidRDefault="00D53BB3" w:rsidP="000F1A87">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1</w:t>
      </w:r>
      <w:r w:rsidR="001D7C01">
        <w:rPr>
          <w:noProof/>
        </w:rPr>
        <w:fldChar w:fldCharType="end"/>
      </w:r>
      <w:r>
        <w:t xml:space="preserve">: </w:t>
      </w:r>
      <w:r w:rsidR="00545D54">
        <w:t>Nordic Semiconductor</w:t>
      </w:r>
      <w:r w:rsidR="000F1A87">
        <w:t xml:space="preserve"> Logo</w:t>
      </w:r>
    </w:p>
    <w:p w:rsidR="00786702" w:rsidRPr="00786702" w:rsidRDefault="00786702" w:rsidP="00786702"/>
    <w:p w:rsidR="006B5C19" w:rsidRDefault="00E76355" w:rsidP="00967BD5">
      <w:pPr>
        <w:pStyle w:val="Heading2"/>
      </w:pPr>
      <w:r>
        <w:t>SoftDevice</w:t>
      </w:r>
    </w:p>
    <w:p w:rsidR="00386E69" w:rsidRDefault="004202D7" w:rsidP="002E7383">
      <w:r>
        <w:t xml:space="preserve">Here is the description form </w:t>
      </w:r>
      <w:r w:rsidR="006248F2" w:rsidRPr="006248F2">
        <w:t>https://infocenter.nordicsemi.com/</w:t>
      </w:r>
      <w:r w:rsidR="00386E69">
        <w:t>.</w:t>
      </w:r>
    </w:p>
    <w:p w:rsidR="000122DE" w:rsidRPr="002E7383" w:rsidRDefault="00615DF4" w:rsidP="002E7383">
      <w:pPr>
        <w:rPr>
          <w:i/>
          <w:sz w:val="20"/>
          <w:szCs w:val="20"/>
        </w:rPr>
      </w:pPr>
      <w:r w:rsidRPr="002E7383">
        <w:rPr>
          <w:i/>
          <w:sz w:val="20"/>
          <w:szCs w:val="20"/>
        </w:rPr>
        <w:t>“</w:t>
      </w:r>
      <w:r w:rsidR="000122DE" w:rsidRPr="002E7383">
        <w:rPr>
          <w:i/>
          <w:sz w:val="20"/>
          <w:szCs w:val="20"/>
        </w:rPr>
        <w:t>A SoftDevice is a wireless protocol stack library for building System on Chip (SoC) solutions.</w:t>
      </w:r>
    </w:p>
    <w:p w:rsidR="000122DE" w:rsidRPr="002E7383" w:rsidRDefault="000122DE" w:rsidP="002E7383">
      <w:pPr>
        <w:rPr>
          <w:i/>
          <w:sz w:val="20"/>
          <w:szCs w:val="20"/>
        </w:rPr>
      </w:pPr>
      <w:r w:rsidRPr="002E7383">
        <w:rPr>
          <w:i/>
          <w:sz w:val="20"/>
          <w:szCs w:val="20"/>
        </w:rPr>
        <w:t>SoftDevices are precompiled into a binary image and functionally verified according to the wireless protocol specification, so that all you have to think about is creating the application. The unique hardware and software framework provide run-time memory protection, thread safety, and d</w:t>
      </w:r>
      <w:r w:rsidR="00431F1C">
        <w:rPr>
          <w:i/>
          <w:sz w:val="20"/>
          <w:szCs w:val="20"/>
        </w:rPr>
        <w:t>eterministic real-time behaviour…</w:t>
      </w:r>
      <w:r w:rsidR="00431F1C" w:rsidRPr="002E7383">
        <w:rPr>
          <w:i/>
          <w:sz w:val="20"/>
          <w:szCs w:val="20"/>
        </w:rPr>
        <w:t xml:space="preserve"> </w:t>
      </w:r>
      <w:r w:rsidR="00615DF4" w:rsidRPr="002E7383">
        <w:rPr>
          <w:i/>
          <w:sz w:val="20"/>
          <w:szCs w:val="20"/>
        </w:rPr>
        <w:t>“</w:t>
      </w:r>
    </w:p>
    <w:p w:rsidR="00A4239C" w:rsidRDefault="00226497" w:rsidP="00E76355">
      <w:r>
        <w:t>To r</w:t>
      </w:r>
      <w:r w:rsidR="002B666C">
        <w:t xml:space="preserve">esume, the SoftDevice is a library that provides an API to developed Bluetooth Low Energy Application. </w:t>
      </w:r>
      <w:r w:rsidR="00CF3BC6">
        <w:t xml:space="preserve">The library is already compiled and there </w:t>
      </w:r>
      <w:r w:rsidR="00FD4252">
        <w:t>is</w:t>
      </w:r>
      <w:r w:rsidR="00CF3BC6">
        <w:t xml:space="preserve"> no way to access to the source code that is confidential.</w:t>
      </w:r>
    </w:p>
    <w:p w:rsidR="00D664C7" w:rsidRDefault="00A22819" w:rsidP="00E76355">
      <w:r>
        <w:t>The SoftDevice is an advantage because is easier the use of the peripherals Radio of a Nordic SoC</w:t>
      </w:r>
      <w:r w:rsidR="00797D0D">
        <w:t xml:space="preserve"> and the way to create your wireless application</w:t>
      </w:r>
      <w:r>
        <w:t>.</w:t>
      </w:r>
    </w:p>
    <w:p w:rsidR="005854CD" w:rsidRDefault="008C7F63" w:rsidP="00E76355">
      <w:r>
        <w:t>However, t</w:t>
      </w:r>
      <w:r w:rsidR="002B666C">
        <w:t>here are several version</w:t>
      </w:r>
      <w:r>
        <w:t>s</w:t>
      </w:r>
      <w:r w:rsidR="002B666C">
        <w:t xml:space="preserve"> of the</w:t>
      </w:r>
      <w:r>
        <w:t xml:space="preserve"> SoftDevice and each version is not </w:t>
      </w:r>
      <w:r w:rsidR="00A164E6">
        <w:t>necessarily</w:t>
      </w:r>
      <w:r>
        <w:t xml:space="preserve"> compatible with all SoC from Nordic Semiconductor.</w:t>
      </w:r>
    </w:p>
    <w:p w:rsidR="005854CD" w:rsidRDefault="005854CD" w:rsidP="00E76355"/>
    <w:p w:rsidR="00967BD5" w:rsidRDefault="0042490C" w:rsidP="00967BD5">
      <w:pPr>
        <w:pStyle w:val="Heading2"/>
      </w:pPr>
      <w:r>
        <w:t xml:space="preserve">Nordic </w:t>
      </w:r>
      <w:r w:rsidR="00967BD5">
        <w:t>Soft</w:t>
      </w:r>
      <w:r w:rsidR="008F1559">
        <w:t>ware Development Kit</w:t>
      </w:r>
    </w:p>
    <w:p w:rsidR="00CA7BF7" w:rsidRPr="008F0A39" w:rsidRDefault="0018417C" w:rsidP="0037306B">
      <w:pPr>
        <w:rPr>
          <w:sz w:val="20"/>
          <w:szCs w:val="20"/>
        </w:rPr>
      </w:pPr>
      <w:r>
        <w:t xml:space="preserve">The Nordic Software Development is simply by Software Development Kit SDK in this report. </w:t>
      </w:r>
      <w:r w:rsidR="0037306B">
        <w:t xml:space="preserve">Here is the description form </w:t>
      </w:r>
      <w:r w:rsidR="00CA7BF7" w:rsidRPr="00E10ADC">
        <w:t>https://www.nordicsemi.com/</w:t>
      </w:r>
      <w:r w:rsidR="00CA7BF7">
        <w:rPr>
          <w:i/>
          <w:sz w:val="20"/>
          <w:szCs w:val="20"/>
        </w:rPr>
        <w:t>.</w:t>
      </w:r>
    </w:p>
    <w:p w:rsidR="00431CD0" w:rsidRPr="00F31C91" w:rsidRDefault="00F31C91" w:rsidP="0037306B">
      <w:pPr>
        <w:rPr>
          <w:i/>
          <w:sz w:val="20"/>
          <w:szCs w:val="20"/>
        </w:rPr>
      </w:pPr>
      <w:r w:rsidRPr="00F31C91">
        <w:rPr>
          <w:i/>
          <w:sz w:val="20"/>
          <w:szCs w:val="20"/>
        </w:rPr>
        <w:t>“</w:t>
      </w:r>
      <w:r w:rsidR="00431CD0" w:rsidRPr="00F31C91">
        <w:rPr>
          <w:i/>
          <w:sz w:val="20"/>
          <w:szCs w:val="20"/>
        </w:rPr>
        <w:t>The nRF5 SDK provides a rich and well tested software development environment for the nRF51 Series and nRF52 Series device</w:t>
      </w:r>
      <w:r w:rsidR="00161410" w:rsidRPr="00F31C91">
        <w:rPr>
          <w:i/>
          <w:sz w:val="20"/>
          <w:szCs w:val="20"/>
        </w:rPr>
        <w:t>s. […]</w:t>
      </w:r>
    </w:p>
    <w:p w:rsidR="00874E80" w:rsidRDefault="00161410" w:rsidP="00E76355">
      <w:pPr>
        <w:rPr>
          <w:i/>
          <w:sz w:val="20"/>
          <w:szCs w:val="20"/>
        </w:rPr>
      </w:pPr>
      <w:r w:rsidRPr="00F31C91">
        <w:rPr>
          <w:i/>
          <w:sz w:val="20"/>
          <w:szCs w:val="20"/>
        </w:rPr>
        <w:t>It includes a broad selection of drivers, libraries, examples for peripherals, SoftDevices, and proprietary radio protocols of the nRF51 Series and nRF52 Series.</w:t>
      </w:r>
      <w:r w:rsidR="00F31C91" w:rsidRPr="00F31C91">
        <w:rPr>
          <w:i/>
          <w:sz w:val="20"/>
          <w:szCs w:val="20"/>
        </w:rPr>
        <w:t>”</w:t>
      </w:r>
    </w:p>
    <w:p w:rsidR="003550B1" w:rsidRDefault="00B24A44" w:rsidP="00E76355">
      <w:r>
        <w:t>Like the SoftDevice, the SDK</w:t>
      </w:r>
      <w:r w:rsidR="00816957">
        <w:t xml:space="preserve"> make easier to </w:t>
      </w:r>
      <w:r w:rsidR="00C56CEC">
        <w:t xml:space="preserve">create application with </w:t>
      </w:r>
      <w:r w:rsidR="00A17C94">
        <w:t xml:space="preserve">different peripherals </w:t>
      </w:r>
      <w:r w:rsidR="005C2EAA">
        <w:t>of Nordic SoC.</w:t>
      </w:r>
      <w:r w:rsidR="00043DF4">
        <w:t xml:space="preserve"> But, as well, there are seve</w:t>
      </w:r>
      <w:r w:rsidR="00063007">
        <w:t>ra</w:t>
      </w:r>
      <w:r w:rsidR="00043DF4">
        <w:t xml:space="preserve">l </w:t>
      </w:r>
      <w:r w:rsidR="00F622CC">
        <w:t>versions</w:t>
      </w:r>
      <w:r w:rsidR="00043DF4">
        <w:t xml:space="preserve"> of the SDK and like the SoftDevice, each version</w:t>
      </w:r>
      <w:r w:rsidR="0081548F">
        <w:t xml:space="preserve"> is not necessarily compatible.</w:t>
      </w:r>
    </w:p>
    <w:p w:rsidR="001360BF" w:rsidRDefault="00C50F0B" w:rsidP="00E76355">
      <w:r>
        <w:t>In an application, the SoftDevice is flashed in another part of the memory whereas the Software Development Kit is completely a part of the application.</w:t>
      </w:r>
    </w:p>
    <w:p w:rsidR="002F45E7" w:rsidRDefault="002F45E7" w:rsidP="002F45E7">
      <w:pPr>
        <w:keepNext/>
        <w:jc w:val="center"/>
      </w:pPr>
      <w:r>
        <w:rPr>
          <w:noProof/>
          <w:lang w:val="nb-NO" w:eastAsia="nb-NO"/>
        </w:rPr>
        <w:lastRenderedPageBreak/>
        <w:drawing>
          <wp:inline distT="0" distB="0" distL="0" distR="0" wp14:anchorId="4F676AD0" wp14:editId="4B210285">
            <wp:extent cx="1743161" cy="1876567"/>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86584" cy="1923314"/>
                    </a:xfrm>
                    <a:prstGeom prst="rect">
                      <a:avLst/>
                    </a:prstGeom>
                  </pic:spPr>
                </pic:pic>
              </a:graphicData>
            </a:graphic>
          </wp:inline>
        </w:drawing>
      </w:r>
    </w:p>
    <w:p w:rsidR="001360BF" w:rsidRPr="00943038" w:rsidRDefault="002F45E7" w:rsidP="00943038">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2</w:t>
      </w:r>
      <w:r w:rsidR="001D7C01">
        <w:rPr>
          <w:noProof/>
        </w:rPr>
        <w:fldChar w:fldCharType="end"/>
      </w:r>
      <w:r>
        <w:t xml:space="preserve">: SoftDevice with an </w:t>
      </w:r>
      <w:r>
        <w:rPr>
          <w:noProof/>
        </w:rPr>
        <w:t>application in a Soc</w:t>
      </w:r>
      <w:r w:rsidR="001819B9">
        <w:rPr>
          <w:noProof/>
        </w:rPr>
        <w:t xml:space="preserve">, </w:t>
      </w:r>
      <w:r w:rsidR="00C707FC">
        <w:rPr>
          <w:noProof/>
        </w:rPr>
        <w:t xml:space="preserve">from </w:t>
      </w:r>
      <w:r w:rsidR="001819B9" w:rsidRPr="001819B9">
        <w:rPr>
          <w:noProof/>
        </w:rPr>
        <w:t>https://www.nordicsemi.com/</w:t>
      </w:r>
    </w:p>
    <w:p w:rsidR="00F17EE1" w:rsidRPr="00E76355" w:rsidRDefault="007D3B92" w:rsidP="00E76355">
      <w:r>
        <w:t>Nordic semiconductor already provides</w:t>
      </w:r>
      <w:r w:rsidR="00A47ABB">
        <w:t xml:space="preserve"> its SoftDevice and Software Development Kit to </w:t>
      </w:r>
      <w:r w:rsidR="00E8205A">
        <w:t xml:space="preserve">help to development application with Nordic </w:t>
      </w:r>
      <w:r w:rsidR="00560A50">
        <w:t>SoC</w:t>
      </w:r>
      <w:r w:rsidR="00387CE1">
        <w:t>.</w:t>
      </w:r>
      <w:r w:rsidR="00E8205A">
        <w:t xml:space="preserve"> T</w:t>
      </w:r>
      <w:r w:rsidR="001A172A">
        <w:t>herefore, w</w:t>
      </w:r>
      <w:r w:rsidR="00EC7215">
        <w:t>hy using Zephyr RTOS</w:t>
      </w:r>
      <w:r w:rsidR="00E8205A">
        <w:t>?</w:t>
      </w:r>
    </w:p>
    <w:p w:rsidR="006B5C19" w:rsidRDefault="0033347F" w:rsidP="0033347F">
      <w:pPr>
        <w:pStyle w:val="Heading2"/>
      </w:pPr>
      <w:r>
        <w:t>Source</w:t>
      </w:r>
    </w:p>
    <w:p w:rsidR="00DE7798" w:rsidRDefault="001D7C01" w:rsidP="006379F6">
      <w:pPr>
        <w:spacing w:after="0"/>
      </w:pPr>
      <w:hyperlink r:id="rId10" w:history="1">
        <w:r w:rsidR="009135C4" w:rsidRPr="00154B00">
          <w:rPr>
            <w:rStyle w:val="Hyperlink"/>
          </w:rPr>
          <w:t>https://infocenter.nordicsemi.com/index.jsp</w:t>
        </w:r>
      </w:hyperlink>
    </w:p>
    <w:p w:rsidR="00BD47F2" w:rsidRDefault="001D7C01" w:rsidP="006379F6">
      <w:pPr>
        <w:spacing w:after="0"/>
      </w:pPr>
      <w:hyperlink r:id="rId11" w:history="1">
        <w:r w:rsidR="006379F6" w:rsidRPr="00154B00">
          <w:rPr>
            <w:rStyle w:val="Hyperlink"/>
          </w:rPr>
          <w:t>https://www.nordicsemi.com/eng/Products/Bluetooth-low-energy/nRF5-SDK</w:t>
        </w:r>
      </w:hyperlink>
    </w:p>
    <w:p w:rsidR="004A0CD7" w:rsidRDefault="001D7C01" w:rsidP="004A0CD7">
      <w:pPr>
        <w:spacing w:after="0"/>
      </w:pPr>
      <w:hyperlink r:id="rId12" w:history="1">
        <w:r w:rsidR="009A4210" w:rsidRPr="00154B00">
          <w:rPr>
            <w:rStyle w:val="Hyperlink"/>
          </w:rPr>
          <w:t>https://www.nordicsemi.com/Products/nRF51-Series-SoC</w:t>
        </w:r>
      </w:hyperlink>
    </w:p>
    <w:p w:rsidR="009A4210" w:rsidRPr="00DE7798" w:rsidRDefault="009A4210" w:rsidP="004A0CD7">
      <w:pPr>
        <w:spacing w:after="0"/>
      </w:pPr>
    </w:p>
    <w:p w:rsidR="00187606" w:rsidRDefault="00187606" w:rsidP="00187606">
      <w:pPr>
        <w:pStyle w:val="Heading1"/>
      </w:pPr>
      <w:bookmarkStart w:id="2" w:name="_Ref491200360"/>
      <w:r>
        <w:t>Why Zephyr RTOS?</w:t>
      </w:r>
      <w:bookmarkEnd w:id="2"/>
    </w:p>
    <w:p w:rsidR="00187606" w:rsidRPr="00277C61" w:rsidRDefault="00187606" w:rsidP="00187606">
      <w:r>
        <w:t>Here is the description from Zephyr Project GitHub Repository.</w:t>
      </w:r>
    </w:p>
    <w:p w:rsidR="00187606" w:rsidRPr="00312D22" w:rsidRDefault="00187606" w:rsidP="00187606">
      <w:pPr>
        <w:rPr>
          <w:i/>
          <w:sz w:val="20"/>
          <w:szCs w:val="20"/>
        </w:rPr>
      </w:pPr>
      <w:r>
        <w:rPr>
          <w:i/>
          <w:sz w:val="20"/>
          <w:szCs w:val="20"/>
        </w:rPr>
        <w:t>“</w:t>
      </w:r>
      <w:r w:rsidRPr="00B71A46">
        <w:rPr>
          <w:i/>
          <w:sz w:val="20"/>
          <w:szCs w:val="20"/>
        </w:rPr>
        <w:t>The Zephyr™</w:t>
      </w:r>
      <w:r>
        <w:t xml:space="preserve"> </w:t>
      </w:r>
      <w:r w:rsidRPr="00312D22">
        <w:rPr>
          <w:i/>
          <w:sz w:val="20"/>
          <w:szCs w:val="20"/>
        </w:rPr>
        <w:t>Project is a scalable real-time operating system (RTOS) supporting multiple hardware architectures, optimized for resource constrained devices, and built with security in mind.</w:t>
      </w:r>
    </w:p>
    <w:p w:rsidR="00187606" w:rsidRPr="00312D22" w:rsidRDefault="00187606" w:rsidP="00187606">
      <w:pPr>
        <w:rPr>
          <w:i/>
          <w:sz w:val="20"/>
          <w:szCs w:val="20"/>
        </w:rPr>
      </w:pPr>
      <w:r w:rsidRPr="00312D22">
        <w:rPr>
          <w:i/>
          <w:sz w:val="20"/>
          <w:szCs w:val="20"/>
        </w:rPr>
        <w:t>The Zephyr OS is based on a small-footprint kernel designed for use on resource-constrained systems: from simple embedded environmental sensors and LED wearables to sophisticated smart watches and IoT wireless gateways.</w:t>
      </w:r>
    </w:p>
    <w:p w:rsidR="00187606" w:rsidRPr="00312D22" w:rsidRDefault="00187606" w:rsidP="00187606">
      <w:pPr>
        <w:rPr>
          <w:i/>
          <w:sz w:val="20"/>
          <w:szCs w:val="20"/>
        </w:rPr>
      </w:pPr>
      <w:r w:rsidRPr="00312D22">
        <w:rPr>
          <w:i/>
          <w:sz w:val="20"/>
          <w:szCs w:val="20"/>
        </w:rPr>
        <w:t xml:space="preserve">The Zephyr kernel supports multiple architectures, including ARM Cortex-M, Intel x86, ARC, NIOS II and RISC V, and a large number of </w:t>
      </w:r>
      <w:hyperlink r:id="rId13" w:history="1">
        <w:r w:rsidRPr="00312D22">
          <w:rPr>
            <w:i/>
            <w:sz w:val="20"/>
            <w:szCs w:val="20"/>
          </w:rPr>
          <w:t>supported boards</w:t>
        </w:r>
      </w:hyperlink>
      <w:r w:rsidRPr="00312D22">
        <w:rPr>
          <w:i/>
          <w:sz w:val="20"/>
          <w:szCs w:val="20"/>
        </w:rPr>
        <w:t>.</w:t>
      </w:r>
      <w:r>
        <w:rPr>
          <w:i/>
          <w:sz w:val="20"/>
          <w:szCs w:val="20"/>
        </w:rPr>
        <w:t>”</w:t>
      </w:r>
    </w:p>
    <w:p w:rsidR="00187606" w:rsidRDefault="00187606" w:rsidP="00187606">
      <w:pPr>
        <w:keepNext/>
        <w:jc w:val="center"/>
      </w:pPr>
      <w:r>
        <w:rPr>
          <w:noProof/>
          <w:lang w:val="nb-NO" w:eastAsia="nb-NO"/>
        </w:rPr>
        <w:drawing>
          <wp:inline distT="0" distB="0" distL="0" distR="0" wp14:anchorId="5D8BEABF" wp14:editId="5BB97681">
            <wp:extent cx="2412691" cy="825689"/>
            <wp:effectExtent l="0" t="0" r="6985" b="0"/>
            <wp:docPr id="6" name="Image 6" descr="C:\Users\Nathan Loretan\AppData\Local\Microsoft\Windows\INetCache\Content.Word\logo_zeph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logo_zephy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434082" cy="833010"/>
                    </a:xfrm>
                    <a:prstGeom prst="rect">
                      <a:avLst/>
                    </a:prstGeom>
                    <a:noFill/>
                    <a:ln>
                      <a:noFill/>
                    </a:ln>
                  </pic:spPr>
                </pic:pic>
              </a:graphicData>
            </a:graphic>
          </wp:inline>
        </w:drawing>
      </w:r>
    </w:p>
    <w:p w:rsidR="00187606" w:rsidRDefault="00187606" w:rsidP="00187606">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3</w:t>
      </w:r>
      <w:r w:rsidR="001D7C01">
        <w:rPr>
          <w:noProof/>
        </w:rPr>
        <w:fldChar w:fldCharType="end"/>
      </w:r>
      <w:r>
        <w:t>: Zephyr RTOS logo</w:t>
      </w:r>
    </w:p>
    <w:p w:rsidR="002324FA" w:rsidRPr="002324FA" w:rsidRDefault="002324FA" w:rsidP="002324FA"/>
    <w:p w:rsidR="00187606" w:rsidRDefault="00187606" w:rsidP="00187606">
      <w:pPr>
        <w:pStyle w:val="Heading2"/>
      </w:pPr>
      <w:r>
        <w:t>Philosophy</w:t>
      </w:r>
    </w:p>
    <w:p w:rsidR="00187606" w:rsidRDefault="00187606" w:rsidP="00187606">
      <w:r>
        <w:t>Zephyr is Apache 2.0 licensed and has a fully open development model. The terms and conditions of this license are mainly:</w:t>
      </w:r>
    </w:p>
    <w:p w:rsidR="00187606" w:rsidRPr="0045365F" w:rsidRDefault="00187606" w:rsidP="00187606">
      <w:pPr>
        <w:pStyle w:val="ListParagraph"/>
        <w:numPr>
          <w:ilvl w:val="0"/>
          <w:numId w:val="11"/>
        </w:numPr>
      </w:pPr>
      <w:r w:rsidRPr="0045365F">
        <w:rPr>
          <w:lang w:eastAsia="en-GB"/>
        </w:rPr>
        <w:t>all copies, modified or unmodified, are accompanied by a copy of the licence</w:t>
      </w:r>
    </w:p>
    <w:p w:rsidR="00187606" w:rsidRPr="0045365F" w:rsidRDefault="00187606" w:rsidP="00187606">
      <w:pPr>
        <w:pStyle w:val="ListParagraph"/>
        <w:numPr>
          <w:ilvl w:val="0"/>
          <w:numId w:val="11"/>
        </w:numPr>
        <w:rPr>
          <w:lang w:eastAsia="en-GB"/>
        </w:rPr>
      </w:pPr>
      <w:r w:rsidRPr="0045365F">
        <w:rPr>
          <w:lang w:eastAsia="en-GB"/>
        </w:rPr>
        <w:t>all modifications are clearly marked as being the work of the modifier</w:t>
      </w:r>
    </w:p>
    <w:p w:rsidR="00187606" w:rsidRPr="0045365F" w:rsidRDefault="00187606" w:rsidP="00187606">
      <w:pPr>
        <w:pStyle w:val="ListParagraph"/>
        <w:numPr>
          <w:ilvl w:val="0"/>
          <w:numId w:val="11"/>
        </w:numPr>
        <w:rPr>
          <w:lang w:eastAsia="en-GB"/>
        </w:rPr>
      </w:pPr>
      <w:r w:rsidRPr="0045365F">
        <w:rPr>
          <w:lang w:eastAsia="en-GB"/>
        </w:rPr>
        <w:t>all notices of copyright, trademark and patent rights are reproduced accurately in distributed copies</w:t>
      </w:r>
    </w:p>
    <w:p w:rsidR="00187606" w:rsidRPr="0045365F" w:rsidRDefault="00187606" w:rsidP="00187606">
      <w:pPr>
        <w:pStyle w:val="ListParagraph"/>
        <w:numPr>
          <w:ilvl w:val="0"/>
          <w:numId w:val="11"/>
        </w:numPr>
        <w:rPr>
          <w:lang w:eastAsia="en-GB"/>
        </w:rPr>
      </w:pPr>
      <w:r w:rsidRPr="0045365F">
        <w:rPr>
          <w:lang w:eastAsia="en-GB"/>
        </w:rPr>
        <w:lastRenderedPageBreak/>
        <w:t>the licensee does not use any trademarks that belong to the licensor</w:t>
      </w:r>
    </w:p>
    <w:p w:rsidR="00187606" w:rsidRDefault="00187606" w:rsidP="00187606">
      <w:r>
        <w:t>Hence, it is possible to anyone to access to the source code and to modify it as he wants regards to the license’s conditions.</w:t>
      </w:r>
    </w:p>
    <w:p w:rsidR="00187606" w:rsidRDefault="00187606" w:rsidP="00187606">
      <w:r>
        <w:t xml:space="preserve">In addition of the Apache license, Zephyr Project source is maintained on a public GitHub Repository. GitHub allow anyone to be a contributor of the project by notifying bugs or by proposing improvements. </w:t>
      </w:r>
    </w:p>
    <w:p w:rsidR="00187606" w:rsidRDefault="00187606" w:rsidP="00187606">
      <w:r>
        <w:t>To contribute to the project, a programmer pulls a request for a bug or improvement that will be analysed by one or several main developers of the project. If the request is approved, the code of the request is merge with the source code of the project.</w:t>
      </w:r>
    </w:p>
    <w:p w:rsidR="002324FA" w:rsidRPr="005002A0" w:rsidRDefault="002324FA" w:rsidP="00187606"/>
    <w:p w:rsidR="00187606" w:rsidRPr="007E5BE6" w:rsidRDefault="00187606" w:rsidP="00187606">
      <w:pPr>
        <w:pStyle w:val="Heading2"/>
      </w:pPr>
      <w:r>
        <w:t>Benefits for Nordic Semiconductor</w:t>
      </w:r>
    </w:p>
    <w:p w:rsidR="00187606" w:rsidRDefault="00187606" w:rsidP="00187606">
      <w:r>
        <w:t>Nordic is currently member of the Zephyr RTOS. Therefore, it is already possible to use Zephyr RTOS with nRF5x series SoC. However, it is already possible to use different RTOS as FreeRTOS or Keil with Nordic’s produces. So, why is it interesting for Nordic Semiconductor?</w:t>
      </w:r>
    </w:p>
    <w:p w:rsidR="00187606" w:rsidRDefault="00187606" w:rsidP="009164F1">
      <w:r>
        <w:t>At first,</w:t>
      </w:r>
      <w:r w:rsidR="009164F1">
        <w:t xml:space="preserve"> Zephyr RTOS is interested because it </w:t>
      </w:r>
      <w:r>
        <w:t>provides all the tools to develop a IoT application with Bluetooth</w:t>
      </w:r>
      <w:r w:rsidR="00E466EB">
        <w:t>, Networking, I/O D</w:t>
      </w:r>
      <w:r w:rsidR="00CA292D">
        <w:t>rivers API</w:t>
      </w:r>
      <w:r w:rsidR="00F87776">
        <w:t xml:space="preserve"> with an Operating System</w:t>
      </w:r>
      <w:r w:rsidR="00CA292D">
        <w:t>.</w:t>
      </w:r>
      <w:r w:rsidR="00E3653D">
        <w:t xml:space="preserve"> When a customer want</w:t>
      </w:r>
      <w:r w:rsidR="00074846">
        <w:t>s</w:t>
      </w:r>
      <w:r w:rsidR="00E3653D">
        <w:t xml:space="preserve"> to use</w:t>
      </w:r>
      <w:r w:rsidR="0079339F">
        <w:t xml:space="preserve"> an RTOS, he need to use it in addition of the SoftDevice. However, with Zephyr RT</w:t>
      </w:r>
      <w:r w:rsidR="00A64D97">
        <w:t>OS, everything is in on system.</w:t>
      </w:r>
    </w:p>
    <w:p w:rsidR="00187606" w:rsidRDefault="00722C8F" w:rsidP="00187606">
      <w:r>
        <w:t>Thirdly</w:t>
      </w:r>
      <w:r w:rsidR="00187606">
        <w:t>, Zephyr RTOS supports multiple hardware architectures and it allows to easily port an application on new nRF5x series release</w:t>
      </w:r>
      <w:r w:rsidR="00187606" w:rsidRPr="00064B34">
        <w:rPr>
          <w:color w:val="FF0000"/>
        </w:rPr>
        <w:t xml:space="preserve"> </w:t>
      </w:r>
      <w:r w:rsidR="00187606" w:rsidRPr="00722C8F">
        <w:t>without changing the Nordic’s SoftDevices and SDK version.</w:t>
      </w:r>
    </w:p>
    <w:p w:rsidR="00187606" w:rsidRDefault="00187606" w:rsidP="00187606">
      <w:r>
        <w:t xml:space="preserve">Then, Zephyr RTOS is an Open Source Project. Hence, it is possible to adapt easily the RTOS and to add tools for a specific project and to contribute to the project.   </w:t>
      </w:r>
    </w:p>
    <w:p w:rsidR="0056346C" w:rsidRDefault="00187606" w:rsidP="00187606">
      <w:r>
        <w:t xml:space="preserve">The last reason concerns the memory. The nRF5x series allows to use complex RTOS that require more RAM and Flash memory as Zephyr. More, Zephyr is a fusion between the SDK and the SoftDevice and therefore saves more </w:t>
      </w:r>
      <w:r w:rsidR="00E86917">
        <w:t>ROM</w:t>
      </w:r>
      <w:r>
        <w:t xml:space="preserve"> and RAM memory.</w:t>
      </w:r>
    </w:p>
    <w:p w:rsidR="005D727E" w:rsidRPr="005D727E" w:rsidRDefault="005D727E" w:rsidP="00187606">
      <w:pPr>
        <w:rPr>
          <w:color w:val="FF0000"/>
        </w:rPr>
      </w:pPr>
      <w:r>
        <w:rPr>
          <w:color w:val="FF0000"/>
        </w:rPr>
        <w:t>Put the memory requirement of my own application</w:t>
      </w:r>
    </w:p>
    <w:tbl>
      <w:tblPr>
        <w:tblW w:w="6000" w:type="dxa"/>
        <w:jc w:val="center"/>
        <w:tblLook w:val="04A0" w:firstRow="1" w:lastRow="0" w:firstColumn="1" w:lastColumn="0" w:noHBand="0" w:noVBand="1"/>
      </w:tblPr>
      <w:tblGrid>
        <w:gridCol w:w="1200"/>
        <w:gridCol w:w="2400"/>
        <w:gridCol w:w="2400"/>
      </w:tblGrid>
      <w:tr w:rsidR="00187606" w:rsidRPr="00E33C4C" w:rsidTr="001659EA">
        <w:trPr>
          <w:trHeight w:val="293"/>
          <w:jc w:val="center"/>
        </w:trPr>
        <w:tc>
          <w:tcPr>
            <w:tcW w:w="1200" w:type="dxa"/>
            <w:tcBorders>
              <w:top w:val="nil"/>
              <w:left w:val="nil"/>
              <w:bottom w:val="single" w:sz="8" w:space="0" w:color="auto"/>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 </w:t>
            </w:r>
          </w:p>
        </w:tc>
        <w:tc>
          <w:tcPr>
            <w:tcW w:w="2400" w:type="dxa"/>
            <w:tcBorders>
              <w:top w:val="nil"/>
              <w:left w:val="nil"/>
              <w:bottom w:val="single" w:sz="8" w:space="0" w:color="auto"/>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SoftDevice</w:t>
            </w:r>
          </w:p>
        </w:tc>
        <w:tc>
          <w:tcPr>
            <w:tcW w:w="2400" w:type="dxa"/>
            <w:tcBorders>
              <w:top w:val="nil"/>
              <w:left w:val="nil"/>
              <w:bottom w:val="single" w:sz="8" w:space="0" w:color="auto"/>
              <w:right w:val="nil"/>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Zephyr RTOS</w:t>
            </w:r>
          </w:p>
        </w:tc>
      </w:tr>
      <w:tr w:rsidR="00187606"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Flash</w:t>
            </w:r>
          </w:p>
        </w:tc>
        <w:tc>
          <w:tcPr>
            <w:tcW w:w="2400" w:type="dxa"/>
            <w:tcBorders>
              <w:top w:val="single" w:sz="8" w:space="0" w:color="auto"/>
              <w:left w:val="nil"/>
              <w:bottom w:val="nil"/>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136kBytes</w:t>
            </w:r>
          </w:p>
        </w:tc>
        <w:tc>
          <w:tcPr>
            <w:tcW w:w="2400" w:type="dxa"/>
            <w:tcBorders>
              <w:top w:val="single" w:sz="8" w:space="0" w:color="auto"/>
              <w:left w:val="nil"/>
              <w:bottom w:val="nil"/>
              <w:right w:val="nil"/>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47kBytes</w:t>
            </w:r>
          </w:p>
        </w:tc>
      </w:tr>
      <w:tr w:rsidR="00187606"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hideMark/>
          </w:tcPr>
          <w:p w:rsidR="00187606" w:rsidRPr="00E33C4C" w:rsidRDefault="00187606" w:rsidP="001659EA">
            <w:pPr>
              <w:spacing w:after="0" w:line="240" w:lineRule="auto"/>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RAM</w:t>
            </w:r>
          </w:p>
        </w:tc>
        <w:tc>
          <w:tcPr>
            <w:tcW w:w="2400" w:type="dxa"/>
            <w:tcBorders>
              <w:top w:val="nil"/>
              <w:left w:val="nil"/>
              <w:bottom w:val="nil"/>
              <w:right w:val="single" w:sz="8" w:space="0" w:color="000000"/>
            </w:tcBorders>
            <w:shd w:val="clear" w:color="auto" w:fill="auto"/>
            <w:noWrap/>
            <w:vAlign w:val="bottom"/>
            <w:hideMark/>
          </w:tcPr>
          <w:p w:rsidR="00187606" w:rsidRPr="00E33C4C" w:rsidRDefault="00187606" w:rsidP="001659EA">
            <w:pPr>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8kBytes</w:t>
            </w:r>
          </w:p>
        </w:tc>
        <w:tc>
          <w:tcPr>
            <w:tcW w:w="2400" w:type="dxa"/>
            <w:tcBorders>
              <w:top w:val="nil"/>
              <w:left w:val="nil"/>
              <w:bottom w:val="nil"/>
              <w:right w:val="nil"/>
            </w:tcBorders>
            <w:shd w:val="clear" w:color="auto" w:fill="auto"/>
            <w:noWrap/>
            <w:vAlign w:val="bottom"/>
            <w:hideMark/>
          </w:tcPr>
          <w:p w:rsidR="00187606" w:rsidRPr="00E33C4C" w:rsidRDefault="00187606" w:rsidP="001659EA">
            <w:pPr>
              <w:keepNext/>
              <w:spacing w:after="0" w:line="240" w:lineRule="auto"/>
              <w:jc w:val="center"/>
              <w:rPr>
                <w:rFonts w:ascii="Calibri" w:eastAsia="Times New Roman" w:hAnsi="Calibri" w:cs="Times New Roman"/>
                <w:color w:val="FF0000"/>
                <w:lang w:eastAsia="en-GB"/>
              </w:rPr>
            </w:pPr>
            <w:r w:rsidRPr="00E33C4C">
              <w:rPr>
                <w:rFonts w:ascii="Calibri" w:eastAsia="Times New Roman" w:hAnsi="Calibri" w:cs="Times New Roman"/>
                <w:color w:val="FF0000"/>
                <w:lang w:eastAsia="en-GB"/>
              </w:rPr>
              <w:t>14kBytes</w:t>
            </w:r>
          </w:p>
        </w:tc>
      </w:tr>
      <w:tr w:rsidR="00732150" w:rsidRPr="00E33C4C" w:rsidTr="001659EA">
        <w:trPr>
          <w:trHeight w:val="285"/>
          <w:jc w:val="center"/>
        </w:trPr>
        <w:tc>
          <w:tcPr>
            <w:tcW w:w="1200" w:type="dxa"/>
            <w:tcBorders>
              <w:top w:val="nil"/>
              <w:left w:val="nil"/>
              <w:bottom w:val="nil"/>
              <w:right w:val="single" w:sz="8" w:space="0" w:color="auto"/>
            </w:tcBorders>
            <w:shd w:val="clear" w:color="auto" w:fill="auto"/>
            <w:noWrap/>
            <w:vAlign w:val="bottom"/>
          </w:tcPr>
          <w:p w:rsidR="00732150" w:rsidRPr="00E33C4C" w:rsidRDefault="00732150" w:rsidP="001659EA">
            <w:pPr>
              <w:spacing w:after="0" w:line="240" w:lineRule="auto"/>
              <w:rPr>
                <w:rFonts w:ascii="Calibri" w:eastAsia="Times New Roman" w:hAnsi="Calibri" w:cs="Times New Roman"/>
                <w:color w:val="FF0000"/>
                <w:lang w:eastAsia="en-GB"/>
              </w:rPr>
            </w:pPr>
          </w:p>
        </w:tc>
        <w:tc>
          <w:tcPr>
            <w:tcW w:w="2400" w:type="dxa"/>
            <w:tcBorders>
              <w:top w:val="nil"/>
              <w:left w:val="nil"/>
              <w:bottom w:val="nil"/>
              <w:right w:val="single" w:sz="8" w:space="0" w:color="000000"/>
            </w:tcBorders>
            <w:shd w:val="clear" w:color="auto" w:fill="auto"/>
            <w:noWrap/>
            <w:vAlign w:val="bottom"/>
          </w:tcPr>
          <w:p w:rsidR="00732150" w:rsidRPr="00E33C4C" w:rsidRDefault="00732150" w:rsidP="001659EA">
            <w:pPr>
              <w:spacing w:after="0" w:line="240" w:lineRule="auto"/>
              <w:jc w:val="center"/>
              <w:rPr>
                <w:rFonts w:ascii="Calibri" w:eastAsia="Times New Roman" w:hAnsi="Calibri" w:cs="Times New Roman"/>
                <w:color w:val="FF0000"/>
                <w:lang w:eastAsia="en-GB"/>
              </w:rPr>
            </w:pPr>
          </w:p>
        </w:tc>
        <w:tc>
          <w:tcPr>
            <w:tcW w:w="2400" w:type="dxa"/>
            <w:tcBorders>
              <w:top w:val="nil"/>
              <w:left w:val="nil"/>
              <w:bottom w:val="nil"/>
              <w:right w:val="nil"/>
            </w:tcBorders>
            <w:shd w:val="clear" w:color="auto" w:fill="auto"/>
            <w:noWrap/>
            <w:vAlign w:val="bottom"/>
          </w:tcPr>
          <w:p w:rsidR="00732150" w:rsidRPr="00E33C4C" w:rsidRDefault="00732150" w:rsidP="001659EA">
            <w:pPr>
              <w:keepNext/>
              <w:spacing w:after="0" w:line="240" w:lineRule="auto"/>
              <w:jc w:val="center"/>
              <w:rPr>
                <w:rFonts w:ascii="Calibri" w:eastAsia="Times New Roman" w:hAnsi="Calibri" w:cs="Times New Roman"/>
                <w:color w:val="FF0000"/>
                <w:lang w:eastAsia="en-GB"/>
              </w:rPr>
            </w:pPr>
          </w:p>
        </w:tc>
      </w:tr>
    </w:tbl>
    <w:p w:rsidR="00187606" w:rsidRPr="00E33C4C" w:rsidRDefault="00187606" w:rsidP="00187606">
      <w:pPr>
        <w:pStyle w:val="Caption"/>
        <w:jc w:val="center"/>
        <w:rPr>
          <w:color w:val="FF0000"/>
        </w:rPr>
      </w:pPr>
      <w:r w:rsidRPr="00E33C4C">
        <w:rPr>
          <w:color w:val="FF0000"/>
        </w:rPr>
        <w:t xml:space="preserve">Table </w:t>
      </w:r>
      <w:r w:rsidRPr="00E33C4C">
        <w:rPr>
          <w:color w:val="FF0000"/>
        </w:rPr>
        <w:fldChar w:fldCharType="begin"/>
      </w:r>
      <w:r w:rsidRPr="00E33C4C">
        <w:rPr>
          <w:color w:val="FF0000"/>
        </w:rPr>
        <w:instrText xml:space="preserve"> SEQ Table \* ARABIC </w:instrText>
      </w:r>
      <w:r w:rsidRPr="00E33C4C">
        <w:rPr>
          <w:color w:val="FF0000"/>
        </w:rPr>
        <w:fldChar w:fldCharType="separate"/>
      </w:r>
      <w:r w:rsidR="00C92018">
        <w:rPr>
          <w:noProof/>
          <w:color w:val="FF0000"/>
        </w:rPr>
        <w:t>1</w:t>
      </w:r>
      <w:r w:rsidRPr="00E33C4C">
        <w:rPr>
          <w:noProof/>
          <w:color w:val="FF0000"/>
        </w:rPr>
        <w:fldChar w:fldCharType="end"/>
      </w:r>
      <w:r w:rsidRPr="00E33C4C">
        <w:rPr>
          <w:color w:val="FF0000"/>
        </w:rPr>
        <w:t>: Comparison of memory requirement</w:t>
      </w:r>
    </w:p>
    <w:p w:rsidR="00187606" w:rsidRDefault="00187606" w:rsidP="00187606">
      <w:r>
        <w:t>Note: The value for the SoftDevice are the value indicated in the examples of the nRF5 SDK v13.0.0.</w:t>
      </w:r>
    </w:p>
    <w:p w:rsidR="002324FA" w:rsidRPr="007F0FBC" w:rsidRDefault="002324FA" w:rsidP="00187606"/>
    <w:p w:rsidR="00187606" w:rsidRDefault="00187606" w:rsidP="00187606">
      <w:pPr>
        <w:pStyle w:val="Heading2"/>
      </w:pPr>
      <w:r>
        <w:t>My Contribution</w:t>
      </w:r>
    </w:p>
    <w:p w:rsidR="00187606" w:rsidRDefault="00187606" w:rsidP="00187606">
      <w:r>
        <w:t>As Zephyr is a recent project, some tools, useful for my project, were not already provided by Zephyr. Therefore, I contributed to the Zephyr project during my Bachelor’s Thesis. My contribution is:</w:t>
      </w:r>
    </w:p>
    <w:p w:rsidR="00187606" w:rsidRDefault="00187606" w:rsidP="00187606">
      <w:pPr>
        <w:pStyle w:val="ListParagraph"/>
        <w:numPr>
          <w:ilvl w:val="0"/>
          <w:numId w:val="11"/>
        </w:numPr>
      </w:pPr>
      <w:r>
        <w:t>Fix a bug on the nRF5x SPI driver configuration</w:t>
      </w:r>
    </w:p>
    <w:p w:rsidR="001637E0" w:rsidRPr="007B3728" w:rsidRDefault="001637E0" w:rsidP="00187606">
      <w:pPr>
        <w:pStyle w:val="ListParagraph"/>
        <w:numPr>
          <w:ilvl w:val="0"/>
          <w:numId w:val="11"/>
        </w:numPr>
        <w:rPr>
          <w:color w:val="FF0000"/>
        </w:rPr>
      </w:pPr>
      <w:r w:rsidRPr="007B3728">
        <w:rPr>
          <w:color w:val="FF0000"/>
        </w:rPr>
        <w:t>Report a problem with the function to enter in IDLE mode</w:t>
      </w:r>
    </w:p>
    <w:p w:rsidR="007B3728" w:rsidRPr="002E09A1" w:rsidRDefault="004563DD" w:rsidP="00187606">
      <w:pPr>
        <w:pStyle w:val="ListParagraph"/>
        <w:numPr>
          <w:ilvl w:val="0"/>
          <w:numId w:val="11"/>
        </w:numPr>
        <w:rPr>
          <w:color w:val="FF0000"/>
        </w:rPr>
      </w:pPr>
      <w:r w:rsidRPr="002E09A1">
        <w:rPr>
          <w:color w:val="FF0000"/>
        </w:rPr>
        <w:t xml:space="preserve">Report </w:t>
      </w:r>
      <w:r w:rsidR="008764EA" w:rsidRPr="002E09A1">
        <w:rPr>
          <w:color w:val="FF0000"/>
        </w:rPr>
        <w:t>a problem in the connection with nRF-Connect</w:t>
      </w:r>
      <w:r w:rsidR="00897DBF" w:rsidRPr="002E09A1">
        <w:rPr>
          <w:color w:val="FF0000"/>
        </w:rPr>
        <w:tab/>
        <w:t>-&gt; lose time</w:t>
      </w:r>
    </w:p>
    <w:p w:rsidR="00187606" w:rsidRDefault="00187606" w:rsidP="00187606">
      <w:r>
        <w:lastRenderedPageBreak/>
        <w:t>Because of a lack of time, I had no time to pull other requests during the project. But it is planned to pull requests for the element I added for my project:</w:t>
      </w:r>
    </w:p>
    <w:p w:rsidR="00187606" w:rsidRDefault="00187606" w:rsidP="00187606">
      <w:pPr>
        <w:pStyle w:val="ListParagraph"/>
        <w:numPr>
          <w:ilvl w:val="0"/>
          <w:numId w:val="11"/>
        </w:numPr>
      </w:pPr>
      <w:r>
        <w:t>nRF5840 GPIO Port 1 driver</w:t>
      </w:r>
    </w:p>
    <w:p w:rsidR="00187606" w:rsidRDefault="00187606" w:rsidP="00187606">
      <w:pPr>
        <w:pStyle w:val="ListParagraph"/>
        <w:numPr>
          <w:ilvl w:val="0"/>
          <w:numId w:val="11"/>
        </w:numPr>
      </w:pPr>
      <w:r>
        <w:t>nRF5840 SPI2 driver</w:t>
      </w:r>
    </w:p>
    <w:p w:rsidR="00187606" w:rsidRDefault="00187606" w:rsidP="00187606">
      <w:pPr>
        <w:pStyle w:val="ListParagraph"/>
        <w:numPr>
          <w:ilvl w:val="0"/>
          <w:numId w:val="11"/>
        </w:numPr>
      </w:pPr>
      <w:r>
        <w:t>Possibility to use the SPI and I2C on GPIO Port 1</w:t>
      </w:r>
    </w:p>
    <w:p w:rsidR="00012C62" w:rsidRDefault="00012C62" w:rsidP="00012C62">
      <w:r>
        <w:t>Despite I contributed a little bit to Zephyr RTOS, all those correction</w:t>
      </w:r>
      <w:r w:rsidR="00956BB7">
        <w:t>s</w:t>
      </w:r>
      <w:r>
        <w:t xml:space="preserve"> and modification</w:t>
      </w:r>
      <w:r w:rsidR="00956BB7">
        <w:t>s</w:t>
      </w:r>
      <w:r>
        <w:t xml:space="preserve"> make me waste time.</w:t>
      </w:r>
    </w:p>
    <w:p w:rsidR="002324FA" w:rsidRDefault="002324FA" w:rsidP="00012C62"/>
    <w:p w:rsidR="00187606" w:rsidRDefault="00187606" w:rsidP="00187606">
      <w:pPr>
        <w:pStyle w:val="Heading2"/>
      </w:pPr>
      <w:r>
        <w:t>Sources</w:t>
      </w:r>
    </w:p>
    <w:p w:rsidR="00187606" w:rsidRDefault="001D7C01" w:rsidP="00187606">
      <w:pPr>
        <w:spacing w:after="0"/>
        <w:rPr>
          <w:rStyle w:val="Hyperlink"/>
        </w:rPr>
      </w:pPr>
      <w:hyperlink r:id="rId15" w:history="1">
        <w:r w:rsidR="00187606" w:rsidRPr="009F709F">
          <w:rPr>
            <w:rStyle w:val="Hyperlink"/>
          </w:rPr>
          <w:t>https://www.zephyrproject.org/</w:t>
        </w:r>
      </w:hyperlink>
    </w:p>
    <w:p w:rsidR="00187606" w:rsidRDefault="001D7C01" w:rsidP="00B2297D">
      <w:pPr>
        <w:tabs>
          <w:tab w:val="left" w:pos="6738"/>
        </w:tabs>
        <w:spacing w:after="0"/>
      </w:pPr>
      <w:hyperlink r:id="rId16" w:history="1">
        <w:r w:rsidR="00187606" w:rsidRPr="001D26FD">
          <w:rPr>
            <w:rStyle w:val="Hyperlink"/>
          </w:rPr>
          <w:t>https://github.com/zephyrproject-rtos/zephyr</w:t>
        </w:r>
      </w:hyperlink>
    </w:p>
    <w:p w:rsidR="00187606" w:rsidRDefault="001D7C01" w:rsidP="00187606">
      <w:pPr>
        <w:spacing w:after="0"/>
      </w:pPr>
      <w:hyperlink r:id="rId17" w:history="1">
        <w:r w:rsidR="00187606" w:rsidRPr="009F709F">
          <w:rPr>
            <w:rStyle w:val="Hyperlink"/>
          </w:rPr>
          <w:t>https://nexus.zephyrproject.org/content/sites/site/org.zephyrproject.zephyr/dev/api/api.html</w:t>
        </w:r>
      </w:hyperlink>
    </w:p>
    <w:p w:rsidR="00187606" w:rsidRDefault="001D7C01" w:rsidP="00187606">
      <w:pPr>
        <w:spacing w:after="0"/>
      </w:pPr>
      <w:hyperlink r:id="rId18" w:history="1">
        <w:r w:rsidR="00187606" w:rsidRPr="009F709F">
          <w:rPr>
            <w:rStyle w:val="Hyperlink"/>
          </w:rPr>
          <w:t>https://devzone.nordicsemi.com/blogs/1059/nrf5x-support-within-the-zephyr-project-rtos/</w:t>
        </w:r>
      </w:hyperlink>
    </w:p>
    <w:p w:rsidR="00187606" w:rsidRDefault="001D7C01" w:rsidP="00187606">
      <w:pPr>
        <w:spacing w:after="0"/>
      </w:pPr>
      <w:hyperlink r:id="rId19" w:history="1">
        <w:r w:rsidR="00187606" w:rsidRPr="009F709F">
          <w:rPr>
            <w:rStyle w:val="Hyperlink"/>
          </w:rPr>
          <w:t>https://www.apache.org/licenses/LICENSE-2.0</w:t>
        </w:r>
      </w:hyperlink>
    </w:p>
    <w:p w:rsidR="00187606" w:rsidRDefault="001D7C01" w:rsidP="00F92C61">
      <w:pPr>
        <w:spacing w:after="0"/>
        <w:rPr>
          <w:rStyle w:val="Hyperlink"/>
        </w:rPr>
      </w:pPr>
      <w:hyperlink r:id="rId20" w:history="1">
        <w:r w:rsidR="00187606" w:rsidRPr="009F709F">
          <w:rPr>
            <w:rStyle w:val="Hyperlink"/>
          </w:rPr>
          <w:t>http://oss-watch.ac.uk/resources/apache2</w:t>
        </w:r>
      </w:hyperlink>
    </w:p>
    <w:p w:rsidR="00E01A5E" w:rsidRDefault="00E01A5E" w:rsidP="00F92C61">
      <w:pPr>
        <w:spacing w:after="0"/>
      </w:pPr>
    </w:p>
    <w:p w:rsidR="003347D8" w:rsidRDefault="003347D8" w:rsidP="003347D8">
      <w:pPr>
        <w:pStyle w:val="Heading1"/>
      </w:pPr>
      <w:r>
        <w:t>Bluetooth Low Energy</w:t>
      </w:r>
    </w:p>
    <w:p w:rsidR="003347D8" w:rsidRPr="006F2430" w:rsidRDefault="003347D8" w:rsidP="003347D8">
      <w:r>
        <w:t>This chapter only gives a small introduction of the Bluetooth Low Energy. Therefore, the explanations are really simplified.</w:t>
      </w:r>
    </w:p>
    <w:p w:rsidR="003347D8" w:rsidRDefault="003347D8" w:rsidP="003347D8">
      <w:pPr>
        <w:pStyle w:val="Heading2"/>
      </w:pPr>
      <w:r>
        <w:t>Introduction</w:t>
      </w:r>
    </w:p>
    <w:p w:rsidR="0097070B" w:rsidRDefault="003347D8" w:rsidP="003347D8">
      <w:r>
        <w:t>The Bluetooth Low Energy (BLE) or Bluetooth smart was introduced as part of the Bluetooth 4.0 core specification in 2010. While there is some overlap with classic Bluetooth, there is a difference between Bluetooth and Bluetooth Low Energy.</w:t>
      </w:r>
    </w:p>
    <w:p w:rsidR="003347D8" w:rsidRDefault="0097070B" w:rsidP="000F143C">
      <w:pPr>
        <w:jc w:val="center"/>
      </w:pPr>
      <w:r>
        <w:rPr>
          <w:noProof/>
          <w:lang w:val="nb-NO" w:eastAsia="nb-NO"/>
        </w:rPr>
        <w:drawing>
          <wp:inline distT="0" distB="0" distL="0" distR="0" wp14:anchorId="2AC0F3C1" wp14:editId="4753F2BA">
            <wp:extent cx="1910686" cy="626457"/>
            <wp:effectExtent l="0" t="0" r="0" b="2540"/>
            <wp:docPr id="15" name="Image 15" descr="https://upload.wikimedia.org/wikipedia/commons/thumb/2/20/Bluetooth_Smart_Logo.svg/2000px-Bluetooth_Smar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0/Bluetooth_Smart_Logo.svg/2000px-Bluetooth_Smart_Logo.sv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42188" cy="636786"/>
                    </a:xfrm>
                    <a:prstGeom prst="rect">
                      <a:avLst/>
                    </a:prstGeom>
                    <a:noFill/>
                    <a:ln>
                      <a:noFill/>
                    </a:ln>
                  </pic:spPr>
                </pic:pic>
              </a:graphicData>
            </a:graphic>
          </wp:inline>
        </w:drawing>
      </w:r>
    </w:p>
    <w:p w:rsidR="0097070B" w:rsidRDefault="0097070B" w:rsidP="0097070B">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4</w:t>
      </w:r>
      <w:r w:rsidR="001D7C01">
        <w:rPr>
          <w:noProof/>
        </w:rPr>
        <w:fldChar w:fldCharType="end"/>
      </w:r>
      <w:r>
        <w:t>: Bluetooth Smart Logo</w:t>
      </w:r>
    </w:p>
    <w:p w:rsidR="0097070B" w:rsidRDefault="0097070B" w:rsidP="003347D8"/>
    <w:p w:rsidR="003347D8" w:rsidRDefault="003347D8" w:rsidP="003347D8">
      <w:r>
        <w:t xml:space="preserve">Like Bluetooth, BLE operates in the 2.4GHz ISM band. However, in contrast to classic Bluetooth, BLE is designed to provide significantly lower power consumption by remaining sleeping except for when a connection event is initiated. The connection event is explained at chapter </w:t>
      </w:r>
      <w:r w:rsidRPr="00565E47">
        <w:rPr>
          <w:b/>
          <w:color w:val="4472C4" w:themeColor="accent1"/>
        </w:rPr>
        <w:fldChar w:fldCharType="begin"/>
      </w:r>
      <w:r w:rsidRPr="00565E47">
        <w:rPr>
          <w:b/>
          <w:color w:val="4472C4" w:themeColor="accent1"/>
        </w:rPr>
        <w:instrText xml:space="preserve"> REF _Ref489894686 \r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Pr>
          <w:b/>
          <w:color w:val="4472C4" w:themeColor="accent1"/>
        </w:rPr>
        <w:t>4.3.2.1</w:t>
      </w:r>
      <w:r w:rsidRPr="00565E47">
        <w:rPr>
          <w:b/>
          <w:color w:val="4472C4" w:themeColor="accent1"/>
        </w:rPr>
        <w:fldChar w:fldCharType="end"/>
      </w:r>
      <w:r w:rsidRPr="00565E47">
        <w:rPr>
          <w:b/>
          <w:color w:val="4472C4" w:themeColor="accent1"/>
        </w:rPr>
        <w:t xml:space="preserve"> </w:t>
      </w:r>
      <w:r w:rsidRPr="00565E47">
        <w:rPr>
          <w:b/>
          <w:color w:val="4472C4" w:themeColor="accent1"/>
        </w:rPr>
        <w:fldChar w:fldCharType="begin"/>
      </w:r>
      <w:r w:rsidRPr="00565E47">
        <w:rPr>
          <w:b/>
          <w:color w:val="4472C4" w:themeColor="accent1"/>
        </w:rPr>
        <w:instrText xml:space="preserve"> REF _Ref489894686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Pr="00164FE3">
        <w:rPr>
          <w:b/>
          <w:color w:val="4472C4" w:themeColor="accent1"/>
        </w:rPr>
        <w:t>Connection Interval</w:t>
      </w:r>
      <w:r w:rsidRPr="00565E47">
        <w:rPr>
          <w:b/>
          <w:color w:val="4472C4" w:themeColor="accent1"/>
        </w:rPr>
        <w:fldChar w:fldCharType="end"/>
      </w:r>
      <w:r>
        <w:t>.</w:t>
      </w:r>
    </w:p>
    <w:p w:rsidR="003347D8" w:rsidRDefault="003347D8" w:rsidP="003347D8">
      <w:pPr>
        <w:rPr>
          <w:rStyle w:val="hscoswrapper"/>
        </w:rPr>
      </w:pPr>
      <w:r>
        <w:rPr>
          <w:rStyle w:val="hscoswrapper"/>
        </w:rPr>
        <w:t>On the other hand, Bluetooth can handle a lot of data, e.g. video or audio, but consumes battery life quickly and costs a lot more. BLE is used for applications that do not need to exchange large amounts of data, e.g. sensors, and can therefore run on battery power for years at a cheaper cost.</w:t>
      </w:r>
    </w:p>
    <w:p w:rsidR="003347D8" w:rsidRDefault="003347D8" w:rsidP="003347D8">
      <w:pPr>
        <w:keepNext/>
        <w:jc w:val="center"/>
      </w:pPr>
    </w:p>
    <w:p w:rsidR="000F143C" w:rsidRDefault="0097070B" w:rsidP="00890464">
      <w:pPr>
        <w:keepNext/>
        <w:jc w:val="center"/>
      </w:pPr>
      <w:r>
        <w:rPr>
          <w:noProof/>
          <w:lang w:val="nb-NO" w:eastAsia="nb-NO"/>
        </w:rPr>
        <w:drawing>
          <wp:inline distT="0" distB="0" distL="0" distR="0">
            <wp:extent cx="5411470" cy="2136140"/>
            <wp:effectExtent l="0" t="0" r="0" b="0"/>
            <wp:docPr id="37" name="Image 37" descr="https://media.licdn.com/mpr/mpr/shrinknp_800_800/AAEAAQAAAAAAAAEZAAAAJDU1ZjEwYjE2LTZkN2EtNDgyNC05M2I5LWY1YWQ4MjNmNWU2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licdn.com/mpr/mpr/shrinknp_800_800/AAEAAQAAAAAAAAEZAAAAJDU1ZjEwYjE2LTZkN2EtNDgyNC05M2I5LWY1YWQ4MjNmNWU2Z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11470" cy="2136140"/>
                    </a:xfrm>
                    <a:prstGeom prst="rect">
                      <a:avLst/>
                    </a:prstGeom>
                    <a:noFill/>
                    <a:ln>
                      <a:noFill/>
                    </a:ln>
                  </pic:spPr>
                </pic:pic>
              </a:graphicData>
            </a:graphic>
          </wp:inline>
        </w:drawing>
      </w:r>
    </w:p>
    <w:p w:rsidR="0097070B" w:rsidRPr="0097070B" w:rsidRDefault="000F143C" w:rsidP="000F143C">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5</w:t>
      </w:r>
      <w:r w:rsidR="001D7C01">
        <w:rPr>
          <w:noProof/>
        </w:rPr>
        <w:fldChar w:fldCharType="end"/>
      </w:r>
      <w:r>
        <w:t xml:space="preserve">: Uses of Classic Bluetooth and BLE, from </w:t>
      </w:r>
      <w:r w:rsidRPr="001F4CA0">
        <w:t>https://www.bluetooth.org/</w:t>
      </w:r>
    </w:p>
    <w:p w:rsidR="00835B80" w:rsidRPr="00835B80" w:rsidRDefault="003347D8" w:rsidP="003347D8">
      <w:pPr>
        <w:rPr>
          <w:color w:val="0000FF"/>
          <w:u w:val="single"/>
        </w:rPr>
      </w:pPr>
      <w:r>
        <w:t xml:space="preserve">The BLE core 4.0 specification can be download at </w:t>
      </w:r>
      <w:hyperlink r:id="rId23" w:history="1">
        <w:r w:rsidRPr="00C332CA">
          <w:rPr>
            <w:rStyle w:val="Hyperlink"/>
          </w:rPr>
          <w:t>https://www.google.no/url?sa=t&amp;rct=j&amp;q=&amp;esrc=s&amp;source=web&amp;cd=1&amp;ved=0ahUKEwjY44ioy8XVAhXCb1AKHROJBYYQFggnMAA&amp;url=https%3A%2F%2Fwww.bluetooth.org%2Fdocman%2Fhandlers%2Fdownloaddoc.ashx%3Fdoc_id%3D229737&amp;usg=AFQjCNFY1IFeFAAWwimnoaWMsIRZQvPDSw</w:t>
        </w:r>
      </w:hyperlink>
    </w:p>
    <w:p w:rsidR="003347D8" w:rsidRDefault="003347D8" w:rsidP="003347D8">
      <w:pPr>
        <w:pStyle w:val="Heading2"/>
      </w:pPr>
      <w:r>
        <w:t>Roles</w:t>
      </w:r>
    </w:p>
    <w:p w:rsidR="003347D8" w:rsidRDefault="003347D8" w:rsidP="003347D8">
      <w:r>
        <w:t>The Bluetooth Low Energy can be used in four different roles. One device may support multiple roles.</w:t>
      </w:r>
    </w:p>
    <w:p w:rsidR="003347D8" w:rsidRDefault="003347D8" w:rsidP="003347D8">
      <w:pPr>
        <w:pStyle w:val="ListParagraph"/>
        <w:numPr>
          <w:ilvl w:val="0"/>
          <w:numId w:val="1"/>
        </w:numPr>
      </w:pPr>
      <w:r w:rsidRPr="00756829">
        <w:rPr>
          <w:b/>
        </w:rPr>
        <w:t>Broadcaster</w:t>
      </w:r>
      <w:r>
        <w:t>, transmitter only</w:t>
      </w:r>
    </w:p>
    <w:p w:rsidR="003347D8" w:rsidRDefault="003347D8" w:rsidP="003347D8">
      <w:pPr>
        <w:pStyle w:val="ListParagraph"/>
        <w:numPr>
          <w:ilvl w:val="0"/>
          <w:numId w:val="1"/>
        </w:numPr>
      </w:pPr>
      <w:r w:rsidRPr="00756829">
        <w:rPr>
          <w:b/>
        </w:rPr>
        <w:t>Observer</w:t>
      </w:r>
      <w:r>
        <w:t>, receiver only</w:t>
      </w:r>
    </w:p>
    <w:p w:rsidR="003347D8" w:rsidRDefault="003347D8" w:rsidP="003347D8">
      <w:pPr>
        <w:pStyle w:val="ListParagraph"/>
        <w:numPr>
          <w:ilvl w:val="0"/>
          <w:numId w:val="1"/>
        </w:numPr>
      </w:pPr>
      <w:r w:rsidRPr="00756829">
        <w:rPr>
          <w:b/>
        </w:rPr>
        <w:t>Peripheral</w:t>
      </w:r>
      <w:r>
        <w:rPr>
          <w:b/>
        </w:rPr>
        <w:t>,</w:t>
      </w:r>
      <w:r>
        <w:t xml:space="preserve"> usually slave / GATT Server</w:t>
      </w:r>
    </w:p>
    <w:p w:rsidR="003347D8" w:rsidRDefault="003347D8" w:rsidP="003347D8">
      <w:pPr>
        <w:pStyle w:val="ListParagraph"/>
        <w:numPr>
          <w:ilvl w:val="0"/>
          <w:numId w:val="1"/>
        </w:numPr>
      </w:pPr>
      <w:r w:rsidRPr="00756829">
        <w:rPr>
          <w:b/>
        </w:rPr>
        <w:t>Central</w:t>
      </w:r>
      <w:r>
        <w:t>, usually master / GATT Client</w:t>
      </w:r>
    </w:p>
    <w:p w:rsidR="003347D8" w:rsidRDefault="003347D8" w:rsidP="003347D8">
      <w:r>
        <w:t>The Broadcaster and observer are independent. However, the peripheral and the central are bonded each other. It is always the central that initiates connection to peripherals and a central can support multiple connections. But the peripheral can only be connected to one central.</w:t>
      </w:r>
    </w:p>
    <w:p w:rsidR="003347D8" w:rsidRDefault="003347D8" w:rsidP="003347D8">
      <w:r>
        <w:t xml:space="preserve">In this document, the peripheral is considered as a server and the central as a client which is the most current case. </w:t>
      </w:r>
    </w:p>
    <w:p w:rsidR="003347D8" w:rsidRDefault="003347D8" w:rsidP="003347D8">
      <w:pPr>
        <w:pStyle w:val="Heading2"/>
      </w:pPr>
      <w:r>
        <w:t>Connection</w:t>
      </w:r>
    </w:p>
    <w:p w:rsidR="003347D8" w:rsidRDefault="00E43D7E" w:rsidP="003347D8">
      <w:r>
        <w:t>The cycle of a</w:t>
      </w:r>
      <w:r w:rsidR="003347D8">
        <w:t xml:space="preserve"> BLE connection between a central and a peripheral is separated in three parts.</w:t>
      </w:r>
    </w:p>
    <w:p w:rsidR="003347D8" w:rsidRDefault="003347D8" w:rsidP="003347D8">
      <w:pPr>
        <w:pStyle w:val="ListParagraph"/>
        <w:numPr>
          <w:ilvl w:val="0"/>
          <w:numId w:val="1"/>
        </w:numPr>
      </w:pPr>
      <w:r w:rsidRPr="00884BF0">
        <w:rPr>
          <w:b/>
        </w:rPr>
        <w:t>Advertising</w:t>
      </w:r>
      <w:r>
        <w:t xml:space="preserve"> (peripheral) and </w:t>
      </w:r>
      <w:r w:rsidRPr="00884BF0">
        <w:rPr>
          <w:b/>
        </w:rPr>
        <w:t>scanning</w:t>
      </w:r>
      <w:r>
        <w:t xml:space="preserve"> (central)</w:t>
      </w:r>
    </w:p>
    <w:p w:rsidR="003347D8" w:rsidRPr="00515C1A" w:rsidRDefault="003347D8" w:rsidP="003347D8">
      <w:pPr>
        <w:pStyle w:val="ListParagraph"/>
        <w:numPr>
          <w:ilvl w:val="0"/>
          <w:numId w:val="1"/>
        </w:numPr>
      </w:pPr>
      <w:r>
        <w:rPr>
          <w:b/>
        </w:rPr>
        <w:t>Connection procedure</w:t>
      </w:r>
      <w:r>
        <w:t xml:space="preserve"> and </w:t>
      </w:r>
      <w:r>
        <w:rPr>
          <w:b/>
        </w:rPr>
        <w:t>services discovery</w:t>
      </w:r>
    </w:p>
    <w:p w:rsidR="003347D8" w:rsidRDefault="003347D8" w:rsidP="003347D8">
      <w:pPr>
        <w:pStyle w:val="ListParagraph"/>
        <w:numPr>
          <w:ilvl w:val="0"/>
          <w:numId w:val="1"/>
        </w:numPr>
      </w:pPr>
      <w:r>
        <w:rPr>
          <w:b/>
        </w:rPr>
        <w:t>Connection event</w:t>
      </w:r>
      <w:r w:rsidR="00C139B8">
        <w:rPr>
          <w:b/>
        </w:rPr>
        <w:t>s</w:t>
      </w:r>
    </w:p>
    <w:p w:rsidR="003347D8" w:rsidRDefault="003347D8" w:rsidP="003347D8">
      <w:pPr>
        <w:pStyle w:val="Heading3"/>
      </w:pPr>
      <w:r>
        <w:t>Advertising and Scanning</w:t>
      </w:r>
    </w:p>
    <w:p w:rsidR="003347D8" w:rsidRDefault="003347D8" w:rsidP="003347D8">
      <w:r>
        <w:t xml:space="preserve">The advertising is performed by the peripheral. It consists to send information about the peripheral to any device that want to listen. </w:t>
      </w:r>
    </w:p>
    <w:p w:rsidR="003347D8" w:rsidRDefault="003347D8" w:rsidP="003347D8">
      <w:r>
        <w:t>The scanning is performed by the central. It consists to listen the information sent by a peripheral. If the information satisfied the central, it runs a connection procedure with the peripheral.</w:t>
      </w:r>
    </w:p>
    <w:p w:rsidR="005D19A0" w:rsidRDefault="000C44DF" w:rsidP="005D19A0">
      <w:pPr>
        <w:keepNext/>
      </w:pPr>
      <w:r>
        <w:lastRenderedPageBreak/>
        <w:t>Each advertise</w:t>
      </w:r>
      <w:r w:rsidR="005D19A0">
        <w:t xml:space="preserve"> interval, the peripheral sends the same information about its. </w:t>
      </w:r>
      <w:r w:rsidR="00843FEC">
        <w:t xml:space="preserve">The central </w:t>
      </w:r>
      <w:r w:rsidR="004F413E">
        <w:t>search</w:t>
      </w:r>
      <w:r>
        <w:t xml:space="preserve">es </w:t>
      </w:r>
      <w:r w:rsidR="004F413E">
        <w:t>peripheral</w:t>
      </w:r>
      <w:r>
        <w:t>s</w:t>
      </w:r>
      <w:r w:rsidR="004F413E">
        <w:t xml:space="preserve"> </w:t>
      </w:r>
      <w:r w:rsidR="00843FEC">
        <w:t xml:space="preserve">each </w:t>
      </w:r>
      <w:r>
        <w:t xml:space="preserve">scan </w:t>
      </w:r>
      <w:r w:rsidR="00843FEC">
        <w:t>int</w:t>
      </w:r>
      <w:r w:rsidR="004F413E">
        <w:t xml:space="preserve">erval </w:t>
      </w:r>
      <w:r w:rsidR="00896B12">
        <w:t>during the</w:t>
      </w:r>
      <w:r>
        <w:t xml:space="preserve"> scan windows.</w:t>
      </w:r>
    </w:p>
    <w:p w:rsidR="003347D8" w:rsidRDefault="003347D8" w:rsidP="003347D8">
      <w:pPr>
        <w:keepNext/>
        <w:jc w:val="center"/>
      </w:pPr>
      <w:r>
        <w:rPr>
          <w:noProof/>
          <w:lang w:val="nb-NO" w:eastAsia="nb-NO"/>
        </w:rPr>
        <w:drawing>
          <wp:inline distT="0" distB="0" distL="0" distR="0" wp14:anchorId="6D8EB345" wp14:editId="16804E63">
            <wp:extent cx="5760720" cy="141795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417955"/>
                    </a:xfrm>
                    <a:prstGeom prst="rect">
                      <a:avLst/>
                    </a:prstGeom>
                  </pic:spPr>
                </pic:pic>
              </a:graphicData>
            </a:graphic>
          </wp:inline>
        </w:drawing>
      </w:r>
    </w:p>
    <w:p w:rsidR="003347D8" w:rsidRDefault="003347D8" w:rsidP="003347D8">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6</w:t>
      </w:r>
      <w:r w:rsidR="001D7C01">
        <w:rPr>
          <w:noProof/>
        </w:rPr>
        <w:fldChar w:fldCharType="end"/>
      </w:r>
      <w:r>
        <w:t>: Scanning and advertising procedure</w:t>
      </w:r>
      <w:r w:rsidR="00AE7181">
        <w:t xml:space="preserve">, </w:t>
      </w:r>
      <w:r w:rsidR="002266F5">
        <w:t xml:space="preserve">from </w:t>
      </w:r>
      <w:r w:rsidR="00AE7181" w:rsidRPr="00AE7181">
        <w:t>learn.adafruit.com</w:t>
      </w:r>
    </w:p>
    <w:p w:rsidR="004A1232" w:rsidRDefault="00490317" w:rsidP="004A1232">
      <w:pPr>
        <w:pStyle w:val="Heading3"/>
      </w:pPr>
      <w:r w:rsidRPr="00D3153B">
        <w:t>Connection procedure and services discovery</w:t>
      </w:r>
    </w:p>
    <w:p w:rsidR="002F4869" w:rsidRDefault="00E55ABF" w:rsidP="002F4869">
      <w:r>
        <w:t>When a central find</w:t>
      </w:r>
      <w:r w:rsidR="00DA4C44">
        <w:t>s</w:t>
      </w:r>
      <w:r>
        <w:t xml:space="preserve"> a peripheral with the information searched</w:t>
      </w:r>
      <w:r w:rsidR="00F22F27">
        <w:t xml:space="preserve"> in the advertising</w:t>
      </w:r>
      <w:r w:rsidR="001F5E48">
        <w:t>, it sends</w:t>
      </w:r>
      <w:r>
        <w:t xml:space="preserve"> a connection request and precise the param</w:t>
      </w:r>
      <w:r w:rsidR="00F146FC">
        <w:t>e</w:t>
      </w:r>
      <w:r>
        <w:t>ters of the connection.</w:t>
      </w:r>
    </w:p>
    <w:p w:rsidR="003A1B83" w:rsidRPr="004A1232" w:rsidRDefault="003C651D" w:rsidP="004A1232">
      <w:r>
        <w:t xml:space="preserve">Then, the central performed a services discovery. </w:t>
      </w:r>
      <w:r w:rsidR="00047840" w:rsidRPr="00A769EA">
        <w:t xml:space="preserve">A service is an application </w:t>
      </w:r>
      <w:r w:rsidR="002B3DFF" w:rsidRPr="00A769EA">
        <w:t xml:space="preserve">performed </w:t>
      </w:r>
      <w:r w:rsidR="000B1813" w:rsidRPr="00A769EA">
        <w:t>by the peripheral</w:t>
      </w:r>
      <w:r w:rsidR="0058312F">
        <w:t>. The central search all the services whose is interested to get them data.</w:t>
      </w:r>
    </w:p>
    <w:p w:rsidR="003347D8" w:rsidRDefault="003347D8" w:rsidP="003347D8">
      <w:pPr>
        <w:pStyle w:val="Heading3"/>
      </w:pPr>
      <w:r>
        <w:t xml:space="preserve">Connection </w:t>
      </w:r>
      <w:r w:rsidR="0076623B">
        <w:t>Event</w:t>
      </w:r>
      <w:r w:rsidR="00C139B8">
        <w:t>s</w:t>
      </w:r>
    </w:p>
    <w:p w:rsidR="003347D8" w:rsidRDefault="00C862A9" w:rsidP="003347D8">
      <w:r>
        <w:t>A Connection Event is sent by the central to say to a peripheral that it can transmit its data.</w:t>
      </w:r>
      <w:r w:rsidR="00BE5BED">
        <w:t xml:space="preserve"> </w:t>
      </w:r>
      <w:r w:rsidR="003347D8">
        <w:t>In a BLE connection, four parameters handle the connection</w:t>
      </w:r>
      <w:r w:rsidR="00BE5BED">
        <w:t xml:space="preserve"> events</w:t>
      </w:r>
      <w:r w:rsidR="003347D8">
        <w:t>:</w:t>
      </w:r>
    </w:p>
    <w:p w:rsidR="003347D8" w:rsidRPr="00272F03" w:rsidRDefault="003347D8" w:rsidP="003347D8">
      <w:pPr>
        <w:pStyle w:val="ListParagraph"/>
        <w:numPr>
          <w:ilvl w:val="0"/>
          <w:numId w:val="1"/>
        </w:numPr>
        <w:rPr>
          <w:b/>
        </w:rPr>
      </w:pPr>
      <w:r w:rsidRPr="00272F03">
        <w:rPr>
          <w:b/>
        </w:rPr>
        <w:t>Connection interval min</w:t>
      </w:r>
    </w:p>
    <w:p w:rsidR="003347D8" w:rsidRPr="00272F03" w:rsidRDefault="003347D8" w:rsidP="003347D8">
      <w:pPr>
        <w:pStyle w:val="ListParagraph"/>
        <w:numPr>
          <w:ilvl w:val="0"/>
          <w:numId w:val="1"/>
        </w:numPr>
        <w:rPr>
          <w:b/>
        </w:rPr>
      </w:pPr>
      <w:r w:rsidRPr="00272F03">
        <w:rPr>
          <w:b/>
        </w:rPr>
        <w:t>Connection interval max</w:t>
      </w:r>
    </w:p>
    <w:p w:rsidR="003347D8" w:rsidRPr="00272F03" w:rsidRDefault="003347D8" w:rsidP="003347D8">
      <w:pPr>
        <w:pStyle w:val="ListParagraph"/>
        <w:numPr>
          <w:ilvl w:val="0"/>
          <w:numId w:val="1"/>
        </w:numPr>
        <w:rPr>
          <w:b/>
        </w:rPr>
      </w:pPr>
      <w:r w:rsidRPr="00272F03">
        <w:rPr>
          <w:b/>
        </w:rPr>
        <w:t>Connection Timeout</w:t>
      </w:r>
    </w:p>
    <w:p w:rsidR="003347D8" w:rsidRPr="00340B99" w:rsidRDefault="003347D8" w:rsidP="003347D8">
      <w:pPr>
        <w:pStyle w:val="ListParagraph"/>
        <w:numPr>
          <w:ilvl w:val="0"/>
          <w:numId w:val="1"/>
        </w:numPr>
        <w:rPr>
          <w:b/>
        </w:rPr>
      </w:pPr>
      <w:r w:rsidRPr="00272F03">
        <w:rPr>
          <w:b/>
        </w:rPr>
        <w:t>Slave Latency</w:t>
      </w:r>
    </w:p>
    <w:p w:rsidR="004D07B4" w:rsidRDefault="003347D8" w:rsidP="003347D8">
      <w:r>
        <w:t>Those parameters are why the BLE is low power consumption</w:t>
      </w:r>
      <w:r w:rsidR="003819C8">
        <w:t xml:space="preserve"> because it allows to the peripheral to send the data only on a connection event and to sleep the rest of the time</w:t>
      </w:r>
      <w:r w:rsidR="004D07B4">
        <w:t>.</w:t>
      </w:r>
    </w:p>
    <w:p w:rsidR="003347D8" w:rsidRDefault="003347D8" w:rsidP="003347D8">
      <w:r>
        <w:t xml:space="preserve"> </w:t>
      </w:r>
      <w:r w:rsidR="00CD7194">
        <w:t xml:space="preserve">The connection parameters </w:t>
      </w:r>
      <w:r>
        <w:t>are always defined by the central. But the peripheral can suggest to the central parameters that are more suitable for him.</w:t>
      </w:r>
    </w:p>
    <w:p w:rsidR="003347D8" w:rsidRPr="003071A3" w:rsidRDefault="003347D8" w:rsidP="003347D8">
      <w:pPr>
        <w:pStyle w:val="Heading4"/>
      </w:pPr>
      <w:bookmarkStart w:id="3" w:name="_Ref489894686"/>
      <w:r>
        <w:t>Connection Interval</w:t>
      </w:r>
      <w:bookmarkEnd w:id="3"/>
    </w:p>
    <w:p w:rsidR="003347D8" w:rsidRDefault="003347D8" w:rsidP="003347D8">
      <w:r>
        <w:t xml:space="preserve">Data are transmit only on connection events. Those connection events are sent by the central. The peripheral can only send data on a connection events. </w:t>
      </w:r>
    </w:p>
    <w:p w:rsidR="003347D8" w:rsidRDefault="003347D8" w:rsidP="003347D8">
      <w:pPr>
        <w:pStyle w:val="Heading4"/>
      </w:pPr>
      <w:r>
        <w:t>Connection Timeout</w:t>
      </w:r>
    </w:p>
    <w:p w:rsidR="003347D8" w:rsidRDefault="003347D8" w:rsidP="003347D8">
      <w:r>
        <w:t>However, the central must send a connection event and a peripheral must response otherwise a time</w:t>
      </w:r>
      <w:r w:rsidR="007A29AB">
        <w:t>out</w:t>
      </w:r>
      <w:r>
        <w:t xml:space="preserve"> is enable. When the timeout is passed and no other response from one of the devices, the link is considered lost and the devices close the link. </w:t>
      </w:r>
    </w:p>
    <w:p w:rsidR="003347D8" w:rsidRDefault="003347D8" w:rsidP="003347D8">
      <w:pPr>
        <w:pStyle w:val="Heading4"/>
      </w:pPr>
      <w:r>
        <w:t>Slave Latency</w:t>
      </w:r>
    </w:p>
    <w:p w:rsidR="003347D8" w:rsidRDefault="003347D8" w:rsidP="003347D8">
      <w:r>
        <w:t>On the other hand, the goal of the BLE is to be low power consumption. But it is a loss of power if the peripheral must response to the central and it has even no data. The Slave latency allows the peripheral to not response to several connection events to save batteries</w:t>
      </w:r>
      <w:r w:rsidR="006069BB">
        <w:t xml:space="preserve"> if it has no data</w:t>
      </w:r>
      <w:r>
        <w:t>.</w:t>
      </w:r>
    </w:p>
    <w:p w:rsidR="003347D8" w:rsidRDefault="003347D8" w:rsidP="003347D8">
      <w:pPr>
        <w:keepNext/>
        <w:jc w:val="center"/>
      </w:pPr>
      <w:r>
        <w:rPr>
          <w:noProof/>
          <w:lang w:val="nb-NO" w:eastAsia="nb-NO"/>
        </w:rPr>
        <w:lastRenderedPageBreak/>
        <w:drawing>
          <wp:inline distT="0" distB="0" distL="0" distR="0" wp14:anchorId="534BF5C5" wp14:editId="24205D2F">
            <wp:extent cx="5449401" cy="118700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67216" cy="1190885"/>
                    </a:xfrm>
                    <a:prstGeom prst="rect">
                      <a:avLst/>
                    </a:prstGeom>
                    <a:noFill/>
                    <a:ln>
                      <a:noFill/>
                    </a:ln>
                  </pic:spPr>
                </pic:pic>
              </a:graphicData>
            </a:graphic>
          </wp:inline>
        </w:drawing>
      </w:r>
    </w:p>
    <w:p w:rsidR="003347D8" w:rsidRDefault="003347D8" w:rsidP="003347D8">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7</w:t>
      </w:r>
      <w:r w:rsidR="001D7C01">
        <w:rPr>
          <w:noProof/>
        </w:rPr>
        <w:fldChar w:fldCharType="end"/>
      </w:r>
      <w:r>
        <w:t>: Connection events with slave latency of 1</w:t>
      </w:r>
      <w:r w:rsidR="0028459F">
        <w:t xml:space="preserve">, from </w:t>
      </w:r>
      <w:r w:rsidR="0028459F" w:rsidRPr="0028459F">
        <w:t>learn.adafruit.com</w:t>
      </w:r>
    </w:p>
    <w:p w:rsidR="00501A5C" w:rsidRPr="00501A5C" w:rsidRDefault="00501A5C" w:rsidP="00501A5C"/>
    <w:p w:rsidR="003347D8" w:rsidRDefault="003347D8" w:rsidP="003347D8">
      <w:pPr>
        <w:pStyle w:val="Heading2"/>
      </w:pPr>
      <w:r>
        <w:t>Profiles, Services and Characteristics</w:t>
      </w:r>
    </w:p>
    <w:p w:rsidR="003347D8" w:rsidRDefault="00501A5C" w:rsidP="003347D8">
      <w:r>
        <w:t xml:space="preserve">The </w:t>
      </w:r>
      <w:r w:rsidR="003347D8">
        <w:t xml:space="preserve">profiles, services and characteristics </w:t>
      </w:r>
      <w:r>
        <w:t>defines the application</w:t>
      </w:r>
      <w:r w:rsidR="000D54B5">
        <w:t xml:space="preserve"> and data contain</w:t>
      </w:r>
      <w:r>
        <w:t xml:space="preserve"> by the devices. There </w:t>
      </w:r>
      <w:r w:rsidR="003347D8">
        <w:t>are stored in the peripheral, called GATT server as well. Then, the central sends request to get information or value about them.</w:t>
      </w:r>
    </w:p>
    <w:p w:rsidR="003347D8" w:rsidRDefault="003347D8" w:rsidP="003347D8">
      <w:pPr>
        <w:pStyle w:val="Heading3"/>
      </w:pPr>
      <w:r>
        <w:t>General Definitions</w:t>
      </w:r>
    </w:p>
    <w:p w:rsidR="003347D8" w:rsidRDefault="003347D8" w:rsidP="003347D8">
      <w:pPr>
        <w:pStyle w:val="Heading4"/>
      </w:pPr>
      <w:r>
        <w:t>Bluetooth SIG</w:t>
      </w:r>
    </w:p>
    <w:p w:rsidR="003347D8" w:rsidRPr="00742631" w:rsidRDefault="003347D8" w:rsidP="003347D8">
      <w:pPr>
        <w:jc w:val="both"/>
      </w:pPr>
      <w:r w:rsidRPr="00BE7AEB">
        <w:rPr>
          <w:bCs/>
        </w:rPr>
        <w:t>Bluetooth Special Interest Group (SIG)</w:t>
      </w:r>
      <w:r>
        <w:t xml:space="preserve"> is the </w:t>
      </w:r>
      <w:hyperlink r:id="rId26" w:tooltip="Standards organisation" w:history="1">
        <w:r w:rsidRPr="00CC5F13">
          <w:t>body</w:t>
        </w:r>
      </w:hyperlink>
      <w:r>
        <w:t xml:space="preserve"> that oversees the development of </w:t>
      </w:r>
      <w:hyperlink r:id="rId27" w:tooltip="Bluetooth" w:history="1">
        <w:r w:rsidRPr="00CC5F13">
          <w:t>Bluetooth</w:t>
        </w:r>
      </w:hyperlink>
      <w:r>
        <w:t xml:space="preserve"> </w:t>
      </w:r>
      <w:hyperlink r:id="rId28" w:tooltip="Standardization" w:history="1">
        <w:r w:rsidRPr="00CC5F13">
          <w:t>standards</w:t>
        </w:r>
      </w:hyperlink>
      <w:r>
        <w:t xml:space="preserve"> and the licensing of the Bluetooth technologies.</w:t>
      </w:r>
    </w:p>
    <w:p w:rsidR="003347D8" w:rsidRDefault="003347D8" w:rsidP="003347D8">
      <w:pPr>
        <w:pStyle w:val="Heading4"/>
      </w:pPr>
      <w:r>
        <w:t>UUID</w:t>
      </w:r>
    </w:p>
    <w:p w:rsidR="003347D8" w:rsidRDefault="003347D8" w:rsidP="003347D8">
      <w:r>
        <w:t>The Universally Unique Identifier (UUID) is a 128bits unique number attributed to:</w:t>
      </w:r>
    </w:p>
    <w:p w:rsidR="003347D8" w:rsidRPr="0050172C" w:rsidRDefault="003347D8" w:rsidP="003347D8">
      <w:pPr>
        <w:pStyle w:val="ListParagraph"/>
        <w:numPr>
          <w:ilvl w:val="0"/>
          <w:numId w:val="1"/>
        </w:numPr>
        <w:rPr>
          <w:b/>
        </w:rPr>
      </w:pPr>
      <w:r w:rsidRPr="0050172C">
        <w:rPr>
          <w:b/>
        </w:rPr>
        <w:t>Type of an attribute</w:t>
      </w:r>
    </w:p>
    <w:p w:rsidR="003347D8" w:rsidRPr="0050172C" w:rsidRDefault="003347D8" w:rsidP="003347D8">
      <w:pPr>
        <w:pStyle w:val="ListParagraph"/>
        <w:numPr>
          <w:ilvl w:val="0"/>
          <w:numId w:val="1"/>
        </w:numPr>
        <w:rPr>
          <w:b/>
        </w:rPr>
      </w:pPr>
      <w:r w:rsidRPr="0050172C">
        <w:rPr>
          <w:b/>
        </w:rPr>
        <w:t>Services</w:t>
      </w:r>
      <w:r>
        <w:t>, which is contained in the attribute value</w:t>
      </w:r>
    </w:p>
    <w:p w:rsidR="003347D8" w:rsidRPr="0050172C" w:rsidRDefault="003347D8" w:rsidP="003347D8">
      <w:pPr>
        <w:pStyle w:val="ListParagraph"/>
        <w:numPr>
          <w:ilvl w:val="0"/>
          <w:numId w:val="1"/>
        </w:numPr>
        <w:rPr>
          <w:b/>
        </w:rPr>
      </w:pPr>
      <w:r w:rsidRPr="0050172C">
        <w:rPr>
          <w:b/>
        </w:rPr>
        <w:t>Characteristics</w:t>
      </w:r>
      <w:r>
        <w:t>, which is contained in the attribute value</w:t>
      </w:r>
    </w:p>
    <w:p w:rsidR="003347D8" w:rsidRPr="0050172C" w:rsidRDefault="003347D8" w:rsidP="003347D8">
      <w:pPr>
        <w:pStyle w:val="ListParagraph"/>
        <w:numPr>
          <w:ilvl w:val="0"/>
          <w:numId w:val="1"/>
        </w:numPr>
        <w:rPr>
          <w:b/>
        </w:rPr>
      </w:pPr>
      <w:r w:rsidRPr="0050172C">
        <w:rPr>
          <w:b/>
        </w:rPr>
        <w:t>Descriptors</w:t>
      </w:r>
      <w:r>
        <w:t>, which is contained in the attribute value</w:t>
      </w:r>
    </w:p>
    <w:p w:rsidR="003347D8" w:rsidRPr="00534065" w:rsidRDefault="003347D8" w:rsidP="003347D8">
      <w:r>
        <w:t>Some UUID are already defined by the Bluetooth SIG. T</w:t>
      </w:r>
      <w:r w:rsidR="00440B9C">
        <w:t xml:space="preserve">hose UUID are represented </w:t>
      </w:r>
      <w:r w:rsidR="00650E2F">
        <w:t xml:space="preserve">only </w:t>
      </w:r>
      <w:r w:rsidR="00440B9C">
        <w:t>with</w:t>
      </w:r>
      <w:r>
        <w:t xml:space="preserve"> 16bits. </w:t>
      </w:r>
    </w:p>
    <w:p w:rsidR="003347D8" w:rsidRDefault="003347D8" w:rsidP="003347D8">
      <w:pPr>
        <w:pStyle w:val="Heading4"/>
      </w:pPr>
      <w:r>
        <w:t>Handle</w:t>
      </w:r>
    </w:p>
    <w:p w:rsidR="003347D8" w:rsidRPr="00C82E94" w:rsidRDefault="003347D8" w:rsidP="003347D8">
      <w:r>
        <w:t>The attribute handle is a unique 16-bit identifier for each attribute on a peripheral server. The central use this value to access to an attribute and not the UUID.</w:t>
      </w:r>
    </w:p>
    <w:p w:rsidR="003347D8" w:rsidRDefault="003347D8" w:rsidP="003347D8">
      <w:pPr>
        <w:pStyle w:val="Heading4"/>
      </w:pPr>
      <w:r>
        <w:t>Type</w:t>
      </w:r>
    </w:p>
    <w:p w:rsidR="003347D8" w:rsidRDefault="003347D8" w:rsidP="003347D8">
      <w:r>
        <w:t>The attribute type is a UUID that define the kind of data present in the attribute. Typical types are:</w:t>
      </w:r>
    </w:p>
    <w:p w:rsidR="003347D8" w:rsidRPr="003E2AF8" w:rsidRDefault="003347D8" w:rsidP="003347D8">
      <w:pPr>
        <w:pStyle w:val="ListParagraph"/>
        <w:numPr>
          <w:ilvl w:val="0"/>
          <w:numId w:val="1"/>
        </w:numPr>
        <w:rPr>
          <w:b/>
        </w:rPr>
      </w:pPr>
      <w:r>
        <w:rPr>
          <w:b/>
        </w:rPr>
        <w:t>Service declaration</w:t>
      </w:r>
    </w:p>
    <w:p w:rsidR="003347D8" w:rsidRPr="003E2AF8" w:rsidRDefault="003347D8" w:rsidP="003347D8">
      <w:pPr>
        <w:pStyle w:val="ListParagraph"/>
        <w:numPr>
          <w:ilvl w:val="0"/>
          <w:numId w:val="1"/>
        </w:numPr>
        <w:rPr>
          <w:b/>
        </w:rPr>
      </w:pPr>
      <w:r w:rsidRPr="003E2AF8">
        <w:rPr>
          <w:b/>
        </w:rPr>
        <w:t>Characteristic declaration</w:t>
      </w:r>
    </w:p>
    <w:p w:rsidR="003347D8" w:rsidRPr="003E2AF8" w:rsidRDefault="003347D8" w:rsidP="003347D8">
      <w:pPr>
        <w:pStyle w:val="ListParagraph"/>
        <w:numPr>
          <w:ilvl w:val="0"/>
          <w:numId w:val="1"/>
        </w:numPr>
        <w:rPr>
          <w:b/>
        </w:rPr>
      </w:pPr>
      <w:r w:rsidRPr="003E2AF8">
        <w:rPr>
          <w:b/>
        </w:rPr>
        <w:t>Characteristic value</w:t>
      </w:r>
    </w:p>
    <w:p w:rsidR="003347D8" w:rsidRPr="003E2AF8" w:rsidRDefault="003347D8" w:rsidP="003347D8">
      <w:pPr>
        <w:pStyle w:val="ListParagraph"/>
        <w:numPr>
          <w:ilvl w:val="0"/>
          <w:numId w:val="1"/>
        </w:numPr>
        <w:rPr>
          <w:b/>
        </w:rPr>
      </w:pPr>
      <w:r w:rsidRPr="003E2AF8">
        <w:rPr>
          <w:b/>
        </w:rPr>
        <w:t>Characteristic descriptor</w:t>
      </w:r>
    </w:p>
    <w:p w:rsidR="003347D8" w:rsidRDefault="003347D8" w:rsidP="003347D8">
      <w:pPr>
        <w:pStyle w:val="Heading4"/>
      </w:pPr>
      <w:r>
        <w:t>Permission</w:t>
      </w:r>
    </w:p>
    <w:p w:rsidR="003347D8" w:rsidRDefault="003347D8" w:rsidP="003347D8">
      <w:r>
        <w:t>The attribute permission specifies the operations allows on the attribute and the security requirements. Typical operations are:</w:t>
      </w:r>
    </w:p>
    <w:p w:rsidR="003347D8" w:rsidRPr="00251954" w:rsidRDefault="003347D8" w:rsidP="003347D8">
      <w:pPr>
        <w:pStyle w:val="ListParagraph"/>
        <w:numPr>
          <w:ilvl w:val="0"/>
          <w:numId w:val="1"/>
        </w:numPr>
        <w:rPr>
          <w:b/>
        </w:rPr>
      </w:pPr>
      <w:r w:rsidRPr="00251954">
        <w:rPr>
          <w:b/>
        </w:rPr>
        <w:t>Read</w:t>
      </w:r>
    </w:p>
    <w:p w:rsidR="003347D8" w:rsidRPr="00251954" w:rsidRDefault="003347D8" w:rsidP="003347D8">
      <w:pPr>
        <w:pStyle w:val="ListParagraph"/>
        <w:numPr>
          <w:ilvl w:val="0"/>
          <w:numId w:val="1"/>
        </w:numPr>
        <w:rPr>
          <w:b/>
        </w:rPr>
      </w:pPr>
      <w:r w:rsidRPr="00251954">
        <w:rPr>
          <w:b/>
        </w:rPr>
        <w:t>Write</w:t>
      </w:r>
    </w:p>
    <w:p w:rsidR="003347D8" w:rsidRDefault="003347D8" w:rsidP="003347D8">
      <w:r>
        <w:t>Attention: If a characteristic allows the central to read it value and the attribute permission read is not enabled, the central is not able to read the value.</w:t>
      </w:r>
    </w:p>
    <w:p w:rsidR="003347D8" w:rsidRDefault="003347D8" w:rsidP="003347D8">
      <w:pPr>
        <w:pStyle w:val="Heading4"/>
      </w:pPr>
      <w:bookmarkStart w:id="4" w:name="_Ref490249993"/>
      <w:r>
        <w:lastRenderedPageBreak/>
        <w:t>Attributes</w:t>
      </w:r>
      <w:bookmarkEnd w:id="4"/>
    </w:p>
    <w:p w:rsidR="003347D8" w:rsidRDefault="003347D8" w:rsidP="003347D8">
      <w:r>
        <w:t>An attribute is the smallest entity used to define services and characteristics by the GATT Server. An attribute has:</w:t>
      </w:r>
    </w:p>
    <w:p w:rsidR="003347D8" w:rsidRPr="00ED08E5" w:rsidRDefault="003347D8" w:rsidP="003347D8">
      <w:pPr>
        <w:pStyle w:val="ListParagraph"/>
        <w:numPr>
          <w:ilvl w:val="0"/>
          <w:numId w:val="1"/>
        </w:numPr>
        <w:rPr>
          <w:b/>
        </w:rPr>
      </w:pPr>
      <w:r w:rsidRPr="00ED08E5">
        <w:rPr>
          <w:b/>
        </w:rPr>
        <w:t>Handle</w:t>
      </w:r>
    </w:p>
    <w:p w:rsidR="003347D8" w:rsidRPr="00ED08E5" w:rsidRDefault="003347D8" w:rsidP="003347D8">
      <w:pPr>
        <w:pStyle w:val="ListParagraph"/>
        <w:numPr>
          <w:ilvl w:val="0"/>
          <w:numId w:val="1"/>
        </w:numPr>
        <w:rPr>
          <w:b/>
        </w:rPr>
      </w:pPr>
      <w:r w:rsidRPr="00ED08E5">
        <w:rPr>
          <w:b/>
        </w:rPr>
        <w:t>Type</w:t>
      </w:r>
    </w:p>
    <w:p w:rsidR="003347D8" w:rsidRPr="00ED08E5" w:rsidRDefault="003347D8" w:rsidP="003347D8">
      <w:pPr>
        <w:pStyle w:val="ListParagraph"/>
        <w:numPr>
          <w:ilvl w:val="0"/>
          <w:numId w:val="1"/>
        </w:numPr>
        <w:rPr>
          <w:b/>
        </w:rPr>
      </w:pPr>
      <w:r w:rsidRPr="00ED08E5">
        <w:rPr>
          <w:b/>
        </w:rPr>
        <w:t>Permission</w:t>
      </w:r>
    </w:p>
    <w:p w:rsidR="003347D8" w:rsidRPr="003877D8" w:rsidRDefault="003347D8" w:rsidP="003347D8">
      <w:pPr>
        <w:pStyle w:val="ListParagraph"/>
        <w:numPr>
          <w:ilvl w:val="0"/>
          <w:numId w:val="1"/>
        </w:numPr>
        <w:rPr>
          <w:b/>
        </w:rPr>
      </w:pPr>
      <w:r w:rsidRPr="0031007C">
        <w:rPr>
          <w:b/>
        </w:rPr>
        <w:t>Value</w:t>
      </w:r>
      <w:r w:rsidRPr="00B2252C">
        <w:t xml:space="preserve">, </w:t>
      </w:r>
      <w:r w:rsidR="00725F68">
        <w:t>which can be</w:t>
      </w:r>
      <w:r w:rsidRPr="00B249A1">
        <w:t xml:space="preserve"> a UUID, a sensor value, possible operations, …</w:t>
      </w:r>
    </w:p>
    <w:p w:rsidR="003347D8" w:rsidRPr="001C45CF" w:rsidRDefault="003347D8" w:rsidP="003347D8">
      <w:r w:rsidRPr="00C90BC3">
        <w:t xml:space="preserve">The </w:t>
      </w:r>
      <w:r>
        <w:t xml:space="preserve">attributes are organized in an array and the handles are the number of the rows. </w:t>
      </w:r>
    </w:p>
    <w:tbl>
      <w:tblPr>
        <w:tblW w:w="8133" w:type="dxa"/>
        <w:jc w:val="center"/>
        <w:tblLook w:val="04A0" w:firstRow="1" w:lastRow="0" w:firstColumn="1" w:lastColumn="0" w:noHBand="0" w:noVBand="1"/>
      </w:tblPr>
      <w:tblGrid>
        <w:gridCol w:w="2594"/>
        <w:gridCol w:w="1104"/>
        <w:gridCol w:w="1104"/>
        <w:gridCol w:w="1221"/>
        <w:gridCol w:w="2208"/>
      </w:tblGrid>
      <w:tr w:rsidR="003347D8" w:rsidRPr="0044639A" w:rsidTr="00234D73">
        <w:trPr>
          <w:trHeight w:val="530"/>
          <w:jc w:val="center"/>
        </w:trPr>
        <w:tc>
          <w:tcPr>
            <w:tcW w:w="2594" w:type="dxa"/>
            <w:tcBorders>
              <w:top w:val="single" w:sz="8" w:space="0" w:color="auto"/>
              <w:left w:val="single" w:sz="8" w:space="0" w:color="auto"/>
              <w:bottom w:val="single" w:sz="8" w:space="0" w:color="auto"/>
              <w:right w:val="single" w:sz="8" w:space="0" w:color="auto"/>
            </w:tcBorders>
            <w:shd w:val="clear" w:color="000000" w:fill="305496"/>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Handle</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Type</w:t>
            </w:r>
          </w:p>
        </w:tc>
        <w:tc>
          <w:tcPr>
            <w:tcW w:w="1123"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Permission</w:t>
            </w:r>
          </w:p>
        </w:tc>
        <w:tc>
          <w:tcPr>
            <w:tcW w:w="2208"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Value</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0x0000</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0x0001</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0x0002</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0x0003</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0x0004</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0x0005</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0x0006</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0x0007</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0x0008</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0x0009</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keepNext/>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bl>
    <w:p w:rsidR="003347D8" w:rsidRDefault="003347D8" w:rsidP="003347D8">
      <w:pPr>
        <w:pStyle w:val="Caption"/>
        <w:jc w:val="center"/>
      </w:pPr>
      <w:r>
        <w:t xml:space="preserve">Table </w:t>
      </w:r>
      <w:r w:rsidR="001D7C01">
        <w:fldChar w:fldCharType="begin"/>
      </w:r>
      <w:r w:rsidR="001D7C01">
        <w:instrText xml:space="preserve"> SEQ Table \* ARABIC </w:instrText>
      </w:r>
      <w:r w:rsidR="001D7C01">
        <w:fldChar w:fldCharType="separate"/>
      </w:r>
      <w:r w:rsidR="00C92018">
        <w:rPr>
          <w:noProof/>
        </w:rPr>
        <w:t>2</w:t>
      </w:r>
      <w:r w:rsidR="001D7C01">
        <w:rPr>
          <w:noProof/>
        </w:rPr>
        <w:fldChar w:fldCharType="end"/>
      </w:r>
      <w:r>
        <w:t xml:space="preserve">: </w:t>
      </w:r>
      <w:r w:rsidRPr="00331CCF">
        <w:t>example of Attributes defined in a server</w:t>
      </w:r>
    </w:p>
    <w:p w:rsidR="003347D8" w:rsidRDefault="003347D8" w:rsidP="003347D8">
      <w:pPr>
        <w:pStyle w:val="Heading3"/>
      </w:pPr>
      <w:r>
        <w:t>Profiles</w:t>
      </w:r>
    </w:p>
    <w:p w:rsidR="003347D8" w:rsidRDefault="003347D8" w:rsidP="003347D8">
      <w:pPr>
        <w:jc w:val="both"/>
      </w:pPr>
      <w:r>
        <w:t xml:space="preserve">Profiles are definitions of applications and specify general behaviours that </w:t>
      </w:r>
      <w:r>
        <w:rPr>
          <w:rStyle w:val="Emphasis"/>
        </w:rPr>
        <w:t>Bluetooth® </w:t>
      </w:r>
      <w:r>
        <w:t>enabled devices use to communicate with other Bluetooth devices. With BLE, the profiles are defined in the peripheral server. A Profile is composed of several services.</w:t>
      </w:r>
    </w:p>
    <w:p w:rsidR="003347D8" w:rsidRDefault="003347D8" w:rsidP="003347D8">
      <w:pPr>
        <w:keepNext/>
        <w:jc w:val="center"/>
      </w:pPr>
      <w:r>
        <w:rPr>
          <w:noProof/>
          <w:lang w:val="nb-NO" w:eastAsia="nb-NO"/>
        </w:rPr>
        <w:drawing>
          <wp:inline distT="0" distB="0" distL="0" distR="0" wp14:anchorId="08A3AD05" wp14:editId="0A313D3C">
            <wp:extent cx="2325869" cy="114498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56499" cy="1160066"/>
                    </a:xfrm>
                    <a:prstGeom prst="rect">
                      <a:avLst/>
                    </a:prstGeom>
                  </pic:spPr>
                </pic:pic>
              </a:graphicData>
            </a:graphic>
          </wp:inline>
        </w:drawing>
      </w:r>
    </w:p>
    <w:p w:rsidR="003347D8" w:rsidRDefault="003347D8" w:rsidP="003347D8">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8</w:t>
      </w:r>
      <w:r w:rsidR="001D7C01">
        <w:rPr>
          <w:noProof/>
        </w:rPr>
        <w:fldChar w:fldCharType="end"/>
      </w:r>
      <w:r>
        <w:t xml:space="preserve">: </w:t>
      </w:r>
      <w:r w:rsidRPr="00EF5874">
        <w:t>Profile</w:t>
      </w:r>
    </w:p>
    <w:p w:rsidR="003347D8" w:rsidRDefault="003347D8" w:rsidP="003347D8">
      <w:pPr>
        <w:pStyle w:val="Heading3"/>
      </w:pPr>
      <w:r>
        <w:t>Services</w:t>
      </w:r>
    </w:p>
    <w:p w:rsidR="003347D8" w:rsidRDefault="003347D8" w:rsidP="003347D8">
      <w:pPr>
        <w:jc w:val="both"/>
      </w:pPr>
      <w:r>
        <w:t xml:space="preserve">Services are the part of the profile </w:t>
      </w:r>
      <w:r w:rsidRPr="00A769EA">
        <w:t>that define an application performed by the profile</w:t>
      </w:r>
      <w:r>
        <w:t>. Some services are already defined to easier developers to make applications and firmware compatible. Typical BLE services are:</w:t>
      </w:r>
    </w:p>
    <w:p w:rsidR="003347D8" w:rsidRDefault="001D7C01" w:rsidP="003347D8">
      <w:pPr>
        <w:pStyle w:val="ListParagraph"/>
        <w:numPr>
          <w:ilvl w:val="0"/>
          <w:numId w:val="1"/>
        </w:numPr>
        <w:jc w:val="both"/>
      </w:pPr>
      <w:hyperlink r:id="rId30" w:history="1">
        <w:r w:rsidR="003347D8" w:rsidRPr="007C6441">
          <w:t>Current Time Service</w:t>
        </w:r>
      </w:hyperlink>
    </w:p>
    <w:p w:rsidR="003347D8" w:rsidRDefault="001D7C01" w:rsidP="003347D8">
      <w:pPr>
        <w:pStyle w:val="ListParagraph"/>
        <w:numPr>
          <w:ilvl w:val="0"/>
          <w:numId w:val="1"/>
        </w:numPr>
        <w:jc w:val="both"/>
      </w:pPr>
      <w:hyperlink r:id="rId31" w:history="1">
        <w:r w:rsidR="003347D8" w:rsidRPr="007C6441">
          <w:t>Battery Service</w:t>
        </w:r>
      </w:hyperlink>
    </w:p>
    <w:p w:rsidR="003347D8" w:rsidRDefault="001D7C01" w:rsidP="003347D8">
      <w:pPr>
        <w:pStyle w:val="ListParagraph"/>
        <w:numPr>
          <w:ilvl w:val="0"/>
          <w:numId w:val="1"/>
        </w:numPr>
        <w:jc w:val="both"/>
      </w:pPr>
      <w:hyperlink r:id="rId32" w:history="1">
        <w:r w:rsidR="003347D8" w:rsidRPr="007C6441">
          <w:t>Blood Pressure</w:t>
        </w:r>
      </w:hyperlink>
    </w:p>
    <w:p w:rsidR="003347D8" w:rsidRDefault="001D7C01" w:rsidP="003347D8">
      <w:pPr>
        <w:pStyle w:val="ListParagraph"/>
        <w:numPr>
          <w:ilvl w:val="0"/>
          <w:numId w:val="1"/>
        </w:numPr>
        <w:jc w:val="both"/>
      </w:pPr>
      <w:hyperlink r:id="rId33" w:history="1">
        <w:r w:rsidR="003347D8" w:rsidRPr="007C6441">
          <w:t>Continuous Glucose Monitoring</w:t>
        </w:r>
      </w:hyperlink>
    </w:p>
    <w:p w:rsidR="003347D8" w:rsidRDefault="001D7C01" w:rsidP="003347D8">
      <w:pPr>
        <w:pStyle w:val="ListParagraph"/>
        <w:numPr>
          <w:ilvl w:val="0"/>
          <w:numId w:val="1"/>
        </w:numPr>
        <w:jc w:val="both"/>
      </w:pPr>
      <w:hyperlink r:id="rId34" w:history="1">
        <w:r w:rsidR="003347D8" w:rsidRPr="007C6441">
          <w:t>Heart Rate</w:t>
        </w:r>
      </w:hyperlink>
    </w:p>
    <w:p w:rsidR="003347D8" w:rsidRDefault="003347D8" w:rsidP="003347D8">
      <w:pPr>
        <w:pStyle w:val="ListParagraph"/>
        <w:numPr>
          <w:ilvl w:val="0"/>
          <w:numId w:val="1"/>
        </w:numPr>
        <w:jc w:val="both"/>
      </w:pPr>
      <w:r>
        <w:t>…</w:t>
      </w:r>
    </w:p>
    <w:p w:rsidR="003347D8" w:rsidRDefault="003347D8" w:rsidP="003347D8">
      <w:pPr>
        <w:jc w:val="both"/>
      </w:pPr>
      <w:r>
        <w:lastRenderedPageBreak/>
        <w:t xml:space="preserve">A list of defined BLE profile can be found at </w:t>
      </w:r>
      <w:hyperlink r:id="rId35" w:history="1">
        <w:r w:rsidRPr="00C332CA">
          <w:rPr>
            <w:rStyle w:val="Hyperlink"/>
          </w:rPr>
          <w:t>https://www.bluetooth.com/specifications/gatt</w:t>
        </w:r>
      </w:hyperlink>
      <w:r>
        <w:t xml:space="preserve">. Those services are defined by the </w:t>
      </w:r>
      <w:r w:rsidRPr="0072453A">
        <w:rPr>
          <w:bCs/>
        </w:rPr>
        <w:t>Bluetooth (SIG)</w:t>
      </w:r>
      <w:r w:rsidRPr="003D308F">
        <w:rPr>
          <w:bCs/>
        </w:rPr>
        <w:t xml:space="preserve">. </w:t>
      </w:r>
      <w:r>
        <w:t>However, it is possible to create your own services.</w:t>
      </w:r>
    </w:p>
    <w:p w:rsidR="003347D8" w:rsidRDefault="003347D8" w:rsidP="003347D8">
      <w:pPr>
        <w:jc w:val="both"/>
      </w:pPr>
      <w:r>
        <w:t>The attributes contain within the services are:</w:t>
      </w:r>
    </w:p>
    <w:p w:rsidR="003347D8" w:rsidRPr="007E1699" w:rsidRDefault="003347D8" w:rsidP="003347D8">
      <w:pPr>
        <w:pStyle w:val="ListParagraph"/>
        <w:numPr>
          <w:ilvl w:val="0"/>
          <w:numId w:val="1"/>
        </w:numPr>
        <w:jc w:val="both"/>
        <w:rPr>
          <w:b/>
        </w:rPr>
      </w:pPr>
      <w:r>
        <w:rPr>
          <w:b/>
        </w:rPr>
        <w:t xml:space="preserve">Service declaration, </w:t>
      </w:r>
      <w:r w:rsidRPr="00963A9D">
        <w:t>which contains the service UUID</w:t>
      </w:r>
      <w:r>
        <w:rPr>
          <w:b/>
        </w:rPr>
        <w:t xml:space="preserve"> </w:t>
      </w:r>
    </w:p>
    <w:p w:rsidR="003347D8" w:rsidRPr="007E1699" w:rsidRDefault="003347D8" w:rsidP="003347D8">
      <w:pPr>
        <w:pStyle w:val="ListParagraph"/>
        <w:numPr>
          <w:ilvl w:val="0"/>
          <w:numId w:val="1"/>
        </w:numPr>
        <w:jc w:val="both"/>
        <w:rPr>
          <w:b/>
        </w:rPr>
      </w:pPr>
      <w:r w:rsidRPr="007E1699">
        <w:rPr>
          <w:b/>
        </w:rPr>
        <w:t>The attributes of the characteristics</w:t>
      </w:r>
    </w:p>
    <w:p w:rsidR="003347D8" w:rsidRDefault="003347D8" w:rsidP="003347D8">
      <w:pPr>
        <w:keepNext/>
        <w:jc w:val="center"/>
      </w:pPr>
      <w:r>
        <w:rPr>
          <w:noProof/>
          <w:lang w:val="nb-NO" w:eastAsia="nb-NO"/>
        </w:rPr>
        <w:drawing>
          <wp:inline distT="0" distB="0" distL="0" distR="0" wp14:anchorId="1E06E4EA" wp14:editId="0988AEBE">
            <wp:extent cx="2179122" cy="13721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04475" cy="1388150"/>
                    </a:xfrm>
                    <a:prstGeom prst="rect">
                      <a:avLst/>
                    </a:prstGeom>
                  </pic:spPr>
                </pic:pic>
              </a:graphicData>
            </a:graphic>
          </wp:inline>
        </w:drawing>
      </w:r>
    </w:p>
    <w:p w:rsidR="003347D8" w:rsidRDefault="003347D8" w:rsidP="00685612">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9</w:t>
      </w:r>
      <w:r w:rsidR="001D7C01">
        <w:rPr>
          <w:noProof/>
        </w:rPr>
        <w:fldChar w:fldCharType="end"/>
      </w:r>
      <w:r>
        <w:t xml:space="preserve">: </w:t>
      </w:r>
      <w:r w:rsidRPr="004C615F">
        <w:t>Service</w:t>
      </w:r>
      <w:r>
        <w:rPr>
          <w:noProof/>
        </w:rPr>
        <w:t xml:space="preserve"> </w:t>
      </w:r>
    </w:p>
    <w:p w:rsidR="003347D8" w:rsidRDefault="003347D8" w:rsidP="003347D8">
      <w:pPr>
        <w:pStyle w:val="Heading3"/>
      </w:pPr>
      <w:r>
        <w:t>Characteristics</w:t>
      </w:r>
    </w:p>
    <w:p w:rsidR="003347D8" w:rsidRDefault="00AE4FCE" w:rsidP="003347D8">
      <w:r>
        <w:t>The</w:t>
      </w:r>
      <w:r w:rsidR="003347D8">
        <w:t xml:space="preserve"> characteristic is a container for user data. As the services, some characteristics are already defined:</w:t>
      </w:r>
    </w:p>
    <w:p w:rsidR="003347D8" w:rsidRPr="00EF079F" w:rsidRDefault="001D7C01" w:rsidP="003347D8">
      <w:pPr>
        <w:pStyle w:val="ListParagraph"/>
        <w:numPr>
          <w:ilvl w:val="0"/>
          <w:numId w:val="1"/>
        </w:numPr>
        <w:jc w:val="both"/>
      </w:pPr>
      <w:hyperlink r:id="rId37" w:history="1">
        <w:r w:rsidR="003347D8" w:rsidRPr="00EF079F">
          <w:t>Date Time</w:t>
        </w:r>
      </w:hyperlink>
    </w:p>
    <w:p w:rsidR="003347D8" w:rsidRPr="00EF079F" w:rsidRDefault="001D7C01" w:rsidP="003347D8">
      <w:pPr>
        <w:pStyle w:val="ListParagraph"/>
        <w:numPr>
          <w:ilvl w:val="0"/>
          <w:numId w:val="1"/>
        </w:numPr>
        <w:jc w:val="both"/>
      </w:pPr>
      <w:hyperlink r:id="rId38" w:history="1">
        <w:r w:rsidR="003347D8" w:rsidRPr="00EF079F">
          <w:t>Battery Level</w:t>
        </w:r>
      </w:hyperlink>
    </w:p>
    <w:p w:rsidR="003347D8" w:rsidRPr="00EF079F" w:rsidRDefault="001D7C01" w:rsidP="003347D8">
      <w:pPr>
        <w:pStyle w:val="ListParagraph"/>
        <w:numPr>
          <w:ilvl w:val="0"/>
          <w:numId w:val="1"/>
        </w:numPr>
        <w:jc w:val="both"/>
      </w:pPr>
      <w:hyperlink r:id="rId39" w:history="1">
        <w:r w:rsidR="003347D8" w:rsidRPr="00EF079F">
          <w:t>Blood Pressure Measurement</w:t>
        </w:r>
      </w:hyperlink>
    </w:p>
    <w:p w:rsidR="003347D8" w:rsidRDefault="001D7C01" w:rsidP="003347D8">
      <w:pPr>
        <w:pStyle w:val="ListParagraph"/>
        <w:numPr>
          <w:ilvl w:val="0"/>
          <w:numId w:val="1"/>
        </w:numPr>
        <w:jc w:val="both"/>
      </w:pPr>
      <w:hyperlink r:id="rId40" w:history="1">
        <w:r w:rsidR="003347D8" w:rsidRPr="00EF079F">
          <w:t>Heart Rate Measurement</w:t>
        </w:r>
      </w:hyperlink>
    </w:p>
    <w:p w:rsidR="003347D8" w:rsidRDefault="003347D8" w:rsidP="003347D8">
      <w:pPr>
        <w:pStyle w:val="ListParagraph"/>
        <w:numPr>
          <w:ilvl w:val="0"/>
          <w:numId w:val="1"/>
        </w:numPr>
        <w:jc w:val="both"/>
      </w:pPr>
      <w:r>
        <w:t>…</w:t>
      </w:r>
    </w:p>
    <w:p w:rsidR="003347D8" w:rsidRDefault="003347D8" w:rsidP="003347D8">
      <w:r>
        <w:t>The attributes contain within the characteristic are:</w:t>
      </w:r>
    </w:p>
    <w:p w:rsidR="003347D8" w:rsidRPr="000543BF" w:rsidRDefault="003347D8" w:rsidP="003347D8">
      <w:pPr>
        <w:pStyle w:val="ListParagraph"/>
        <w:numPr>
          <w:ilvl w:val="0"/>
          <w:numId w:val="1"/>
        </w:numPr>
      </w:pPr>
      <w:r w:rsidRPr="000543BF">
        <w:rPr>
          <w:b/>
        </w:rPr>
        <w:t>C</w:t>
      </w:r>
      <w:r w:rsidRPr="000543BF">
        <w:rPr>
          <w:rStyle w:val="Emphasis"/>
          <w:b/>
          <w:i w:val="0"/>
        </w:rPr>
        <w:t>haracteristic declaration</w:t>
      </w:r>
      <w:r>
        <w:t xml:space="preserve">, </w:t>
      </w:r>
      <w:r w:rsidRPr="000543BF">
        <w:t>which provides metadata abo</w:t>
      </w:r>
      <w:r>
        <w:t>ut the actual user data</w:t>
      </w:r>
    </w:p>
    <w:p w:rsidR="003347D8" w:rsidRPr="000543BF" w:rsidRDefault="003347D8" w:rsidP="003347D8">
      <w:pPr>
        <w:pStyle w:val="ListParagraph"/>
        <w:numPr>
          <w:ilvl w:val="0"/>
          <w:numId w:val="1"/>
        </w:numPr>
      </w:pPr>
      <w:r w:rsidRPr="000543BF">
        <w:rPr>
          <w:rStyle w:val="Emphasis"/>
          <w:b/>
          <w:i w:val="0"/>
        </w:rPr>
        <w:t>characteristic value</w:t>
      </w:r>
      <w:r w:rsidRPr="000543BF">
        <w:t>, which is a full attribute that contains th</w:t>
      </w:r>
      <w:r>
        <w:t>e user data in its value field</w:t>
      </w:r>
    </w:p>
    <w:p w:rsidR="003347D8" w:rsidRDefault="003347D8" w:rsidP="003347D8">
      <w:pPr>
        <w:pStyle w:val="ListParagraph"/>
        <w:numPr>
          <w:ilvl w:val="0"/>
          <w:numId w:val="1"/>
        </w:numPr>
      </w:pPr>
      <w:r w:rsidRPr="000543BF">
        <w:rPr>
          <w:rStyle w:val="Emphasis"/>
          <w:b/>
          <w:i w:val="0"/>
        </w:rPr>
        <w:t xml:space="preserve">Descriptor </w:t>
      </w:r>
      <w:r w:rsidRPr="00FE6B81">
        <w:rPr>
          <w:rStyle w:val="Emphasis"/>
          <w:i w:val="0"/>
        </w:rPr>
        <w:t>(optional),</w:t>
      </w:r>
      <w:r w:rsidRPr="000543BF">
        <w:rPr>
          <w:rStyle w:val="Emphasis"/>
          <w:b/>
          <w:i w:val="0"/>
        </w:rPr>
        <w:t xml:space="preserve"> </w:t>
      </w:r>
      <w:r w:rsidRPr="000543BF">
        <w:t>which further expand on the metadata contained in the characteristic declaration</w:t>
      </w:r>
    </w:p>
    <w:p w:rsidR="003347D8" w:rsidRDefault="003347D8" w:rsidP="003347D8">
      <w:pPr>
        <w:pStyle w:val="ListParagraph"/>
        <w:keepNext/>
        <w:jc w:val="center"/>
      </w:pPr>
      <w:r>
        <w:rPr>
          <w:noProof/>
          <w:lang w:val="nb-NO" w:eastAsia="nb-NO"/>
        </w:rPr>
        <w:drawing>
          <wp:inline distT="0" distB="0" distL="0" distR="0" wp14:anchorId="5BA4584F" wp14:editId="4ADCABC3">
            <wp:extent cx="1979875" cy="1927773"/>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990150" cy="1937778"/>
                    </a:xfrm>
                    <a:prstGeom prst="rect">
                      <a:avLst/>
                    </a:prstGeom>
                  </pic:spPr>
                </pic:pic>
              </a:graphicData>
            </a:graphic>
          </wp:inline>
        </w:drawing>
      </w:r>
    </w:p>
    <w:p w:rsidR="003347D8" w:rsidRDefault="003347D8" w:rsidP="003347D8">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10</w:t>
      </w:r>
      <w:r w:rsidR="001D7C01">
        <w:rPr>
          <w:noProof/>
        </w:rPr>
        <w:fldChar w:fldCharType="end"/>
      </w:r>
      <w:r w:rsidRPr="00EB7E67">
        <w:t>: Characteristic</w:t>
      </w:r>
    </w:p>
    <w:p w:rsidR="003347D8" w:rsidRDefault="003347D8" w:rsidP="003347D8">
      <w:pPr>
        <w:pStyle w:val="Heading4"/>
      </w:pPr>
      <w:r>
        <w:t>Characteristic declaration</w:t>
      </w:r>
    </w:p>
    <w:p w:rsidR="003347D8" w:rsidRDefault="003347D8" w:rsidP="003347D8">
      <w:r>
        <w:t>The attributes characteristic declaration gives three information about the characteristic:</w:t>
      </w:r>
    </w:p>
    <w:p w:rsidR="003347D8" w:rsidRPr="004E018B" w:rsidRDefault="003347D8" w:rsidP="003347D8">
      <w:pPr>
        <w:pStyle w:val="ListParagraph"/>
        <w:numPr>
          <w:ilvl w:val="0"/>
          <w:numId w:val="1"/>
        </w:numPr>
        <w:rPr>
          <w:b/>
        </w:rPr>
      </w:pPr>
      <w:r w:rsidRPr="004E018B">
        <w:rPr>
          <w:b/>
        </w:rPr>
        <w:t>UUID of the characteristic</w:t>
      </w:r>
    </w:p>
    <w:p w:rsidR="003347D8" w:rsidRDefault="003347D8" w:rsidP="003347D8">
      <w:pPr>
        <w:pStyle w:val="ListParagraph"/>
        <w:numPr>
          <w:ilvl w:val="0"/>
          <w:numId w:val="1"/>
        </w:numPr>
      </w:pPr>
      <w:r w:rsidRPr="00B06CA9">
        <w:rPr>
          <w:b/>
        </w:rPr>
        <w:t>Value handle</w:t>
      </w:r>
      <w:r>
        <w:t>, handle of the attribute characteristic value</w:t>
      </w:r>
    </w:p>
    <w:p w:rsidR="003347D8" w:rsidRDefault="003347D8" w:rsidP="003347D8">
      <w:pPr>
        <w:pStyle w:val="ListParagraph"/>
        <w:numPr>
          <w:ilvl w:val="0"/>
          <w:numId w:val="1"/>
        </w:numPr>
      </w:pPr>
      <w:r w:rsidRPr="00351D88">
        <w:rPr>
          <w:b/>
        </w:rPr>
        <w:lastRenderedPageBreak/>
        <w:t>Properties</w:t>
      </w:r>
      <w:r>
        <w:t>, operation permitted on the characteristic</w:t>
      </w:r>
    </w:p>
    <w:p w:rsidR="003347D8" w:rsidRDefault="003347D8" w:rsidP="003347D8">
      <w:r>
        <w:t>Usually, the properties of the characteristic describe how the central accesses to the characteristic’s data. The main properties are:</w:t>
      </w:r>
    </w:p>
    <w:p w:rsidR="003347D8" w:rsidRDefault="003347D8" w:rsidP="003347D8">
      <w:pPr>
        <w:pStyle w:val="ListParagraph"/>
        <w:numPr>
          <w:ilvl w:val="0"/>
          <w:numId w:val="1"/>
        </w:numPr>
      </w:pPr>
      <w:r w:rsidRPr="006730A4">
        <w:rPr>
          <w:b/>
        </w:rPr>
        <w:t>Read</w:t>
      </w:r>
      <w:r>
        <w:t>, the central reads from the value of the characteristic</w:t>
      </w:r>
    </w:p>
    <w:p w:rsidR="003347D8" w:rsidRDefault="003347D8" w:rsidP="003347D8">
      <w:pPr>
        <w:pStyle w:val="ListParagraph"/>
        <w:numPr>
          <w:ilvl w:val="0"/>
          <w:numId w:val="1"/>
        </w:numPr>
      </w:pPr>
      <w:r w:rsidRPr="006730A4">
        <w:rPr>
          <w:b/>
        </w:rPr>
        <w:t>Write</w:t>
      </w:r>
      <w:r>
        <w:t>, the central writes to the value of the characteristic</w:t>
      </w:r>
    </w:p>
    <w:p w:rsidR="003347D8" w:rsidRDefault="003347D8" w:rsidP="003347D8">
      <w:pPr>
        <w:pStyle w:val="ListParagraph"/>
        <w:numPr>
          <w:ilvl w:val="0"/>
          <w:numId w:val="1"/>
        </w:numPr>
      </w:pPr>
      <w:r w:rsidRPr="006730A4">
        <w:rPr>
          <w:b/>
        </w:rPr>
        <w:t>Notify</w:t>
      </w:r>
      <w:r>
        <w:t>, the central receives automatically the new value of the characteristic</w:t>
      </w:r>
    </w:p>
    <w:p w:rsidR="003347D8" w:rsidRDefault="003347D8" w:rsidP="003347D8">
      <w:pPr>
        <w:pStyle w:val="ListParagraph"/>
        <w:numPr>
          <w:ilvl w:val="0"/>
          <w:numId w:val="1"/>
        </w:numPr>
      </w:pPr>
      <w:r w:rsidRPr="006730A4">
        <w:rPr>
          <w:b/>
        </w:rPr>
        <w:t>Indicate</w:t>
      </w:r>
      <w:r>
        <w:t>, the central receives automatically the new value of the characteristic and sends a confirmation.</w:t>
      </w:r>
    </w:p>
    <w:p w:rsidR="00F33815" w:rsidRDefault="003347D8" w:rsidP="00F33815">
      <w:r>
        <w:t>The operation Notify and Indicate are enabled by the central using the attribute descriptor. Then the peripheral collects the data, when the function Notify or Indicate are called, and sends the data each connection event.</w:t>
      </w:r>
    </w:p>
    <w:p w:rsidR="003347D8" w:rsidRDefault="00FF7083" w:rsidP="00F33815">
      <w:pPr>
        <w:jc w:val="center"/>
      </w:pPr>
      <w:r w:rsidRPr="00FF7083">
        <w:rPr>
          <w:noProof/>
        </w:rPr>
        <w:t xml:space="preserve"> </w:t>
      </w:r>
      <w:r>
        <w:rPr>
          <w:noProof/>
          <w:lang w:val="nb-NO" w:eastAsia="nb-NO"/>
        </w:rPr>
        <w:drawing>
          <wp:inline distT="0" distB="0" distL="0" distR="0" wp14:anchorId="1ECCF0CB" wp14:editId="489F69D1">
            <wp:extent cx="4944562" cy="2219930"/>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7514" cy="2230235"/>
                    </a:xfrm>
                    <a:prstGeom prst="rect">
                      <a:avLst/>
                    </a:prstGeom>
                  </pic:spPr>
                </pic:pic>
              </a:graphicData>
            </a:graphic>
          </wp:inline>
        </w:drawing>
      </w:r>
    </w:p>
    <w:p w:rsidR="003347D8" w:rsidRDefault="003347D8" w:rsidP="003347D8">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11</w:t>
      </w:r>
      <w:r w:rsidR="001D7C01">
        <w:rPr>
          <w:noProof/>
        </w:rPr>
        <w:fldChar w:fldCharType="end"/>
      </w:r>
      <w:r>
        <w:t xml:space="preserve">: </w:t>
      </w:r>
      <w:r w:rsidR="00FF7083">
        <w:t>Measur</w:t>
      </w:r>
      <w:r w:rsidR="00875F3A">
        <w:t>ement of Notification from Perip</w:t>
      </w:r>
      <w:r w:rsidR="00FF7083">
        <w:t>heral</w:t>
      </w:r>
    </w:p>
    <w:p w:rsidR="003347D8" w:rsidRDefault="003347D8" w:rsidP="003347D8">
      <w:pPr>
        <w:pStyle w:val="Heading4"/>
      </w:pPr>
      <w:r>
        <w:t>Characteristic value</w:t>
      </w:r>
    </w:p>
    <w:p w:rsidR="003347D8" w:rsidRPr="00A701C3" w:rsidRDefault="003347D8" w:rsidP="003347D8">
      <w:pPr>
        <w:tabs>
          <w:tab w:val="left" w:pos="5021"/>
        </w:tabs>
      </w:pPr>
      <w:r>
        <w:t>The characteristic value attribute contains the actual user data that the client can read from and write to for practical information exchanges. The value of a characteristic value attribute can contain any type of data imaginable.</w:t>
      </w:r>
    </w:p>
    <w:p w:rsidR="003347D8" w:rsidRDefault="003347D8" w:rsidP="003347D8">
      <w:pPr>
        <w:pStyle w:val="Heading4"/>
      </w:pPr>
      <w:r>
        <w:t>Descriptor</w:t>
      </w:r>
    </w:p>
    <w:p w:rsidR="003347D8" w:rsidRPr="00527FF0" w:rsidRDefault="003347D8" w:rsidP="003347D8">
      <w:r>
        <w:t>The characteristic descriptor is used to provide the client additional information about the characteristic and its value.</w:t>
      </w:r>
    </w:p>
    <w:p w:rsidR="003347D8" w:rsidRDefault="003347D8" w:rsidP="003347D8">
      <w:pPr>
        <w:jc w:val="both"/>
      </w:pPr>
      <w:r w:rsidRPr="00D24342">
        <w:t>The most important and commonly used is the Client Characteristic Configuration Descriptor (</w:t>
      </w:r>
      <w:r w:rsidRPr="0090690C">
        <w:rPr>
          <w:b/>
        </w:rPr>
        <w:t>CCCD</w:t>
      </w:r>
      <w:r w:rsidRPr="00D24342">
        <w:t>)</w:t>
      </w:r>
      <w:r>
        <w:t>. The descriptor enabling or disabling the operation notify and indicate of the peripheral.</w:t>
      </w:r>
    </w:p>
    <w:p w:rsidR="003347D8" w:rsidRDefault="003347D8" w:rsidP="003347D8">
      <w:pPr>
        <w:pStyle w:val="Heading3"/>
      </w:pPr>
      <w:r>
        <w:t>Example</w:t>
      </w:r>
    </w:p>
    <w:p w:rsidR="003347D8" w:rsidRPr="00801FF4" w:rsidRDefault="003347D8" w:rsidP="003347D8">
      <w:r>
        <w:t>Each white square is an attribute.</w:t>
      </w:r>
    </w:p>
    <w:p w:rsidR="003347D8" w:rsidRDefault="003347D8" w:rsidP="003347D8">
      <w:pPr>
        <w:keepNext/>
        <w:jc w:val="center"/>
      </w:pPr>
      <w:r>
        <w:rPr>
          <w:noProof/>
          <w:lang w:val="nb-NO" w:eastAsia="nb-NO"/>
        </w:rPr>
        <w:lastRenderedPageBreak/>
        <w:drawing>
          <wp:inline distT="0" distB="0" distL="0" distR="0" wp14:anchorId="1FB7CF04" wp14:editId="698D9A4D">
            <wp:extent cx="4038159" cy="2435271"/>
            <wp:effectExtent l="0" t="0" r="635"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69085" cy="2453922"/>
                    </a:xfrm>
                    <a:prstGeom prst="rect">
                      <a:avLst/>
                    </a:prstGeom>
                  </pic:spPr>
                </pic:pic>
              </a:graphicData>
            </a:graphic>
          </wp:inline>
        </w:drawing>
      </w:r>
    </w:p>
    <w:p w:rsidR="003347D8" w:rsidRDefault="003347D8" w:rsidP="003347D8">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12</w:t>
      </w:r>
      <w:r w:rsidR="001D7C01">
        <w:rPr>
          <w:noProof/>
        </w:rPr>
        <w:fldChar w:fldCharType="end"/>
      </w:r>
      <w:r w:rsidR="00AE4FCE">
        <w:t>: Profile</w:t>
      </w:r>
      <w:r>
        <w:t xml:space="preserve"> template</w:t>
      </w:r>
    </w:p>
    <w:p w:rsidR="00830577" w:rsidRDefault="00830577" w:rsidP="00830577">
      <w:r>
        <w:t>It is possible to see the services and the characteristic</w:t>
      </w:r>
      <w:r w:rsidR="00CE4EF9">
        <w:t>s in a GATT Server</w:t>
      </w:r>
      <w:r>
        <w:t xml:space="preserve"> like a tree:</w:t>
      </w:r>
    </w:p>
    <w:p w:rsidR="0067705D" w:rsidRDefault="0067705D" w:rsidP="0067705D">
      <w:pPr>
        <w:keepNext/>
        <w:jc w:val="center"/>
      </w:pPr>
      <w:r>
        <w:rPr>
          <w:noProof/>
          <w:lang w:val="nb-NO" w:eastAsia="nb-NO"/>
        </w:rPr>
        <w:drawing>
          <wp:inline distT="0" distB="0" distL="0" distR="0">
            <wp:extent cx="4820421" cy="2336065"/>
            <wp:effectExtent l="0" t="0" r="0" b="7620"/>
            <wp:docPr id="39" name="Image 39" descr="https://www.bignerdranch.com/assets/img/blog/2017/07/gat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bignerdranch.com/assets/img/blog/2017/07/gatt-structure.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832922" cy="2342123"/>
                    </a:xfrm>
                    <a:prstGeom prst="rect">
                      <a:avLst/>
                    </a:prstGeom>
                    <a:noFill/>
                    <a:ln>
                      <a:noFill/>
                    </a:ln>
                  </pic:spPr>
                </pic:pic>
              </a:graphicData>
            </a:graphic>
          </wp:inline>
        </w:drawing>
      </w:r>
    </w:p>
    <w:p w:rsidR="00830577" w:rsidRPr="00830577" w:rsidRDefault="0067705D" w:rsidP="0067705D">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13</w:t>
      </w:r>
      <w:r w:rsidR="001D7C01">
        <w:rPr>
          <w:noProof/>
        </w:rPr>
        <w:fldChar w:fldCharType="end"/>
      </w:r>
      <w:r>
        <w:t xml:space="preserve">: Peripheral services tree, from </w:t>
      </w:r>
      <w:r w:rsidRPr="00B003A8">
        <w:t>https://www.bignerdranch.com</w:t>
      </w:r>
      <w:r>
        <w:t>/</w:t>
      </w:r>
    </w:p>
    <w:p w:rsidR="003347D8" w:rsidRPr="0049765F" w:rsidRDefault="003347D8" w:rsidP="003347D8">
      <w:pPr>
        <w:pStyle w:val="Heading2"/>
      </w:pPr>
      <w:r>
        <w:t>BLE Stack</w:t>
      </w:r>
    </w:p>
    <w:p w:rsidR="00601246" w:rsidRPr="00FB60DE" w:rsidRDefault="00601246" w:rsidP="003347D8">
      <w:r w:rsidRPr="00FB60DE">
        <w:t>The stack manage</w:t>
      </w:r>
      <w:r w:rsidR="0009253D">
        <w:t>s</w:t>
      </w:r>
      <w:r w:rsidRPr="00FB60DE">
        <w:t xml:space="preserve"> the communication </w:t>
      </w:r>
      <w:r w:rsidR="0009253D">
        <w:t>Bluetooth, the services and the characteristic</w:t>
      </w:r>
      <w:r w:rsidR="00977A7C">
        <w:t>s</w:t>
      </w:r>
      <w:r w:rsidR="00FB60DE">
        <w:t xml:space="preserve">. </w:t>
      </w:r>
      <w:r w:rsidR="0079071C">
        <w:t>E</w:t>
      </w:r>
      <w:r w:rsidR="00881086">
        <w:t>ach system, Zephyr RTOS and SoftDevice, implement its own BLE Stack</w:t>
      </w:r>
      <w:r w:rsidR="003E5060">
        <w:t xml:space="preserve"> and </w:t>
      </w:r>
      <w:r w:rsidR="00AA0D20">
        <w:t>it is why testing the behaviour of a Bluet</w:t>
      </w:r>
      <w:r w:rsidR="003A0522">
        <w:t>o</w:t>
      </w:r>
      <w:r w:rsidR="00AA0D20">
        <w:t>oth stack with a high BLE traffic is important</w:t>
      </w:r>
      <w:r w:rsidR="00881086">
        <w:t>.</w:t>
      </w:r>
    </w:p>
    <w:p w:rsidR="003347D8" w:rsidRDefault="003347D8" w:rsidP="003347D8">
      <w:r>
        <w:t>The Bluetooth Low Energy stack is separated in three parts:</w:t>
      </w:r>
    </w:p>
    <w:p w:rsidR="003347D8" w:rsidRPr="00C9143C" w:rsidRDefault="003347D8" w:rsidP="003347D8">
      <w:pPr>
        <w:pStyle w:val="ListParagraph"/>
        <w:numPr>
          <w:ilvl w:val="0"/>
          <w:numId w:val="1"/>
        </w:numPr>
        <w:rPr>
          <w:b/>
        </w:rPr>
      </w:pPr>
      <w:r>
        <w:rPr>
          <w:b/>
        </w:rPr>
        <w:t>Application</w:t>
      </w:r>
    </w:p>
    <w:p w:rsidR="003347D8" w:rsidRPr="00C9143C" w:rsidRDefault="003347D8" w:rsidP="003347D8">
      <w:pPr>
        <w:pStyle w:val="ListParagraph"/>
        <w:numPr>
          <w:ilvl w:val="0"/>
          <w:numId w:val="1"/>
        </w:numPr>
        <w:rPr>
          <w:b/>
        </w:rPr>
      </w:pPr>
      <w:r w:rsidRPr="00C9143C">
        <w:rPr>
          <w:b/>
        </w:rPr>
        <w:t>Host</w:t>
      </w:r>
      <w:r>
        <w:rPr>
          <w:b/>
        </w:rPr>
        <w:t xml:space="preserve">, </w:t>
      </w:r>
      <w:r w:rsidRPr="00577C4E">
        <w:t>which con</w:t>
      </w:r>
      <w:r>
        <w:t>tains the configuration of device and the profiles and provides API for application</w:t>
      </w:r>
    </w:p>
    <w:p w:rsidR="003347D8" w:rsidRPr="00C9143C" w:rsidRDefault="003347D8" w:rsidP="003347D8">
      <w:pPr>
        <w:pStyle w:val="ListParagraph"/>
        <w:numPr>
          <w:ilvl w:val="0"/>
          <w:numId w:val="1"/>
        </w:numPr>
        <w:rPr>
          <w:b/>
        </w:rPr>
      </w:pPr>
      <w:r w:rsidRPr="00C9143C">
        <w:rPr>
          <w:b/>
        </w:rPr>
        <w:t>Controller</w:t>
      </w:r>
      <w:r>
        <w:rPr>
          <w:b/>
        </w:rPr>
        <w:t xml:space="preserve">, </w:t>
      </w:r>
      <w:r w:rsidRPr="00457F6B">
        <w:t>which</w:t>
      </w:r>
      <w:r>
        <w:t xml:space="preserve"> controls the connection requirements and the transceiver</w:t>
      </w:r>
    </w:p>
    <w:p w:rsidR="003347D8" w:rsidRDefault="003347D8" w:rsidP="003347D8">
      <w:pPr>
        <w:keepNext/>
        <w:jc w:val="center"/>
      </w:pPr>
      <w:r>
        <w:rPr>
          <w:noProof/>
          <w:lang w:val="nb-NO" w:eastAsia="nb-NO"/>
        </w:rPr>
        <w:lastRenderedPageBreak/>
        <w:drawing>
          <wp:inline distT="0" distB="0" distL="0" distR="0" wp14:anchorId="7865719B" wp14:editId="66C44E41">
            <wp:extent cx="3359270" cy="31819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70593" cy="3192626"/>
                    </a:xfrm>
                    <a:prstGeom prst="rect">
                      <a:avLst/>
                    </a:prstGeom>
                  </pic:spPr>
                </pic:pic>
              </a:graphicData>
            </a:graphic>
          </wp:inline>
        </w:drawing>
      </w:r>
    </w:p>
    <w:p w:rsidR="003347D8" w:rsidRDefault="003347D8" w:rsidP="003347D8">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14</w:t>
      </w:r>
      <w:r w:rsidR="001D7C01">
        <w:rPr>
          <w:noProof/>
        </w:rPr>
        <w:fldChar w:fldCharType="end"/>
      </w:r>
      <w:r w:rsidR="00AE4FCE">
        <w:t>: BLE</w:t>
      </w:r>
      <w:r>
        <w:t xml:space="preserve"> Stack</w:t>
      </w:r>
    </w:p>
    <w:p w:rsidR="003347D8" w:rsidRDefault="003347D8" w:rsidP="003347D8">
      <w:pPr>
        <w:pStyle w:val="Heading3"/>
      </w:pPr>
      <w:r>
        <w:t>Host</w:t>
      </w:r>
    </w:p>
    <w:p w:rsidR="003347D8" w:rsidRDefault="003347D8" w:rsidP="003347D8">
      <w:r w:rsidRPr="00472D0A">
        <w:rPr>
          <w:b/>
        </w:rPr>
        <w:t>GAP</w:t>
      </w:r>
      <w:r>
        <w:t>, General Access Profile, is in control of scanning, advertising, security establishment and connections. It defines the roles of the devices and additional data, e.g. its name.</w:t>
      </w:r>
    </w:p>
    <w:p w:rsidR="003347D8" w:rsidRDefault="003347D8" w:rsidP="003347D8">
      <w:r w:rsidRPr="00472D0A">
        <w:rPr>
          <w:b/>
        </w:rPr>
        <w:t>GATT</w:t>
      </w:r>
      <w:r w:rsidRPr="003452C5">
        <w:t>,</w:t>
      </w:r>
      <w:r>
        <w:t xml:space="preserve"> General Attribute Profile, defines how data is organized and exchanged in between different applications. The data in GATT is organized in services and characteristics.</w:t>
      </w:r>
    </w:p>
    <w:p w:rsidR="003347D8" w:rsidRPr="00472D0A" w:rsidRDefault="003347D8" w:rsidP="003347D8">
      <w:pPr>
        <w:rPr>
          <w:b/>
        </w:rPr>
      </w:pPr>
      <w:r w:rsidRPr="00472D0A">
        <w:rPr>
          <w:b/>
        </w:rPr>
        <w:t>ATT</w:t>
      </w:r>
      <w:r>
        <w:t xml:space="preserve">, Attribute Protocol, defines the data in the form of attributes. This form is defined at chapter </w:t>
      </w:r>
      <w:r w:rsidRPr="00220568">
        <w:rPr>
          <w:b/>
          <w:color w:val="4472C4" w:themeColor="accent1"/>
        </w:rPr>
        <w:fldChar w:fldCharType="begin"/>
      </w:r>
      <w:r w:rsidRPr="00220568">
        <w:rPr>
          <w:b/>
          <w:color w:val="4472C4" w:themeColor="accent1"/>
        </w:rPr>
        <w:instrText xml:space="preserve"> REF _Ref490249993 \r \h </w:instrText>
      </w:r>
      <w:r>
        <w:rPr>
          <w:b/>
          <w:color w:val="4472C4" w:themeColor="accent1"/>
        </w:rPr>
        <w:instrText xml:space="preserve"> \* MERGEFORMAT </w:instrText>
      </w:r>
      <w:r w:rsidRPr="00220568">
        <w:rPr>
          <w:b/>
          <w:color w:val="4472C4" w:themeColor="accent1"/>
        </w:rPr>
      </w:r>
      <w:r w:rsidRPr="00220568">
        <w:rPr>
          <w:b/>
          <w:color w:val="4472C4" w:themeColor="accent1"/>
        </w:rPr>
        <w:fldChar w:fldCharType="separate"/>
      </w:r>
      <w:r>
        <w:rPr>
          <w:b/>
          <w:color w:val="4472C4" w:themeColor="accent1"/>
        </w:rPr>
        <w:t>4.4.1.6</w:t>
      </w:r>
      <w:r w:rsidRPr="00220568">
        <w:rPr>
          <w:b/>
          <w:color w:val="4472C4" w:themeColor="accent1"/>
        </w:rPr>
        <w:fldChar w:fldCharType="end"/>
      </w:r>
      <w:r w:rsidRPr="00220568">
        <w:rPr>
          <w:b/>
          <w:color w:val="4472C4" w:themeColor="accent1"/>
        </w:rPr>
        <w:t xml:space="preserve"> </w:t>
      </w:r>
      <w:r>
        <w:rPr>
          <w:b/>
          <w:color w:val="4472C4" w:themeColor="accent1"/>
        </w:rPr>
        <w:fldChar w:fldCharType="begin"/>
      </w:r>
      <w:r>
        <w:rPr>
          <w:b/>
          <w:color w:val="4472C4" w:themeColor="accent1"/>
        </w:rPr>
        <w:instrText xml:space="preserve"> REF _Ref490249993 \h  \* MERGEFORMAT </w:instrText>
      </w:r>
      <w:r>
        <w:rPr>
          <w:b/>
          <w:color w:val="4472C4" w:themeColor="accent1"/>
        </w:rPr>
      </w:r>
      <w:r>
        <w:rPr>
          <w:b/>
          <w:color w:val="4472C4" w:themeColor="accent1"/>
        </w:rPr>
        <w:fldChar w:fldCharType="separate"/>
      </w:r>
      <w:r w:rsidRPr="00164FE3">
        <w:rPr>
          <w:b/>
          <w:color w:val="4472C4" w:themeColor="accent1"/>
        </w:rPr>
        <w:t>Attributes</w:t>
      </w:r>
      <w:r>
        <w:rPr>
          <w:b/>
          <w:color w:val="4472C4" w:themeColor="accent1"/>
        </w:rPr>
        <w:fldChar w:fldCharType="end"/>
      </w:r>
    </w:p>
    <w:p w:rsidR="003347D8" w:rsidRPr="00544CC1" w:rsidRDefault="003347D8" w:rsidP="003347D8">
      <w:pPr>
        <w:pStyle w:val="NormalWeb"/>
      </w:pPr>
      <w:r w:rsidRPr="00C43EC9">
        <w:rPr>
          <w:rFonts w:asciiTheme="minorHAnsi" w:eastAsiaTheme="minorHAnsi" w:hAnsiTheme="minorHAnsi" w:cstheme="minorBidi"/>
          <w:b/>
          <w:sz w:val="22"/>
          <w:szCs w:val="22"/>
          <w:lang w:eastAsia="en-US"/>
        </w:rPr>
        <w:t>SMP</w:t>
      </w:r>
      <w:r w:rsidRPr="00A30E89">
        <w:rPr>
          <w:rFonts w:asciiTheme="minorHAnsi" w:eastAsiaTheme="minorHAnsi" w:hAnsiTheme="minorHAnsi" w:cstheme="minorBidi"/>
          <w:sz w:val="22"/>
          <w:szCs w:val="22"/>
          <w:lang w:eastAsia="en-US"/>
        </w:rPr>
        <w:t>, Security Manager Protocol, offers</w:t>
      </w:r>
      <w:r>
        <w:rPr>
          <w:rFonts w:asciiTheme="minorHAnsi" w:eastAsiaTheme="minorHAnsi" w:hAnsiTheme="minorHAnsi" w:cstheme="minorBidi"/>
          <w:sz w:val="22"/>
          <w:szCs w:val="22"/>
          <w:lang w:eastAsia="en-US"/>
        </w:rPr>
        <w:t xml:space="preserve"> the security procedure to a BLE</w:t>
      </w:r>
      <w:r w:rsidRPr="00A30E89">
        <w:rPr>
          <w:rFonts w:asciiTheme="minorHAnsi" w:eastAsiaTheme="minorHAnsi" w:hAnsiTheme="minorHAnsi" w:cstheme="minorBidi"/>
          <w:sz w:val="22"/>
          <w:szCs w:val="22"/>
          <w:lang w:eastAsia="en-US"/>
        </w:rPr>
        <w:t xml:space="preserve"> application</w:t>
      </w:r>
      <w:r>
        <w:rPr>
          <w:rFonts w:asciiTheme="minorHAnsi" w:eastAsiaTheme="minorHAnsi" w:hAnsiTheme="minorHAnsi" w:cstheme="minorBidi"/>
          <w:sz w:val="22"/>
          <w:szCs w:val="22"/>
          <w:lang w:eastAsia="en-US"/>
        </w:rPr>
        <w:t>. For example, the typical security procedures are</w:t>
      </w:r>
      <w:r w:rsidRPr="00A30E89">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uthentication,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uthorization,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ata </w:t>
      </w:r>
      <w:r>
        <w:rPr>
          <w:rFonts w:asciiTheme="minorHAnsi" w:eastAsiaTheme="minorHAnsi" w:hAnsiTheme="minorHAnsi" w:cstheme="minorBidi"/>
          <w:sz w:val="22"/>
          <w:szCs w:val="22"/>
          <w:lang w:eastAsia="en-US"/>
        </w:rPr>
        <w:t>i</w:t>
      </w:r>
      <w:r w:rsidRPr="00566DA0">
        <w:rPr>
          <w:rFonts w:asciiTheme="minorHAnsi" w:eastAsiaTheme="minorHAnsi" w:hAnsiTheme="minorHAnsi" w:cstheme="minorBidi"/>
          <w:sz w:val="22"/>
          <w:szCs w:val="22"/>
          <w:lang w:eastAsia="en-US"/>
        </w:rPr>
        <w:t xml:space="preserve">ntegrity, </w:t>
      </w:r>
      <w:r>
        <w:rPr>
          <w:rFonts w:asciiTheme="minorHAnsi" w:eastAsiaTheme="minorHAnsi" w:hAnsiTheme="minorHAnsi" w:cstheme="minorBidi"/>
          <w:sz w:val="22"/>
          <w:szCs w:val="22"/>
          <w:lang w:eastAsia="en-US"/>
        </w:rPr>
        <w:t>data c</w:t>
      </w:r>
      <w:r w:rsidRPr="00566DA0">
        <w:rPr>
          <w:rFonts w:asciiTheme="minorHAnsi" w:eastAsiaTheme="minorHAnsi" w:hAnsiTheme="minorHAnsi" w:cstheme="minorBidi"/>
          <w:sz w:val="22"/>
          <w:szCs w:val="22"/>
          <w:lang w:eastAsia="en-US"/>
        </w:rPr>
        <w:t>onfidentiality.</w:t>
      </w:r>
    </w:p>
    <w:p w:rsidR="003347D8" w:rsidRPr="006F4CFD" w:rsidRDefault="003347D8" w:rsidP="003347D8">
      <w:pPr>
        <w:pStyle w:val="NormalWeb"/>
        <w:rPr>
          <w:rFonts w:asciiTheme="minorHAnsi" w:eastAsiaTheme="minorHAnsi" w:hAnsiTheme="minorHAnsi" w:cstheme="minorBidi"/>
          <w:sz w:val="22"/>
          <w:szCs w:val="22"/>
          <w:lang w:eastAsia="en-US"/>
        </w:rPr>
      </w:pPr>
      <w:r w:rsidRPr="00D61005">
        <w:rPr>
          <w:rFonts w:asciiTheme="minorHAnsi" w:eastAsiaTheme="minorHAnsi" w:hAnsiTheme="minorHAnsi" w:cstheme="minorBidi"/>
          <w:b/>
          <w:sz w:val="22"/>
          <w:szCs w:val="22"/>
          <w:lang w:eastAsia="en-US"/>
        </w:rPr>
        <w:t>L2CAP</w:t>
      </w:r>
      <w:r w:rsidRPr="00D61005">
        <w:rPr>
          <w:rFonts w:asciiTheme="minorHAnsi" w:eastAsiaTheme="minorHAnsi" w:hAnsiTheme="minorHAnsi" w:cstheme="minorBidi"/>
          <w:sz w:val="22"/>
          <w:szCs w:val="22"/>
          <w:lang w:eastAsia="en-US"/>
        </w:rPr>
        <w:t xml:space="preserve">, Logical link control and adaptation protocol, </w:t>
      </w:r>
      <w:r>
        <w:rPr>
          <w:rFonts w:asciiTheme="minorHAnsi" w:eastAsiaTheme="minorHAnsi" w:hAnsiTheme="minorHAnsi" w:cstheme="minorBidi"/>
          <w:sz w:val="22"/>
          <w:szCs w:val="22"/>
          <w:lang w:eastAsia="en-US"/>
        </w:rPr>
        <w:t>prepares packets. If a packet from the upper layers is too large, this layer fragmented and recombines it for the transfer.</w:t>
      </w:r>
    </w:p>
    <w:p w:rsidR="003347D8" w:rsidRPr="00BF20BA" w:rsidRDefault="003347D8" w:rsidP="003347D8">
      <w:pPr>
        <w:pStyle w:val="Heading3"/>
      </w:pPr>
      <w:r>
        <w:t>Controller</w:t>
      </w:r>
    </w:p>
    <w:p w:rsidR="003347D8" w:rsidRPr="00C81BE2" w:rsidRDefault="003347D8" w:rsidP="003347D8">
      <w:r w:rsidRPr="00472D0A">
        <w:rPr>
          <w:b/>
        </w:rPr>
        <w:t>HCI</w:t>
      </w:r>
      <w:r w:rsidRPr="003452C5">
        <w:t>, Host C</w:t>
      </w:r>
      <w:r w:rsidRPr="00C81BE2">
        <w:t>ontroller Interface,</w:t>
      </w:r>
      <w:r>
        <w:t xml:space="preserve"> makes possible to interface a wide range of Hosts with the controller. Therefore, it is possible for a device to have several roles, Peripheral, Central, Broadcaster, Observer, at the same time.</w:t>
      </w:r>
    </w:p>
    <w:p w:rsidR="003347D8" w:rsidRDefault="003347D8" w:rsidP="003347D8">
      <w:pPr>
        <w:pStyle w:val="NormalWeb"/>
        <w:rPr>
          <w:rFonts w:asciiTheme="minorHAnsi" w:eastAsiaTheme="minorHAnsi" w:hAnsiTheme="minorHAnsi" w:cstheme="minorBidi"/>
          <w:sz w:val="22"/>
          <w:szCs w:val="22"/>
          <w:lang w:eastAsia="en-US"/>
        </w:rPr>
      </w:pPr>
      <w:r w:rsidRPr="00032BE3">
        <w:rPr>
          <w:rFonts w:asciiTheme="minorHAnsi" w:eastAsiaTheme="minorHAnsi" w:hAnsiTheme="minorHAnsi" w:cstheme="minorBidi"/>
          <w:b/>
          <w:sz w:val="22"/>
          <w:szCs w:val="22"/>
          <w:lang w:eastAsia="en-US"/>
        </w:rPr>
        <w:t>LL</w:t>
      </w:r>
      <w:r w:rsidRPr="004036AC">
        <w:rPr>
          <w:rFonts w:asciiTheme="minorHAnsi" w:eastAsiaTheme="minorHAnsi" w:hAnsiTheme="minorHAnsi" w:cstheme="minorBidi"/>
          <w:sz w:val="22"/>
          <w:szCs w:val="22"/>
          <w:lang w:eastAsia="en-US"/>
        </w:rPr>
        <w:t xml:space="preserve">, Link Layer, </w:t>
      </w:r>
      <w:r>
        <w:rPr>
          <w:rFonts w:asciiTheme="minorHAnsi" w:eastAsiaTheme="minorHAnsi" w:hAnsiTheme="minorHAnsi" w:cstheme="minorBidi"/>
          <w:sz w:val="22"/>
          <w:szCs w:val="22"/>
          <w:lang w:eastAsia="en-US"/>
        </w:rPr>
        <w:t>establishes and manages connections. It is in charge to send packets and to keep responding to or sending connection events at each connection interval.</w:t>
      </w:r>
    </w:p>
    <w:p w:rsidR="003347D8" w:rsidRDefault="003347D8" w:rsidP="003347D8">
      <w:r w:rsidRPr="00466472">
        <w:rPr>
          <w:b/>
        </w:rPr>
        <w:t>PHY</w:t>
      </w:r>
      <w:r w:rsidRPr="00C81BE2">
        <w:t xml:space="preserve">, Physical </w:t>
      </w:r>
      <w:r>
        <w:t>Layer, contains the analog communications circuitry used for modulating and demodulating analog signals and transforming them into digital symbols.</w:t>
      </w:r>
    </w:p>
    <w:p w:rsidR="00EC731D" w:rsidRPr="0067318E" w:rsidRDefault="00EC731D" w:rsidP="003347D8"/>
    <w:p w:rsidR="003347D8" w:rsidRDefault="003347D8" w:rsidP="003347D8">
      <w:pPr>
        <w:pStyle w:val="Heading2"/>
      </w:pPr>
      <w:r>
        <w:lastRenderedPageBreak/>
        <w:t>BLE Requirement</w:t>
      </w:r>
    </w:p>
    <w:p w:rsidR="008C51D6" w:rsidRPr="00A35507" w:rsidRDefault="00A35507" w:rsidP="00ED35E1">
      <w:r w:rsidRPr="00A35507">
        <w:t>To ensure the</w:t>
      </w:r>
      <w:r w:rsidR="00425106">
        <w:t xml:space="preserve"> correct</w:t>
      </w:r>
      <w:r w:rsidRPr="00A35507">
        <w:t xml:space="preserve"> </w:t>
      </w:r>
      <w:r w:rsidR="0002730A">
        <w:t xml:space="preserve">communication between the devices and to keep the connection, BLE </w:t>
      </w:r>
      <w:r w:rsidR="003449AE">
        <w:t>requires to</w:t>
      </w:r>
      <w:r w:rsidR="008C51D6">
        <w:t xml:space="preserve"> take care of different element.</w:t>
      </w:r>
      <w:r w:rsidR="005F1D91">
        <w:t xml:space="preserve"> </w:t>
      </w:r>
      <w:r w:rsidR="00744C59">
        <w:t>It is important to set t</w:t>
      </w:r>
      <w:r w:rsidR="005F1D91">
        <w:t xml:space="preserve">hose requirements correctly </w:t>
      </w:r>
      <w:r w:rsidR="00744C59">
        <w:t xml:space="preserve">to </w:t>
      </w:r>
      <w:r w:rsidR="005F1D91">
        <w:t xml:space="preserve">test the </w:t>
      </w:r>
      <w:r w:rsidR="001B5BE2">
        <w:t>different system</w:t>
      </w:r>
      <w:r w:rsidR="00527AD2">
        <w:t>s</w:t>
      </w:r>
      <w:r w:rsidR="001B5BE2">
        <w:t>.</w:t>
      </w:r>
    </w:p>
    <w:p w:rsidR="003347D8" w:rsidRDefault="003347D8" w:rsidP="003347D8">
      <w:pPr>
        <w:pStyle w:val="Heading3"/>
      </w:pPr>
      <w:r>
        <w:t>Priority</w:t>
      </w:r>
    </w:p>
    <w:p w:rsidR="003347D8" w:rsidRPr="008817B9" w:rsidRDefault="003347D8" w:rsidP="003347D8">
      <w:r>
        <w:t>It is important that no connection events are missed</w:t>
      </w:r>
      <w:r w:rsidR="003449AE">
        <w:t xml:space="preserve"> to avoid any unintentional disconnection</w:t>
      </w:r>
      <w:r>
        <w:t xml:space="preserve">. Hence, the BLE stack is </w:t>
      </w:r>
      <w:r w:rsidR="00624615">
        <w:t xml:space="preserve">the </w:t>
      </w:r>
      <w:r>
        <w:t>high</w:t>
      </w:r>
      <w:r w:rsidR="00624615">
        <w:t>est</w:t>
      </w:r>
      <w:r>
        <w:t xml:space="preserve"> priority to no be suspended by any interrupt</w:t>
      </w:r>
      <w:r w:rsidR="00842D54">
        <w:t xml:space="preserve"> from other peripherals</w:t>
      </w:r>
      <w:r>
        <w:t xml:space="preserve">. </w:t>
      </w:r>
    </w:p>
    <w:p w:rsidR="003347D8" w:rsidRDefault="003347D8" w:rsidP="003347D8">
      <w:pPr>
        <w:pStyle w:val="Heading3"/>
      </w:pPr>
      <w:r>
        <w:t>Number of connections</w:t>
      </w:r>
    </w:p>
    <w:p w:rsidR="003347D8" w:rsidRDefault="003347D8" w:rsidP="003347D8">
      <w:pPr>
        <w:tabs>
          <w:tab w:val="left" w:pos="2116"/>
        </w:tabs>
      </w:pPr>
      <w:r>
        <w:t>In the case of the role of the device is peripheral, the Peripheral is limited to be connected to only one central.</w:t>
      </w:r>
    </w:p>
    <w:p w:rsidR="003347D8" w:rsidRDefault="003347D8" w:rsidP="003347D8">
      <w:pPr>
        <w:tabs>
          <w:tab w:val="left" w:pos="2116"/>
        </w:tabs>
      </w:pPr>
      <w:r>
        <w:t>In the case of the role of the device is central, the central is not limited for number of peripheral connected. However, the number of connection is limited by the environment used.</w:t>
      </w:r>
    </w:p>
    <w:tbl>
      <w:tblPr>
        <w:tblW w:w="6096" w:type="dxa"/>
        <w:jc w:val="center"/>
        <w:tblLook w:val="04A0" w:firstRow="1" w:lastRow="0" w:firstColumn="1" w:lastColumn="0" w:noHBand="0" w:noVBand="1"/>
      </w:tblPr>
      <w:tblGrid>
        <w:gridCol w:w="3119"/>
        <w:gridCol w:w="1417"/>
        <w:gridCol w:w="1560"/>
      </w:tblGrid>
      <w:tr w:rsidR="003347D8" w:rsidRPr="00D66D5D" w:rsidTr="00ED59BC">
        <w:trPr>
          <w:trHeight w:val="293"/>
          <w:jc w:val="center"/>
        </w:trPr>
        <w:tc>
          <w:tcPr>
            <w:tcW w:w="3119"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 </w:t>
            </w:r>
          </w:p>
        </w:tc>
        <w:tc>
          <w:tcPr>
            <w:tcW w:w="1417"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SoftDevice</w:t>
            </w:r>
          </w:p>
        </w:tc>
        <w:tc>
          <w:tcPr>
            <w:tcW w:w="1560"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Zephyr RTOS</w:t>
            </w:r>
          </w:p>
        </w:tc>
      </w:tr>
      <w:tr w:rsidR="003347D8" w:rsidRPr="00D66D5D" w:rsidTr="00ED59BC">
        <w:trPr>
          <w:trHeight w:val="285"/>
          <w:jc w:val="center"/>
        </w:trPr>
        <w:tc>
          <w:tcPr>
            <w:tcW w:w="3119"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N</w:t>
            </w:r>
            <w:r>
              <w:rPr>
                <w:rFonts w:ascii="Calibri" w:eastAsia="Times New Roman" w:hAnsi="Calibri" w:cs="Times New Roman"/>
                <w:color w:val="000000"/>
                <w:lang w:eastAsia="en-GB"/>
              </w:rPr>
              <w:t>umber</w:t>
            </w:r>
            <w:r w:rsidRPr="00D66D5D">
              <w:rPr>
                <w:rFonts w:ascii="Calibri" w:eastAsia="Times New Roman" w:hAnsi="Calibri" w:cs="Times New Roman"/>
                <w:color w:val="000000"/>
                <w:lang w:eastAsia="en-GB"/>
              </w:rPr>
              <w:t xml:space="preserve"> Peripheral</w:t>
            </w:r>
            <w:r>
              <w:rPr>
                <w:rFonts w:ascii="Calibri" w:eastAsia="Times New Roman" w:hAnsi="Calibri" w:cs="Times New Roman"/>
                <w:color w:val="000000"/>
                <w:lang w:eastAsia="en-GB"/>
              </w:rPr>
              <w:t>s</w:t>
            </w:r>
            <w:r w:rsidRPr="00D66D5D">
              <w:rPr>
                <w:rFonts w:ascii="Calibri" w:eastAsia="Times New Roman" w:hAnsi="Calibri" w:cs="Times New Roman"/>
                <w:color w:val="000000"/>
                <w:lang w:eastAsia="en-GB"/>
              </w:rPr>
              <w:t xml:space="preserve"> Connected</w:t>
            </w:r>
          </w:p>
        </w:tc>
        <w:tc>
          <w:tcPr>
            <w:tcW w:w="1417"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8</w:t>
            </w:r>
          </w:p>
        </w:tc>
        <w:tc>
          <w:tcPr>
            <w:tcW w:w="1560" w:type="dxa"/>
            <w:tcBorders>
              <w:top w:val="nil"/>
              <w:left w:val="nil"/>
              <w:bottom w:val="nil"/>
              <w:right w:val="single" w:sz="8" w:space="0" w:color="auto"/>
            </w:tcBorders>
            <w:shd w:val="clear" w:color="000000" w:fill="D9E1F2"/>
            <w:noWrap/>
            <w:vAlign w:val="bottom"/>
            <w:hideMark/>
          </w:tcPr>
          <w:p w:rsidR="003347D8" w:rsidRPr="00D66D5D" w:rsidRDefault="003347D8" w:rsidP="00ED59BC">
            <w:pPr>
              <w:keepNext/>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64</w:t>
            </w:r>
          </w:p>
        </w:tc>
      </w:tr>
    </w:tbl>
    <w:p w:rsidR="003347D8" w:rsidRDefault="003347D8" w:rsidP="003347D8">
      <w:pPr>
        <w:pStyle w:val="Caption"/>
        <w:jc w:val="center"/>
      </w:pPr>
      <w:r>
        <w:t xml:space="preserve">Table </w:t>
      </w:r>
      <w:r w:rsidR="001D7C01">
        <w:fldChar w:fldCharType="begin"/>
      </w:r>
      <w:r w:rsidR="001D7C01">
        <w:instrText xml:space="preserve"> SEQ Table \* ARABIC </w:instrText>
      </w:r>
      <w:r w:rsidR="001D7C01">
        <w:fldChar w:fldCharType="separate"/>
      </w:r>
      <w:r w:rsidR="00C92018">
        <w:rPr>
          <w:noProof/>
        </w:rPr>
        <w:t>3</w:t>
      </w:r>
      <w:r w:rsidR="001D7C01">
        <w:rPr>
          <w:noProof/>
        </w:rPr>
        <w:fldChar w:fldCharType="end"/>
      </w:r>
      <w:r>
        <w:t>: Number max of connections for central</w:t>
      </w:r>
    </w:p>
    <w:p w:rsidR="003347D8" w:rsidRDefault="003347D8" w:rsidP="003347D8">
      <w:pPr>
        <w:pStyle w:val="Heading3"/>
      </w:pPr>
      <w:r>
        <w:t>MTU</w:t>
      </w:r>
    </w:p>
    <w:p w:rsidR="003347D8" w:rsidRDefault="003347D8" w:rsidP="003C2AF5">
      <w:pPr>
        <w:tabs>
          <w:tab w:val="left" w:pos="5190"/>
        </w:tabs>
      </w:pPr>
      <w:r>
        <w:t>ATT Maximum Transmission Unit (MTU) is the maximum length of an ATT packet. An ATT packet contains the information of the Read, Write, Indicate, Notify request and response.</w:t>
      </w:r>
      <w:r w:rsidR="002B19A7">
        <w:t xml:space="preserve"> As well, </w:t>
      </w:r>
      <w:r w:rsidR="003C2AF5">
        <w:t>t</w:t>
      </w:r>
      <w:r w:rsidR="002B19A7">
        <w:t>he MTU limits the size of the data contains in the attribut</w:t>
      </w:r>
      <w:r w:rsidR="003C2AF5">
        <w:t>e characteristic value.</w:t>
      </w:r>
    </w:p>
    <w:p w:rsidR="003347D8" w:rsidRDefault="003347D8" w:rsidP="003347D8">
      <w:pPr>
        <w:tabs>
          <w:tab w:val="left" w:pos="7727"/>
        </w:tabs>
      </w:pPr>
      <w:r>
        <w:t>The ATT MTU is defined by the L2CAP layer and can be theoretically anywhere between 23Bytes and infinity. However, this size is limited by the environment used.</w:t>
      </w:r>
    </w:p>
    <w:tbl>
      <w:tblPr>
        <w:tblW w:w="6560" w:type="dxa"/>
        <w:jc w:val="center"/>
        <w:tblLook w:val="04A0" w:firstRow="1" w:lastRow="0" w:firstColumn="1" w:lastColumn="0" w:noHBand="0" w:noVBand="1"/>
      </w:tblPr>
      <w:tblGrid>
        <w:gridCol w:w="2360"/>
        <w:gridCol w:w="2100"/>
        <w:gridCol w:w="2100"/>
      </w:tblGrid>
      <w:tr w:rsidR="003347D8" w:rsidRPr="00477E3F" w:rsidTr="00ED59BC">
        <w:trPr>
          <w:trHeight w:val="293"/>
          <w:jc w:val="center"/>
        </w:trPr>
        <w:tc>
          <w:tcPr>
            <w:tcW w:w="236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 </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SoftDevice</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Zephyr RTOS</w:t>
            </w:r>
          </w:p>
        </w:tc>
      </w:tr>
      <w:tr w:rsidR="003347D8" w:rsidRPr="00477E3F" w:rsidTr="00ED59BC">
        <w:trPr>
          <w:trHeight w:val="285"/>
          <w:jc w:val="center"/>
        </w:trPr>
        <w:tc>
          <w:tcPr>
            <w:tcW w:w="236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RX MTU max [Bytes]</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1300</w:t>
            </w:r>
          </w:p>
        </w:tc>
      </w:tr>
      <w:tr w:rsidR="003347D8" w:rsidRPr="00477E3F" w:rsidTr="00ED59BC">
        <w:trPr>
          <w:trHeight w:val="285"/>
          <w:jc w:val="center"/>
        </w:trPr>
        <w:tc>
          <w:tcPr>
            <w:tcW w:w="236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TX MTU max [Bytes]</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keepNext/>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200</w:t>
            </w:r>
            <w:r>
              <w:rPr>
                <w:rFonts w:ascii="Calibri" w:eastAsia="Times New Roman" w:hAnsi="Calibri" w:cs="Times New Roman"/>
                <w:color w:val="000000"/>
                <w:lang w:eastAsia="en-GB"/>
              </w:rPr>
              <w:t>0</w:t>
            </w:r>
          </w:p>
        </w:tc>
      </w:tr>
    </w:tbl>
    <w:p w:rsidR="003347D8" w:rsidRPr="00D12144" w:rsidRDefault="003347D8" w:rsidP="003347D8">
      <w:pPr>
        <w:pStyle w:val="Caption"/>
        <w:jc w:val="center"/>
      </w:pPr>
      <w:r>
        <w:t xml:space="preserve">Table </w:t>
      </w:r>
      <w:r w:rsidR="001D7C01">
        <w:fldChar w:fldCharType="begin"/>
      </w:r>
      <w:r w:rsidR="001D7C01">
        <w:instrText xml:space="preserve"> SEQ Table \* ARABIC </w:instrText>
      </w:r>
      <w:r w:rsidR="001D7C01">
        <w:fldChar w:fldCharType="separate"/>
      </w:r>
      <w:r w:rsidR="00C92018">
        <w:rPr>
          <w:noProof/>
        </w:rPr>
        <w:t>4</w:t>
      </w:r>
      <w:r w:rsidR="001D7C01">
        <w:rPr>
          <w:noProof/>
        </w:rPr>
        <w:fldChar w:fldCharType="end"/>
      </w:r>
      <w:r>
        <w:t>: MTU max</w:t>
      </w:r>
    </w:p>
    <w:p w:rsidR="003347D8" w:rsidRDefault="00DB0B64" w:rsidP="003347D8">
      <w:r>
        <w:t>T</w:t>
      </w:r>
      <w:r w:rsidR="003347D8">
        <w:t>he BLE packet structure has a payload of 33Bytes and each layer in the protocol stack takes cut. Hence the ATT protocol has 23Bytes left, the minimal MTU, and 20Bytes for data (MTU – opcode - handle).</w:t>
      </w:r>
    </w:p>
    <w:p w:rsidR="0092743A" w:rsidRDefault="00E946CD" w:rsidP="0092743A">
      <w:pPr>
        <w:keepNext/>
        <w:tabs>
          <w:tab w:val="left" w:pos="5190"/>
        </w:tabs>
        <w:jc w:val="center"/>
      </w:pPr>
      <w:r>
        <w:rPr>
          <w:noProof/>
          <w:lang w:val="nb-NO" w:eastAsia="nb-NO"/>
        </w:rPr>
        <w:drawing>
          <wp:inline distT="0" distB="0" distL="0" distR="0" wp14:anchorId="10651775" wp14:editId="1141ABE3">
            <wp:extent cx="5760720" cy="14681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1468120"/>
                    </a:xfrm>
                    <a:prstGeom prst="rect">
                      <a:avLst/>
                    </a:prstGeom>
                  </pic:spPr>
                </pic:pic>
              </a:graphicData>
            </a:graphic>
          </wp:inline>
        </w:drawing>
      </w:r>
    </w:p>
    <w:p w:rsidR="00930F7C" w:rsidRPr="00930F7C" w:rsidRDefault="0092743A" w:rsidP="0092743A">
      <w:pPr>
        <w:pStyle w:val="Caption"/>
        <w:jc w:val="center"/>
      </w:pPr>
      <w:r>
        <w:t xml:space="preserve">Figure </w:t>
      </w:r>
      <w:r w:rsidR="001D7C01">
        <w:fldChar w:fldCharType="begin"/>
      </w:r>
      <w:r w:rsidR="001D7C01">
        <w:instrText xml:space="preserve"> SEQ Figure \* ARABIC </w:instrText>
      </w:r>
      <w:r w:rsidR="001D7C01">
        <w:fldChar w:fldCharType="separate"/>
      </w:r>
      <w:r>
        <w:rPr>
          <w:noProof/>
        </w:rPr>
        <w:t>15</w:t>
      </w:r>
      <w:r w:rsidR="001D7C01">
        <w:rPr>
          <w:noProof/>
        </w:rPr>
        <w:fldChar w:fldCharType="end"/>
      </w:r>
      <w:r>
        <w:t xml:space="preserve">: </w:t>
      </w:r>
      <w:r w:rsidRPr="00516F5E">
        <w:t>Attribute packet without authentication signature</w:t>
      </w:r>
    </w:p>
    <w:p w:rsidR="003347D8" w:rsidRPr="000D3A21" w:rsidRDefault="005D5788" w:rsidP="003347D8">
      <w:r>
        <w:t xml:space="preserve">When MTU is bigger than 23bytes, </w:t>
      </w:r>
      <w:r w:rsidR="003347D8">
        <w:t>the L2CAP layer fragments and recombines ATT packets to send the ATT packet with several BLE pack</w:t>
      </w:r>
      <w:r w:rsidR="004A2A31">
        <w:t>et at each connection interval.</w:t>
      </w:r>
    </w:p>
    <w:p w:rsidR="003347D8" w:rsidRDefault="003347D8" w:rsidP="003347D8">
      <w:pPr>
        <w:pStyle w:val="Heading3"/>
      </w:pPr>
      <w:r>
        <w:lastRenderedPageBreak/>
        <w:t>Time Requirement</w:t>
      </w:r>
    </w:p>
    <w:p w:rsidR="003347D8" w:rsidRDefault="003347D8" w:rsidP="003347D8">
      <w:r>
        <w:t>The connection, advertising and scanning parameters are defined in a specific range of value.</w:t>
      </w:r>
    </w:p>
    <w:tbl>
      <w:tblPr>
        <w:tblW w:w="8660" w:type="dxa"/>
        <w:jc w:val="center"/>
        <w:tblLook w:val="04A0" w:firstRow="1" w:lastRow="0" w:firstColumn="1" w:lastColumn="0" w:noHBand="0" w:noVBand="1"/>
      </w:tblPr>
      <w:tblGrid>
        <w:gridCol w:w="3020"/>
        <w:gridCol w:w="1340"/>
        <w:gridCol w:w="1340"/>
        <w:gridCol w:w="1340"/>
        <w:gridCol w:w="1620"/>
      </w:tblGrid>
      <w:tr w:rsidR="003347D8" w:rsidRPr="003B7E04" w:rsidTr="00ED59BC">
        <w:trPr>
          <w:trHeight w:val="293"/>
          <w:jc w:val="center"/>
        </w:trPr>
        <w:tc>
          <w:tcPr>
            <w:tcW w:w="302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Min</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Max</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In</w:t>
            </w:r>
            <w:r>
              <w:rPr>
                <w:rFonts w:ascii="Calibri" w:eastAsia="Times New Roman" w:hAnsi="Calibri" w:cs="Times New Roman"/>
                <w:color w:val="000000"/>
                <w:lang w:eastAsia="en-GB"/>
              </w:rPr>
              <w:t>t</w:t>
            </w:r>
            <w:r w:rsidRPr="003B7E04">
              <w:rPr>
                <w:rFonts w:ascii="Calibri" w:eastAsia="Times New Roman" w:hAnsi="Calibri" w:cs="Times New Roman"/>
                <w:color w:val="000000"/>
                <w:lang w:eastAsia="en-GB"/>
              </w:rPr>
              <w:t>erval</w:t>
            </w:r>
          </w:p>
        </w:tc>
        <w:tc>
          <w:tcPr>
            <w:tcW w:w="1620" w:type="dxa"/>
            <w:tcBorders>
              <w:top w:val="nil"/>
              <w:left w:val="nil"/>
              <w:bottom w:val="single" w:sz="8" w:space="0" w:color="auto"/>
              <w:right w:val="nil"/>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Defined By</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Interval Min/Max</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7.5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Timeout</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32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Slave Latency</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499</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xml:space="preserve">Scanning Interval </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2.5 [ms]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Advertising Interval</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Peri</w:t>
            </w:r>
            <w:r w:rsidRPr="003B7E04">
              <w:rPr>
                <w:rFonts w:ascii="Calibri" w:eastAsia="Times New Roman" w:hAnsi="Calibri" w:cs="Times New Roman"/>
                <w:color w:val="000000"/>
                <w:lang w:eastAsia="en-GB"/>
              </w:rPr>
              <w:t>pheral</w:t>
            </w:r>
          </w:p>
        </w:tc>
      </w:tr>
    </w:tbl>
    <w:p w:rsidR="003347D8" w:rsidRDefault="003347D8" w:rsidP="003347D8">
      <w:pPr>
        <w:pStyle w:val="Caption"/>
        <w:jc w:val="center"/>
      </w:pPr>
      <w:r>
        <w:t xml:space="preserve">Table </w:t>
      </w:r>
      <w:r w:rsidR="001D7C01">
        <w:fldChar w:fldCharType="begin"/>
      </w:r>
      <w:r w:rsidR="001D7C01">
        <w:instrText xml:space="preserve"> SEQ Table \* ARABIC </w:instrText>
      </w:r>
      <w:r w:rsidR="001D7C01">
        <w:fldChar w:fldCharType="separate"/>
      </w:r>
      <w:r w:rsidR="00C92018">
        <w:rPr>
          <w:noProof/>
        </w:rPr>
        <w:t>5</w:t>
      </w:r>
      <w:r w:rsidR="001D7C01">
        <w:rPr>
          <w:noProof/>
        </w:rPr>
        <w:fldChar w:fldCharType="end"/>
      </w:r>
      <w:r>
        <w:t>: Parameters value</w:t>
      </w:r>
    </w:p>
    <w:p w:rsidR="003347D8" w:rsidRDefault="003347D8" w:rsidP="003347D8">
      <w:r>
        <w:t xml:space="preserve">Each BLE application require different connection parameters. </w:t>
      </w:r>
      <w:r w:rsidR="005F1CB2">
        <w:t xml:space="preserve">The table below show typical uses. </w:t>
      </w:r>
    </w:p>
    <w:tbl>
      <w:tblPr>
        <w:tblW w:w="9500" w:type="dxa"/>
        <w:jc w:val="center"/>
        <w:tblLook w:val="04A0" w:firstRow="1" w:lastRow="0" w:firstColumn="1" w:lastColumn="0" w:noHBand="0" w:noVBand="1"/>
      </w:tblPr>
      <w:tblGrid>
        <w:gridCol w:w="2127"/>
        <w:gridCol w:w="1984"/>
        <w:gridCol w:w="1985"/>
        <w:gridCol w:w="1544"/>
        <w:gridCol w:w="1860"/>
      </w:tblGrid>
      <w:tr w:rsidR="003347D8" w:rsidRPr="00143265" w:rsidTr="00ED59BC">
        <w:trPr>
          <w:trHeight w:val="293"/>
          <w:jc w:val="center"/>
        </w:trPr>
        <w:tc>
          <w:tcPr>
            <w:tcW w:w="2127"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 </w:t>
            </w:r>
          </w:p>
        </w:tc>
        <w:tc>
          <w:tcPr>
            <w:tcW w:w="198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Min</w:t>
            </w:r>
          </w:p>
        </w:tc>
        <w:tc>
          <w:tcPr>
            <w:tcW w:w="1985"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Max</w:t>
            </w:r>
          </w:p>
        </w:tc>
        <w:tc>
          <w:tcPr>
            <w:tcW w:w="154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Slave Latency</w:t>
            </w:r>
          </w:p>
        </w:tc>
        <w:tc>
          <w:tcPr>
            <w:tcW w:w="1860"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Timeout</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246E84" w:rsidP="00ED59BC">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Mouse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15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Keyboard</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430 [ms]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Glucose Meter</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Power Profiling</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Heart Rate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650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Blood Pressure</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Current Time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Health Thermometer</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keepNext/>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bl>
    <w:p w:rsidR="003347D8" w:rsidRDefault="003347D8" w:rsidP="003347D8">
      <w:pPr>
        <w:pStyle w:val="Caption"/>
        <w:jc w:val="center"/>
      </w:pPr>
      <w:r>
        <w:t xml:space="preserve">Table </w:t>
      </w:r>
      <w:r w:rsidR="001D7C01">
        <w:fldChar w:fldCharType="begin"/>
      </w:r>
      <w:r w:rsidR="001D7C01">
        <w:instrText xml:space="preserve"> SEQ Table \* ARABIC </w:instrText>
      </w:r>
      <w:r w:rsidR="001D7C01">
        <w:fldChar w:fldCharType="separate"/>
      </w:r>
      <w:r w:rsidR="00C92018">
        <w:rPr>
          <w:noProof/>
        </w:rPr>
        <w:t>6</w:t>
      </w:r>
      <w:r w:rsidR="001D7C01">
        <w:rPr>
          <w:noProof/>
        </w:rPr>
        <w:fldChar w:fldCharType="end"/>
      </w:r>
      <w:r w:rsidR="002F44CB">
        <w:t>:</w:t>
      </w:r>
      <w:r w:rsidR="002F44CB" w:rsidRPr="007E491C">
        <w:t xml:space="preserve"> Time</w:t>
      </w:r>
      <w:r w:rsidRPr="007E491C">
        <w:t xml:space="preserve"> requirements for typical use cases</w:t>
      </w:r>
    </w:p>
    <w:p w:rsidR="004C3BFE" w:rsidRPr="007F0FBC" w:rsidRDefault="003347D8" w:rsidP="003347D8">
      <w:r>
        <w:t>The values are the values indicated in the examples of the nRF5 SDK v13.0.0.</w:t>
      </w:r>
      <w:r w:rsidR="00975AC3">
        <w:t xml:space="preserve"> </w:t>
      </w:r>
      <w:r w:rsidR="00B66F06">
        <w:t xml:space="preserve">Those values are used to define test cases for this project. </w:t>
      </w:r>
    </w:p>
    <w:p w:rsidR="003347D8" w:rsidRPr="000706B5" w:rsidRDefault="003347D8" w:rsidP="003347D8">
      <w:pPr>
        <w:pStyle w:val="Heading2"/>
      </w:pPr>
      <w:r>
        <w:t>Sources</w:t>
      </w:r>
    </w:p>
    <w:p w:rsidR="003347D8" w:rsidRDefault="001D7C01" w:rsidP="003347D8">
      <w:pPr>
        <w:spacing w:after="0"/>
        <w:rPr>
          <w:rStyle w:val="Hyperlink"/>
        </w:rPr>
      </w:pPr>
      <w:hyperlink r:id="rId47" w:history="1">
        <w:r w:rsidR="003347D8" w:rsidRPr="00787B60">
          <w:rPr>
            <w:rStyle w:val="Hyperlink"/>
          </w:rPr>
          <w:t>https://learn.adafruit.com/introduction-to-bluetooth-low-energy/introduction</w:t>
        </w:r>
      </w:hyperlink>
    </w:p>
    <w:p w:rsidR="003347D8" w:rsidRDefault="001D7C01" w:rsidP="003347D8">
      <w:pPr>
        <w:spacing w:after="0"/>
        <w:rPr>
          <w:rStyle w:val="Hyperlink"/>
        </w:rPr>
      </w:pPr>
      <w:hyperlink r:id="rId48" w:history="1">
        <w:r w:rsidR="003347D8" w:rsidRPr="00507EB4">
          <w:rPr>
            <w:rStyle w:val="Hyperlink"/>
          </w:rPr>
          <w:t>https://www.safaribooksonline.com/library/view/getting-started-with/9781491900550/ch04.html</w:t>
        </w:r>
      </w:hyperlink>
    </w:p>
    <w:p w:rsidR="003347D8" w:rsidRDefault="001D7C01" w:rsidP="003347D8">
      <w:pPr>
        <w:spacing w:after="0"/>
      </w:pPr>
      <w:hyperlink r:id="rId49" w:history="1">
        <w:r w:rsidR="003347D8" w:rsidRPr="00E12EBC">
          <w:rPr>
            <w:rStyle w:val="Hyperlink"/>
          </w:rPr>
          <w:t>https://learn.mikroe.com/bluetooth-low-energy-part-1-introduction-ble/</w:t>
        </w:r>
      </w:hyperlink>
    </w:p>
    <w:p w:rsidR="003347D8" w:rsidRDefault="001D7C01" w:rsidP="003347D8">
      <w:pPr>
        <w:spacing w:after="0"/>
      </w:pPr>
      <w:hyperlink r:id="rId50" w:history="1">
        <w:r w:rsidR="003347D8" w:rsidRPr="00787B60">
          <w:rPr>
            <w:rStyle w:val="Hyperlink"/>
          </w:rPr>
          <w:t>https://www.link-labs.com/blog/bluetooth-vs-bluetooth-low-energy</w:t>
        </w:r>
      </w:hyperlink>
    </w:p>
    <w:p w:rsidR="003347D8" w:rsidRDefault="001D7C01" w:rsidP="003347D8">
      <w:pPr>
        <w:spacing w:after="0"/>
      </w:pPr>
      <w:hyperlink r:id="rId51" w:history="1">
        <w:r w:rsidR="003347D8" w:rsidRPr="00C332CA">
          <w:rPr>
            <w:rStyle w:val="Hyperlink"/>
          </w:rPr>
          <w:t>https://www.bluetooth.com/specifications/profiles-overview</w:t>
        </w:r>
      </w:hyperlink>
    </w:p>
    <w:p w:rsidR="003347D8" w:rsidRDefault="001D7C01" w:rsidP="003347D8">
      <w:pPr>
        <w:spacing w:after="0"/>
      </w:pPr>
      <w:hyperlink r:id="rId52" w:history="1">
        <w:r w:rsidR="003347D8" w:rsidRPr="00C332CA">
          <w:rPr>
            <w:rStyle w:val="Hyperlink"/>
          </w:rPr>
          <w:t>https://www.bluetooth.com/specifications/gatt</w:t>
        </w:r>
      </w:hyperlink>
      <w:r w:rsidR="003347D8">
        <w:t xml:space="preserve"> </w:t>
      </w:r>
    </w:p>
    <w:p w:rsidR="003347D8" w:rsidRDefault="001D7C01" w:rsidP="003347D8">
      <w:pPr>
        <w:spacing w:after="0"/>
      </w:pPr>
      <w:hyperlink r:id="rId53" w:history="1">
        <w:r w:rsidR="003347D8" w:rsidRPr="00AF09A9">
          <w:rPr>
            <w:rStyle w:val="Hyperlink"/>
          </w:rPr>
          <w:t>http://infocenter.nordicsemi.com/pdf/S132_SDS_v5.0.pdf</w:t>
        </w:r>
      </w:hyperlink>
    </w:p>
    <w:p w:rsidR="003347D8" w:rsidRDefault="001D7C01" w:rsidP="003347D8">
      <w:pPr>
        <w:spacing w:after="0"/>
        <w:rPr>
          <w:rStyle w:val="Hyperlink"/>
        </w:rPr>
      </w:pPr>
      <w:hyperlink r:id="rId54" w:history="1">
        <w:r w:rsidR="003347D8" w:rsidRPr="00C332CA">
          <w:rPr>
            <w:rStyle w:val="Hyperlink"/>
          </w:rPr>
          <w:t>https://en.wikipedia.org/wiki/Bluetooth_Special_Interest_Group</w:t>
        </w:r>
      </w:hyperlink>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8621CB" w:rsidRDefault="008621CB" w:rsidP="003347D8">
      <w:pPr>
        <w:spacing w:after="0"/>
        <w:rPr>
          <w:rStyle w:val="Hyperlink"/>
        </w:rPr>
      </w:pPr>
    </w:p>
    <w:p w:rsidR="00F97E2B" w:rsidRDefault="00F97E2B" w:rsidP="003347D8">
      <w:pPr>
        <w:spacing w:after="0"/>
        <w:rPr>
          <w:rStyle w:val="Hyperlink"/>
        </w:rPr>
      </w:pPr>
    </w:p>
    <w:p w:rsidR="00F97E2B" w:rsidRDefault="00F97E2B" w:rsidP="003347D8">
      <w:pPr>
        <w:spacing w:after="0"/>
        <w:rPr>
          <w:rStyle w:val="Hyperlink"/>
        </w:rPr>
      </w:pPr>
    </w:p>
    <w:p w:rsidR="008621CB" w:rsidRDefault="008621CB" w:rsidP="003347D8">
      <w:pPr>
        <w:spacing w:after="0"/>
        <w:rPr>
          <w:rStyle w:val="Hyperlink"/>
        </w:rPr>
      </w:pPr>
    </w:p>
    <w:p w:rsidR="00774351" w:rsidRDefault="00774351" w:rsidP="00774351"/>
    <w:p w:rsidR="003F17A2" w:rsidRDefault="003D35CE" w:rsidP="003F17A2">
      <w:pPr>
        <w:pStyle w:val="Heading1"/>
      </w:pPr>
      <w:r>
        <w:lastRenderedPageBreak/>
        <w:t>Specification</w:t>
      </w:r>
      <w:r w:rsidR="00F70E4C">
        <w:t>s</w:t>
      </w:r>
    </w:p>
    <w:p w:rsidR="000446D4" w:rsidRDefault="00BF68A8" w:rsidP="003B354C">
      <w:r>
        <w:t>In this project, two systems are compared</w:t>
      </w:r>
      <w:r w:rsidR="00F55352">
        <w:t xml:space="preserve">. </w:t>
      </w:r>
      <w:r>
        <w:t>The first one is a Bare Metal system, without operating system, using SD+SDK from Nordics. And the second is</w:t>
      </w:r>
      <w:r w:rsidR="007E0479">
        <w:t xml:space="preserve"> Zephyr RTOS. Both systems are implemented on a nRF52x SoC.</w:t>
      </w:r>
    </w:p>
    <w:p w:rsidR="0095595F" w:rsidRDefault="0095595F" w:rsidP="003B354C">
      <w:r>
        <w:t>Th</w:t>
      </w:r>
      <w:r w:rsidR="00596C32">
        <w:t>e elements compared are</w:t>
      </w:r>
      <w:r>
        <w:t>:</w:t>
      </w:r>
    </w:p>
    <w:p w:rsidR="0095595F" w:rsidRPr="0002776D" w:rsidRDefault="0095595F" w:rsidP="0095595F">
      <w:pPr>
        <w:pStyle w:val="ListParagraph"/>
        <w:numPr>
          <w:ilvl w:val="0"/>
          <w:numId w:val="1"/>
        </w:numPr>
        <w:rPr>
          <w:b/>
        </w:rPr>
      </w:pPr>
      <w:r w:rsidRPr="0002776D">
        <w:rPr>
          <w:b/>
        </w:rPr>
        <w:t>power consumption</w:t>
      </w:r>
    </w:p>
    <w:p w:rsidR="0095595F" w:rsidRPr="0002776D" w:rsidRDefault="0095595F" w:rsidP="0095595F">
      <w:pPr>
        <w:pStyle w:val="ListParagraph"/>
        <w:numPr>
          <w:ilvl w:val="0"/>
          <w:numId w:val="1"/>
        </w:numPr>
        <w:rPr>
          <w:b/>
        </w:rPr>
      </w:pPr>
      <w:r w:rsidRPr="0002776D">
        <w:rPr>
          <w:b/>
        </w:rPr>
        <w:t>interrupt latency</w:t>
      </w:r>
    </w:p>
    <w:p w:rsidR="0095595F" w:rsidRPr="0002776D" w:rsidRDefault="0095595F" w:rsidP="0095595F">
      <w:pPr>
        <w:pStyle w:val="ListParagraph"/>
        <w:numPr>
          <w:ilvl w:val="0"/>
          <w:numId w:val="1"/>
        </w:numPr>
        <w:rPr>
          <w:b/>
        </w:rPr>
      </w:pPr>
      <w:r w:rsidRPr="0002776D">
        <w:rPr>
          <w:b/>
        </w:rPr>
        <w:t>Bluetooth Low Energy behaviour</w:t>
      </w:r>
    </w:p>
    <w:p w:rsidR="00A43C96" w:rsidRPr="000446D4" w:rsidRDefault="00A43C96" w:rsidP="000446D4">
      <w:r>
        <w:t xml:space="preserve">The results must not define which system is the best. </w:t>
      </w:r>
      <w:r w:rsidRPr="00DF575B">
        <w:t>T</w:t>
      </w:r>
      <w:r w:rsidRPr="00DF575B">
        <w:rPr>
          <w:bCs/>
        </w:rPr>
        <w:t>his is only</w:t>
      </w:r>
      <w:r>
        <w:rPr>
          <w:bCs/>
        </w:rPr>
        <w:t xml:space="preserve"> a representation of the performance of Zephyr RTOS </w:t>
      </w:r>
      <w:r w:rsidR="00483255">
        <w:rPr>
          <w:bCs/>
        </w:rPr>
        <w:t xml:space="preserve">using the SD+SDK as reference. </w:t>
      </w:r>
    </w:p>
    <w:p w:rsidR="00117CB0" w:rsidRDefault="00FA57F3" w:rsidP="0068359E">
      <w:r>
        <w:t>The BLE roles interesting to analyse t</w:t>
      </w:r>
      <w:r w:rsidR="00E150A2">
        <w:t>he behaviour</w:t>
      </w:r>
      <w:r w:rsidR="001D0537">
        <w:t xml:space="preserve"> are </w:t>
      </w:r>
      <w:r w:rsidR="00020DD6">
        <w:t>peripheral</w:t>
      </w:r>
      <w:r w:rsidR="001D0537">
        <w:t xml:space="preserve"> and </w:t>
      </w:r>
      <w:r w:rsidR="00020DD6">
        <w:t>central</w:t>
      </w:r>
      <w:r w:rsidR="00E150A2">
        <w:t xml:space="preserve"> because </w:t>
      </w:r>
      <w:r w:rsidR="00136F6E">
        <w:t>of the connection</w:t>
      </w:r>
      <w:r w:rsidR="003F328B">
        <w:t xml:space="preserve"> requirements</w:t>
      </w:r>
      <w:r w:rsidR="00136F6E">
        <w:t xml:space="preserve"> between the devices.</w:t>
      </w:r>
      <w:r w:rsidR="00F21599">
        <w:t xml:space="preserve"> Therefore, the two roles are tested.</w:t>
      </w:r>
    </w:p>
    <w:p w:rsidR="00F21599" w:rsidRDefault="00F21599" w:rsidP="00F21599">
      <w:pPr>
        <w:pStyle w:val="ListParagraph"/>
        <w:numPr>
          <w:ilvl w:val="0"/>
          <w:numId w:val="11"/>
        </w:numPr>
      </w:pPr>
      <w:r w:rsidRPr="008148F6">
        <w:rPr>
          <w:b/>
        </w:rPr>
        <w:t>Peripheral</w:t>
      </w:r>
      <w:r>
        <w:t xml:space="preserve">, </w:t>
      </w:r>
      <w:r w:rsidR="00F1031B">
        <w:t>which</w:t>
      </w:r>
      <w:r>
        <w:t xml:space="preserve"> send</w:t>
      </w:r>
      <w:r w:rsidR="00DD1FD7">
        <w:t>s</w:t>
      </w:r>
      <w:r>
        <w:t xml:space="preserve"> data to a central</w:t>
      </w:r>
    </w:p>
    <w:p w:rsidR="00436229" w:rsidRDefault="00F21599" w:rsidP="0068359E">
      <w:pPr>
        <w:pStyle w:val="ListParagraph"/>
        <w:numPr>
          <w:ilvl w:val="0"/>
          <w:numId w:val="11"/>
        </w:numPr>
      </w:pPr>
      <w:r w:rsidRPr="008148F6">
        <w:rPr>
          <w:b/>
        </w:rPr>
        <w:t>Central</w:t>
      </w:r>
      <w:r>
        <w:t xml:space="preserve">, </w:t>
      </w:r>
      <w:r w:rsidR="00F1031B">
        <w:t xml:space="preserve">which </w:t>
      </w:r>
      <w:r>
        <w:t>receive</w:t>
      </w:r>
      <w:r w:rsidR="00F1031B">
        <w:t>s</w:t>
      </w:r>
      <w:r>
        <w:t xml:space="preserve"> data from peripheral</w:t>
      </w:r>
      <w:r w:rsidR="00DD1FD7">
        <w:t>s</w:t>
      </w:r>
      <w:r>
        <w:t xml:space="preserve"> and maintain</w:t>
      </w:r>
      <w:r w:rsidR="00F1031B">
        <w:t>s</w:t>
      </w:r>
      <w:r w:rsidR="008C08A5">
        <w:t xml:space="preserve"> the connection</w:t>
      </w:r>
    </w:p>
    <w:p w:rsidR="00213EED" w:rsidRDefault="00C36366" w:rsidP="00213EED">
      <w:r>
        <w:t>To analyse the behaviour of the devices, uses</w:t>
      </w:r>
      <w:r w:rsidR="00320AD7">
        <w:t xml:space="preserve"> cases</w:t>
      </w:r>
      <w:r>
        <w:t xml:space="preserve"> must be defined to </w:t>
      </w:r>
      <w:r w:rsidR="001B4AF2">
        <w:t xml:space="preserve">test </w:t>
      </w:r>
      <w:r w:rsidR="002A775E">
        <w:t>the systems under different condition</w:t>
      </w:r>
      <w:r w:rsidR="00A9447E">
        <w:t>s</w:t>
      </w:r>
      <w:r w:rsidR="002A775E">
        <w:t>. Those uses cases are inspired by application examples of the nRF5 SDK v13.0.0</w:t>
      </w:r>
      <w:r w:rsidR="00BC465F">
        <w:t>.</w:t>
      </w:r>
    </w:p>
    <w:tbl>
      <w:tblPr>
        <w:tblW w:w="7440" w:type="dxa"/>
        <w:jc w:val="center"/>
        <w:tblLook w:val="04A0" w:firstRow="1" w:lastRow="0" w:firstColumn="1" w:lastColumn="0" w:noHBand="0" w:noVBand="1"/>
      </w:tblPr>
      <w:tblGrid>
        <w:gridCol w:w="1800"/>
        <w:gridCol w:w="1880"/>
        <w:gridCol w:w="1880"/>
        <w:gridCol w:w="1880"/>
      </w:tblGrid>
      <w:tr w:rsidR="00213EED" w:rsidRPr="008761F9" w:rsidTr="001B4AF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4E411C" w:rsidRPr="004E411C" w:rsidRDefault="00213EED" w:rsidP="00BE5A29">
      <w:pPr>
        <w:pStyle w:val="Caption"/>
        <w:jc w:val="center"/>
      </w:pPr>
      <w:r>
        <w:t xml:space="preserve">Table </w:t>
      </w:r>
      <w:r w:rsidR="001D7C01">
        <w:fldChar w:fldCharType="begin"/>
      </w:r>
      <w:r w:rsidR="001D7C01">
        <w:instrText xml:space="preserve"> SEQ Table \* ARABIC </w:instrText>
      </w:r>
      <w:r w:rsidR="001D7C01">
        <w:fldChar w:fldCharType="separate"/>
      </w:r>
      <w:r w:rsidR="00C92018">
        <w:rPr>
          <w:noProof/>
        </w:rPr>
        <w:t>7</w:t>
      </w:r>
      <w:r w:rsidR="001D7C01">
        <w:rPr>
          <w:noProof/>
        </w:rPr>
        <w:fldChar w:fldCharType="end"/>
      </w:r>
      <w:r>
        <w:t xml:space="preserve">: </w:t>
      </w:r>
      <w:r w:rsidR="009746F1">
        <w:t>Use cases to measure the behaviour</w:t>
      </w:r>
    </w:p>
    <w:p w:rsidR="008F02F6" w:rsidRDefault="00213EED" w:rsidP="00213EED">
      <w:r>
        <w:t xml:space="preserve">The </w:t>
      </w:r>
      <w:r w:rsidR="0015413E">
        <w:t>use</w:t>
      </w:r>
      <w:r>
        <w:t xml:space="preserve"> case 1 represents the worst case possible for a BLE device because </w:t>
      </w:r>
      <w:r w:rsidR="00DB4554">
        <w:t xml:space="preserve">of </w:t>
      </w:r>
      <w:r>
        <w:t>the lowest connection interval</w:t>
      </w:r>
      <w:r w:rsidR="00160DBE">
        <w:t xml:space="preserve"> used</w:t>
      </w:r>
      <w:r>
        <w:t>.</w:t>
      </w:r>
      <w:r w:rsidR="00D06E7F">
        <w:t xml:space="preserve"> </w:t>
      </w:r>
      <w:r w:rsidR="00A37FC7">
        <w:t xml:space="preserve">In this case, the central can handle the connection with only one peripheral because of the </w:t>
      </w:r>
      <w:r w:rsidR="003B3FAB">
        <w:t>connection interval too short.</w:t>
      </w:r>
    </w:p>
    <w:p w:rsidR="00681C70" w:rsidRDefault="00213EED" w:rsidP="00213EED">
      <w:r>
        <w:t xml:space="preserve">The test case 2 is </w:t>
      </w:r>
      <w:r w:rsidR="00F76ED8">
        <w:t>for</w:t>
      </w:r>
      <w:r>
        <w:t xml:space="preserve"> typical </w:t>
      </w:r>
      <w:r w:rsidR="00F76ED8">
        <w:t xml:space="preserve">application </w:t>
      </w:r>
      <w:r w:rsidR="00FF59F3">
        <w:t xml:space="preserve">that want to save as much power </w:t>
      </w:r>
      <w:r w:rsidR="006D3D87">
        <w:t xml:space="preserve">as possible </w:t>
      </w:r>
      <w:r w:rsidR="00FF59F3">
        <w:t xml:space="preserve">but </w:t>
      </w:r>
      <w:r w:rsidR="00E452A1">
        <w:t xml:space="preserve">keep </w:t>
      </w:r>
      <w:r w:rsidR="00AA490D">
        <w:t>a</w:t>
      </w:r>
      <w:r w:rsidR="00DD5144">
        <w:t xml:space="preserve"> high-t</w:t>
      </w:r>
      <w:r w:rsidR="00F94302">
        <w:t>hrough</w:t>
      </w:r>
      <w:r w:rsidR="00AA490D">
        <w:t xml:space="preserve">put. </w:t>
      </w:r>
      <w:r w:rsidR="004C3D4A">
        <w:t xml:space="preserve">It is interesting because it </w:t>
      </w:r>
      <w:r w:rsidR="00032F3F">
        <w:t>is possible to c</w:t>
      </w:r>
      <w:r w:rsidR="00CE2181">
        <w:t xml:space="preserve">onnect eight peripherals to a central, the maximum number </w:t>
      </w:r>
      <w:r w:rsidR="00E55198">
        <w:t>the SoftD</w:t>
      </w:r>
      <w:r w:rsidR="00CE2181">
        <w:t>evice</w:t>
      </w:r>
      <w:r w:rsidR="00ED657C">
        <w:t xml:space="preserve"> can handle</w:t>
      </w:r>
      <w:r w:rsidR="00CE2181">
        <w:t>.</w:t>
      </w:r>
    </w:p>
    <w:p w:rsidR="00181284" w:rsidRDefault="003F13F7" w:rsidP="00947083">
      <w:r>
        <w:t>The test case 3 is for</w:t>
      </w:r>
      <w:r w:rsidR="00213EED">
        <w:t xml:space="preserve"> typical </w:t>
      </w:r>
      <w:r>
        <w:t xml:space="preserve">application </w:t>
      </w:r>
      <w:r w:rsidR="002D7BA6">
        <w:t>where</w:t>
      </w:r>
      <w:r w:rsidR="00213EED">
        <w:t xml:space="preserve"> the throughput is not important and the device want to save </w:t>
      </w:r>
      <w:r w:rsidR="007C17F5">
        <w:t>the battery</w:t>
      </w:r>
      <w:r w:rsidR="00213EED">
        <w:t>.</w:t>
      </w:r>
      <w:r w:rsidR="00D07D08">
        <w:t xml:space="preserve"> It is not the lowest connection</w:t>
      </w:r>
      <w:r w:rsidR="00511E7E">
        <w:t xml:space="preserve"> interval possible but it is</w:t>
      </w:r>
      <w:r w:rsidR="00D07D08">
        <w:t xml:space="preserve"> </w:t>
      </w:r>
      <w:r w:rsidR="00511E7E">
        <w:t>more</w:t>
      </w:r>
      <w:r w:rsidR="00780068">
        <w:t xml:space="preserve"> </w:t>
      </w:r>
      <w:r w:rsidR="009C1785">
        <w:t>common</w:t>
      </w:r>
      <w:r w:rsidR="00780068">
        <w:t xml:space="preserve"> </w:t>
      </w:r>
      <w:r w:rsidR="000463BB">
        <w:t xml:space="preserve">when a </w:t>
      </w:r>
      <w:r w:rsidR="00B56BA6">
        <w:t>application need to</w:t>
      </w:r>
      <w:r w:rsidR="00432B4B">
        <w:t xml:space="preserve"> keep sleeping </w:t>
      </w:r>
      <w:r w:rsidR="00890B9F">
        <w:t>a long time.</w:t>
      </w:r>
    </w:p>
    <w:p w:rsidR="006E27F0" w:rsidRDefault="00226E10" w:rsidP="00226E10">
      <w:pPr>
        <w:pStyle w:val="Heading2"/>
      </w:pPr>
      <w:r>
        <w:t>Peripherals</w:t>
      </w:r>
    </w:p>
    <w:p w:rsidR="000724CB" w:rsidRDefault="000D1613" w:rsidP="000724CB">
      <w:r>
        <w:t>The</w:t>
      </w:r>
      <w:r w:rsidR="00F45E20">
        <w:t xml:space="preserve"> </w:t>
      </w:r>
      <w:r w:rsidR="000724CB">
        <w:t>BLE peripheral is the syste</w:t>
      </w:r>
      <w:r w:rsidR="005C10F4">
        <w:t>m that acquire</w:t>
      </w:r>
      <w:r w:rsidR="008C1303">
        <w:t>s</w:t>
      </w:r>
      <w:r w:rsidR="005C10F4">
        <w:t xml:space="preserve"> data</w:t>
      </w:r>
      <w:r w:rsidR="009B3332">
        <w:t xml:space="preserve"> from sensors</w:t>
      </w:r>
      <w:r w:rsidR="00872F62">
        <w:t xml:space="preserve"> and sends them to the central</w:t>
      </w:r>
      <w:r w:rsidR="005C10F4">
        <w:t xml:space="preserve">. </w:t>
      </w:r>
      <w:r w:rsidR="005D7846">
        <w:t xml:space="preserve">To test the behaviour of the peripheral, </w:t>
      </w:r>
      <w:r w:rsidR="000724CB">
        <w:t xml:space="preserve">an extension board is developed </w:t>
      </w:r>
      <w:r w:rsidR="00CF1ACD">
        <w:t xml:space="preserve">with different </w:t>
      </w:r>
      <w:r w:rsidR="00525D70">
        <w:t>sensors is developed</w:t>
      </w:r>
      <w:r w:rsidR="00532E70">
        <w:t>. The compone</w:t>
      </w:r>
      <w:r w:rsidR="00671E1F">
        <w:t>nts used are:</w:t>
      </w:r>
    </w:p>
    <w:p w:rsidR="000724CB" w:rsidRPr="00C86EAA" w:rsidRDefault="000315A7" w:rsidP="000724CB">
      <w:pPr>
        <w:pStyle w:val="ListParagraph"/>
        <w:numPr>
          <w:ilvl w:val="0"/>
          <w:numId w:val="1"/>
        </w:numPr>
        <w:rPr>
          <w:b/>
        </w:rPr>
      </w:pPr>
      <w:r>
        <w:rPr>
          <w:b/>
        </w:rPr>
        <w:t>A/D converter</w:t>
      </w:r>
    </w:p>
    <w:p w:rsidR="000724CB" w:rsidRPr="00C86EAA" w:rsidRDefault="000724CB" w:rsidP="000724CB">
      <w:pPr>
        <w:pStyle w:val="ListParagraph"/>
        <w:numPr>
          <w:ilvl w:val="0"/>
          <w:numId w:val="1"/>
        </w:numPr>
        <w:rPr>
          <w:b/>
        </w:rPr>
      </w:pPr>
      <w:r w:rsidRPr="00C86EAA">
        <w:rPr>
          <w:b/>
        </w:rPr>
        <w:t>Accelerometer</w:t>
      </w:r>
    </w:p>
    <w:p w:rsidR="000724CB" w:rsidRPr="00C86EAA" w:rsidRDefault="000315A7" w:rsidP="000724CB">
      <w:pPr>
        <w:pStyle w:val="ListParagraph"/>
        <w:numPr>
          <w:ilvl w:val="0"/>
          <w:numId w:val="1"/>
        </w:numPr>
        <w:rPr>
          <w:b/>
        </w:rPr>
      </w:pPr>
      <w:r>
        <w:rPr>
          <w:b/>
        </w:rPr>
        <w:t>Interrupt generator</w:t>
      </w:r>
    </w:p>
    <w:p w:rsidR="0018681B" w:rsidRDefault="00ED20D9" w:rsidP="000724CB">
      <w:r>
        <w:lastRenderedPageBreak/>
        <w:t>Those</w:t>
      </w:r>
      <w:r w:rsidR="000724CB">
        <w:t xml:space="preserve"> </w:t>
      </w:r>
      <w:r w:rsidR="00525D70">
        <w:t>extension board</w:t>
      </w:r>
      <w:r w:rsidR="000724CB">
        <w:t xml:space="preserve"> allow</w:t>
      </w:r>
      <w:r w:rsidR="00553FA1">
        <w:t>s</w:t>
      </w:r>
      <w:r w:rsidR="000724CB">
        <w:t xml:space="preserve"> to test the </w:t>
      </w:r>
      <w:r w:rsidR="000013F5">
        <w:t>system</w:t>
      </w:r>
      <w:r w:rsidR="000724CB">
        <w:t xml:space="preserve"> in real circumstances and to generate interruptions to stress the system. </w:t>
      </w:r>
      <w:r w:rsidR="00141A17">
        <w:t>The frequency of the interruptions is in</w:t>
      </w:r>
      <w:r w:rsidR="00477E43">
        <w:t xml:space="preserve">cremented </w:t>
      </w:r>
      <w:r w:rsidR="008B7FE7">
        <w:t xml:space="preserve">to </w:t>
      </w:r>
      <w:r w:rsidR="00832FC4">
        <w:t>analyse how the system can handle them</w:t>
      </w:r>
      <w:r w:rsidR="0002600E">
        <w:t>.</w:t>
      </w:r>
    </w:p>
    <w:p w:rsidR="00F751C8" w:rsidRDefault="008C0D25" w:rsidP="000724CB">
      <w:r>
        <w:t xml:space="preserve">The A/D Converter and accelerometer are used as sensors </w:t>
      </w:r>
      <w:r w:rsidR="00400744">
        <w:t xml:space="preserve">because they are simple to implement and </w:t>
      </w:r>
      <w:r w:rsidR="00980A2F">
        <w:t xml:space="preserve">use the </w:t>
      </w:r>
      <w:r w:rsidR="00400744">
        <w:t xml:space="preserve">serial communication </w:t>
      </w:r>
      <w:r w:rsidR="00421FE7">
        <w:t>which allows to test other element</w:t>
      </w:r>
      <w:r w:rsidR="00AE7217">
        <w:t>s</w:t>
      </w:r>
      <w:r w:rsidR="00421FE7">
        <w:t xml:space="preserve"> of the SDK and Zephyr RTOS</w:t>
      </w:r>
      <w:r w:rsidR="004F63DA">
        <w:t>.</w:t>
      </w:r>
    </w:p>
    <w:p w:rsidR="007C268D" w:rsidRDefault="007C268D" w:rsidP="000724CB">
      <w:r>
        <w:t xml:space="preserve">The peripheral must be able to maintain the connection with the central when </w:t>
      </w:r>
      <w:r w:rsidR="000D7793">
        <w:t xml:space="preserve">the throughputs of the sensors </w:t>
      </w:r>
      <w:r w:rsidR="00011BE4">
        <w:t>and the BLE connection requirements are fast.</w:t>
      </w:r>
    </w:p>
    <w:p w:rsidR="00295D56" w:rsidRDefault="00825DAC" w:rsidP="00295D56">
      <w:pPr>
        <w:keepNext/>
        <w:tabs>
          <w:tab w:val="center" w:pos="4536"/>
          <w:tab w:val="left" w:pos="5352"/>
        </w:tabs>
        <w:jc w:val="center"/>
      </w:pPr>
      <w:r>
        <w:rPr>
          <w:noProof/>
          <w:lang w:val="nb-NO" w:eastAsia="nb-NO"/>
        </w:rPr>
        <w:drawing>
          <wp:inline distT="0" distB="0" distL="0" distR="0" wp14:anchorId="7B53F17B" wp14:editId="40512D11">
            <wp:extent cx="5449402" cy="2220727"/>
            <wp:effectExtent l="0" t="0" r="0"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59630" cy="2224895"/>
                    </a:xfrm>
                    <a:prstGeom prst="rect">
                      <a:avLst/>
                    </a:prstGeom>
                  </pic:spPr>
                </pic:pic>
              </a:graphicData>
            </a:graphic>
          </wp:inline>
        </w:drawing>
      </w:r>
    </w:p>
    <w:p w:rsidR="009B7E50" w:rsidRDefault="00295D56" w:rsidP="00BE5DBD">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16</w:t>
      </w:r>
      <w:r w:rsidR="001D7C01">
        <w:rPr>
          <w:noProof/>
        </w:rPr>
        <w:fldChar w:fldCharType="end"/>
      </w:r>
      <w:r>
        <w:t xml:space="preserve">: </w:t>
      </w:r>
      <w:r w:rsidR="004107EC">
        <w:t>B</w:t>
      </w:r>
      <w:r>
        <w:t>ehaviour measurement on BLE peripheral Schema Block</w:t>
      </w:r>
    </w:p>
    <w:p w:rsidR="00460698" w:rsidRPr="00460698" w:rsidRDefault="00C5654F" w:rsidP="00460698">
      <w:pPr>
        <w:pStyle w:val="Heading2"/>
      </w:pPr>
      <w:r>
        <w:t>Central</w:t>
      </w:r>
    </w:p>
    <w:p w:rsidR="00B049B6" w:rsidRDefault="00AF2734" w:rsidP="00F371E7">
      <w:r>
        <w:t xml:space="preserve">The central </w:t>
      </w:r>
      <w:r w:rsidR="008E0C72">
        <w:t xml:space="preserve">is the system that </w:t>
      </w:r>
      <w:r w:rsidR="004B1DB9">
        <w:t>rec</w:t>
      </w:r>
      <w:r w:rsidR="00DD3B2C">
        <w:t>eiv</w:t>
      </w:r>
      <w:r w:rsidR="004B1DB9">
        <w:t xml:space="preserve">es </w:t>
      </w:r>
      <w:r w:rsidR="008E0C72">
        <w:t xml:space="preserve">data from </w:t>
      </w:r>
      <w:r w:rsidR="00DD3B2C">
        <w:t xml:space="preserve">peripherals and </w:t>
      </w:r>
      <w:r w:rsidR="00EA4BF9">
        <w:t>oversees</w:t>
      </w:r>
      <w:r w:rsidR="009A7A7F">
        <w:t xml:space="preserve"> </w:t>
      </w:r>
      <w:r w:rsidR="00A87E21">
        <w:t>the</w:t>
      </w:r>
      <w:r w:rsidR="00DD3B2C">
        <w:t xml:space="preserve"> connection.</w:t>
      </w:r>
      <w:r w:rsidR="00E37C62">
        <w:t xml:space="preserve"> To test the behaviour of </w:t>
      </w:r>
      <w:r w:rsidR="00457B5F">
        <w:t xml:space="preserve">the central, </w:t>
      </w:r>
      <w:r w:rsidR="00B2023B">
        <w:t xml:space="preserve">several peripheral send the same </w:t>
      </w:r>
      <w:r w:rsidR="00BE64DF">
        <w:t xml:space="preserve">data </w:t>
      </w:r>
      <w:r w:rsidR="00C84197">
        <w:t>than the peripheral developed</w:t>
      </w:r>
      <w:r w:rsidR="00A00884">
        <w:t>.</w:t>
      </w:r>
      <w:r w:rsidR="00A427EF">
        <w:t xml:space="preserve"> </w:t>
      </w:r>
      <w:r w:rsidR="00B049B6">
        <w:t>As the peripheral, the central is subject to a large amount of interrupt to be stressed</w:t>
      </w:r>
      <w:r w:rsidR="00A427EF">
        <w:t>.</w:t>
      </w:r>
    </w:p>
    <w:p w:rsidR="00681518" w:rsidRDefault="00A46B2F" w:rsidP="000724CB">
      <w:r>
        <w:t>The limitation of the SoftDevice is eight peripherals connected</w:t>
      </w:r>
      <w:r w:rsidR="008473BD">
        <w:t xml:space="preserve"> to the central which the maximum number of perip</w:t>
      </w:r>
      <w:r w:rsidR="00335377">
        <w:t>herals connected to our central.</w:t>
      </w:r>
    </w:p>
    <w:p w:rsidR="00AB6F83" w:rsidRDefault="00E16147" w:rsidP="00AB6F83">
      <w:pPr>
        <w:keepNext/>
        <w:jc w:val="center"/>
      </w:pPr>
      <w:r>
        <w:rPr>
          <w:noProof/>
          <w:lang w:val="nb-NO" w:eastAsia="nb-NO"/>
        </w:rPr>
        <w:lastRenderedPageBreak/>
        <w:drawing>
          <wp:inline distT="0" distB="0" distL="0" distR="0" wp14:anchorId="7D71CDE6" wp14:editId="3FF7B569">
            <wp:extent cx="5760720" cy="331660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316605"/>
                    </a:xfrm>
                    <a:prstGeom prst="rect">
                      <a:avLst/>
                    </a:prstGeom>
                  </pic:spPr>
                </pic:pic>
              </a:graphicData>
            </a:graphic>
          </wp:inline>
        </w:drawing>
      </w:r>
    </w:p>
    <w:p w:rsidR="00C737EA" w:rsidRPr="00486BBB" w:rsidRDefault="00AB6F83" w:rsidP="00486BBB">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17</w:t>
      </w:r>
      <w:r w:rsidR="001D7C01">
        <w:rPr>
          <w:noProof/>
        </w:rPr>
        <w:fldChar w:fldCharType="end"/>
      </w:r>
      <w:r w:rsidR="003A54D4">
        <w:t>:</w:t>
      </w:r>
      <w:r w:rsidR="003A54D4" w:rsidRPr="00855835">
        <w:t xml:space="preserve"> Behaviour</w:t>
      </w:r>
      <w:r w:rsidRPr="00855835">
        <w:t xml:space="preserve"> measurement on BLE </w:t>
      </w:r>
      <w:r>
        <w:t>Central</w:t>
      </w:r>
      <w:r w:rsidRPr="00855835">
        <w:t xml:space="preserve"> Schema Block</w:t>
      </w:r>
      <w:r w:rsidR="00E423D1">
        <w:br w:type="page"/>
      </w:r>
    </w:p>
    <w:p w:rsidR="00F9073E" w:rsidRDefault="00F9073E" w:rsidP="00F9073E">
      <w:pPr>
        <w:pStyle w:val="Heading1"/>
      </w:pPr>
      <w:r>
        <w:lastRenderedPageBreak/>
        <w:t>Hardware</w:t>
      </w:r>
    </w:p>
    <w:p w:rsidR="009B14DB" w:rsidRPr="00FF6F46" w:rsidRDefault="003A3A51" w:rsidP="009B14DB">
      <w:r w:rsidRPr="00FF6F46">
        <w:t xml:space="preserve">The hardware </w:t>
      </w:r>
      <w:r w:rsidR="00CB73D3" w:rsidRPr="00FF6F46">
        <w:t>must provide a solution to</w:t>
      </w:r>
      <w:r w:rsidR="00B94206" w:rsidRPr="00FF6F46">
        <w:t xml:space="preserve"> </w:t>
      </w:r>
      <w:r w:rsidR="00410B38" w:rsidRPr="00FF6F46">
        <w:t xml:space="preserve">provide data from an Accelerometer and A/D Converter, </w:t>
      </w:r>
      <w:r w:rsidR="0075703D" w:rsidRPr="00FF6F46">
        <w:t xml:space="preserve">to </w:t>
      </w:r>
      <w:r w:rsidR="00410B38" w:rsidRPr="00FF6F46">
        <w:t>generate int</w:t>
      </w:r>
      <w:r w:rsidR="0075703D" w:rsidRPr="00FF6F46">
        <w:t xml:space="preserve">erruption to stress the device and to measure the power consumption. It is </w:t>
      </w:r>
      <w:r w:rsidR="00B53009" w:rsidRPr="00FF6F46">
        <w:t>separate</w:t>
      </w:r>
      <w:r w:rsidR="0075703D" w:rsidRPr="00FF6F46">
        <w:t>d</w:t>
      </w:r>
      <w:r w:rsidR="00B53009" w:rsidRPr="00FF6F46">
        <w:t xml:space="preserve"> in</w:t>
      </w:r>
      <w:r w:rsidR="00FD183A" w:rsidRPr="00FF6F46">
        <w:t xml:space="preserve"> </w:t>
      </w:r>
      <w:r w:rsidR="00546C58" w:rsidRPr="00FF6F46">
        <w:t>six</w:t>
      </w:r>
      <w:r w:rsidR="00FD183A" w:rsidRPr="00FF6F46">
        <w:t xml:space="preserve"> parts:</w:t>
      </w:r>
    </w:p>
    <w:p w:rsidR="0026130E" w:rsidRDefault="0026130E" w:rsidP="0026130E">
      <w:pPr>
        <w:pStyle w:val="ListParagraph"/>
        <w:numPr>
          <w:ilvl w:val="0"/>
          <w:numId w:val="1"/>
        </w:numPr>
        <w:rPr>
          <w:b/>
        </w:rPr>
      </w:pPr>
      <w:r>
        <w:rPr>
          <w:b/>
        </w:rPr>
        <w:t>n</w:t>
      </w:r>
      <w:r w:rsidRPr="00943A51">
        <w:rPr>
          <w:b/>
        </w:rPr>
        <w:t xml:space="preserve">RF52840 </w:t>
      </w:r>
      <w:r>
        <w:rPr>
          <w:b/>
        </w:rPr>
        <w:t>SoC</w:t>
      </w:r>
    </w:p>
    <w:p w:rsidR="00FD183A" w:rsidRDefault="001777EB" w:rsidP="00FD183A">
      <w:pPr>
        <w:pStyle w:val="ListParagraph"/>
        <w:numPr>
          <w:ilvl w:val="0"/>
          <w:numId w:val="1"/>
        </w:numPr>
      </w:pPr>
      <w:r w:rsidRPr="00943A51">
        <w:rPr>
          <w:b/>
        </w:rPr>
        <w:t>Micr</w:t>
      </w:r>
      <w:r w:rsidR="00A1793A" w:rsidRPr="00943A51">
        <w:rPr>
          <w:b/>
        </w:rPr>
        <w:t>o USB-B</w:t>
      </w:r>
      <w:r w:rsidR="00A1793A">
        <w:t xml:space="preserve"> to communicate with a PC</w:t>
      </w:r>
      <w:r w:rsidR="00FD183A">
        <w:t xml:space="preserve"> and programme </w:t>
      </w:r>
      <w:r w:rsidR="00E52E84">
        <w:t>the chip</w:t>
      </w:r>
    </w:p>
    <w:p w:rsidR="00B861C0" w:rsidRDefault="00AC2F0F" w:rsidP="00FD183A">
      <w:pPr>
        <w:pStyle w:val="ListParagraph"/>
        <w:numPr>
          <w:ilvl w:val="0"/>
          <w:numId w:val="1"/>
        </w:numPr>
      </w:pPr>
      <w:r w:rsidRPr="00943A51">
        <w:rPr>
          <w:b/>
        </w:rPr>
        <w:t>Power supply</w:t>
      </w:r>
      <w:r>
        <w:t xml:space="preserve"> provided by the </w:t>
      </w:r>
      <w:r w:rsidR="001777EB">
        <w:t>Micro USB-B</w:t>
      </w:r>
    </w:p>
    <w:p w:rsidR="00CA2287" w:rsidRDefault="00CA2287" w:rsidP="00FD183A">
      <w:pPr>
        <w:pStyle w:val="ListParagraph"/>
        <w:numPr>
          <w:ilvl w:val="0"/>
          <w:numId w:val="1"/>
        </w:numPr>
      </w:pPr>
      <w:r w:rsidRPr="00943A51">
        <w:rPr>
          <w:b/>
        </w:rPr>
        <w:t>Nordic Power Profiler</w:t>
      </w:r>
      <w:r>
        <w:t xml:space="preserve"> </w:t>
      </w:r>
      <w:r w:rsidR="00943A51" w:rsidRPr="00943A51">
        <w:rPr>
          <w:b/>
        </w:rPr>
        <w:t>Kit</w:t>
      </w:r>
      <w:r w:rsidR="00926A42">
        <w:rPr>
          <w:b/>
        </w:rPr>
        <w:t xml:space="preserve"> (PPK)</w:t>
      </w:r>
      <w:r w:rsidR="00E36910">
        <w:rPr>
          <w:b/>
        </w:rPr>
        <w:t xml:space="preserve"> </w:t>
      </w:r>
      <w:r w:rsidR="00E36910" w:rsidRPr="00114517">
        <w:t>to measure the power consumption</w:t>
      </w:r>
      <w:r w:rsidR="00D01422">
        <w:t xml:space="preserve"> of the </w:t>
      </w:r>
      <w:r w:rsidR="006940CF">
        <w:t>chip</w:t>
      </w:r>
      <w:r w:rsidR="00B354D3">
        <w:t xml:space="preserve"> only</w:t>
      </w:r>
    </w:p>
    <w:p w:rsidR="00286C90" w:rsidRDefault="008F3EB8" w:rsidP="007B5DF9">
      <w:pPr>
        <w:pStyle w:val="ListParagraph"/>
        <w:numPr>
          <w:ilvl w:val="0"/>
          <w:numId w:val="1"/>
        </w:numPr>
      </w:pPr>
      <w:r>
        <w:rPr>
          <w:b/>
        </w:rPr>
        <w:t>C</w:t>
      </w:r>
      <w:r w:rsidR="00BF2813">
        <w:rPr>
          <w:b/>
        </w:rPr>
        <w:t xml:space="preserve">onnector </w:t>
      </w:r>
      <w:r>
        <w:rPr>
          <w:b/>
        </w:rPr>
        <w:t>interface</w:t>
      </w:r>
      <w:r w:rsidR="00E96C30">
        <w:rPr>
          <w:b/>
        </w:rPr>
        <w:t xml:space="preserve"> </w:t>
      </w:r>
      <w:r w:rsidR="00BF2813" w:rsidRPr="00FC744B">
        <w:t>to connect the extension</w:t>
      </w:r>
      <w:r w:rsidR="00B1625D">
        <w:t xml:space="preserve"> board, </w:t>
      </w:r>
      <w:r w:rsidR="00A567E0">
        <w:t>Power Profiler Kit and nRF</w:t>
      </w:r>
      <w:r w:rsidR="009637EB">
        <w:t>52840 DK</w:t>
      </w:r>
    </w:p>
    <w:p w:rsidR="007B5DF9" w:rsidRDefault="00286C90" w:rsidP="0039388F">
      <w:pPr>
        <w:pStyle w:val="ListParagraph"/>
        <w:numPr>
          <w:ilvl w:val="0"/>
          <w:numId w:val="1"/>
        </w:numPr>
      </w:pPr>
      <w:r w:rsidRPr="00352B79">
        <w:rPr>
          <w:b/>
        </w:rPr>
        <w:t>Extension Board</w:t>
      </w:r>
      <w:r>
        <w:t xml:space="preserve"> to provide data to the chip</w:t>
      </w:r>
      <w:r w:rsidR="009637EB">
        <w:t xml:space="preserve"> </w:t>
      </w:r>
    </w:p>
    <w:p w:rsidR="002F307F" w:rsidRPr="009B14DB" w:rsidRDefault="00084491" w:rsidP="00084491">
      <w:r>
        <w:t xml:space="preserve">The extension board is the only part that </w:t>
      </w:r>
      <w:r w:rsidR="00655D94">
        <w:t>is developed for this project.</w:t>
      </w:r>
      <w:r w:rsidR="00FC5F91">
        <w:t xml:space="preserve"> </w:t>
      </w:r>
      <w:r w:rsidR="00757B70">
        <w:t xml:space="preserve">The Power supply 3V, </w:t>
      </w:r>
      <w:r w:rsidR="00FC5F91">
        <w:t>the Micro USB-B</w:t>
      </w:r>
      <w:r w:rsidR="00757B70">
        <w:t xml:space="preserve"> and the nRF52840 SoC</w:t>
      </w:r>
      <w:r w:rsidR="00FC5F91">
        <w:t xml:space="preserve"> are on the nRF52840 Development Kit.</w:t>
      </w:r>
    </w:p>
    <w:p w:rsidR="007555E9" w:rsidRDefault="008C3CE2" w:rsidP="007555E9">
      <w:pPr>
        <w:keepNext/>
        <w:jc w:val="center"/>
      </w:pPr>
      <w:r>
        <w:rPr>
          <w:noProof/>
          <w:lang w:val="nb-NO" w:eastAsia="nb-NO"/>
        </w:rPr>
        <w:drawing>
          <wp:inline distT="0" distB="0" distL="0" distR="0" wp14:anchorId="5EE40D97" wp14:editId="3D73FA6D">
            <wp:extent cx="5760720" cy="31934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193415"/>
                    </a:xfrm>
                    <a:prstGeom prst="rect">
                      <a:avLst/>
                    </a:prstGeom>
                  </pic:spPr>
                </pic:pic>
              </a:graphicData>
            </a:graphic>
          </wp:inline>
        </w:drawing>
      </w:r>
    </w:p>
    <w:p w:rsidR="00094BCD" w:rsidRDefault="007555E9" w:rsidP="007555E9">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18</w:t>
      </w:r>
      <w:r w:rsidR="001D7C01">
        <w:rPr>
          <w:noProof/>
        </w:rPr>
        <w:fldChar w:fldCharType="end"/>
      </w:r>
      <w:r>
        <w:t>: Hardware schema block</w:t>
      </w:r>
    </w:p>
    <w:p w:rsidR="00D66B10" w:rsidRDefault="00D66B10" w:rsidP="00D66B10">
      <w:pPr>
        <w:pStyle w:val="Heading2"/>
      </w:pPr>
      <w:r>
        <w:t xml:space="preserve">nRF52840 </w:t>
      </w:r>
      <w:r w:rsidR="00531152">
        <w:t>SoC</w:t>
      </w:r>
    </w:p>
    <w:p w:rsidR="00372625" w:rsidRPr="00372625" w:rsidRDefault="00372625" w:rsidP="00372625">
      <w:r>
        <w:t xml:space="preserve">The </w:t>
      </w:r>
      <w:r w:rsidR="00C17B70">
        <w:t xml:space="preserve">SoC used </w:t>
      </w:r>
      <w:r w:rsidR="00774A2D">
        <w:t xml:space="preserve">is the nRF52840. </w:t>
      </w:r>
      <w:r w:rsidR="0046731F">
        <w:t>Here is the</w:t>
      </w:r>
      <w:r w:rsidR="00852F6A">
        <w:t xml:space="preserve"> </w:t>
      </w:r>
      <w:r>
        <w:t xml:space="preserve">description from </w:t>
      </w:r>
      <w:r w:rsidR="00E10ADC" w:rsidRPr="00E10ADC">
        <w:t>https://www.nordicsemi.com/</w:t>
      </w:r>
      <w:r>
        <w:t>.</w:t>
      </w:r>
    </w:p>
    <w:p w:rsidR="00B0173F" w:rsidRPr="00372625" w:rsidRDefault="00372625" w:rsidP="00B0173F">
      <w:pPr>
        <w:rPr>
          <w:i/>
          <w:sz w:val="20"/>
          <w:szCs w:val="20"/>
        </w:rPr>
      </w:pPr>
      <w:r w:rsidRPr="00372625">
        <w:rPr>
          <w:i/>
          <w:sz w:val="20"/>
          <w:szCs w:val="20"/>
        </w:rPr>
        <w:t>“</w:t>
      </w:r>
      <w:r w:rsidR="00B0173F" w:rsidRPr="00372625">
        <w:rPr>
          <w:i/>
          <w:sz w:val="20"/>
          <w:szCs w:val="20"/>
        </w:rPr>
        <w:t xml:space="preserve">The nRF52840 is an advanced multi-protocol SoC ideally suited for </w:t>
      </w:r>
      <w:r w:rsidR="0018072A" w:rsidRPr="00372625">
        <w:rPr>
          <w:i/>
          <w:sz w:val="20"/>
          <w:szCs w:val="20"/>
        </w:rPr>
        <w:t>ultra-low</w:t>
      </w:r>
      <w:r w:rsidR="00800350">
        <w:rPr>
          <w:i/>
          <w:sz w:val="20"/>
          <w:szCs w:val="20"/>
        </w:rPr>
        <w:t xml:space="preserve"> </w:t>
      </w:r>
      <w:r w:rsidR="00B0173F" w:rsidRPr="00372625">
        <w:rPr>
          <w:i/>
          <w:sz w:val="20"/>
          <w:szCs w:val="20"/>
        </w:rPr>
        <w:t xml:space="preserve">power wireless applications. The nRF52840 SoC is built around a 32-bit ARM® Cortex™-M4F CPU with 1MB flash and 256kB RAM on chip. The embedded 2.4GHz transceiver supports </w:t>
      </w:r>
      <w:r w:rsidR="00B0173F" w:rsidRPr="00372625">
        <w:rPr>
          <w:i/>
          <w:iCs/>
          <w:sz w:val="20"/>
          <w:szCs w:val="20"/>
        </w:rPr>
        <w:t xml:space="preserve">Bluetooth® </w:t>
      </w:r>
      <w:r w:rsidR="00B0173F" w:rsidRPr="00372625">
        <w:rPr>
          <w:i/>
          <w:sz w:val="20"/>
          <w:szCs w:val="20"/>
        </w:rPr>
        <w:t>low energy (</w:t>
      </w:r>
      <w:hyperlink r:id="rId58" w:tgtFrame="_self" w:tooltip="Bluetooth 5" w:history="1">
        <w:r w:rsidR="00B0173F" w:rsidRPr="00372625">
          <w:rPr>
            <w:rStyle w:val="Hyperlink"/>
            <w:i/>
            <w:sz w:val="20"/>
            <w:szCs w:val="20"/>
          </w:rPr>
          <w:t>Bluetooth 5</w:t>
        </w:r>
      </w:hyperlink>
      <w:r w:rsidR="00B0173F" w:rsidRPr="00372625">
        <w:rPr>
          <w:i/>
          <w:sz w:val="20"/>
          <w:szCs w:val="20"/>
        </w:rPr>
        <w:t xml:space="preserve">), </w:t>
      </w:r>
      <w:hyperlink r:id="rId59" w:tgtFrame="_self" w:tooltip="IEEE 802.15.4" w:history="1">
        <w:r w:rsidR="00B0173F" w:rsidRPr="00372625">
          <w:rPr>
            <w:rStyle w:val="Hyperlink"/>
            <w:i/>
            <w:sz w:val="20"/>
            <w:szCs w:val="20"/>
          </w:rPr>
          <w:t>802.15.4</w:t>
        </w:r>
      </w:hyperlink>
      <w:r w:rsidR="00B0173F" w:rsidRPr="00372625">
        <w:rPr>
          <w:i/>
          <w:sz w:val="20"/>
          <w:szCs w:val="20"/>
        </w:rPr>
        <w:t>, ANT and proprietary 2.4GHz protocols. It is on-air compatible with existing nRF52 Series, nRF51 Series, and nRF24 Series products from Nordic Semiconductor.</w:t>
      </w:r>
      <w:r w:rsidRPr="00372625">
        <w:rPr>
          <w:i/>
          <w:sz w:val="20"/>
          <w:szCs w:val="20"/>
        </w:rPr>
        <w:t>”</w:t>
      </w:r>
    </w:p>
    <w:p w:rsidR="00A26844" w:rsidRDefault="00A26844" w:rsidP="00C777D7">
      <w:r w:rsidRPr="00C777D7">
        <w:t>In addition of the description above, those features are used for the project:</w:t>
      </w:r>
    </w:p>
    <w:p w:rsidR="00554812" w:rsidRDefault="00554812" w:rsidP="00C777D7">
      <w:pPr>
        <w:pStyle w:val="ListParagraph"/>
        <w:numPr>
          <w:ilvl w:val="0"/>
          <w:numId w:val="1"/>
        </w:numPr>
      </w:pPr>
      <w:r w:rsidRPr="000C42D3">
        <w:rPr>
          <w:b/>
        </w:rPr>
        <w:t>1.7 to 5.5V</w:t>
      </w:r>
      <w:r>
        <w:t xml:space="preserve"> power supply</w:t>
      </w:r>
    </w:p>
    <w:p w:rsidR="006039F6" w:rsidRDefault="006039F6" w:rsidP="00C777D7">
      <w:pPr>
        <w:pStyle w:val="ListParagraph"/>
        <w:numPr>
          <w:ilvl w:val="0"/>
          <w:numId w:val="1"/>
        </w:numPr>
      </w:pPr>
      <w:r w:rsidRPr="000C42D3">
        <w:rPr>
          <w:b/>
        </w:rPr>
        <w:t>80mA</w:t>
      </w:r>
      <w:r>
        <w:t xml:space="preserve"> current consumption max</w:t>
      </w:r>
    </w:p>
    <w:p w:rsidR="003D3009" w:rsidRDefault="003D3009" w:rsidP="00C777D7">
      <w:pPr>
        <w:pStyle w:val="ListParagraph"/>
        <w:numPr>
          <w:ilvl w:val="0"/>
          <w:numId w:val="1"/>
        </w:numPr>
      </w:pPr>
      <w:r w:rsidRPr="000C42D3">
        <w:rPr>
          <w:b/>
        </w:rPr>
        <w:t>PPI</w:t>
      </w:r>
      <w:r>
        <w:t xml:space="preserve"> – Programmable Peripheral Interconnect</w:t>
      </w:r>
    </w:p>
    <w:p w:rsidR="00C777D7" w:rsidRDefault="00C777D7" w:rsidP="00C777D7">
      <w:pPr>
        <w:pStyle w:val="ListParagraph"/>
        <w:numPr>
          <w:ilvl w:val="0"/>
          <w:numId w:val="1"/>
        </w:numPr>
      </w:pPr>
      <w:r w:rsidRPr="008E3134">
        <w:rPr>
          <w:b/>
        </w:rPr>
        <w:t>48 x GPIOs</w:t>
      </w:r>
      <w:r w:rsidR="004871EC">
        <w:t xml:space="preserve"> (32 x GPIOs PORT0, 16 x GPIOs PORT1)</w:t>
      </w:r>
    </w:p>
    <w:p w:rsidR="00C777D7" w:rsidRPr="00226497" w:rsidRDefault="00C777D7" w:rsidP="00C777D7">
      <w:pPr>
        <w:pStyle w:val="ListParagraph"/>
        <w:numPr>
          <w:ilvl w:val="0"/>
          <w:numId w:val="1"/>
        </w:numPr>
        <w:rPr>
          <w:lang w:val="nb-NO"/>
        </w:rPr>
      </w:pPr>
      <w:r w:rsidRPr="00226497">
        <w:rPr>
          <w:b/>
          <w:lang w:val="nb-NO"/>
        </w:rPr>
        <w:t>2 x I2C</w:t>
      </w:r>
      <w:r w:rsidRPr="00226497">
        <w:rPr>
          <w:lang w:val="nb-NO"/>
        </w:rPr>
        <w:t xml:space="preserve"> (</w:t>
      </w:r>
      <w:r w:rsidR="00E8403E" w:rsidRPr="00226497">
        <w:rPr>
          <w:lang w:val="nb-NO"/>
        </w:rPr>
        <w:t>100kHz, 250kHz, 400kHz</w:t>
      </w:r>
      <w:r w:rsidRPr="00226497">
        <w:rPr>
          <w:lang w:val="nb-NO"/>
        </w:rPr>
        <w:t>)</w:t>
      </w:r>
    </w:p>
    <w:p w:rsidR="00C777D7" w:rsidRPr="00226497" w:rsidRDefault="00DE3DCF" w:rsidP="00C777D7">
      <w:pPr>
        <w:pStyle w:val="ListParagraph"/>
        <w:numPr>
          <w:ilvl w:val="0"/>
          <w:numId w:val="1"/>
        </w:numPr>
        <w:rPr>
          <w:lang w:val="nb-NO"/>
        </w:rPr>
      </w:pPr>
      <w:r w:rsidRPr="00226497">
        <w:rPr>
          <w:b/>
          <w:lang w:val="nb-NO"/>
        </w:rPr>
        <w:lastRenderedPageBreak/>
        <w:t>4 x SPI</w:t>
      </w:r>
      <w:r w:rsidR="00D520A3" w:rsidRPr="00226497">
        <w:rPr>
          <w:lang w:val="nb-NO"/>
        </w:rPr>
        <w:t xml:space="preserve"> (</w:t>
      </w:r>
      <w:r w:rsidR="00C50111" w:rsidRPr="00226497">
        <w:rPr>
          <w:lang w:val="nb-NO"/>
        </w:rPr>
        <w:t>125kHz, 250kHz, 500kHz, 1MHz, 2MHz, 4MHz, 8MHz, 16MHz, 32MHz</w:t>
      </w:r>
      <w:r w:rsidR="00D520A3" w:rsidRPr="00226497">
        <w:rPr>
          <w:lang w:val="nb-NO"/>
        </w:rPr>
        <w:t>)</w:t>
      </w:r>
    </w:p>
    <w:p w:rsidR="001101C2" w:rsidRDefault="002F40CA" w:rsidP="00D66B10">
      <w:r w:rsidRPr="002F40CA">
        <w:t xml:space="preserve">There no important reason to use this processor. But the nRF52840 is the SoC that provides </w:t>
      </w:r>
      <w:r>
        <w:t>the largest number of features</w:t>
      </w:r>
      <w:r w:rsidR="007C08ED">
        <w:t xml:space="preserve"> and</w:t>
      </w:r>
      <w:r w:rsidR="007A1AA0">
        <w:t xml:space="preserve"> avoid</w:t>
      </w:r>
      <w:r w:rsidR="007C08ED">
        <w:t>s</w:t>
      </w:r>
      <w:r w:rsidR="007A1AA0">
        <w:t xml:space="preserve"> </w:t>
      </w:r>
      <w:r w:rsidR="00315EB4">
        <w:t>being</w:t>
      </w:r>
      <w:r w:rsidR="007A1AA0">
        <w:t xml:space="preserve"> limited with the measurements because of the capacity of the SoC</w:t>
      </w:r>
      <w:r w:rsidR="002F3EDD">
        <w:t>.</w:t>
      </w:r>
    </w:p>
    <w:p w:rsidR="009A44AC" w:rsidRDefault="005A5857" w:rsidP="009A44AC">
      <w:pPr>
        <w:keepNext/>
        <w:jc w:val="center"/>
      </w:pPr>
      <w:r>
        <w:rPr>
          <w:noProof/>
          <w:lang w:val="nb-NO" w:eastAsia="nb-NO"/>
        </w:rPr>
        <w:drawing>
          <wp:inline distT="0" distB="0" distL="0" distR="0">
            <wp:extent cx="3880803" cy="2777320"/>
            <wp:effectExtent l="0" t="0" r="5715" b="444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88745" cy="2783004"/>
                    </a:xfrm>
                    <a:prstGeom prst="rect">
                      <a:avLst/>
                    </a:prstGeom>
                    <a:noFill/>
                    <a:ln>
                      <a:noFill/>
                    </a:ln>
                  </pic:spPr>
                </pic:pic>
              </a:graphicData>
            </a:graphic>
          </wp:inline>
        </w:drawing>
      </w:r>
    </w:p>
    <w:p w:rsidR="005A5857" w:rsidRDefault="009A44AC" w:rsidP="009A44AC">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19</w:t>
      </w:r>
      <w:r w:rsidR="001D7C01">
        <w:rPr>
          <w:noProof/>
        </w:rPr>
        <w:fldChar w:fldCharType="end"/>
      </w:r>
      <w:r>
        <w:t>: Nordic nRF52840 Preview Kit</w:t>
      </w:r>
    </w:p>
    <w:p w:rsidR="00157AD7" w:rsidRDefault="00157AD7" w:rsidP="00157AD7">
      <w:pPr>
        <w:pStyle w:val="Heading2"/>
      </w:pPr>
      <w:r>
        <w:t>Nordic Power Profiler Kit</w:t>
      </w:r>
    </w:p>
    <w:p w:rsidR="00157AD7" w:rsidRDefault="00157AD7" w:rsidP="00157AD7">
      <w:r>
        <w:t>The Nordic Power Profiler Kit is an easy use tool for the measurement and power consumption optimization of embedded solutions. It provides the following features:</w:t>
      </w:r>
    </w:p>
    <w:p w:rsidR="00157AD7" w:rsidRPr="00B626FC" w:rsidRDefault="00157AD7" w:rsidP="00157AD7">
      <w:pPr>
        <w:pStyle w:val="ListParagraph"/>
        <w:numPr>
          <w:ilvl w:val="0"/>
          <w:numId w:val="1"/>
        </w:numPr>
        <w:rPr>
          <w:b/>
        </w:rPr>
      </w:pPr>
      <w:r w:rsidRPr="00B626FC">
        <w:rPr>
          <w:b/>
        </w:rPr>
        <w:t>1µA-70mA current measurement range</w:t>
      </w:r>
    </w:p>
    <w:p w:rsidR="00157AD7" w:rsidRPr="00B626FC" w:rsidRDefault="00157AD7" w:rsidP="00157AD7">
      <w:pPr>
        <w:pStyle w:val="ListParagraph"/>
        <w:numPr>
          <w:ilvl w:val="0"/>
          <w:numId w:val="1"/>
        </w:numPr>
        <w:rPr>
          <w:b/>
        </w:rPr>
      </w:pPr>
      <w:r w:rsidRPr="00B626FC">
        <w:rPr>
          <w:b/>
        </w:rPr>
        <w:t>0.2µA measurement resolution</w:t>
      </w:r>
    </w:p>
    <w:p w:rsidR="00157AD7" w:rsidRPr="00B626FC" w:rsidRDefault="00157AD7" w:rsidP="00157AD7">
      <w:pPr>
        <w:pStyle w:val="ListParagraph"/>
        <w:numPr>
          <w:ilvl w:val="0"/>
          <w:numId w:val="1"/>
        </w:numPr>
        <w:rPr>
          <w:b/>
        </w:rPr>
      </w:pPr>
      <w:r w:rsidRPr="00B626FC">
        <w:rPr>
          <w:b/>
        </w:rPr>
        <w:t>77kHz sampling rate</w:t>
      </w:r>
    </w:p>
    <w:p w:rsidR="00157AD7" w:rsidRDefault="00157AD7" w:rsidP="00157AD7">
      <w:pPr>
        <w:pStyle w:val="ListParagraph"/>
        <w:numPr>
          <w:ilvl w:val="0"/>
          <w:numId w:val="1"/>
        </w:numPr>
      </w:pPr>
      <w:r w:rsidRPr="00B626FC">
        <w:rPr>
          <w:b/>
        </w:rPr>
        <w:t>Desktop application</w:t>
      </w:r>
      <w:r>
        <w:t xml:space="preserve"> in python </w:t>
      </w:r>
    </w:p>
    <w:p w:rsidR="00157AD7" w:rsidRDefault="00157AD7" w:rsidP="00157AD7">
      <w:r>
        <w:t>The Nordic Power Profiler Kit is the best solution because it allows to measure only the power consumption of the nRF5x chip. The Desktop application communicate with the PPK using the SEGGER Real T</w:t>
      </w:r>
      <w:r w:rsidR="003673B9">
        <w:t>ime Transfer of the nRF5x Chip</w:t>
      </w:r>
      <w:r w:rsidR="00FD1EBE">
        <w:t xml:space="preserve"> on which </w:t>
      </w:r>
      <w:r w:rsidR="00F03EDC">
        <w:t xml:space="preserve">the PPK </w:t>
      </w:r>
      <w:r w:rsidR="00FD1EBE">
        <w:t>is connected</w:t>
      </w:r>
      <w:r w:rsidR="003673B9">
        <w:t>.</w:t>
      </w:r>
    </w:p>
    <w:p w:rsidR="00157AD7" w:rsidRDefault="00157AD7" w:rsidP="00157AD7">
      <w:pPr>
        <w:keepNext/>
        <w:jc w:val="center"/>
      </w:pPr>
      <w:r>
        <w:rPr>
          <w:noProof/>
          <w:lang w:val="nb-NO" w:eastAsia="nb-NO"/>
        </w:rPr>
        <w:lastRenderedPageBreak/>
        <w:drawing>
          <wp:inline distT="0" distB="0" distL="0" distR="0" wp14:anchorId="0A3E5650" wp14:editId="1481FC07">
            <wp:extent cx="3520176" cy="2503547"/>
            <wp:effectExtent l="0" t="0" r="4445"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36140" cy="2514901"/>
                    </a:xfrm>
                    <a:prstGeom prst="rect">
                      <a:avLst/>
                    </a:prstGeom>
                  </pic:spPr>
                </pic:pic>
              </a:graphicData>
            </a:graphic>
          </wp:inline>
        </w:drawing>
      </w:r>
    </w:p>
    <w:p w:rsidR="00157AD7" w:rsidRPr="00157AD7" w:rsidRDefault="00157AD7" w:rsidP="007854B8">
      <w:pPr>
        <w:pStyle w:val="Caption"/>
        <w:jc w:val="center"/>
      </w:pPr>
      <w:r>
        <w:t xml:space="preserve">Figure </w:t>
      </w:r>
      <w:r w:rsidR="00E36A38">
        <w:fldChar w:fldCharType="begin"/>
      </w:r>
      <w:r w:rsidR="00E36A38">
        <w:instrText xml:space="preserve"> SEQ Figure \* ARABIC </w:instrText>
      </w:r>
      <w:r w:rsidR="00E36A38">
        <w:fldChar w:fldCharType="separate"/>
      </w:r>
      <w:r>
        <w:rPr>
          <w:noProof/>
        </w:rPr>
        <w:t>22</w:t>
      </w:r>
      <w:r w:rsidR="00E36A38">
        <w:rPr>
          <w:noProof/>
        </w:rPr>
        <w:fldChar w:fldCharType="end"/>
      </w:r>
      <w:r>
        <w:t>: Nordic Power Profiler Kit view</w:t>
      </w:r>
    </w:p>
    <w:p w:rsidR="000E7C53" w:rsidRDefault="00731AA2" w:rsidP="000E7C53">
      <w:pPr>
        <w:pStyle w:val="Heading2"/>
      </w:pPr>
      <w:r>
        <w:t>Mi</w:t>
      </w:r>
      <w:r w:rsidR="000E7C53">
        <w:t>c</w:t>
      </w:r>
      <w:r>
        <w:t>r</w:t>
      </w:r>
      <w:r w:rsidR="000E7C53">
        <w:t>o USB-B</w:t>
      </w:r>
    </w:p>
    <w:p w:rsidR="000E7C53" w:rsidRDefault="005E24F9" w:rsidP="000E7C53">
      <w:r>
        <w:t>The connector Micro USB-B is used for different purposes:</w:t>
      </w:r>
    </w:p>
    <w:p w:rsidR="005E24F9" w:rsidRDefault="005E24F9" w:rsidP="005E24F9">
      <w:pPr>
        <w:pStyle w:val="ListParagraph"/>
        <w:numPr>
          <w:ilvl w:val="0"/>
          <w:numId w:val="1"/>
        </w:numPr>
      </w:pPr>
      <w:r w:rsidRPr="00B55A77">
        <w:rPr>
          <w:b/>
        </w:rPr>
        <w:t>To programme</w:t>
      </w:r>
      <w:r>
        <w:t xml:space="preserve"> the nRF52840 Chip</w:t>
      </w:r>
    </w:p>
    <w:p w:rsidR="005E24F9" w:rsidRDefault="005E24F9" w:rsidP="005E24F9">
      <w:pPr>
        <w:pStyle w:val="ListParagraph"/>
        <w:numPr>
          <w:ilvl w:val="0"/>
          <w:numId w:val="1"/>
        </w:numPr>
      </w:pPr>
      <w:r w:rsidRPr="00B55A77">
        <w:rPr>
          <w:b/>
        </w:rPr>
        <w:t>To provide 5V power supply</w:t>
      </w:r>
      <w:r>
        <w:t xml:space="preserve"> to the system</w:t>
      </w:r>
    </w:p>
    <w:p w:rsidR="0043124B" w:rsidRDefault="0043124B" w:rsidP="005E24F9">
      <w:pPr>
        <w:pStyle w:val="ListParagraph"/>
        <w:numPr>
          <w:ilvl w:val="0"/>
          <w:numId w:val="1"/>
        </w:numPr>
      </w:pPr>
      <w:r w:rsidRPr="00B55A77">
        <w:rPr>
          <w:b/>
        </w:rPr>
        <w:t>To Debug</w:t>
      </w:r>
      <w:r>
        <w:t xml:space="preserve"> the nRF52840 Chip</w:t>
      </w:r>
    </w:p>
    <w:p w:rsidR="0043124B" w:rsidRDefault="0043124B" w:rsidP="005E24F9">
      <w:pPr>
        <w:pStyle w:val="ListParagraph"/>
        <w:numPr>
          <w:ilvl w:val="0"/>
          <w:numId w:val="1"/>
        </w:numPr>
      </w:pPr>
      <w:r w:rsidRPr="00B55A77">
        <w:rPr>
          <w:b/>
        </w:rPr>
        <w:t xml:space="preserve">To </w:t>
      </w:r>
      <w:r w:rsidR="00894BA1" w:rsidRPr="00B55A77">
        <w:rPr>
          <w:b/>
        </w:rPr>
        <w:t>tra</w:t>
      </w:r>
      <w:r w:rsidR="001C3409" w:rsidRPr="00B55A77">
        <w:rPr>
          <w:b/>
        </w:rPr>
        <w:t>nsfer the data measured</w:t>
      </w:r>
      <w:r w:rsidR="001C3409">
        <w:t xml:space="preserve"> with </w:t>
      </w:r>
      <w:r w:rsidR="009A2EA1">
        <w:t xml:space="preserve">SEGGER </w:t>
      </w:r>
      <w:r w:rsidR="001C3409">
        <w:t>Real Time Transfer</w:t>
      </w:r>
    </w:p>
    <w:p w:rsidR="00A8251D" w:rsidRDefault="00834A1D" w:rsidP="00A8251D">
      <w:r>
        <w:t>The connection SEGGER Real Time Transfer (RTT) is used by the Nordic Power Profiler Kit to transfer the data to a PC.</w:t>
      </w:r>
    </w:p>
    <w:p w:rsidR="000E7C53" w:rsidRDefault="000E7C53" w:rsidP="009C2802">
      <w:pPr>
        <w:pStyle w:val="Heading2"/>
      </w:pPr>
      <w:r>
        <w:t>Power Supply</w:t>
      </w:r>
    </w:p>
    <w:p w:rsidR="000C5E83" w:rsidRDefault="00474DA2" w:rsidP="000E7C53">
      <w:r>
        <w:t>The power supply transforms</w:t>
      </w:r>
      <w:r w:rsidR="00C2397E">
        <w:t xml:space="preserve"> the </w:t>
      </w:r>
      <w:r w:rsidR="00FF173F">
        <w:t>voltage</w:t>
      </w:r>
      <w:r w:rsidR="00C2397E">
        <w:t xml:space="preserve"> </w:t>
      </w:r>
      <w:r w:rsidR="0039580D">
        <w:t xml:space="preserve">of 5V, </w:t>
      </w:r>
      <w:r w:rsidR="00C2397E">
        <w:t>provided by the Micro USB-B</w:t>
      </w:r>
      <w:r w:rsidR="0039580D">
        <w:t>, to 3V</w:t>
      </w:r>
      <w:r w:rsidR="001B58C8">
        <w:t xml:space="preserve"> to supply </w:t>
      </w:r>
      <w:r w:rsidR="00BD3864">
        <w:t>all the system.</w:t>
      </w:r>
      <w:r w:rsidR="00E42656">
        <w:t xml:space="preserve"> To transforms the power supply, the</w:t>
      </w:r>
      <w:r w:rsidR="00573431">
        <w:t>re is a</w:t>
      </w:r>
      <w:r w:rsidR="00E42656">
        <w:t xml:space="preserve"> fixed 3V buck regulator and one voltage follower regulator on the nRF52840 DK. </w:t>
      </w:r>
    </w:p>
    <w:p w:rsidR="00B360DB" w:rsidRDefault="00B360DB" w:rsidP="000E7C53">
      <w:r>
        <w:t>Due to the</w:t>
      </w:r>
      <w:r w:rsidR="00F966DA">
        <w:t xml:space="preserve"> low consumption of the system,</w:t>
      </w:r>
      <w:r>
        <w:t xml:space="preserve"> the power supply of the nRF52840 DK is far enough to provide power to all the system.</w:t>
      </w:r>
    </w:p>
    <w:p w:rsidR="00F966DA" w:rsidRDefault="001E6877" w:rsidP="000E7C53">
      <m:oMathPara>
        <m:oMath>
          <m:r>
            <w:rPr>
              <w:rFonts w:ascii="Cambria Math" w:hAnsi="Cambria Math"/>
            </w:rPr>
            <m:t>Estimated current max=</m:t>
          </m:r>
          <m:sSub>
            <m:sSubPr>
              <m:ctrlPr>
                <w:rPr>
                  <w:rFonts w:ascii="Cambria Math" w:hAnsi="Cambria Math"/>
                  <w:i/>
                </w:rPr>
              </m:ctrlPr>
            </m:sSubPr>
            <m:e>
              <m:r>
                <w:rPr>
                  <w:rFonts w:ascii="Cambria Math" w:hAnsi="Cambria Math"/>
                </w:rPr>
                <m:t>I</m:t>
              </m:r>
            </m:e>
            <m:sub>
              <m:r>
                <w:rPr>
                  <w:rFonts w:ascii="Cambria Math" w:hAnsi="Cambria Math"/>
                </w:rPr>
                <m:t>nRF5 DK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interrupt generator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ppk</m:t>
              </m:r>
            </m:sub>
          </m:sSub>
          <m:r>
            <w:rPr>
              <w:rFonts w:ascii="Cambria Math" w:hAnsi="Cambria Math"/>
            </w:rPr>
            <m:t>= 50mA+ 300µA+185µA+4.5mA +100mA=134.985mA</m:t>
          </m:r>
        </m:oMath>
      </m:oMathPara>
    </w:p>
    <w:p w:rsidR="00FB06CF" w:rsidRDefault="009E7476" w:rsidP="008A64F9">
      <w:pPr>
        <w:keepNext/>
      </w:pPr>
      <w:r>
        <w:rPr>
          <w:noProof/>
          <w:lang w:val="nb-NO" w:eastAsia="nb-NO"/>
        </w:rPr>
        <w:lastRenderedPageBreak/>
        <w:drawing>
          <wp:inline distT="0" distB="0" distL="0" distR="0" wp14:anchorId="520041A5" wp14:editId="3B9D110E">
            <wp:extent cx="5760720" cy="22967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296795"/>
                    </a:xfrm>
                    <a:prstGeom prst="rect">
                      <a:avLst/>
                    </a:prstGeom>
                  </pic:spPr>
                </pic:pic>
              </a:graphicData>
            </a:graphic>
          </wp:inline>
        </w:drawing>
      </w:r>
    </w:p>
    <w:p w:rsidR="001208E4" w:rsidRPr="001208E4" w:rsidRDefault="00FB06CF" w:rsidP="00C06852">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20</w:t>
      </w:r>
      <w:r w:rsidR="001D7C01">
        <w:rPr>
          <w:noProof/>
        </w:rPr>
        <w:fldChar w:fldCharType="end"/>
      </w:r>
      <w:r w:rsidR="00C06852">
        <w:t>: Regulator buck 3V schematic</w:t>
      </w:r>
      <w:r w:rsidR="00455E12">
        <w:t xml:space="preserve">, from </w:t>
      </w:r>
      <w:r w:rsidR="00E52DB9">
        <w:t>nRF52840 DK User Guide</w:t>
      </w:r>
    </w:p>
    <w:p w:rsidR="000E7C53" w:rsidRDefault="000E7C53" w:rsidP="009C2802">
      <w:pPr>
        <w:pStyle w:val="Heading2"/>
      </w:pPr>
      <w:r>
        <w:t>Connector</w:t>
      </w:r>
      <w:r w:rsidR="00B73CCB">
        <w:t xml:space="preserve"> Interface</w:t>
      </w:r>
    </w:p>
    <w:p w:rsidR="008F3EB8" w:rsidRDefault="008F3EB8" w:rsidP="001723D3">
      <w:pPr>
        <w:autoSpaceDE w:val="0"/>
        <w:autoSpaceDN w:val="0"/>
        <w:adjustRightInd w:val="0"/>
        <w:spacing w:after="0" w:line="240" w:lineRule="auto"/>
        <w:rPr>
          <w:rFonts w:ascii="MyriadPro-Regular" w:hAnsi="MyriadPro-Regular" w:cs="MyriadPro-Regular"/>
          <w:sz w:val="21"/>
          <w:szCs w:val="21"/>
          <w:lang w:eastAsia="en-GB"/>
        </w:rPr>
      </w:pPr>
      <w:r>
        <w:t xml:space="preserve">The </w:t>
      </w:r>
      <w:r w:rsidR="00AC5F28">
        <w:t>c</w:t>
      </w:r>
      <w:r w:rsidR="004B265F">
        <w:t>onnector</w:t>
      </w:r>
      <w:r>
        <w:t xml:space="preserve"> </w:t>
      </w:r>
      <w:r w:rsidR="004B265F">
        <w:t>interface is defined by the nRF52840 development kit and is almost the same for all the Nordic’s DK</w:t>
      </w:r>
      <w:r w:rsidR="00232FCD">
        <w:t>, Arduino Uno shield compatible</w:t>
      </w:r>
      <w:r w:rsidR="004B265F">
        <w:t>.</w:t>
      </w:r>
    </w:p>
    <w:p w:rsidR="00A10D3B" w:rsidRPr="001723D3" w:rsidRDefault="00A10D3B" w:rsidP="001723D3">
      <w:pPr>
        <w:autoSpaceDE w:val="0"/>
        <w:autoSpaceDN w:val="0"/>
        <w:adjustRightInd w:val="0"/>
        <w:spacing w:after="0" w:line="240" w:lineRule="auto"/>
        <w:rPr>
          <w:rFonts w:ascii="MyriadPro-Regular" w:hAnsi="MyriadPro-Regular" w:cs="MyriadPro-Regular"/>
          <w:sz w:val="21"/>
          <w:szCs w:val="21"/>
          <w:lang w:eastAsia="en-GB"/>
        </w:rPr>
      </w:pPr>
    </w:p>
    <w:p w:rsidR="00DF4CED" w:rsidRDefault="008B799E" w:rsidP="00656475">
      <w:r>
        <w:t>The connector allows</w:t>
      </w:r>
      <w:r w:rsidR="00DF4CED">
        <w:t>:</w:t>
      </w:r>
    </w:p>
    <w:p w:rsidR="00DF4CED" w:rsidRPr="006E0FB5" w:rsidRDefault="00DF4CED" w:rsidP="00DF4CED">
      <w:pPr>
        <w:pStyle w:val="ListParagraph"/>
        <w:numPr>
          <w:ilvl w:val="0"/>
          <w:numId w:val="1"/>
        </w:numPr>
        <w:rPr>
          <w:b/>
        </w:rPr>
      </w:pPr>
      <w:r w:rsidRPr="006E0FB5">
        <w:rPr>
          <w:b/>
        </w:rPr>
        <w:t>T</w:t>
      </w:r>
      <w:r w:rsidR="008B799E" w:rsidRPr="006E0FB5">
        <w:rPr>
          <w:b/>
        </w:rPr>
        <w:t xml:space="preserve">o supply the extension board and </w:t>
      </w:r>
      <w:r w:rsidR="004D77B8" w:rsidRPr="006E0FB5">
        <w:rPr>
          <w:b/>
        </w:rPr>
        <w:t>the Power Profiler Kit</w:t>
      </w:r>
    </w:p>
    <w:p w:rsidR="00B14625" w:rsidRDefault="00325A8D" w:rsidP="00DF4CED">
      <w:pPr>
        <w:pStyle w:val="ListParagraph"/>
        <w:numPr>
          <w:ilvl w:val="0"/>
          <w:numId w:val="1"/>
        </w:numPr>
      </w:pPr>
      <w:r>
        <w:rPr>
          <w:b/>
        </w:rPr>
        <w:t>T</w:t>
      </w:r>
      <w:r w:rsidR="00B14625" w:rsidRPr="006E0FB5">
        <w:rPr>
          <w:b/>
        </w:rPr>
        <w:t>o measure the power consumption</w:t>
      </w:r>
      <w:r w:rsidR="002B0C9C">
        <w:t xml:space="preserve"> of a nRF5x SoC</w:t>
      </w:r>
    </w:p>
    <w:p w:rsidR="00656475" w:rsidRPr="008F3EB8" w:rsidRDefault="00862DD0" w:rsidP="00DF4CED">
      <w:pPr>
        <w:pStyle w:val="ListParagraph"/>
        <w:numPr>
          <w:ilvl w:val="0"/>
          <w:numId w:val="1"/>
        </w:numPr>
      </w:pPr>
      <w:r w:rsidRPr="00A67379">
        <w:rPr>
          <w:b/>
        </w:rPr>
        <w:t>T</w:t>
      </w:r>
      <w:r w:rsidR="00E27678" w:rsidRPr="00A67379">
        <w:rPr>
          <w:b/>
        </w:rPr>
        <w:t>o access to the GPIO</w:t>
      </w:r>
      <w:r w:rsidR="00A67379" w:rsidRPr="00A67379">
        <w:rPr>
          <w:b/>
        </w:rPr>
        <w:t>s</w:t>
      </w:r>
      <w:r w:rsidR="00E27678">
        <w:t xml:space="preserve"> of a nRF</w:t>
      </w:r>
      <w:r w:rsidR="002B0C9C">
        <w:t>5x SoC</w:t>
      </w:r>
    </w:p>
    <w:p w:rsidR="000E7C53" w:rsidRDefault="001F291A" w:rsidP="000E7C53">
      <w:r>
        <w:t>T</w:t>
      </w:r>
      <w:r w:rsidR="00557260">
        <w:t>he extension board and the Power Profiler Kit are plugged on the nRF52840 DK with the connector interface</w:t>
      </w:r>
      <w:r w:rsidR="004C39C9">
        <w:t xml:space="preserve"> which</w:t>
      </w:r>
      <w:r w:rsidR="00DB08DA">
        <w:t xml:space="preserve"> allow</w:t>
      </w:r>
      <w:r w:rsidR="004C39C9">
        <w:t>s</w:t>
      </w:r>
      <w:r w:rsidR="00DB08DA">
        <w:t xml:space="preserve"> a</w:t>
      </w:r>
      <w:r w:rsidR="009D338E">
        <w:t>n</w:t>
      </w:r>
      <w:r w:rsidR="00DB08DA">
        <w:t xml:space="preserve"> easy connection of the different part of the system.</w:t>
      </w:r>
    </w:p>
    <w:p w:rsidR="0026138B" w:rsidRDefault="00132B4D" w:rsidP="0026138B">
      <w:pPr>
        <w:keepNext/>
        <w:jc w:val="center"/>
      </w:pPr>
      <w:r>
        <w:rPr>
          <w:noProof/>
          <w:lang w:val="nb-NO" w:eastAsia="nb-NO"/>
        </w:rPr>
        <w:lastRenderedPageBreak/>
        <w:drawing>
          <wp:inline distT="0" distB="0" distL="0" distR="0" wp14:anchorId="6C70C6E6" wp14:editId="179E77D9">
            <wp:extent cx="4556732" cy="4380932"/>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57793" cy="4381952"/>
                    </a:xfrm>
                    <a:prstGeom prst="rect">
                      <a:avLst/>
                    </a:prstGeom>
                  </pic:spPr>
                </pic:pic>
              </a:graphicData>
            </a:graphic>
          </wp:inline>
        </w:drawing>
      </w:r>
    </w:p>
    <w:p w:rsidR="00132B4D" w:rsidRDefault="0026138B" w:rsidP="0026138B">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21</w:t>
      </w:r>
      <w:r w:rsidR="001D7C01">
        <w:rPr>
          <w:noProof/>
        </w:rPr>
        <w:fldChar w:fldCharType="end"/>
      </w:r>
      <w:r>
        <w:t>: nRF52840 Preview DK board connectors</w:t>
      </w:r>
      <w:r w:rsidR="00E52DB9">
        <w:t>, from nRF52840 DK User Guide</w:t>
      </w:r>
    </w:p>
    <w:p w:rsidR="00F5122C" w:rsidRDefault="00F5122C" w:rsidP="009C2802">
      <w:pPr>
        <w:pStyle w:val="Heading2"/>
      </w:pPr>
      <w:r>
        <w:t>Extension Board</w:t>
      </w:r>
    </w:p>
    <w:p w:rsidR="00512F60" w:rsidRDefault="00E23506" w:rsidP="00D97A06">
      <w:r>
        <w:t>The extension b</w:t>
      </w:r>
      <w:r w:rsidR="00D97A06">
        <w:t xml:space="preserve">oard is the single part </w:t>
      </w:r>
      <w:r w:rsidR="004D39AB">
        <w:t>of</w:t>
      </w:r>
      <w:r w:rsidR="00B84EE6">
        <w:t xml:space="preserve"> the hardware</w:t>
      </w:r>
      <w:r w:rsidR="00D97A06">
        <w:t xml:space="preserve"> developed</w:t>
      </w:r>
      <w:r w:rsidR="00597FA2">
        <w:t>.</w:t>
      </w:r>
      <w:r w:rsidR="00B75E19">
        <w:t xml:space="preserve"> It is connected to the nRF52840 DK using the connector</w:t>
      </w:r>
      <w:r w:rsidR="00774525">
        <w:t xml:space="preserve"> interface</w:t>
      </w:r>
      <w:r w:rsidR="00B75E19">
        <w:t>.</w:t>
      </w:r>
    </w:p>
    <w:p w:rsidR="00512F60" w:rsidRDefault="00692C05" w:rsidP="00D97A06">
      <w:r>
        <w:t xml:space="preserve">The purpose of the extension board is </w:t>
      </w:r>
      <w:r w:rsidR="00512F60">
        <w:t>to use the nRF52840</w:t>
      </w:r>
      <w:r w:rsidR="006873BD">
        <w:t xml:space="preserve"> Chip under real conditions of use.</w:t>
      </w:r>
      <w:r w:rsidR="00E23506">
        <w:t xml:space="preserve"> To do </w:t>
      </w:r>
      <w:r w:rsidR="00322F73">
        <w:t>it</w:t>
      </w:r>
      <w:r w:rsidR="00E23506">
        <w:t xml:space="preserve">, the extension board </w:t>
      </w:r>
      <w:r w:rsidR="00DD1204">
        <w:t xml:space="preserve">implements </w:t>
      </w:r>
      <w:r w:rsidR="00E23506">
        <w:t xml:space="preserve">different </w:t>
      </w:r>
      <w:r w:rsidR="00335FFC">
        <w:t>components</w:t>
      </w:r>
      <w:r w:rsidR="00E23506">
        <w:t>.</w:t>
      </w:r>
      <w:r w:rsidR="005D5E3F">
        <w:t xml:space="preserve"> </w:t>
      </w:r>
    </w:p>
    <w:p w:rsidR="005D5E3F" w:rsidRPr="00F93491" w:rsidRDefault="005D5E3F" w:rsidP="00512F60">
      <w:pPr>
        <w:pStyle w:val="ListParagraph"/>
        <w:numPr>
          <w:ilvl w:val="0"/>
          <w:numId w:val="1"/>
        </w:numPr>
        <w:rPr>
          <w:b/>
        </w:rPr>
      </w:pPr>
      <w:r w:rsidRPr="00F93491">
        <w:rPr>
          <w:b/>
        </w:rPr>
        <w:t>A/D converter</w:t>
      </w:r>
      <w:r w:rsidR="008D4CE1">
        <w:rPr>
          <w:b/>
        </w:rPr>
        <w:t xml:space="preserve"> </w:t>
      </w:r>
      <w:r w:rsidR="00C1023B" w:rsidRPr="00C1023B">
        <w:t xml:space="preserve">that </w:t>
      </w:r>
      <w:r w:rsidR="008D4CE1">
        <w:t xml:space="preserve">can be connected to a generator function or </w:t>
      </w:r>
      <w:r w:rsidR="00A95B0A">
        <w:t>a</w:t>
      </w:r>
      <w:r w:rsidR="00E65C73">
        <w:t>n</w:t>
      </w:r>
      <w:r w:rsidR="00A95B0A">
        <w:t xml:space="preserve"> </w:t>
      </w:r>
      <w:r w:rsidR="008D4CE1">
        <w:t>external sensor.</w:t>
      </w:r>
    </w:p>
    <w:p w:rsidR="00512F60" w:rsidRPr="00F93491" w:rsidRDefault="00512F60" w:rsidP="00512F60">
      <w:pPr>
        <w:pStyle w:val="ListParagraph"/>
        <w:numPr>
          <w:ilvl w:val="0"/>
          <w:numId w:val="1"/>
        </w:numPr>
        <w:rPr>
          <w:b/>
        </w:rPr>
      </w:pPr>
      <w:r w:rsidRPr="00F93491">
        <w:rPr>
          <w:b/>
        </w:rPr>
        <w:t>Accelerometer</w:t>
      </w:r>
    </w:p>
    <w:p w:rsidR="00474648" w:rsidRDefault="00FA32C7" w:rsidP="00474648">
      <w:pPr>
        <w:pStyle w:val="ListParagraph"/>
        <w:numPr>
          <w:ilvl w:val="0"/>
          <w:numId w:val="1"/>
        </w:numPr>
        <w:rPr>
          <w:b/>
        </w:rPr>
      </w:pPr>
      <w:r w:rsidRPr="00043172">
        <w:rPr>
          <w:b/>
        </w:rPr>
        <w:t>Interrupt generator</w:t>
      </w:r>
    </w:p>
    <w:p w:rsidR="00511ED6" w:rsidRPr="00145568" w:rsidRDefault="00134A24" w:rsidP="00511ED6">
      <w:r w:rsidRPr="00134A24">
        <w:t>All</w:t>
      </w:r>
      <w:r w:rsidR="006560CA">
        <w:t xml:space="preserve"> components as some general criterion</w:t>
      </w:r>
      <w:r w:rsidR="00145568">
        <w:t xml:space="preserve"> to</w:t>
      </w:r>
      <w:r w:rsidR="00C7571B" w:rsidRPr="00145568">
        <w:rPr>
          <w:bCs/>
        </w:rPr>
        <w:t xml:space="preserve"> </w:t>
      </w:r>
      <w:r w:rsidR="00145568" w:rsidRPr="00145568">
        <w:rPr>
          <w:bCs/>
        </w:rPr>
        <w:t xml:space="preserve">ease </w:t>
      </w:r>
      <w:r w:rsidR="00C7571B" w:rsidRPr="00145568">
        <w:rPr>
          <w:bCs/>
        </w:rPr>
        <w:t>the order</w:t>
      </w:r>
      <w:r w:rsidR="00341224" w:rsidRPr="00145568">
        <w:t>:</w:t>
      </w:r>
    </w:p>
    <w:p w:rsidR="00B81683" w:rsidRPr="00305B67" w:rsidRDefault="008F1082" w:rsidP="00511ED6">
      <w:pPr>
        <w:pStyle w:val="ListParagraph"/>
        <w:numPr>
          <w:ilvl w:val="0"/>
          <w:numId w:val="1"/>
        </w:numPr>
        <w:rPr>
          <w:b/>
        </w:rPr>
      </w:pPr>
      <w:r w:rsidRPr="00305B67">
        <w:rPr>
          <w:b/>
        </w:rPr>
        <w:t>Package easy to solder</w:t>
      </w:r>
    </w:p>
    <w:p w:rsidR="00075F71" w:rsidRPr="00075F71" w:rsidRDefault="00504518" w:rsidP="00075F71">
      <w:pPr>
        <w:pStyle w:val="ListParagraph"/>
        <w:numPr>
          <w:ilvl w:val="0"/>
          <w:numId w:val="1"/>
        </w:numPr>
        <w:rPr>
          <w:b/>
        </w:rPr>
      </w:pPr>
      <w:r w:rsidRPr="00305B67">
        <w:rPr>
          <w:b/>
        </w:rPr>
        <w:t>Same provider</w:t>
      </w:r>
    </w:p>
    <w:p w:rsidR="00046A99" w:rsidRPr="00217347" w:rsidRDefault="00686116" w:rsidP="00046A99">
      <w:r>
        <w:t>All the hardware, S</w:t>
      </w:r>
      <w:r w:rsidR="00075F71">
        <w:t>chematic and PCB, of t</w:t>
      </w:r>
      <w:r w:rsidR="00046A99">
        <w:t xml:space="preserve">he extension board is developed with the Software </w:t>
      </w:r>
      <w:hyperlink r:id="rId64" w:history="1">
        <w:r w:rsidR="00046A99">
          <w:t>Altium Designer 17</w:t>
        </w:r>
        <w:r w:rsidR="00046A99" w:rsidRPr="00ED2A96">
          <w:t>™</w:t>
        </w:r>
      </w:hyperlink>
      <w:r w:rsidR="00046A99">
        <w:t>.</w:t>
      </w:r>
    </w:p>
    <w:p w:rsidR="00B75E19" w:rsidRDefault="00CF3254" w:rsidP="00DA5306">
      <w:pPr>
        <w:pStyle w:val="Heading3"/>
      </w:pPr>
      <w:r>
        <w:t>A/D Converter</w:t>
      </w:r>
    </w:p>
    <w:p w:rsidR="0081026A" w:rsidRDefault="002202B9" w:rsidP="00753613">
      <w:r>
        <w:t>The A/D Converter</w:t>
      </w:r>
      <w:r w:rsidR="00C44FE6">
        <w:t xml:space="preserve"> provide</w:t>
      </w:r>
      <w:r w:rsidR="00696D9C">
        <w:t>s</w:t>
      </w:r>
      <w:r w:rsidR="00C44FE6">
        <w:t xml:space="preserve"> </w:t>
      </w:r>
      <w:r w:rsidR="00CD4F77">
        <w:t>a</w:t>
      </w:r>
      <w:r w:rsidR="00B66CC5">
        <w:t xml:space="preserve"> large quantity of </w:t>
      </w:r>
      <w:r w:rsidR="00C44FE6">
        <w:t xml:space="preserve">data </w:t>
      </w:r>
      <w:r w:rsidR="00B66CC5">
        <w:t>that the chip must be able to deal with</w:t>
      </w:r>
      <w:r w:rsidR="00295315">
        <w:t xml:space="preserve"> no loss</w:t>
      </w:r>
      <w:r w:rsidR="00B66CC5">
        <w:t>.</w:t>
      </w:r>
      <w:r w:rsidR="00EE7C6B">
        <w:t xml:space="preserve"> As the large quantity of data to stress the chip, the way to </w:t>
      </w:r>
      <w:r w:rsidR="006D705B">
        <w:t xml:space="preserve">get the data must </w:t>
      </w:r>
      <w:r w:rsidR="00C56221">
        <w:t>stressful</w:t>
      </w:r>
      <w:r w:rsidR="00CA3472">
        <w:t xml:space="preserve"> as well</w:t>
      </w:r>
      <w:r w:rsidR="00D544AC">
        <w:t>.</w:t>
      </w:r>
    </w:p>
    <w:p w:rsidR="00817CF8" w:rsidRDefault="00817CF8" w:rsidP="00753613">
      <w:r>
        <w:t xml:space="preserve">The component used is </w:t>
      </w:r>
      <w:r w:rsidR="001A709F">
        <w:t>the Delta-Sigma ADC</w:t>
      </w:r>
      <w:r w:rsidR="008A32BC">
        <w:t xml:space="preserve"> </w:t>
      </w:r>
      <w:r w:rsidR="00AF47B4" w:rsidRPr="00276485">
        <w:rPr>
          <w:b/>
        </w:rPr>
        <w:t>MAX11200</w:t>
      </w:r>
      <w:r w:rsidR="00416E0C">
        <w:rPr>
          <w:b/>
        </w:rPr>
        <w:t xml:space="preserve"> </w:t>
      </w:r>
      <w:r w:rsidR="00416E0C">
        <w:t>that provides the following features</w:t>
      </w:r>
      <w:r w:rsidR="00350CB9">
        <w:t>:</w:t>
      </w:r>
    </w:p>
    <w:p w:rsidR="00B15E90" w:rsidRPr="003B3057" w:rsidRDefault="001A709F" w:rsidP="00B15E90">
      <w:pPr>
        <w:pStyle w:val="ListParagraph"/>
        <w:numPr>
          <w:ilvl w:val="0"/>
          <w:numId w:val="1"/>
        </w:numPr>
        <w:rPr>
          <w:b/>
        </w:rPr>
      </w:pPr>
      <w:r w:rsidRPr="003B3057">
        <w:rPr>
          <w:b/>
        </w:rPr>
        <w:lastRenderedPageBreak/>
        <w:t>24</w:t>
      </w:r>
      <w:r w:rsidR="00311CA4">
        <w:rPr>
          <w:b/>
        </w:rPr>
        <w:t xml:space="preserve"> b</w:t>
      </w:r>
      <w:r w:rsidRPr="003B3057">
        <w:rPr>
          <w:b/>
        </w:rPr>
        <w:t>its</w:t>
      </w:r>
      <w:r w:rsidR="008A32BC" w:rsidRPr="003B3057">
        <w:rPr>
          <w:b/>
        </w:rPr>
        <w:t xml:space="preserve"> Resolution</w:t>
      </w:r>
      <w:r w:rsidR="00895CA6">
        <w:rPr>
          <w:b/>
        </w:rPr>
        <w:t xml:space="preserve"> and 8 bits register’s address</w:t>
      </w:r>
    </w:p>
    <w:p w:rsidR="00FC76EA" w:rsidRDefault="003447FC" w:rsidP="00B15E90">
      <w:pPr>
        <w:pStyle w:val="ListParagraph"/>
        <w:numPr>
          <w:ilvl w:val="0"/>
          <w:numId w:val="1"/>
        </w:numPr>
        <w:rPr>
          <w:b/>
        </w:rPr>
      </w:pPr>
      <w:r w:rsidRPr="00D517D4">
        <w:rPr>
          <w:b/>
        </w:rPr>
        <w:t xml:space="preserve">2.7 to 3.6V </w:t>
      </w:r>
      <w:r w:rsidRPr="00621D87">
        <w:t>power supply</w:t>
      </w:r>
      <w:r w:rsidR="00FC76EA">
        <w:rPr>
          <w:b/>
        </w:rPr>
        <w:t xml:space="preserve"> </w:t>
      </w:r>
    </w:p>
    <w:p w:rsidR="00B92DD9" w:rsidRDefault="007C4E88" w:rsidP="00B15E90">
      <w:pPr>
        <w:pStyle w:val="ListParagraph"/>
        <w:numPr>
          <w:ilvl w:val="0"/>
          <w:numId w:val="1"/>
        </w:numPr>
        <w:rPr>
          <w:b/>
        </w:rPr>
      </w:pPr>
      <w:r w:rsidRPr="007C4E88">
        <w:rPr>
          <w:b/>
        </w:rPr>
        <w:t xml:space="preserve">300µA </w:t>
      </w:r>
      <w:r w:rsidRPr="00621D87">
        <w:t>current</w:t>
      </w:r>
      <w:r w:rsidR="00B95ED3">
        <w:rPr>
          <w:b/>
        </w:rPr>
        <w:t xml:space="preserve"> </w:t>
      </w:r>
      <w:r w:rsidR="00CC0C2A" w:rsidRPr="0093169E">
        <w:t>consumption</w:t>
      </w:r>
      <w:r w:rsidR="00302CB0">
        <w:t xml:space="preserve"> </w:t>
      </w:r>
      <w:r w:rsidR="00302CB0" w:rsidRPr="00323850">
        <w:t>max</w:t>
      </w:r>
    </w:p>
    <w:p w:rsidR="00FB264A" w:rsidRPr="00D517D4" w:rsidRDefault="00FB264A" w:rsidP="00B15E90">
      <w:pPr>
        <w:pStyle w:val="ListParagraph"/>
        <w:numPr>
          <w:ilvl w:val="0"/>
          <w:numId w:val="1"/>
        </w:numPr>
        <w:rPr>
          <w:b/>
        </w:rPr>
      </w:pPr>
      <w:r>
        <w:rPr>
          <w:b/>
        </w:rPr>
        <w:t>Reference Voltage</w:t>
      </w:r>
    </w:p>
    <w:p w:rsidR="00790644" w:rsidRDefault="00790644" w:rsidP="00B15E90">
      <w:pPr>
        <w:pStyle w:val="ListParagraph"/>
        <w:numPr>
          <w:ilvl w:val="0"/>
          <w:numId w:val="1"/>
        </w:numPr>
      </w:pPr>
      <w:r w:rsidRPr="00033A2A">
        <w:rPr>
          <w:b/>
        </w:rPr>
        <w:t>SPI</w:t>
      </w:r>
      <w:r w:rsidR="00242780" w:rsidRPr="00033A2A">
        <w:rPr>
          <w:b/>
        </w:rPr>
        <w:t xml:space="preserve"> </w:t>
      </w:r>
      <w:r w:rsidR="00C75DAE">
        <w:rPr>
          <w:b/>
        </w:rPr>
        <w:t>(SCL</w:t>
      </w:r>
      <w:r w:rsidR="00DF6715" w:rsidRPr="00033A2A">
        <w:rPr>
          <w:b/>
        </w:rPr>
        <w:t xml:space="preserve"> max 5MHz)</w:t>
      </w:r>
      <w:r w:rsidR="006D61AB">
        <w:t xml:space="preserve"> to </w:t>
      </w:r>
      <w:r w:rsidR="001F62BC">
        <w:t xml:space="preserve">calibrate and </w:t>
      </w:r>
      <w:r w:rsidR="006D61AB">
        <w:t>get the data</w:t>
      </w:r>
    </w:p>
    <w:p w:rsidR="00242780" w:rsidRPr="00A1356C" w:rsidRDefault="009151B0" w:rsidP="00B15E90">
      <w:pPr>
        <w:pStyle w:val="ListParagraph"/>
        <w:numPr>
          <w:ilvl w:val="0"/>
          <w:numId w:val="1"/>
        </w:numPr>
        <w:rPr>
          <w:b/>
        </w:rPr>
      </w:pPr>
      <w:r w:rsidRPr="002475D5">
        <w:rPr>
          <w:b/>
        </w:rPr>
        <w:t>Ultra-</w:t>
      </w:r>
      <w:r w:rsidR="00D1532A" w:rsidRPr="002475D5">
        <w:rPr>
          <w:b/>
        </w:rPr>
        <w:t>low-power</w:t>
      </w:r>
      <w:r w:rsidR="0055717B">
        <w:t xml:space="preserve"> with power-down mode</w:t>
      </w:r>
    </w:p>
    <w:p w:rsidR="00377727" w:rsidRDefault="00F52D15" w:rsidP="00753613">
      <w:r>
        <w:t>A</w:t>
      </w:r>
      <w:r w:rsidR="002956ED">
        <w:t>n</w:t>
      </w:r>
      <w:r>
        <w:t xml:space="preserve"> ADC communicating with</w:t>
      </w:r>
      <w:r w:rsidR="00F86537">
        <w:t xml:space="preserve"> SPI is </w:t>
      </w:r>
      <w:r w:rsidR="00A7029D">
        <w:t>chosen</w:t>
      </w:r>
      <w:r w:rsidR="00F86537">
        <w:t xml:space="preserve"> due to the </w:t>
      </w:r>
      <w:r w:rsidR="005376ED">
        <w:t>requirement to communicate</w:t>
      </w:r>
      <w:r w:rsidR="007E5A28">
        <w:t xml:space="preserve"> </w:t>
      </w:r>
      <w:r w:rsidR="007040F8">
        <w:t>fast</w:t>
      </w:r>
      <w:r w:rsidR="007E5A28">
        <w:t>.</w:t>
      </w:r>
      <w:r w:rsidR="00252273">
        <w:t xml:space="preserve"> </w:t>
      </w:r>
    </w:p>
    <w:p w:rsidR="00F8795E" w:rsidRDefault="00DA0E0B" w:rsidP="00753613">
      <w:r>
        <w:t xml:space="preserve">The Analog input can be provided by a </w:t>
      </w:r>
      <w:r w:rsidR="000D622A">
        <w:t>function generator</w:t>
      </w:r>
      <w:r w:rsidR="00DC5877">
        <w:t xml:space="preserve"> (Connector BNC</w:t>
      </w:r>
      <w:r w:rsidR="0027576F">
        <w:t xml:space="preserve"> 50Ω</w:t>
      </w:r>
      <w:r w:rsidR="00DC5877">
        <w:t>)</w:t>
      </w:r>
      <w:r w:rsidR="0067751E">
        <w:t xml:space="preserve"> or </w:t>
      </w:r>
      <w:r w:rsidR="004473C5">
        <w:t>by</w:t>
      </w:r>
      <w:r w:rsidR="0067751E">
        <w:t xml:space="preserve"> a</w:t>
      </w:r>
      <w:r w:rsidR="005C5BD2">
        <w:t>n</w:t>
      </w:r>
      <w:r w:rsidR="0067751E">
        <w:t xml:space="preserve"> </w:t>
      </w:r>
      <w:r w:rsidR="007B07C4">
        <w:t xml:space="preserve">external </w:t>
      </w:r>
      <w:r w:rsidR="002957C5">
        <w:t>analog</w:t>
      </w:r>
      <w:r w:rsidR="005C5BD2">
        <w:t>ue</w:t>
      </w:r>
      <w:r w:rsidR="002957C5">
        <w:t xml:space="preserve"> </w:t>
      </w:r>
      <w:r w:rsidR="007B07C4">
        <w:t>sensor</w:t>
      </w:r>
      <w:r w:rsidR="00F35F30">
        <w:t xml:space="preserve"> (</w:t>
      </w:r>
      <w:r w:rsidR="006C19FB">
        <w:t>Pin</w:t>
      </w:r>
      <w:r w:rsidR="00AD13A6">
        <w:t xml:space="preserve"> 2x</w:t>
      </w:r>
      <w:r w:rsidR="00214465">
        <w:t>1</w:t>
      </w:r>
      <w:r w:rsidR="00F35F30">
        <w:t>)</w:t>
      </w:r>
      <w:r w:rsidR="007B07C4">
        <w:t>.</w:t>
      </w:r>
      <w:r w:rsidR="00BA0CBE">
        <w:t xml:space="preserve"> </w:t>
      </w:r>
    </w:p>
    <w:p w:rsidR="00C5539A" w:rsidRDefault="00DE04FF" w:rsidP="00753613">
      <w:r>
        <w:t xml:space="preserve">The Reference </w:t>
      </w:r>
      <w:r w:rsidR="00B6398F">
        <w:t xml:space="preserve">voltage </w:t>
      </w:r>
      <w:r w:rsidR="00686E8A">
        <w:t xml:space="preserve">can be </w:t>
      </w:r>
      <w:r w:rsidR="007B563B">
        <w:t xml:space="preserve">the power supply voltage or an external reference </w:t>
      </w:r>
      <w:r w:rsidR="00D947C7">
        <w:t>if the</w:t>
      </w:r>
      <w:r w:rsidR="00FE0812">
        <w:t xml:space="preserve"> external sensor has specif</w:t>
      </w:r>
      <w:r w:rsidR="00965342">
        <w:t>i</w:t>
      </w:r>
      <w:r w:rsidR="00FE0812">
        <w:t xml:space="preserve">c </w:t>
      </w:r>
      <w:r w:rsidR="00D947C7">
        <w:t>requirement.</w:t>
      </w:r>
    </w:p>
    <w:p w:rsidR="00D362F6" w:rsidRDefault="00D362F6" w:rsidP="00706739">
      <w:pPr>
        <w:keepNext/>
        <w:jc w:val="center"/>
      </w:pPr>
      <w:r>
        <w:rPr>
          <w:noProof/>
          <w:lang w:val="nb-NO" w:eastAsia="nb-NO"/>
        </w:rPr>
        <w:drawing>
          <wp:inline distT="0" distB="0" distL="0" distR="0" wp14:anchorId="1A8FCFDF" wp14:editId="7EAA859A">
            <wp:extent cx="4233553" cy="309023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47135" cy="3100147"/>
                    </a:xfrm>
                    <a:prstGeom prst="rect">
                      <a:avLst/>
                    </a:prstGeom>
                  </pic:spPr>
                </pic:pic>
              </a:graphicData>
            </a:graphic>
          </wp:inline>
        </w:drawing>
      </w:r>
    </w:p>
    <w:p w:rsidR="008D3AC8" w:rsidRDefault="00D362F6" w:rsidP="00706739">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23</w:t>
      </w:r>
      <w:r w:rsidR="001D7C01">
        <w:rPr>
          <w:noProof/>
        </w:rPr>
        <w:fldChar w:fldCharType="end"/>
      </w:r>
      <w:r>
        <w:t>:MAX11200 schematic</w:t>
      </w:r>
    </w:p>
    <w:p w:rsidR="00C96EE1" w:rsidRDefault="00317376" w:rsidP="00C96EE1">
      <w:pPr>
        <w:pStyle w:val="Heading4"/>
        <w:rPr>
          <w:i/>
        </w:rPr>
      </w:pPr>
      <w:r w:rsidRPr="00883BA2">
        <w:rPr>
          <w:i/>
        </w:rPr>
        <w:t>Throughput</w:t>
      </w:r>
    </w:p>
    <w:p w:rsidR="00A15A1C" w:rsidRDefault="009E1307" w:rsidP="00A15A1C">
      <w:r>
        <w:t>The A/D Converter can be used in Continuous Conversion or Single -Cycle Conversion</w:t>
      </w:r>
      <w:r w:rsidR="00CF69F2">
        <w:t>. F</w:t>
      </w:r>
      <w:r w:rsidR="005D53D6">
        <w:t xml:space="preserve">or each mode, </w:t>
      </w:r>
      <w:r w:rsidR="00A44CBB">
        <w:t>an oscillator intern can be selected, 2.4576MHz or 2.048MHz, to determine th</w:t>
      </w:r>
      <w:r w:rsidR="00883C3B">
        <w:t>e</w:t>
      </w:r>
      <w:r w:rsidR="00A44CBB">
        <w:t xml:space="preserve"> data rate</w:t>
      </w:r>
      <w:r>
        <w:t>.</w:t>
      </w:r>
      <w:r w:rsidR="00AC252E">
        <w:t xml:space="preserve"> </w:t>
      </w:r>
    </w:p>
    <w:tbl>
      <w:tblPr>
        <w:tblW w:w="8960" w:type="dxa"/>
        <w:jc w:val="center"/>
        <w:tblLook w:val="04A0" w:firstRow="1" w:lastRow="0" w:firstColumn="1" w:lastColumn="0" w:noHBand="0" w:noVBand="1"/>
      </w:tblPr>
      <w:tblGrid>
        <w:gridCol w:w="1820"/>
        <w:gridCol w:w="480"/>
        <w:gridCol w:w="740"/>
        <w:gridCol w:w="740"/>
        <w:gridCol w:w="740"/>
        <w:gridCol w:w="740"/>
        <w:gridCol w:w="740"/>
        <w:gridCol w:w="740"/>
        <w:gridCol w:w="740"/>
        <w:gridCol w:w="740"/>
        <w:gridCol w:w="740"/>
      </w:tblGrid>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r>
      <w:tr w:rsidR="00A15A1C" w:rsidRPr="00A15A1C" w:rsidTr="00A15A1C">
        <w:trPr>
          <w:trHeight w:val="285"/>
          <w:jc w:val="center"/>
        </w:trPr>
        <w:tc>
          <w:tcPr>
            <w:tcW w:w="2300" w:type="dxa"/>
            <w:gridSpan w:val="2"/>
            <w:tcBorders>
              <w:top w:val="single" w:sz="8" w:space="0" w:color="auto"/>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0.83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2.08</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4.17</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8.33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30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Single-cycle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182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48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2300" w:type="dxa"/>
            <w:gridSpan w:val="2"/>
            <w:tcBorders>
              <w:top w:val="single" w:sz="8" w:space="0" w:color="auto"/>
              <w:left w:val="nil"/>
              <w:bottom w:val="nil"/>
              <w:right w:val="single" w:sz="8" w:space="0" w:color="auto"/>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480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Continuous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bl>
    <w:p w:rsidR="00105EFF" w:rsidRDefault="00544335" w:rsidP="00A15A1C">
      <w:pPr>
        <w:pStyle w:val="Caption"/>
        <w:jc w:val="center"/>
      </w:pPr>
      <w:r>
        <w:t xml:space="preserve">Table </w:t>
      </w:r>
      <w:r w:rsidR="001D7C01">
        <w:fldChar w:fldCharType="begin"/>
      </w:r>
      <w:r w:rsidR="001D7C01">
        <w:instrText xml:space="preserve"> SEQ Table \* ARABIC </w:instrText>
      </w:r>
      <w:r w:rsidR="001D7C01">
        <w:fldChar w:fldCharType="separate"/>
      </w:r>
      <w:r w:rsidR="00C92018">
        <w:rPr>
          <w:noProof/>
        </w:rPr>
        <w:t>8</w:t>
      </w:r>
      <w:r w:rsidR="001D7C01">
        <w:rPr>
          <w:noProof/>
        </w:rPr>
        <w:fldChar w:fldCharType="end"/>
      </w:r>
      <w:r>
        <w:t>: A/D Converter Data Rate</w:t>
      </w:r>
      <w:r w:rsidR="004457A2">
        <w:t xml:space="preserve"> in sample per second</w:t>
      </w:r>
      <w:r w:rsidR="001C720B">
        <w:t>,</w:t>
      </w:r>
    </w:p>
    <w:p w:rsidR="009E1307" w:rsidRPr="008D13EE" w:rsidRDefault="009E1307" w:rsidP="00105EFF">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480</m:t>
              </m:r>
            </m:den>
          </m:f>
          <m:r>
            <w:rPr>
              <w:rFonts w:ascii="Cambria Math" w:hAnsi="Cambria Math"/>
            </w:rPr>
            <m:t>=2.08ms</m:t>
          </m:r>
        </m:oMath>
      </m:oMathPara>
    </w:p>
    <w:p w:rsidR="003B576E" w:rsidRPr="00275C55" w:rsidRDefault="009E1307" w:rsidP="00105EFF">
      <w:pPr>
        <w:rPr>
          <w:rFonts w:eastAsiaTheme="minorEastAsia"/>
        </w:rPr>
      </w:pPr>
      <m:oMathPara>
        <m:oMath>
          <m:r>
            <w:rPr>
              <w:rFonts w:ascii="Cambria Math" w:eastAsiaTheme="minorEastAsia" w:hAnsi="Cambria Math"/>
            </w:rPr>
            <w:lastRenderedPageBreak/>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m:t>
                  </m:r>
                </m:den>
              </m:f>
              <m:r>
                <w:rPr>
                  <w:rFonts w:ascii="Cambria Math" w:eastAsiaTheme="minorEastAsia" w:hAnsi="Cambria Math"/>
                </w:rPr>
                <m:t xml:space="preserve">=1.2s </m:t>
              </m:r>
            </m:e>
          </m:func>
        </m:oMath>
      </m:oMathPara>
    </w:p>
    <w:p w:rsidR="002747A4" w:rsidRPr="00055008" w:rsidRDefault="002747A4" w:rsidP="00105EFF">
      <w:pPr>
        <w:rPr>
          <w:rFonts w:eastAsiaTheme="minorEastAsia"/>
        </w:rPr>
      </w:pPr>
      <w:r>
        <w:rPr>
          <w:rFonts w:eastAsiaTheme="minorEastAsia"/>
        </w:rPr>
        <w:t xml:space="preserve">The resolution of the A/D Converter is </w:t>
      </w:r>
      <w:r w:rsidR="000550CF">
        <w:rPr>
          <w:rFonts w:eastAsiaTheme="minorEastAsia"/>
        </w:rPr>
        <w:t>24bits and the r</w:t>
      </w:r>
      <w:r>
        <w:rPr>
          <w:rFonts w:eastAsiaTheme="minorEastAsia"/>
        </w:rPr>
        <w:t>egister address size is 8bits</w:t>
      </w:r>
      <w:r w:rsidR="00247B06">
        <w:rPr>
          <w:rFonts w:eastAsiaTheme="minorEastAsia"/>
        </w:rPr>
        <w:t>.</w:t>
      </w:r>
    </w:p>
    <w:p w:rsidR="006246FD" w:rsidRPr="008D13EE" w:rsidRDefault="00634A40" w:rsidP="00105EFF">
      <w:pPr>
        <w:rPr>
          <w:rFonts w:eastAsiaTheme="minorEastAsia"/>
        </w:rPr>
      </w:pPr>
      <m:oMathPara>
        <m:oMath>
          <m:r>
            <w:rPr>
              <w:rFonts w:ascii="Cambria Math" w:hAnsi="Cambria Math"/>
            </w:rPr>
            <m:t>Data frame=32bits=8bits address+24bits data</m:t>
          </m:r>
        </m:oMath>
      </m:oMathPara>
    </w:p>
    <w:p w:rsidR="00105EFF" w:rsidRDefault="00DF31C4" w:rsidP="00105EFF">
      <w:r>
        <w:t xml:space="preserve">The frequency max of the SPI is 5MHz but </w:t>
      </w:r>
      <w:r w:rsidR="00E95006">
        <w:t>due to the SPI frequency provided by the nRF52840, the frequency max of the SPI is 4MHz</w:t>
      </w:r>
      <w:r w:rsidR="00544F53">
        <w:t>.</w:t>
      </w:r>
    </w:p>
    <w:p w:rsidR="007C4E88" w:rsidRPr="008D13EE" w:rsidRDefault="001D7C01" w:rsidP="00105EFF">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SPI</m:t>
                  </m:r>
                </m:sub>
              </m:sSub>
            </m:den>
          </m:f>
          <m:r>
            <w:rPr>
              <w:rFonts w:ascii="Cambria Math" w:hAnsi="Cambria Math"/>
            </w:rPr>
            <m:t>∙32bits=8µs</m:t>
          </m:r>
        </m:oMath>
      </m:oMathPara>
    </w:p>
    <w:p w:rsidR="00C3197E" w:rsidRDefault="005421DC" w:rsidP="00753613">
      <w:r>
        <w:t xml:space="preserve">The </w:t>
      </w:r>
      <w:r w:rsidR="007C4E88">
        <w:t xml:space="preserve">throughput of the A/D Converter is interesting because </w:t>
      </w:r>
      <w:r w:rsidR="00C3197E">
        <w:t xml:space="preserve">it can be easily adapted to the </w:t>
      </w:r>
      <w:r w:rsidR="00C826AF">
        <w:t xml:space="preserve">BLE </w:t>
      </w:r>
      <w:r w:rsidR="00C3197E">
        <w:t xml:space="preserve">connection interval </w:t>
      </w:r>
      <w:r w:rsidR="00F0158B">
        <w:t>use with the different cases.</w:t>
      </w:r>
    </w:p>
    <w:p w:rsidR="00753613" w:rsidRDefault="00753613" w:rsidP="00753613">
      <w:pPr>
        <w:pStyle w:val="Heading3"/>
      </w:pPr>
      <w:r>
        <w:t>Accelerometer</w:t>
      </w:r>
    </w:p>
    <w:p w:rsidR="0093457D" w:rsidRDefault="0087554E" w:rsidP="00A25525">
      <w:r>
        <w:t>As the A/D Converter, the accelerometer provide</w:t>
      </w:r>
      <w:r w:rsidR="00270220">
        <w:t>s</w:t>
      </w:r>
      <w:r>
        <w:t xml:space="preserve"> a large quantity of data that the chip must be able to deal with no loss. </w:t>
      </w:r>
    </w:p>
    <w:p w:rsidR="00FB1A28" w:rsidRDefault="00FB1A28" w:rsidP="00FB1A28">
      <w:r>
        <w:t>The component used is the</w:t>
      </w:r>
      <w:r w:rsidR="00A02F19">
        <w:t xml:space="preserve"> a</w:t>
      </w:r>
      <w:r w:rsidR="005F51C0">
        <w:t>ccelerom</w:t>
      </w:r>
      <w:r w:rsidR="00887472">
        <w:t>e</w:t>
      </w:r>
      <w:r w:rsidR="005F51C0">
        <w:t xml:space="preserve">ter </w:t>
      </w:r>
      <w:r w:rsidR="00862653">
        <w:rPr>
          <w:b/>
        </w:rPr>
        <w:t>LIS3DH</w:t>
      </w:r>
      <w:r>
        <w:rPr>
          <w:b/>
        </w:rPr>
        <w:t xml:space="preserve"> </w:t>
      </w:r>
      <w:r>
        <w:t>that provides the following features:</w:t>
      </w:r>
    </w:p>
    <w:p w:rsidR="00FB1A28" w:rsidRDefault="00173A27" w:rsidP="00FB1A28">
      <w:pPr>
        <w:pStyle w:val="ListParagraph"/>
        <w:numPr>
          <w:ilvl w:val="0"/>
          <w:numId w:val="1"/>
        </w:numPr>
        <w:rPr>
          <w:b/>
        </w:rPr>
      </w:pPr>
      <w:r>
        <w:rPr>
          <w:b/>
        </w:rPr>
        <w:t>1</w:t>
      </w:r>
      <w:r w:rsidR="0008762E">
        <w:rPr>
          <w:b/>
        </w:rPr>
        <w:t>6</w:t>
      </w:r>
      <w:r w:rsidR="000F16FA">
        <w:rPr>
          <w:b/>
        </w:rPr>
        <w:t xml:space="preserve"> b</w:t>
      </w:r>
      <w:r w:rsidR="00FB1A28" w:rsidRPr="003B3057">
        <w:rPr>
          <w:b/>
        </w:rPr>
        <w:t>its Resolution</w:t>
      </w:r>
    </w:p>
    <w:p w:rsidR="00540748" w:rsidRDefault="004B0984" w:rsidP="00FB1A28">
      <w:pPr>
        <w:pStyle w:val="ListParagraph"/>
        <w:numPr>
          <w:ilvl w:val="0"/>
          <w:numId w:val="1"/>
        </w:numPr>
        <w:rPr>
          <w:b/>
        </w:rPr>
      </w:pPr>
      <w:r>
        <w:rPr>
          <w:b/>
        </w:rPr>
        <w:t>3-</w:t>
      </w:r>
      <w:r w:rsidR="00540748">
        <w:rPr>
          <w:b/>
        </w:rPr>
        <w:t>axis</w:t>
      </w:r>
    </w:p>
    <w:p w:rsidR="008804EE" w:rsidRPr="008804EE" w:rsidRDefault="008804EE" w:rsidP="008804EE">
      <w:pPr>
        <w:pStyle w:val="ListParagraph"/>
        <w:numPr>
          <w:ilvl w:val="0"/>
          <w:numId w:val="1"/>
        </w:numPr>
        <w:rPr>
          <w:b/>
        </w:rPr>
      </w:pPr>
      <w:r>
        <w:rPr>
          <w:b/>
        </w:rPr>
        <w:t>±2g/±4g/±8g/±16g</w:t>
      </w:r>
    </w:p>
    <w:p w:rsidR="00600D0B" w:rsidRDefault="00667A79" w:rsidP="00FB1A28">
      <w:pPr>
        <w:pStyle w:val="ListParagraph"/>
        <w:numPr>
          <w:ilvl w:val="0"/>
          <w:numId w:val="1"/>
        </w:numPr>
        <w:rPr>
          <w:b/>
        </w:rPr>
      </w:pPr>
      <w:r>
        <w:rPr>
          <w:b/>
        </w:rPr>
        <w:t>1</w:t>
      </w:r>
      <w:r w:rsidR="00FB1A28" w:rsidRPr="00D517D4">
        <w:rPr>
          <w:b/>
        </w:rPr>
        <w:t xml:space="preserve">.7 to 3.6V </w:t>
      </w:r>
      <w:r w:rsidR="00FB1A28" w:rsidRPr="00C753ED">
        <w:t>power supply</w:t>
      </w:r>
      <w:r w:rsidR="00600D0B">
        <w:rPr>
          <w:b/>
        </w:rPr>
        <w:t xml:space="preserve"> </w:t>
      </w:r>
    </w:p>
    <w:p w:rsidR="00FB1A28" w:rsidRDefault="000A510A" w:rsidP="00FB1A28">
      <w:pPr>
        <w:pStyle w:val="ListParagraph"/>
        <w:numPr>
          <w:ilvl w:val="0"/>
          <w:numId w:val="1"/>
        </w:numPr>
        <w:rPr>
          <w:b/>
        </w:rPr>
      </w:pPr>
      <w:r>
        <w:rPr>
          <w:b/>
        </w:rPr>
        <w:t xml:space="preserve">185µA </w:t>
      </w:r>
      <w:r w:rsidR="00600D0B" w:rsidRPr="00621D87">
        <w:t>current</w:t>
      </w:r>
      <w:r w:rsidR="00600D0B">
        <w:rPr>
          <w:b/>
        </w:rPr>
        <w:t xml:space="preserve"> </w:t>
      </w:r>
      <w:r w:rsidR="00600D0B" w:rsidRPr="0093169E">
        <w:t>consumption</w:t>
      </w:r>
      <w:r w:rsidR="00600D0B">
        <w:t xml:space="preserve"> </w:t>
      </w:r>
      <w:r w:rsidR="00600D0B" w:rsidRPr="00323850">
        <w:t>max</w:t>
      </w:r>
    </w:p>
    <w:p w:rsidR="001F3180" w:rsidRDefault="009F3856" w:rsidP="00FB1A28">
      <w:pPr>
        <w:pStyle w:val="ListParagraph"/>
        <w:numPr>
          <w:ilvl w:val="0"/>
          <w:numId w:val="1"/>
        </w:numPr>
        <w:rPr>
          <w:b/>
        </w:rPr>
      </w:pPr>
      <w:r>
        <w:rPr>
          <w:b/>
        </w:rPr>
        <w:t>FIFO 32</w:t>
      </w:r>
      <w:r w:rsidR="00A96FCA">
        <w:rPr>
          <w:b/>
        </w:rPr>
        <w:t>-</w:t>
      </w:r>
      <w:r w:rsidR="002E5F99">
        <w:rPr>
          <w:b/>
        </w:rPr>
        <w:t xml:space="preserve">level </w:t>
      </w:r>
      <w:r w:rsidR="000F16FA">
        <w:rPr>
          <w:b/>
        </w:rPr>
        <w:t>6 b</w:t>
      </w:r>
      <w:r w:rsidR="00E235F7">
        <w:rPr>
          <w:b/>
        </w:rPr>
        <w:t>ytes</w:t>
      </w:r>
    </w:p>
    <w:p w:rsidR="00FB1A28" w:rsidRDefault="00CE7BFC" w:rsidP="00FB1A28">
      <w:pPr>
        <w:pStyle w:val="ListParagraph"/>
        <w:numPr>
          <w:ilvl w:val="0"/>
          <w:numId w:val="1"/>
        </w:numPr>
      </w:pPr>
      <w:r>
        <w:rPr>
          <w:b/>
        </w:rPr>
        <w:t>I2C</w:t>
      </w:r>
      <w:r w:rsidR="00C75DAE">
        <w:rPr>
          <w:b/>
        </w:rPr>
        <w:t xml:space="preserve"> (SCL max 400kHz)</w:t>
      </w:r>
      <w:r>
        <w:rPr>
          <w:b/>
        </w:rPr>
        <w:t>/</w:t>
      </w:r>
      <w:r w:rsidR="00C75DAE">
        <w:rPr>
          <w:b/>
        </w:rPr>
        <w:t>SPI (SCL</w:t>
      </w:r>
      <w:r w:rsidR="00FB1A28" w:rsidRPr="00033A2A">
        <w:rPr>
          <w:b/>
        </w:rPr>
        <w:t xml:space="preserve"> max </w:t>
      </w:r>
      <w:r w:rsidR="0071486E">
        <w:rPr>
          <w:b/>
        </w:rPr>
        <w:t>10</w:t>
      </w:r>
      <w:r w:rsidR="00FB1A28" w:rsidRPr="00033A2A">
        <w:rPr>
          <w:b/>
        </w:rPr>
        <w:t>MHz)</w:t>
      </w:r>
      <w:r w:rsidR="00FB1A28">
        <w:t xml:space="preserve"> to get the data</w:t>
      </w:r>
    </w:p>
    <w:p w:rsidR="00530A38" w:rsidRDefault="001D5771" w:rsidP="005F7FB1">
      <w:pPr>
        <w:pStyle w:val="ListParagraph"/>
        <w:numPr>
          <w:ilvl w:val="0"/>
          <w:numId w:val="1"/>
        </w:numPr>
      </w:pPr>
      <w:r>
        <w:rPr>
          <w:b/>
        </w:rPr>
        <w:t>2 Interrupt</w:t>
      </w:r>
      <w:r w:rsidR="00F93E0B">
        <w:rPr>
          <w:b/>
        </w:rPr>
        <w:t xml:space="preserve"> pin</w:t>
      </w:r>
      <w:r w:rsidR="00530A38">
        <w:rPr>
          <w:b/>
        </w:rPr>
        <w:t>s</w:t>
      </w:r>
      <w:r w:rsidR="00471F7E">
        <w:rPr>
          <w:b/>
        </w:rPr>
        <w:t xml:space="preserve"> </w:t>
      </w:r>
      <w:r w:rsidR="00471F7E">
        <w:t>to no</w:t>
      </w:r>
      <w:r w:rsidR="005F7FB1">
        <w:t>tify when new data are available</w:t>
      </w:r>
    </w:p>
    <w:p w:rsidR="00FB1A28" w:rsidRPr="007B7DF9" w:rsidRDefault="00FB1A28" w:rsidP="00FB1A28">
      <w:pPr>
        <w:pStyle w:val="ListParagraph"/>
        <w:numPr>
          <w:ilvl w:val="0"/>
          <w:numId w:val="1"/>
        </w:numPr>
        <w:rPr>
          <w:b/>
        </w:rPr>
      </w:pPr>
      <w:r w:rsidRPr="002475D5">
        <w:rPr>
          <w:b/>
        </w:rPr>
        <w:t>Ultra-low-power</w:t>
      </w:r>
      <w:r>
        <w:t xml:space="preserve"> with</w:t>
      </w:r>
      <w:r w:rsidR="00760068">
        <w:t xml:space="preserve"> automatic</w:t>
      </w:r>
      <w:r>
        <w:t xml:space="preserve"> power-down mode</w:t>
      </w:r>
    </w:p>
    <w:p w:rsidR="00474648" w:rsidRDefault="004439C0" w:rsidP="00A25525">
      <w:r>
        <w:t>An accelerometer communicating with I2C is chosen to use different features of the chip</w:t>
      </w:r>
      <w:r w:rsidR="00DF64A9">
        <w:t>. However, the SPI can be used as well.</w:t>
      </w:r>
    </w:p>
    <w:p w:rsidR="00040948" w:rsidRDefault="00AB0794" w:rsidP="00A25525">
      <w:r>
        <w:t xml:space="preserve">The LIS3DH provide a FIFO to </w:t>
      </w:r>
      <w:r w:rsidR="003F78CB">
        <w:t>store data</w:t>
      </w:r>
      <w:r w:rsidR="007316CF">
        <w:t xml:space="preserve">. This FIFO can </w:t>
      </w:r>
      <w:r w:rsidR="002B17E2">
        <w:t xml:space="preserve">be read at one time </w:t>
      </w:r>
      <w:r w:rsidR="00583C1A">
        <w:t>with</w:t>
      </w:r>
      <w:r w:rsidR="00D34BEA">
        <w:t xml:space="preserve"> </w:t>
      </w:r>
      <w:r w:rsidR="00583C1A">
        <w:t>a frame of 192</w:t>
      </w:r>
      <w:r w:rsidR="00FE36E4">
        <w:t xml:space="preserve"> </w:t>
      </w:r>
      <w:r w:rsidR="00583C1A">
        <w:t>bytes</w:t>
      </w:r>
      <w:r w:rsidR="00B17F67">
        <w:t>, 2</w:t>
      </w:r>
      <w:r w:rsidR="00CE054E">
        <w:t xml:space="preserve"> </w:t>
      </w:r>
      <w:r w:rsidR="00B17F67">
        <w:t>bytes per axis</w:t>
      </w:r>
      <w:r w:rsidR="00FD1136">
        <w:t>.</w:t>
      </w:r>
      <w:r w:rsidR="000F5CA5">
        <w:t xml:space="preserve"> However, it is </w:t>
      </w:r>
      <w:r w:rsidR="00B66D5D">
        <w:t xml:space="preserve">not used because the </w:t>
      </w:r>
      <w:r w:rsidR="00CE0748">
        <w:t xml:space="preserve">applications of </w:t>
      </w:r>
      <w:r w:rsidR="00B66D5D">
        <w:t>Bluetooth Low Energy</w:t>
      </w:r>
      <w:r w:rsidR="00CE0748">
        <w:t xml:space="preserve"> are not with large data packets.</w:t>
      </w:r>
    </w:p>
    <w:p w:rsidR="00864EEC" w:rsidRDefault="00864EEC" w:rsidP="00A25525">
      <w:r>
        <w:t>Other features of the LIS3DH are the Click and Free-fall detection that generate interruption</w:t>
      </w:r>
      <w:r w:rsidR="00F254EE">
        <w:t>. Those features are interesting because</w:t>
      </w:r>
      <w:r w:rsidR="00D671F4">
        <w:t xml:space="preserve"> they can simulate real interruption from a sensor.</w:t>
      </w:r>
    </w:p>
    <w:p w:rsidR="006713D5" w:rsidRDefault="006713D5" w:rsidP="008674E6">
      <w:pPr>
        <w:keepNext/>
        <w:jc w:val="center"/>
      </w:pPr>
      <w:r>
        <w:rPr>
          <w:noProof/>
          <w:lang w:val="nb-NO" w:eastAsia="nb-NO"/>
        </w:rPr>
        <w:lastRenderedPageBreak/>
        <w:drawing>
          <wp:inline distT="0" distB="0" distL="0" distR="0" wp14:anchorId="231F7268" wp14:editId="02AAF43F">
            <wp:extent cx="5760720" cy="355028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3550285"/>
                    </a:xfrm>
                    <a:prstGeom prst="rect">
                      <a:avLst/>
                    </a:prstGeom>
                  </pic:spPr>
                </pic:pic>
              </a:graphicData>
            </a:graphic>
          </wp:inline>
        </w:drawing>
      </w:r>
    </w:p>
    <w:p w:rsidR="00AD4801" w:rsidRDefault="006713D5" w:rsidP="008674E6">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24</w:t>
      </w:r>
      <w:r w:rsidR="001D7C01">
        <w:rPr>
          <w:noProof/>
        </w:rPr>
        <w:fldChar w:fldCharType="end"/>
      </w:r>
      <w:r>
        <w:t>:LIS3DH Schematic</w:t>
      </w:r>
    </w:p>
    <w:p w:rsidR="00114110" w:rsidRDefault="00114110" w:rsidP="00114110">
      <w:pPr>
        <w:pStyle w:val="Heading4"/>
        <w:rPr>
          <w:i/>
        </w:rPr>
      </w:pPr>
      <w:r w:rsidRPr="00883BA2">
        <w:rPr>
          <w:i/>
        </w:rPr>
        <w:t>Throughput</w:t>
      </w:r>
    </w:p>
    <w:p w:rsidR="009D2427" w:rsidRDefault="002719E1" w:rsidP="009D2427">
      <w:r>
        <w:t xml:space="preserve">The accelerometer can perform measurements in different mode. </w:t>
      </w:r>
      <w:r w:rsidR="00AB2913">
        <w:t xml:space="preserve">For each mode, the data rate can </w:t>
      </w:r>
      <w:r w:rsidR="00AB2913" w:rsidRPr="00AB2913">
        <w:t>slightly</w:t>
      </w:r>
      <w:r w:rsidR="009A39EC">
        <w:t xml:space="preserve"> </w:t>
      </w:r>
      <w:r w:rsidR="00066CA0">
        <w:t>change</w:t>
      </w:r>
      <w:r w:rsidR="009D2427">
        <w:t xml:space="preserve">. </w:t>
      </w:r>
      <w:r w:rsidR="00C12850">
        <w:t>The LIS3DH provides a large range of data rate</w:t>
      </w:r>
      <w:r w:rsidR="00156437">
        <w:t xml:space="preserve"> which can be adapted with the </w:t>
      </w:r>
      <w:r w:rsidR="00BB1816">
        <w:t xml:space="preserve">BLE </w:t>
      </w:r>
      <w:r w:rsidR="00156437">
        <w:t>connection interval used</w:t>
      </w:r>
      <w:r w:rsidR="00C12850">
        <w:t>.</w:t>
      </w:r>
    </w:p>
    <w:tbl>
      <w:tblPr>
        <w:tblW w:w="9700" w:type="dxa"/>
        <w:tblCellMar>
          <w:top w:w="15" w:type="dxa"/>
          <w:bottom w:w="15" w:type="dxa"/>
        </w:tblCellMar>
        <w:tblLook w:val="04A0" w:firstRow="1" w:lastRow="0" w:firstColumn="1" w:lastColumn="0" w:noHBand="0" w:noVBand="1"/>
      </w:tblPr>
      <w:tblGrid>
        <w:gridCol w:w="2300"/>
        <w:gridCol w:w="740"/>
        <w:gridCol w:w="740"/>
        <w:gridCol w:w="740"/>
        <w:gridCol w:w="740"/>
        <w:gridCol w:w="740"/>
        <w:gridCol w:w="740"/>
        <w:gridCol w:w="740"/>
        <w:gridCol w:w="818"/>
        <w:gridCol w:w="818"/>
        <w:gridCol w:w="740"/>
      </w:tblGrid>
      <w:tr w:rsidR="003B32E1" w:rsidRPr="003B32E1" w:rsidTr="000E1112">
        <w:trPr>
          <w:trHeight w:val="293"/>
        </w:trPr>
        <w:tc>
          <w:tcPr>
            <w:tcW w:w="2300" w:type="dxa"/>
            <w:tcBorders>
              <w:top w:val="nil"/>
              <w:left w:val="nil"/>
              <w:bottom w:val="single" w:sz="8" w:space="0" w:color="auto"/>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Mode</w:t>
            </w:r>
          </w:p>
        </w:tc>
        <w:tc>
          <w:tcPr>
            <w:tcW w:w="740" w:type="dxa"/>
            <w:tcBorders>
              <w:top w:val="nil"/>
              <w:left w:val="single" w:sz="8" w:space="0" w:color="auto"/>
              <w:bottom w:val="single" w:sz="8" w:space="0" w:color="auto"/>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r>
      <w:tr w:rsidR="003B32E1" w:rsidRPr="003B32E1" w:rsidTr="000E1112">
        <w:trPr>
          <w:trHeight w:val="285"/>
        </w:trPr>
        <w:tc>
          <w:tcPr>
            <w:tcW w:w="2300" w:type="dxa"/>
            <w:tcBorders>
              <w:top w:val="single" w:sz="8" w:space="0" w:color="auto"/>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Low Power</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5.376k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0E1112">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Normal</w:t>
            </w:r>
          </w:p>
        </w:tc>
        <w:tc>
          <w:tcPr>
            <w:tcW w:w="74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3B32E1">
        <w:trPr>
          <w:trHeight w:val="285"/>
        </w:trPr>
        <w:tc>
          <w:tcPr>
            <w:tcW w:w="230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High Resolution</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0E1112">
            <w:pPr>
              <w:keepNext/>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bl>
    <w:p w:rsidR="003F4E23" w:rsidRPr="003F4E23" w:rsidRDefault="000E1112" w:rsidP="002874B8">
      <w:pPr>
        <w:pStyle w:val="Caption"/>
        <w:jc w:val="center"/>
      </w:pPr>
      <w:r>
        <w:t xml:space="preserve">Table </w:t>
      </w:r>
      <w:r w:rsidR="001D7C01">
        <w:fldChar w:fldCharType="begin"/>
      </w:r>
      <w:r w:rsidR="001D7C01">
        <w:instrText xml:space="preserve"> SEQ Table \* ARABIC </w:instrText>
      </w:r>
      <w:r w:rsidR="001D7C01">
        <w:fldChar w:fldCharType="separate"/>
      </w:r>
      <w:r w:rsidR="00C92018">
        <w:rPr>
          <w:noProof/>
        </w:rPr>
        <w:t>9</w:t>
      </w:r>
      <w:r w:rsidR="001D7C01">
        <w:rPr>
          <w:noProof/>
        </w:rPr>
        <w:fldChar w:fldCharType="end"/>
      </w:r>
      <w:r>
        <w:t>: Accelerometer Data Rate in Hertz</w:t>
      </w:r>
    </w:p>
    <w:p w:rsidR="009D2427" w:rsidRPr="00280324" w:rsidRDefault="009D2427" w:rsidP="009D2427">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5.376kHz</m:t>
              </m:r>
            </m:den>
          </m:f>
          <m:r>
            <w:rPr>
              <w:rFonts w:ascii="Cambria Math" w:hAnsi="Cambria Math"/>
            </w:rPr>
            <m:t>=186µs</m:t>
          </m:r>
        </m:oMath>
      </m:oMathPara>
    </w:p>
    <w:p w:rsidR="00703828" w:rsidRDefault="009D2427" w:rsidP="009D2427">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1Hz</m:t>
                  </m:r>
                </m:den>
              </m:f>
              <m:r>
                <w:rPr>
                  <w:rFonts w:ascii="Cambria Math" w:eastAsiaTheme="minorEastAsia" w:hAnsi="Cambria Math"/>
                </w:rPr>
                <m:t xml:space="preserve">=1s </m:t>
              </m:r>
            </m:e>
          </m:func>
        </m:oMath>
      </m:oMathPara>
    </w:p>
    <w:p w:rsidR="008F611E" w:rsidRDefault="008F611E" w:rsidP="009D2427">
      <w:pPr>
        <w:rPr>
          <w:rFonts w:eastAsiaTheme="minorEastAsia"/>
        </w:rPr>
      </w:pPr>
      <w:r>
        <w:rPr>
          <w:rFonts w:eastAsiaTheme="minorEastAsia"/>
        </w:rPr>
        <w:t>The resolution depends of the mode</w:t>
      </w:r>
      <w:r w:rsidR="002D76C3">
        <w:rPr>
          <w:rFonts w:eastAsiaTheme="minorEastAsia"/>
        </w:rPr>
        <w:t xml:space="preserve"> but it</w:t>
      </w:r>
      <w:r w:rsidR="00551570">
        <w:rPr>
          <w:rFonts w:eastAsiaTheme="minorEastAsia"/>
        </w:rPr>
        <w:t xml:space="preserve"> has no influence on the data frame.</w:t>
      </w:r>
    </w:p>
    <w:p w:rsidR="00D135CC" w:rsidRPr="00D135CC" w:rsidRDefault="00D135CC" w:rsidP="00D135CC">
      <w:pPr>
        <w:pStyle w:val="ListParagraph"/>
        <w:numPr>
          <w:ilvl w:val="0"/>
          <w:numId w:val="1"/>
        </w:numPr>
        <w:rPr>
          <w:rFonts w:eastAsiaTheme="minorEastAsia"/>
        </w:rPr>
      </w:pPr>
      <w:r>
        <w:rPr>
          <w:rFonts w:eastAsiaTheme="minorEastAsia"/>
        </w:rPr>
        <w:t xml:space="preserve">Low Power: </w:t>
      </w:r>
      <w:r>
        <w:rPr>
          <w:rFonts w:eastAsiaTheme="minorEastAsia"/>
        </w:rPr>
        <w:tab/>
        <w:t>8bits</w:t>
      </w:r>
    </w:p>
    <w:p w:rsidR="00D135CC" w:rsidRPr="00D135CC" w:rsidRDefault="00D135CC" w:rsidP="00D135CC">
      <w:pPr>
        <w:pStyle w:val="ListParagraph"/>
        <w:numPr>
          <w:ilvl w:val="0"/>
          <w:numId w:val="1"/>
        </w:numPr>
        <w:rPr>
          <w:rFonts w:eastAsiaTheme="minorEastAsia"/>
        </w:rPr>
      </w:pPr>
      <w:r>
        <w:rPr>
          <w:rFonts w:eastAsiaTheme="minorEastAsia"/>
        </w:rPr>
        <w:t>Normal:</w:t>
      </w:r>
      <w:r>
        <w:rPr>
          <w:rFonts w:eastAsiaTheme="minorEastAsia"/>
        </w:rPr>
        <w:tab/>
        <w:t>10bits</w:t>
      </w:r>
    </w:p>
    <w:p w:rsidR="00D135CC" w:rsidRPr="0099297D" w:rsidRDefault="00D135CC" w:rsidP="00D135CC">
      <w:pPr>
        <w:pStyle w:val="ListParagraph"/>
        <w:numPr>
          <w:ilvl w:val="0"/>
          <w:numId w:val="1"/>
        </w:numPr>
        <w:rPr>
          <w:rFonts w:eastAsiaTheme="minorEastAsia"/>
        </w:rPr>
      </w:pPr>
      <w:r>
        <w:rPr>
          <w:rFonts w:eastAsiaTheme="minorEastAsia"/>
        </w:rPr>
        <w:t>High Power:</w:t>
      </w:r>
      <w:r>
        <w:rPr>
          <w:rFonts w:eastAsiaTheme="minorEastAsia"/>
        </w:rPr>
        <w:tab/>
        <w:t xml:space="preserve">12bits </w:t>
      </w:r>
    </w:p>
    <w:p w:rsidR="0099297D" w:rsidRPr="0099297D" w:rsidRDefault="0099297D" w:rsidP="0099297D">
      <w:pPr>
        <w:rPr>
          <w:rFonts w:eastAsiaTheme="minorEastAsia"/>
        </w:rPr>
      </w:pPr>
      <w:r>
        <w:rPr>
          <w:rFonts w:eastAsiaTheme="minorEastAsia"/>
        </w:rPr>
        <w:t>Howev</w:t>
      </w:r>
      <w:r w:rsidR="000945E1">
        <w:rPr>
          <w:rFonts w:eastAsiaTheme="minorEastAsia"/>
        </w:rPr>
        <w:t>er, the accelerometer has a 32by</w:t>
      </w:r>
      <w:r>
        <w:rPr>
          <w:rFonts w:eastAsiaTheme="minorEastAsia"/>
        </w:rPr>
        <w:t>t</w:t>
      </w:r>
      <w:r w:rsidR="000945E1">
        <w:rPr>
          <w:rFonts w:eastAsiaTheme="minorEastAsia"/>
        </w:rPr>
        <w:t>e</w:t>
      </w:r>
      <w:r>
        <w:rPr>
          <w:rFonts w:eastAsiaTheme="minorEastAsia"/>
        </w:rPr>
        <w:t xml:space="preserve">s FIFO for each </w:t>
      </w:r>
      <w:r w:rsidR="009B3B1A">
        <w:rPr>
          <w:rFonts w:eastAsiaTheme="minorEastAsia"/>
        </w:rPr>
        <w:t>byte of measurement, axis LSByte and axis MSByte</w:t>
      </w:r>
      <w:r w:rsidR="003C6FC1">
        <w:rPr>
          <w:rFonts w:eastAsiaTheme="minorEastAsia"/>
        </w:rPr>
        <w:t>.</w:t>
      </w:r>
      <w:r w:rsidR="000550CF">
        <w:rPr>
          <w:rFonts w:eastAsiaTheme="minorEastAsia"/>
        </w:rPr>
        <w:t xml:space="preserve"> The register address size is 8</w:t>
      </w:r>
      <w:r w:rsidR="00717C25">
        <w:rPr>
          <w:rFonts w:eastAsiaTheme="minorEastAsia"/>
        </w:rPr>
        <w:t xml:space="preserve"> </w:t>
      </w:r>
      <w:r w:rsidR="000550CF">
        <w:rPr>
          <w:rFonts w:eastAsiaTheme="minorEastAsia"/>
        </w:rPr>
        <w:t>bits</w:t>
      </w:r>
      <w:r w:rsidR="003970DE">
        <w:rPr>
          <w:rFonts w:eastAsiaTheme="minorEastAsia"/>
        </w:rPr>
        <w:t xml:space="preserve"> and </w:t>
      </w:r>
      <w:r w:rsidR="00717C25">
        <w:rPr>
          <w:rFonts w:eastAsiaTheme="minorEastAsia"/>
        </w:rPr>
        <w:t>the I2C requires 9 bits</w:t>
      </w:r>
      <w:r w:rsidR="00C13621">
        <w:rPr>
          <w:rFonts w:eastAsiaTheme="minorEastAsia"/>
        </w:rPr>
        <w:t>.</w:t>
      </w:r>
      <w:r w:rsidR="00B13DF7">
        <w:rPr>
          <w:rFonts w:eastAsiaTheme="minorEastAsia"/>
        </w:rPr>
        <w:t xml:space="preserve"> Mor</w:t>
      </w:r>
      <w:r w:rsidR="000E119F">
        <w:rPr>
          <w:rFonts w:eastAsiaTheme="minorEastAsia"/>
        </w:rPr>
        <w:t>e</w:t>
      </w:r>
      <w:r w:rsidR="00B13DF7">
        <w:rPr>
          <w:rFonts w:eastAsiaTheme="minorEastAsia"/>
        </w:rPr>
        <w:t xml:space="preserve">, </w:t>
      </w:r>
      <w:r w:rsidR="00AA3225">
        <w:rPr>
          <w:rFonts w:eastAsiaTheme="minorEastAsia"/>
        </w:rPr>
        <w:t xml:space="preserve">the I2C </w:t>
      </w:r>
      <w:r w:rsidR="0055134D">
        <w:rPr>
          <w:rFonts w:eastAsiaTheme="minorEastAsia"/>
        </w:rPr>
        <w:t>requires</w:t>
      </w:r>
      <w:r w:rsidR="00AA3225">
        <w:rPr>
          <w:rFonts w:eastAsiaTheme="minorEastAsia"/>
        </w:rPr>
        <w:t xml:space="preserve"> a</w:t>
      </w:r>
      <w:r w:rsidR="006D308A">
        <w:rPr>
          <w:rFonts w:eastAsiaTheme="minorEastAsia"/>
        </w:rPr>
        <w:t>n</w:t>
      </w:r>
      <w:r w:rsidR="00AA3225">
        <w:rPr>
          <w:rFonts w:eastAsiaTheme="minorEastAsia"/>
        </w:rPr>
        <w:t xml:space="preserve"> ACK bit between </w:t>
      </w:r>
      <w:r w:rsidR="00376CF3">
        <w:rPr>
          <w:rFonts w:eastAsiaTheme="minorEastAsia"/>
        </w:rPr>
        <w:t>each byte</w:t>
      </w:r>
      <w:r w:rsidR="00AA3225">
        <w:rPr>
          <w:rFonts w:eastAsiaTheme="minorEastAsia"/>
        </w:rPr>
        <w:t xml:space="preserve"> </w:t>
      </w:r>
      <w:r w:rsidR="00904821">
        <w:rPr>
          <w:rFonts w:eastAsiaTheme="minorEastAsia"/>
        </w:rPr>
        <w:t>transmitted</w:t>
      </w:r>
      <w:r w:rsidR="00AA3225">
        <w:rPr>
          <w:rFonts w:eastAsiaTheme="minorEastAsia"/>
        </w:rPr>
        <w:t xml:space="preserve">. </w:t>
      </w:r>
    </w:p>
    <w:p w:rsidR="00C13621" w:rsidRPr="003B6459" w:rsidRDefault="009D2427" w:rsidP="009D2427">
      <w:pPr>
        <w:rPr>
          <w:rFonts w:eastAsiaTheme="minorEastAsia"/>
        </w:rPr>
      </w:pPr>
      <m:oMathPara>
        <m:oMathParaPr>
          <m:jc m:val="center"/>
        </m:oMathParaPr>
        <m:oMath>
          <m:r>
            <w:rPr>
              <w:rFonts w:ascii="Cambria Math" w:hAnsi="Cambria Math"/>
            </w:rPr>
            <m:t>Data frame=1bit start+7bits I2C address+1bit R/W+ 8bits address+</m:t>
          </m:r>
          <m:sSub>
            <m:sSubPr>
              <m:ctrlPr>
                <w:rPr>
                  <w:rFonts w:ascii="Cambria Math" w:hAnsi="Cambria Math"/>
                  <w:i/>
                </w:rPr>
              </m:ctrlPr>
            </m:sSubPr>
            <m:e>
              <m:r>
                <w:rPr>
                  <w:rFonts w:ascii="Cambria Math" w:hAnsi="Cambria Math"/>
                </w:rPr>
                <m:t>n</m:t>
              </m:r>
            </m:e>
            <m:sub>
              <m:r>
                <w:rPr>
                  <w:rFonts w:ascii="Cambria Math" w:hAnsi="Cambria Math"/>
                </w:rPr>
                <m:t>fifo</m:t>
              </m:r>
            </m:sub>
          </m:sSub>
          <m:d>
            <m:dPr>
              <m:ctrlPr>
                <w:rPr>
                  <w:rFonts w:ascii="Cambria Math" w:hAnsi="Cambria Math"/>
                  <w:i/>
                </w:rPr>
              </m:ctrlPr>
            </m:dPr>
            <m:e>
              <m:r>
                <w:rPr>
                  <w:rFonts w:ascii="Cambria Math" w:hAnsi="Cambria Math"/>
                </w:rPr>
                <m:t>16bits X data+16bits Y data+16bits Z data</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+1bits stop </m:t>
          </m:r>
        </m:oMath>
      </m:oMathPara>
    </w:p>
    <w:p w:rsidR="00F3402E" w:rsidRPr="003B6459" w:rsidRDefault="00F3402E" w:rsidP="00F3402E">
      <w:pPr>
        <w:rPr>
          <w:rFonts w:eastAsiaTheme="minorEastAsia"/>
        </w:rPr>
      </w:pPr>
      <m:oMathPara>
        <m:oMathParaPr>
          <m:jc m:val="center"/>
        </m:oMathParaPr>
        <m:oMath>
          <m:r>
            <w:rPr>
              <w:rFonts w:ascii="Cambria Math" w:hAnsi="Cambria Math"/>
            </w:rPr>
            <w:lastRenderedPageBreak/>
            <m:t xml:space="preserve">Data frame max=1+7+1+ 8+32 ∙6 ∙8+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 1748bits </m:t>
          </m:r>
        </m:oMath>
      </m:oMathPara>
    </w:p>
    <w:p w:rsidR="000D0DD0" w:rsidRPr="003B6459" w:rsidRDefault="00F3473A" w:rsidP="009D2427">
      <w:pPr>
        <w:rPr>
          <w:rFonts w:eastAsiaTheme="minorEastAsia"/>
          <w:sz w:val="20"/>
          <w:szCs w:val="20"/>
        </w:rPr>
      </w:pPr>
      <m:oMathPara>
        <m:oMath>
          <m:r>
            <w:rPr>
              <w:rFonts w:ascii="Cambria Math" w:hAnsi="Cambria Math"/>
            </w:rPr>
            <m:t xml:space="preserve">Data frame min=1+7+1+ 8+ 16 +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+1= 38bits</m:t>
          </m:r>
        </m:oMath>
      </m:oMathPara>
    </w:p>
    <w:p w:rsidR="004C7C0E" w:rsidRDefault="00585076" w:rsidP="009D2427">
      <w:r>
        <w:rPr>
          <w:rFonts w:eastAsiaTheme="minorEastAsia"/>
        </w:rPr>
        <w:t xml:space="preserve">The minimum data frame is calculated with </w:t>
      </w:r>
      <w:r w:rsidR="006B1D46">
        <w:rPr>
          <w:rFonts w:eastAsiaTheme="minorEastAsia"/>
        </w:rPr>
        <w:t xml:space="preserve">the data of </w:t>
      </w:r>
      <w:r>
        <w:rPr>
          <w:rFonts w:eastAsiaTheme="minorEastAsia"/>
        </w:rPr>
        <w:t>one axis</w:t>
      </w:r>
      <w:r w:rsidR="00306861">
        <w:rPr>
          <w:rFonts w:eastAsiaTheme="minorEastAsia"/>
        </w:rPr>
        <w:t>.</w:t>
      </w:r>
      <w:r>
        <w:rPr>
          <w:rFonts w:eastAsiaTheme="minorEastAsia"/>
        </w:rPr>
        <w:t xml:space="preserve"> </w:t>
      </w:r>
      <w:r w:rsidR="00937572">
        <w:rPr>
          <w:rFonts w:eastAsiaTheme="minorEastAsia"/>
        </w:rPr>
        <w:t>Then, t</w:t>
      </w:r>
      <w:r w:rsidR="009D2427">
        <w:t xml:space="preserve">he frequency max of the </w:t>
      </w:r>
      <w:r w:rsidR="00065604">
        <w:t>I2C</w:t>
      </w:r>
      <w:r w:rsidR="009D2427">
        <w:t xml:space="preserve"> </w:t>
      </w:r>
      <w:r w:rsidR="00065604">
        <w:t>is 4</w:t>
      </w:r>
      <w:r w:rsidR="00441446">
        <w:t>00k</w:t>
      </w:r>
      <w:r w:rsidR="00065604">
        <w:t>Hz</w:t>
      </w:r>
      <w:r w:rsidR="00441446">
        <w:t>.</w:t>
      </w:r>
      <w:r w:rsidR="00E94A8C">
        <w:t xml:space="preserve"> </w:t>
      </w:r>
    </w:p>
    <w:p w:rsidR="009D2427" w:rsidRPr="00D61DC4" w:rsidRDefault="001D7C01" w:rsidP="009D2427">
      <w:pP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max=4.37ms</m:t>
          </m:r>
        </m:oMath>
      </m:oMathPara>
    </w:p>
    <w:p w:rsidR="009D2427" w:rsidRPr="00D61DC4" w:rsidRDefault="001D7C01" w:rsidP="009D2427">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min</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min=95µs</m:t>
          </m:r>
        </m:oMath>
      </m:oMathPara>
    </w:p>
    <w:p w:rsidR="00A25525" w:rsidRDefault="00A25525" w:rsidP="00A25525">
      <w:pPr>
        <w:pStyle w:val="Heading3"/>
      </w:pPr>
      <w:r>
        <w:t>Interrupt generator</w:t>
      </w:r>
    </w:p>
    <w:p w:rsidR="00FB2E75" w:rsidRDefault="00711782" w:rsidP="00474648">
      <w:r>
        <w:t xml:space="preserve">The interrupt generator </w:t>
      </w:r>
      <w:r w:rsidR="004E1B10">
        <w:t>generates pulse that create interruption</w:t>
      </w:r>
      <w:r w:rsidR="009C6CDB">
        <w:t>s</w:t>
      </w:r>
      <w:r w:rsidR="004E1B10">
        <w:t xml:space="preserve"> </w:t>
      </w:r>
      <w:r w:rsidR="00FF4B5A" w:rsidRPr="00FF4B5A">
        <w:t>in the</w:t>
      </w:r>
      <w:r w:rsidR="004E1B10" w:rsidRPr="00FF4B5A">
        <w:t xml:space="preserve"> programme</w:t>
      </w:r>
      <w:r w:rsidR="00827FAC" w:rsidRPr="00827FAC">
        <w:t>.</w:t>
      </w:r>
      <w:r w:rsidR="009C6CDB">
        <w:t xml:space="preserve"> T</w:t>
      </w:r>
      <w:r w:rsidR="00C8403E">
        <w:t>he</w:t>
      </w:r>
      <w:r w:rsidR="007339F0">
        <w:t xml:space="preserve"> period of</w:t>
      </w:r>
      <w:r w:rsidR="00C8403E">
        <w:t xml:space="preserve"> interrupt</w:t>
      </w:r>
      <w:r w:rsidR="007339F0">
        <w:t>ions</w:t>
      </w:r>
      <w:r w:rsidR="00C8403E">
        <w:t xml:space="preserve"> </w:t>
      </w:r>
      <w:r w:rsidR="007339F0">
        <w:t xml:space="preserve">can be easily changed to </w:t>
      </w:r>
      <w:r w:rsidR="004F4874">
        <w:t>increase the stress regards the system.</w:t>
      </w:r>
    </w:p>
    <w:p w:rsidR="00D21AC1" w:rsidRDefault="00D21AC1" w:rsidP="00474648">
      <w:r>
        <w:t xml:space="preserve">The component used is the </w:t>
      </w:r>
      <w:r w:rsidR="00E76C44" w:rsidRPr="00B33429">
        <w:t>Programmable Waveform Generator</w:t>
      </w:r>
      <w:r w:rsidR="00E76C44">
        <w:t xml:space="preserve"> </w:t>
      </w:r>
      <w:r>
        <w:rPr>
          <w:b/>
        </w:rPr>
        <w:t>AD9837</w:t>
      </w:r>
      <w:r w:rsidR="00A11975">
        <w:rPr>
          <w:b/>
        </w:rPr>
        <w:t xml:space="preserve"> </w:t>
      </w:r>
      <w:r w:rsidR="00A11975" w:rsidRPr="00057586">
        <w:t>that provides the following features</w:t>
      </w:r>
      <w:r>
        <w:t>:</w:t>
      </w:r>
    </w:p>
    <w:p w:rsidR="00663DBB" w:rsidRPr="000A60D5" w:rsidRDefault="00663DBB" w:rsidP="00056EAF">
      <w:pPr>
        <w:pStyle w:val="ListParagraph"/>
        <w:numPr>
          <w:ilvl w:val="0"/>
          <w:numId w:val="1"/>
        </w:numPr>
        <w:rPr>
          <w:b/>
        </w:rPr>
      </w:pPr>
      <w:r w:rsidRPr="000A60D5">
        <w:rPr>
          <w:b/>
        </w:rPr>
        <w:t>16MHz</w:t>
      </w:r>
      <w:r w:rsidR="00FA3002" w:rsidRPr="000A60D5">
        <w:rPr>
          <w:b/>
        </w:rPr>
        <w:t xml:space="preserve"> Clock</w:t>
      </w:r>
    </w:p>
    <w:p w:rsidR="004165D8" w:rsidRPr="004165D8" w:rsidRDefault="00FA3002" w:rsidP="004165D8">
      <w:pPr>
        <w:pStyle w:val="ListParagraph"/>
        <w:numPr>
          <w:ilvl w:val="0"/>
          <w:numId w:val="1"/>
        </w:numPr>
        <w:rPr>
          <w:b/>
        </w:rPr>
      </w:pPr>
      <w:r w:rsidRPr="004165D8">
        <w:rPr>
          <w:b/>
        </w:rPr>
        <w:t>28</w:t>
      </w:r>
      <w:r w:rsidR="000F16FA">
        <w:rPr>
          <w:b/>
        </w:rPr>
        <w:t xml:space="preserve"> </w:t>
      </w:r>
      <w:r w:rsidRPr="004165D8">
        <w:rPr>
          <w:b/>
        </w:rPr>
        <w:t xml:space="preserve">bits </w:t>
      </w:r>
      <w:r w:rsidR="004165D8" w:rsidRPr="004165D8">
        <w:rPr>
          <w:b/>
        </w:rPr>
        <w:t>(0.06Hz)</w:t>
      </w:r>
      <w:r w:rsidR="004165D8">
        <w:t xml:space="preserve"> </w:t>
      </w:r>
      <w:r w:rsidRPr="004165D8">
        <w:rPr>
          <w:b/>
        </w:rPr>
        <w:t>Resolutions</w:t>
      </w:r>
      <w:r w:rsidR="007538EF" w:rsidRPr="004165D8">
        <w:rPr>
          <w:b/>
        </w:rPr>
        <w:t xml:space="preserve"> </w:t>
      </w:r>
    </w:p>
    <w:p w:rsidR="001F03BD" w:rsidRDefault="007F1C42" w:rsidP="00904821">
      <w:pPr>
        <w:pStyle w:val="ListParagraph"/>
        <w:numPr>
          <w:ilvl w:val="0"/>
          <w:numId w:val="1"/>
        </w:numPr>
        <w:rPr>
          <w:b/>
        </w:rPr>
      </w:pPr>
      <w:r w:rsidRPr="004165D8">
        <w:rPr>
          <w:b/>
        </w:rPr>
        <w:t>2.3V to 5.5V</w:t>
      </w:r>
      <w:r w:rsidR="009323BE" w:rsidRPr="004165D8">
        <w:rPr>
          <w:b/>
        </w:rPr>
        <w:t xml:space="preserve"> power supply</w:t>
      </w:r>
    </w:p>
    <w:p w:rsidR="001F03BD" w:rsidRDefault="00775F8A" w:rsidP="001F03BD">
      <w:pPr>
        <w:pStyle w:val="ListParagraph"/>
        <w:numPr>
          <w:ilvl w:val="0"/>
          <w:numId w:val="1"/>
        </w:numPr>
        <w:rPr>
          <w:b/>
        </w:rPr>
      </w:pPr>
      <w:r>
        <w:rPr>
          <w:b/>
        </w:rPr>
        <w:t>4.5m</w:t>
      </w:r>
      <w:r w:rsidR="001F03BD">
        <w:rPr>
          <w:b/>
        </w:rPr>
        <w:t xml:space="preserve">A </w:t>
      </w:r>
      <w:r w:rsidR="001F03BD" w:rsidRPr="00621D87">
        <w:t>current</w:t>
      </w:r>
      <w:r w:rsidR="001F03BD">
        <w:rPr>
          <w:b/>
        </w:rPr>
        <w:t xml:space="preserve"> </w:t>
      </w:r>
      <w:r w:rsidR="001F03BD" w:rsidRPr="0093169E">
        <w:t>consumption</w:t>
      </w:r>
      <w:r w:rsidR="001F03BD">
        <w:t xml:space="preserve"> </w:t>
      </w:r>
      <w:r w:rsidR="001F03BD" w:rsidRPr="00323850">
        <w:t>max</w:t>
      </w:r>
    </w:p>
    <w:p w:rsidR="00A11975" w:rsidRDefault="00056EAF" w:rsidP="00056EAF">
      <w:pPr>
        <w:pStyle w:val="ListParagraph"/>
        <w:numPr>
          <w:ilvl w:val="0"/>
          <w:numId w:val="1"/>
        </w:numPr>
      </w:pPr>
      <w:r w:rsidRPr="000A60D5">
        <w:rPr>
          <w:b/>
        </w:rPr>
        <w:t>3 Wires SPI</w:t>
      </w:r>
      <w:r w:rsidR="00FB6803">
        <w:t xml:space="preserve"> to programme the waveform type and frequency</w:t>
      </w:r>
    </w:p>
    <w:p w:rsidR="00147ECE" w:rsidRDefault="006C740F" w:rsidP="00147ECE">
      <w:pPr>
        <w:pStyle w:val="ListParagraph"/>
        <w:numPr>
          <w:ilvl w:val="0"/>
          <w:numId w:val="1"/>
        </w:numPr>
      </w:pPr>
      <w:r w:rsidRPr="00E30BF8">
        <w:rPr>
          <w:b/>
        </w:rPr>
        <w:t>Low power</w:t>
      </w:r>
      <w:r w:rsidR="00670DC5">
        <w:t xml:space="preserve"> with power-down optio</w:t>
      </w:r>
      <w:r w:rsidR="00622C42">
        <w:t>n</w:t>
      </w:r>
    </w:p>
    <w:p w:rsidR="00896E98" w:rsidRDefault="00A558F3" w:rsidP="00896E98">
      <w:r>
        <w:t>A 28Bits Register is used and programmable via SPI</w:t>
      </w:r>
      <w:r w:rsidR="00216A88">
        <w:t xml:space="preserve"> to calculate the frequency</w:t>
      </w:r>
      <w:r w:rsidR="00367E0F">
        <w:t xml:space="preserve">. </w:t>
      </w:r>
      <w:r w:rsidR="0091203A">
        <w:t>The formul</w:t>
      </w:r>
      <w:r w:rsidR="00CF2EFB">
        <w:t>a</w:t>
      </w:r>
      <w:r w:rsidR="00216A88">
        <w:t xml:space="preserve"> below </w:t>
      </w:r>
      <w:r w:rsidR="00367E0F">
        <w:t>define</w:t>
      </w:r>
      <w:r w:rsidR="00216A88">
        <w:t>s</w:t>
      </w:r>
      <w:r w:rsidR="0091203A">
        <w:t xml:space="preserve"> the frequency:</w:t>
      </w:r>
    </w:p>
    <w:p w:rsidR="00D1748C" w:rsidRPr="00BC5B6D" w:rsidRDefault="00D1748C" w:rsidP="00896E98">
      <w:pPr>
        <w:rPr>
          <w:rFonts w:eastAsiaTheme="minorEastAsia"/>
        </w:rPr>
      </w:pPr>
      <m:oMathPara>
        <m:oMathParaPr>
          <m:jc m:val="center"/>
        </m:oMathParaPr>
        <m:oMath>
          <m:r>
            <w:rPr>
              <w:rFonts w:ascii="Cambria Math" w:hAnsi="Cambria Math"/>
            </w:rPr>
            <m:t>f=</m:t>
          </m:r>
          <m:f>
            <m:fPr>
              <m:ctrlPr>
                <w:rPr>
                  <w:rFonts w:ascii="Cambria Math" w:hAnsi="Cambria Math"/>
                  <w:i/>
                </w:rPr>
              </m:ctrlPr>
            </m:fPr>
            <m:num>
              <m:r>
                <w:rPr>
                  <w:rFonts w:ascii="Cambria Math" w:hAnsi="Cambria Math"/>
                </w:rPr>
                <m:t>Clock</m:t>
              </m:r>
            </m:num>
            <m:den>
              <m:r>
                <w:rPr>
                  <w:rFonts w:ascii="Cambria Math" w:hAnsi="Cambria Math"/>
                </w:rPr>
                <m:t>Resolution</m:t>
              </m:r>
            </m:den>
          </m:f>
          <m:r>
            <w:rPr>
              <w:rFonts w:ascii="Cambria Math" w:hAnsi="Cambria Math"/>
            </w:rPr>
            <m:t xml:space="preserve"> ∙28Bits Register=0.06Hz ∙28Bits Register</m:t>
          </m:r>
        </m:oMath>
      </m:oMathPara>
    </w:p>
    <w:p w:rsidR="00B223E0" w:rsidRPr="00BC5B6D" w:rsidRDefault="00C91ADF" w:rsidP="00896E98">
      <w:pPr>
        <w:rPr>
          <w:rFonts w:eastAsiaTheme="minorEastAsia"/>
        </w:rPr>
      </w:pPr>
      <m:oMathPara>
        <m:oMathParaPr>
          <m:jc m:val="center"/>
        </m:oMathParaPr>
        <m:oMath>
          <m:r>
            <w:rPr>
              <w:rFonts w:ascii="Cambria Math" w:hAnsi="Cambria Math"/>
            </w:rPr>
            <m:t>fmax=16MHz→Tmin= 62.5ns                fmin=0.06Hz→Tmax=16.66s</m:t>
          </m:r>
        </m:oMath>
      </m:oMathPara>
    </w:p>
    <w:p w:rsidR="00DF0FD3" w:rsidRDefault="00DF0FD3" w:rsidP="00DF0FD3">
      <w:pPr>
        <w:keepNext/>
        <w:jc w:val="center"/>
      </w:pPr>
      <w:r>
        <w:rPr>
          <w:noProof/>
          <w:lang w:val="nb-NO" w:eastAsia="nb-NO"/>
        </w:rPr>
        <w:drawing>
          <wp:inline distT="0" distB="0" distL="0" distR="0" wp14:anchorId="218D5A48" wp14:editId="624160BB">
            <wp:extent cx="6298547" cy="2559132"/>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05713" cy="2562043"/>
                    </a:xfrm>
                    <a:prstGeom prst="rect">
                      <a:avLst/>
                    </a:prstGeom>
                  </pic:spPr>
                </pic:pic>
              </a:graphicData>
            </a:graphic>
          </wp:inline>
        </w:drawing>
      </w:r>
    </w:p>
    <w:p w:rsidR="00180743" w:rsidRDefault="00DF0FD3" w:rsidP="00DF0FD3">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25</w:t>
      </w:r>
      <w:r w:rsidR="001D7C01">
        <w:rPr>
          <w:noProof/>
        </w:rPr>
        <w:fldChar w:fldCharType="end"/>
      </w:r>
      <w:r>
        <w:t>: AD9837 schematics</w:t>
      </w:r>
    </w:p>
    <w:p w:rsidR="00597609" w:rsidRDefault="00597609" w:rsidP="008A616B">
      <w:pPr>
        <w:pStyle w:val="Heading2"/>
      </w:pPr>
      <w:r>
        <w:t>Annexes</w:t>
      </w:r>
    </w:p>
    <w:p w:rsidR="00D57490" w:rsidRDefault="00D57490" w:rsidP="00D57490">
      <w:pPr>
        <w:pStyle w:val="ListParagraph"/>
        <w:numPr>
          <w:ilvl w:val="0"/>
          <w:numId w:val="1"/>
        </w:numPr>
      </w:pPr>
      <w:r>
        <w:t>List of components</w:t>
      </w:r>
    </w:p>
    <w:p w:rsidR="00D57490" w:rsidRDefault="00D57490" w:rsidP="00D57490">
      <w:pPr>
        <w:pStyle w:val="ListParagraph"/>
        <w:numPr>
          <w:ilvl w:val="0"/>
          <w:numId w:val="1"/>
        </w:numPr>
      </w:pPr>
      <w:r>
        <w:lastRenderedPageBreak/>
        <w:t>Schematic</w:t>
      </w:r>
    </w:p>
    <w:p w:rsidR="007C09B1" w:rsidRDefault="007C09B1" w:rsidP="00D57490">
      <w:pPr>
        <w:pStyle w:val="ListParagraph"/>
        <w:numPr>
          <w:ilvl w:val="0"/>
          <w:numId w:val="1"/>
        </w:numPr>
      </w:pPr>
      <w:r>
        <w:t>PCB</w:t>
      </w:r>
    </w:p>
    <w:p w:rsidR="0023370C" w:rsidRDefault="00B35ACC" w:rsidP="00D57490">
      <w:pPr>
        <w:pStyle w:val="ListParagraph"/>
        <w:numPr>
          <w:ilvl w:val="0"/>
          <w:numId w:val="1"/>
        </w:numPr>
      </w:pPr>
      <w:r>
        <w:t>Pin M</w:t>
      </w:r>
      <w:r w:rsidR="0023370C">
        <w:t>ap</w:t>
      </w:r>
      <w:r w:rsidR="003B70E2">
        <w:t xml:space="preserve"> of components</w:t>
      </w:r>
    </w:p>
    <w:p w:rsidR="00600D9C" w:rsidRDefault="008A616B" w:rsidP="008A616B">
      <w:pPr>
        <w:pStyle w:val="Heading2"/>
      </w:pPr>
      <w:r>
        <w:t>Source</w:t>
      </w:r>
      <w:r w:rsidR="005214DC">
        <w:t>s</w:t>
      </w:r>
    </w:p>
    <w:p w:rsidR="00341F31" w:rsidRDefault="001D7C01" w:rsidP="00232320">
      <w:pPr>
        <w:spacing w:after="0"/>
      </w:pPr>
      <w:hyperlink r:id="rId68" w:history="1">
        <w:r w:rsidR="00341F31" w:rsidRPr="0023542C">
          <w:rPr>
            <w:rStyle w:val="Hyperlink"/>
          </w:rPr>
          <w:t>https://www.nordicsemi.com/eng/Products/nRF52840</w:t>
        </w:r>
      </w:hyperlink>
    </w:p>
    <w:p w:rsidR="00341F31" w:rsidRDefault="001D7C01" w:rsidP="00232320">
      <w:pPr>
        <w:spacing w:after="0"/>
      </w:pPr>
      <w:hyperlink r:id="rId69" w:history="1">
        <w:r w:rsidR="00341F31" w:rsidRPr="0023542C">
          <w:rPr>
            <w:rStyle w:val="Hyperlink"/>
          </w:rPr>
          <w:t>https://www.nordicsemi.com/eng/Products/nRF52840-Preview-DK</w:t>
        </w:r>
      </w:hyperlink>
    </w:p>
    <w:p w:rsidR="00341F31" w:rsidRDefault="001D7C01" w:rsidP="00232320">
      <w:pPr>
        <w:spacing w:after="0"/>
      </w:pPr>
      <w:hyperlink r:id="rId70" w:history="1">
        <w:r w:rsidR="00341F31" w:rsidRPr="0023542C">
          <w:rPr>
            <w:rStyle w:val="Hyperlink"/>
          </w:rPr>
          <w:t>https://datasheets.maximintegrated.com/en/ds/MAX11200-MAX11210.pdf</w:t>
        </w:r>
      </w:hyperlink>
    </w:p>
    <w:p w:rsidR="00341F31" w:rsidRDefault="001D7C01" w:rsidP="00232320">
      <w:pPr>
        <w:spacing w:after="0"/>
      </w:pPr>
      <w:hyperlink r:id="rId71" w:history="1">
        <w:r w:rsidR="00341F31" w:rsidRPr="0023542C">
          <w:rPr>
            <w:rStyle w:val="Hyperlink"/>
          </w:rPr>
          <w:t>http://www.st.com/content/ccc/resource/technical/document/datasheet/3c/ae/50/85/d6/b1/46/fe/CD00274221.pdf/files/CD00274221.pdf/jcr:content/translations/en.CD00274221.pdf</w:t>
        </w:r>
      </w:hyperlink>
    </w:p>
    <w:p w:rsidR="004C3973" w:rsidRDefault="001D7C01" w:rsidP="00D10AF6">
      <w:pPr>
        <w:spacing w:after="0"/>
      </w:pPr>
      <w:hyperlink r:id="rId72" w:history="1">
        <w:r w:rsidR="00341F31" w:rsidRPr="0023542C">
          <w:rPr>
            <w:rStyle w:val="Hyperlink"/>
          </w:rPr>
          <w:t>http://www.analog.com/media/en/technical-documentation/data-sheets/AD9837.PDF</w:t>
        </w:r>
      </w:hyperlink>
    </w:p>
    <w:p w:rsidR="00D10AF6" w:rsidRPr="00E77F54" w:rsidRDefault="00D10AF6" w:rsidP="00D10AF6">
      <w:pPr>
        <w:spacing w:after="0"/>
      </w:pPr>
    </w:p>
    <w:p w:rsidR="00EF4FDE" w:rsidRDefault="00600D9C" w:rsidP="0014457D">
      <w:pPr>
        <w:pStyle w:val="Heading1"/>
      </w:pPr>
      <w:r>
        <w:t>Software</w:t>
      </w:r>
    </w:p>
    <w:p w:rsidR="00C209C3" w:rsidRPr="000A4AB2" w:rsidRDefault="001241EC" w:rsidP="00C209C3">
      <w:pPr>
        <w:rPr>
          <w:color w:val="FF0000"/>
        </w:rPr>
      </w:pPr>
      <w:r w:rsidRPr="00E76A06">
        <w:t>The Sof</w:t>
      </w:r>
      <w:r w:rsidR="00EB6044" w:rsidRPr="00E76A06">
        <w:t>tware implements SD/SDK and Zephyr RTOS and</w:t>
      </w:r>
      <w:r w:rsidR="00203A50" w:rsidRPr="00E76A06">
        <w:t xml:space="preserve"> creat</w:t>
      </w:r>
      <w:r w:rsidR="0030790E">
        <w:t>e</w:t>
      </w:r>
      <w:r w:rsidR="00203A50" w:rsidRPr="00E76A06">
        <w:t xml:space="preserve">s the BLE application </w:t>
      </w:r>
      <w:r w:rsidR="00F12B3A" w:rsidRPr="00E76A06">
        <w:t>used to analyse</w:t>
      </w:r>
      <w:r w:rsidR="00E76A06" w:rsidRPr="00E76A06">
        <w:t xml:space="preserve"> the behaviour of the different</w:t>
      </w:r>
      <w:r w:rsidR="00F12B3A" w:rsidRPr="00E76A06">
        <w:t xml:space="preserve"> environment</w:t>
      </w:r>
      <w:r w:rsidR="00E76A06" w:rsidRPr="00E76A06">
        <w:t>s</w:t>
      </w:r>
      <w:r w:rsidR="00F12B3A" w:rsidRPr="00E76A06">
        <w:t>.</w:t>
      </w:r>
      <w:r w:rsidR="000A4AB2">
        <w:rPr>
          <w:color w:val="FF0000"/>
        </w:rPr>
        <w:t xml:space="preserve"> </w:t>
      </w:r>
      <w:r w:rsidR="000A4AB2">
        <w:t xml:space="preserve">It </w:t>
      </w:r>
      <w:r w:rsidR="00C209C3">
        <w:t>is separate</w:t>
      </w:r>
      <w:r w:rsidR="00D32947">
        <w:t>d</w:t>
      </w:r>
      <w:r w:rsidR="00C209C3">
        <w:t xml:space="preserve"> in </w:t>
      </w:r>
      <w:r w:rsidR="006E251B">
        <w:t>four</w:t>
      </w:r>
      <w:r w:rsidR="00C209C3">
        <w:t xml:space="preserve"> parts:</w:t>
      </w:r>
    </w:p>
    <w:p w:rsidR="009C4EE8" w:rsidRPr="009C64A9" w:rsidRDefault="009C4EE8" w:rsidP="009C4EE8">
      <w:pPr>
        <w:pStyle w:val="ListParagraph"/>
        <w:numPr>
          <w:ilvl w:val="0"/>
          <w:numId w:val="1"/>
        </w:numPr>
        <w:rPr>
          <w:b/>
        </w:rPr>
      </w:pPr>
      <w:r w:rsidRPr="009C64A9">
        <w:rPr>
          <w:b/>
        </w:rPr>
        <w:t>Environment Layer</w:t>
      </w:r>
    </w:p>
    <w:p w:rsidR="009C4EE8" w:rsidRPr="009C64A9" w:rsidRDefault="00D3391D" w:rsidP="009C4EE8">
      <w:pPr>
        <w:pStyle w:val="ListParagraph"/>
        <w:numPr>
          <w:ilvl w:val="0"/>
          <w:numId w:val="1"/>
        </w:numPr>
        <w:rPr>
          <w:b/>
        </w:rPr>
      </w:pPr>
      <w:r>
        <w:rPr>
          <w:b/>
        </w:rPr>
        <w:t>A</w:t>
      </w:r>
      <w:r w:rsidR="009C4EE8" w:rsidRPr="009C64A9">
        <w:rPr>
          <w:b/>
        </w:rPr>
        <w:t>bstract Layer</w:t>
      </w:r>
    </w:p>
    <w:p w:rsidR="009C4EE8" w:rsidRPr="009C64A9" w:rsidRDefault="009C4EE8" w:rsidP="009C4EE8">
      <w:pPr>
        <w:pStyle w:val="ListParagraph"/>
        <w:numPr>
          <w:ilvl w:val="0"/>
          <w:numId w:val="1"/>
        </w:numPr>
        <w:rPr>
          <w:b/>
        </w:rPr>
      </w:pPr>
      <w:r w:rsidRPr="009C64A9">
        <w:rPr>
          <w:b/>
        </w:rPr>
        <w:t>Driver Layer</w:t>
      </w:r>
    </w:p>
    <w:p w:rsidR="009C4EE8" w:rsidRPr="00697F22" w:rsidRDefault="009C4EE8" w:rsidP="00697F22">
      <w:pPr>
        <w:pStyle w:val="ListParagraph"/>
        <w:numPr>
          <w:ilvl w:val="0"/>
          <w:numId w:val="1"/>
        </w:numPr>
      </w:pPr>
      <w:r w:rsidRPr="002979BB">
        <w:rPr>
          <w:b/>
        </w:rPr>
        <w:t>Application Layer</w:t>
      </w:r>
      <w:r w:rsidR="001E7067" w:rsidRPr="002979BB">
        <w:rPr>
          <w:b/>
        </w:rPr>
        <w:t xml:space="preserve">, </w:t>
      </w:r>
      <w:r w:rsidR="00697F22">
        <w:t xml:space="preserve">which is </w:t>
      </w:r>
      <w:r w:rsidR="001E7067" w:rsidRPr="00D87356">
        <w:t xml:space="preserve">use all </w:t>
      </w:r>
      <w:r w:rsidR="001E7067">
        <w:t>the below layer to create a peripheral and a central application.</w:t>
      </w:r>
    </w:p>
    <w:p w:rsidR="00C05838" w:rsidRDefault="001B103F" w:rsidP="00C05838">
      <w:pPr>
        <w:keepNext/>
        <w:jc w:val="center"/>
      </w:pPr>
      <w:r>
        <w:rPr>
          <w:noProof/>
          <w:lang w:val="nb-NO" w:eastAsia="nb-NO"/>
        </w:rPr>
        <w:drawing>
          <wp:inline distT="0" distB="0" distL="0" distR="0" wp14:anchorId="70BF10A7" wp14:editId="001723D2">
            <wp:extent cx="5760720" cy="1806575"/>
            <wp:effectExtent l="0" t="0" r="0"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806575"/>
                    </a:xfrm>
                    <a:prstGeom prst="rect">
                      <a:avLst/>
                    </a:prstGeom>
                  </pic:spPr>
                </pic:pic>
              </a:graphicData>
            </a:graphic>
          </wp:inline>
        </w:drawing>
      </w:r>
    </w:p>
    <w:p w:rsidR="007515BE" w:rsidRDefault="00C05838" w:rsidP="00CD4CE0">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26</w:t>
      </w:r>
      <w:r w:rsidR="001D7C01">
        <w:rPr>
          <w:noProof/>
        </w:rPr>
        <w:fldChar w:fldCharType="end"/>
      </w:r>
      <w:r>
        <w:t>: Architecture of the Software</w:t>
      </w:r>
    </w:p>
    <w:p w:rsidR="008953A6" w:rsidRPr="008953A6" w:rsidRDefault="008953A6" w:rsidP="00721729">
      <w:pPr>
        <w:pStyle w:val="Heading2"/>
      </w:pPr>
      <w:bookmarkStart w:id="5" w:name="_Ref489719546"/>
      <w:r>
        <w:t>Environment</w:t>
      </w:r>
      <w:r w:rsidR="00982625">
        <w:t xml:space="preserve"> Layer</w:t>
      </w:r>
      <w:bookmarkEnd w:id="5"/>
    </w:p>
    <w:p w:rsidR="0085352E" w:rsidRDefault="0085352E" w:rsidP="0085352E">
      <w:r w:rsidRPr="00B55199">
        <w:t>The Environment Layer</w:t>
      </w:r>
      <w:r>
        <w:t xml:space="preserve"> represents the different libraries and systems used. There are two elements, </w:t>
      </w:r>
      <w:r w:rsidR="009216F5">
        <w:t xml:space="preserve">Nordic SD - </w:t>
      </w:r>
      <w:r w:rsidRPr="00052333">
        <w:t>SDK</w:t>
      </w:r>
      <w:r>
        <w:t xml:space="preserve"> for the Bare Metal system and </w:t>
      </w:r>
      <w:r w:rsidRPr="00295791">
        <w:t>Zephyr RTOS</w:t>
      </w:r>
      <w:r>
        <w:t>.</w:t>
      </w:r>
    </w:p>
    <w:p w:rsidR="0068202E" w:rsidRDefault="0068202E" w:rsidP="0085352E">
      <w:r>
        <w:t xml:space="preserve">Those elements are explained at chapter </w:t>
      </w:r>
      <w:r w:rsidR="003B426B" w:rsidRPr="003B426B">
        <w:rPr>
          <w:b/>
          <w:color w:val="4472C4" w:themeColor="accent1"/>
        </w:rPr>
        <w:fldChar w:fldCharType="begin"/>
      </w:r>
      <w:r w:rsidR="003B426B" w:rsidRPr="003B426B">
        <w:rPr>
          <w:b/>
          <w:color w:val="4472C4" w:themeColor="accent1"/>
        </w:rPr>
        <w:instrText xml:space="preserve"> REF _Ref491200351 \r \h  \* MERGEFORMAT </w:instrText>
      </w:r>
      <w:r w:rsidR="003B426B" w:rsidRPr="003B426B">
        <w:rPr>
          <w:b/>
          <w:color w:val="4472C4" w:themeColor="accent1"/>
        </w:rPr>
      </w:r>
      <w:r w:rsidR="003B426B" w:rsidRPr="003B426B">
        <w:rPr>
          <w:b/>
          <w:color w:val="4472C4" w:themeColor="accent1"/>
        </w:rPr>
        <w:fldChar w:fldCharType="separate"/>
      </w:r>
      <w:r w:rsidR="003B426B" w:rsidRPr="003B426B">
        <w:rPr>
          <w:b/>
          <w:color w:val="4472C4" w:themeColor="accent1"/>
        </w:rPr>
        <w:t>2</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_Ref491200351 \h  \* MERGEFORMAT </w:instrText>
      </w:r>
      <w:r w:rsidR="003B426B" w:rsidRPr="003B426B">
        <w:rPr>
          <w:b/>
          <w:color w:val="4472C4" w:themeColor="accent1"/>
        </w:rPr>
      </w:r>
      <w:r w:rsidR="003B426B" w:rsidRPr="003B426B">
        <w:rPr>
          <w:b/>
          <w:color w:val="4472C4" w:themeColor="accent1"/>
        </w:rPr>
        <w:fldChar w:fldCharType="separate"/>
      </w:r>
      <w:r w:rsidR="003B426B" w:rsidRPr="003B426B">
        <w:rPr>
          <w:b/>
          <w:color w:val="4472C4" w:themeColor="accent1"/>
        </w:rPr>
        <w:t>SoftDevice and Software Development Kit</w:t>
      </w:r>
      <w:r w:rsidR="003B426B" w:rsidRPr="003B426B">
        <w:rPr>
          <w:b/>
          <w:color w:val="4472C4" w:themeColor="accent1"/>
        </w:rPr>
        <w:fldChar w:fldCharType="end"/>
      </w:r>
      <w:r w:rsidR="003B426B">
        <w:t xml:space="preserve"> and </w:t>
      </w:r>
      <w:r w:rsidR="003B426B" w:rsidRPr="003B426B">
        <w:rPr>
          <w:b/>
          <w:color w:val="4472C4" w:themeColor="accent1"/>
        </w:rPr>
        <w:fldChar w:fldCharType="begin"/>
      </w:r>
      <w:r w:rsidR="003B426B" w:rsidRPr="003B426B">
        <w:rPr>
          <w:b/>
          <w:color w:val="4472C4" w:themeColor="accent1"/>
        </w:rPr>
        <w:instrText xml:space="preserve"> REF _Ref491200360 \r \h  \* MERGEFORMAT </w:instrText>
      </w:r>
      <w:r w:rsidR="003B426B" w:rsidRPr="003B426B">
        <w:rPr>
          <w:b/>
          <w:color w:val="4472C4" w:themeColor="accent1"/>
        </w:rPr>
      </w:r>
      <w:r w:rsidR="003B426B" w:rsidRPr="003B426B">
        <w:rPr>
          <w:b/>
          <w:color w:val="4472C4" w:themeColor="accent1"/>
        </w:rPr>
        <w:fldChar w:fldCharType="separate"/>
      </w:r>
      <w:r w:rsidR="003B426B" w:rsidRPr="003B426B">
        <w:rPr>
          <w:b/>
          <w:color w:val="4472C4" w:themeColor="accent1"/>
        </w:rPr>
        <w:t>3</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_Ref491200360 \h  \* MERGEFORMAT </w:instrText>
      </w:r>
      <w:r w:rsidR="003B426B" w:rsidRPr="003B426B">
        <w:rPr>
          <w:b/>
          <w:color w:val="4472C4" w:themeColor="accent1"/>
        </w:rPr>
      </w:r>
      <w:r w:rsidR="003B426B" w:rsidRPr="003B426B">
        <w:rPr>
          <w:b/>
          <w:color w:val="4472C4" w:themeColor="accent1"/>
        </w:rPr>
        <w:fldChar w:fldCharType="separate"/>
      </w:r>
      <w:r w:rsidR="003B426B" w:rsidRPr="003B426B">
        <w:rPr>
          <w:b/>
          <w:color w:val="4472C4" w:themeColor="accent1"/>
        </w:rPr>
        <w:t>Why Zephyr RTOS?</w:t>
      </w:r>
      <w:r w:rsidR="003B426B" w:rsidRPr="003B426B">
        <w:rPr>
          <w:b/>
          <w:color w:val="4472C4" w:themeColor="accent1"/>
        </w:rPr>
        <w:fldChar w:fldCharType="end"/>
      </w:r>
    </w:p>
    <w:p w:rsidR="00024C2A" w:rsidRDefault="00024C2A" w:rsidP="00024C2A">
      <w:pPr>
        <w:pStyle w:val="Heading4"/>
      </w:pPr>
      <w:r>
        <w:t>Nordic</w:t>
      </w:r>
      <w:r w:rsidR="009216F5">
        <w:t xml:space="preserve"> SD - </w:t>
      </w:r>
      <w:r w:rsidR="00711402">
        <w:t>SDK</w:t>
      </w:r>
    </w:p>
    <w:p w:rsidR="00941A35" w:rsidRDefault="002E5781" w:rsidP="000F6C59">
      <w:r>
        <w:t>D</w:t>
      </w:r>
      <w:r w:rsidR="00651C3D">
        <w:t>ifferent version of the S</w:t>
      </w:r>
      <w:r w:rsidR="007234AE">
        <w:t>oft</w:t>
      </w:r>
      <w:r w:rsidR="00651C3D">
        <w:t>D</w:t>
      </w:r>
      <w:r w:rsidR="007234AE">
        <w:t>evice</w:t>
      </w:r>
      <w:r w:rsidR="00651C3D">
        <w:t xml:space="preserve"> and S</w:t>
      </w:r>
      <w:r w:rsidR="007234AE">
        <w:t xml:space="preserve">oftware </w:t>
      </w:r>
      <w:r w:rsidR="00651C3D">
        <w:t>D</w:t>
      </w:r>
      <w:r w:rsidR="007234AE">
        <w:t xml:space="preserve">evelopment </w:t>
      </w:r>
      <w:r w:rsidR="00651C3D">
        <w:t>K</w:t>
      </w:r>
      <w:r w:rsidR="007234AE">
        <w:t>it</w:t>
      </w:r>
      <w:r w:rsidR="003F4802">
        <w:t xml:space="preserve"> existed</w:t>
      </w:r>
      <w:r w:rsidR="00651C3D">
        <w:t xml:space="preserve">. </w:t>
      </w:r>
      <w:r w:rsidR="001C4480">
        <w:t xml:space="preserve">As the nRF52840 is last </w:t>
      </w:r>
      <w:r w:rsidR="003D7C0F">
        <w:t xml:space="preserve">SoC </w:t>
      </w:r>
      <w:r w:rsidR="001C4480">
        <w:t xml:space="preserve">release, the version of the SD and SDK used for this project are the </w:t>
      </w:r>
      <w:r w:rsidR="00D22A85">
        <w:t>most recent.</w:t>
      </w:r>
    </w:p>
    <w:p w:rsidR="00126065" w:rsidRPr="00913F59" w:rsidRDefault="00D3366D" w:rsidP="00941A35">
      <w:r>
        <w:t xml:space="preserve">The </w:t>
      </w:r>
      <w:r w:rsidR="00461765">
        <w:t>SoftD</w:t>
      </w:r>
      <w:r w:rsidR="00126065">
        <w:t xml:space="preserve">evice </w:t>
      </w:r>
      <w:r>
        <w:t xml:space="preserve">used is the </w:t>
      </w:r>
      <w:r w:rsidR="00886AC0">
        <w:t xml:space="preserve">S140 and </w:t>
      </w:r>
      <w:r w:rsidR="00664C0C">
        <w:t>t</w:t>
      </w:r>
      <w:r w:rsidR="00941A35">
        <w:t>he So</w:t>
      </w:r>
      <w:r w:rsidR="00D152F6">
        <w:t xml:space="preserve">ftware development kit used is </w:t>
      </w:r>
      <w:r w:rsidR="00126065">
        <w:t>nRF5 SDK v13.0.0</w:t>
      </w:r>
      <w:r w:rsidR="001E4201">
        <w:t xml:space="preserve">. A new </w:t>
      </w:r>
      <w:r w:rsidR="00BF7076">
        <w:t xml:space="preserve">SDK </w:t>
      </w:r>
      <w:r w:rsidR="001E4201">
        <w:t xml:space="preserve">version </w:t>
      </w:r>
      <w:r w:rsidR="00246787">
        <w:t>was release</w:t>
      </w:r>
      <w:r w:rsidR="002662C7">
        <w:t>, v13.1.0</w:t>
      </w:r>
      <w:r w:rsidR="00E95AB0">
        <w:t>,</w:t>
      </w:r>
      <w:r w:rsidR="00246787">
        <w:t xml:space="preserve"> in the middle of the project but not used </w:t>
      </w:r>
      <w:r w:rsidR="00CD616E">
        <w:t>because</w:t>
      </w:r>
      <w:r w:rsidR="00E95AB0">
        <w:t xml:space="preserve"> the Abstract Layer was already developed</w:t>
      </w:r>
      <w:r w:rsidR="00246787">
        <w:t>.</w:t>
      </w:r>
    </w:p>
    <w:p w:rsidR="00024C2A" w:rsidRDefault="00024C2A" w:rsidP="00024C2A">
      <w:pPr>
        <w:pStyle w:val="Heading4"/>
      </w:pPr>
      <w:r>
        <w:lastRenderedPageBreak/>
        <w:t>Zephyr RTOS</w:t>
      </w:r>
    </w:p>
    <w:p w:rsidR="000D412F" w:rsidRDefault="00D97924" w:rsidP="0085352E">
      <w:r>
        <w:t xml:space="preserve">Zephyr </w:t>
      </w:r>
      <w:r w:rsidR="00610BB2">
        <w:t>Project</w:t>
      </w:r>
      <w:r>
        <w:t xml:space="preserve"> need</w:t>
      </w:r>
      <w:r w:rsidR="00610BB2">
        <w:t>s</w:t>
      </w:r>
      <w:r>
        <w:t xml:space="preserve"> a Software Development Kit that contains all necessary tools and cross-compilers needed to build the kernel on all supported architectures.</w:t>
      </w:r>
      <w:r w:rsidR="005D569B">
        <w:t xml:space="preserve"> The version</w:t>
      </w:r>
      <w:r w:rsidR="0025102E">
        <w:t xml:space="preserve"> use for this project was</w:t>
      </w:r>
      <w:r w:rsidR="00650417">
        <w:t xml:space="preserve"> SDK</w:t>
      </w:r>
      <w:r w:rsidR="00C52793">
        <w:t xml:space="preserve"> v0.9.1</w:t>
      </w:r>
      <w:r w:rsidR="00E63936">
        <w:t>.</w:t>
      </w:r>
    </w:p>
    <w:p w:rsidR="009D727D" w:rsidRDefault="009D727D" w:rsidP="0085352E">
      <w:r>
        <w:t xml:space="preserve">Zephyr </w:t>
      </w:r>
      <w:r w:rsidR="00746907">
        <w:t>Project</w:t>
      </w:r>
      <w:r>
        <w:t xml:space="preserve"> is maintained on a public GitHub</w:t>
      </w:r>
      <w:r w:rsidR="008C0619">
        <w:t xml:space="preserve"> repository.</w:t>
      </w:r>
      <w:r w:rsidR="009F2C62">
        <w:t xml:space="preserve"> Hence, the s</w:t>
      </w:r>
      <w:r w:rsidR="00C466B4">
        <w:t xml:space="preserve">ource code was </w:t>
      </w:r>
      <w:r w:rsidR="00F65AF4">
        <w:t>frequently</w:t>
      </w:r>
      <w:r w:rsidR="00C466B4">
        <w:t xml:space="preserve"> update</w:t>
      </w:r>
      <w:r w:rsidR="001131D1">
        <w:t xml:space="preserve"> to use the last version</w:t>
      </w:r>
      <w:r w:rsidR="00C466B4">
        <w:t>.</w:t>
      </w:r>
    </w:p>
    <w:p w:rsidR="005766BF" w:rsidRPr="00295791" w:rsidRDefault="005766BF" w:rsidP="00721729">
      <w:pPr>
        <w:pStyle w:val="Heading2"/>
      </w:pPr>
      <w:r>
        <w:t>Abstract Layer</w:t>
      </w:r>
    </w:p>
    <w:p w:rsidR="00DC7915" w:rsidRDefault="0085352E" w:rsidP="008C4FB0">
      <w:r w:rsidRPr="00A82686">
        <w:t>The Abstract Layer</w:t>
      </w:r>
      <w:r>
        <w:t xml:space="preserve"> interfaces the features of the systems in the Environment Layer to use the same code for the Driver Layer and for the Application Layer.</w:t>
      </w:r>
      <w:r w:rsidR="0053751C">
        <w:t xml:space="preserve"> </w:t>
      </w:r>
    </w:p>
    <w:p w:rsidR="00037872" w:rsidRDefault="00037872" w:rsidP="008C4FB0">
      <w:r>
        <w:t>The abstract layer is separated in seven parts:</w:t>
      </w:r>
    </w:p>
    <w:p w:rsidR="00232A58" w:rsidRPr="00430558" w:rsidRDefault="00232A58" w:rsidP="00232A58">
      <w:pPr>
        <w:pStyle w:val="ListParagraph"/>
        <w:numPr>
          <w:ilvl w:val="0"/>
          <w:numId w:val="1"/>
        </w:numPr>
        <w:rPr>
          <w:b/>
        </w:rPr>
      </w:pPr>
      <w:r w:rsidRPr="00430558">
        <w:rPr>
          <w:b/>
        </w:rPr>
        <w:t>iSpi</w:t>
      </w:r>
    </w:p>
    <w:p w:rsidR="00232A58" w:rsidRPr="00430558" w:rsidRDefault="00232A58" w:rsidP="00232A58">
      <w:pPr>
        <w:pStyle w:val="ListParagraph"/>
        <w:numPr>
          <w:ilvl w:val="0"/>
          <w:numId w:val="1"/>
        </w:numPr>
        <w:rPr>
          <w:b/>
        </w:rPr>
      </w:pPr>
      <w:r w:rsidRPr="00430558">
        <w:rPr>
          <w:b/>
        </w:rPr>
        <w:t>iI2c</w:t>
      </w:r>
    </w:p>
    <w:p w:rsidR="00232A58" w:rsidRPr="00430558" w:rsidRDefault="00232A58" w:rsidP="00232A58">
      <w:pPr>
        <w:pStyle w:val="ListParagraph"/>
        <w:numPr>
          <w:ilvl w:val="0"/>
          <w:numId w:val="1"/>
        </w:numPr>
        <w:rPr>
          <w:b/>
        </w:rPr>
      </w:pPr>
      <w:r w:rsidRPr="00430558">
        <w:rPr>
          <w:b/>
        </w:rPr>
        <w:t>iGpio</w:t>
      </w:r>
    </w:p>
    <w:p w:rsidR="00232A58" w:rsidRPr="00430558" w:rsidRDefault="00232A58" w:rsidP="00232A58">
      <w:pPr>
        <w:pStyle w:val="ListParagraph"/>
        <w:numPr>
          <w:ilvl w:val="0"/>
          <w:numId w:val="1"/>
        </w:numPr>
        <w:rPr>
          <w:b/>
        </w:rPr>
      </w:pPr>
      <w:r w:rsidRPr="00430558">
        <w:rPr>
          <w:b/>
        </w:rPr>
        <w:t>iEventQueue</w:t>
      </w:r>
    </w:p>
    <w:p w:rsidR="00232A58" w:rsidRPr="00430558" w:rsidRDefault="00232A58" w:rsidP="00232A58">
      <w:pPr>
        <w:pStyle w:val="ListParagraph"/>
        <w:numPr>
          <w:ilvl w:val="0"/>
          <w:numId w:val="1"/>
        </w:numPr>
        <w:rPr>
          <w:b/>
        </w:rPr>
      </w:pPr>
      <w:r w:rsidRPr="00430558">
        <w:rPr>
          <w:b/>
        </w:rPr>
        <w:t>iTimer</w:t>
      </w:r>
    </w:p>
    <w:p w:rsidR="00232A58" w:rsidRPr="00430558" w:rsidRDefault="00232A58" w:rsidP="00232A58">
      <w:pPr>
        <w:pStyle w:val="ListParagraph"/>
        <w:numPr>
          <w:ilvl w:val="0"/>
          <w:numId w:val="1"/>
        </w:numPr>
        <w:rPr>
          <w:b/>
        </w:rPr>
      </w:pPr>
      <w:r w:rsidRPr="00430558">
        <w:rPr>
          <w:b/>
        </w:rPr>
        <w:t>iThread</w:t>
      </w:r>
    </w:p>
    <w:p w:rsidR="00232A58" w:rsidRDefault="00232A58" w:rsidP="00232A58">
      <w:pPr>
        <w:pStyle w:val="ListParagraph"/>
        <w:numPr>
          <w:ilvl w:val="0"/>
          <w:numId w:val="1"/>
        </w:numPr>
      </w:pPr>
      <w:r w:rsidRPr="00430558">
        <w:rPr>
          <w:b/>
        </w:rPr>
        <w:t>iBle</w:t>
      </w:r>
      <w:r w:rsidR="00D02E09" w:rsidRPr="00430558">
        <w:rPr>
          <w:b/>
        </w:rPr>
        <w:t>P</w:t>
      </w:r>
      <w:r w:rsidR="00FE46E1">
        <w:t>, peripheral BLE</w:t>
      </w:r>
    </w:p>
    <w:p w:rsidR="006C308B" w:rsidRDefault="00D02E09" w:rsidP="006C308B">
      <w:pPr>
        <w:pStyle w:val="ListParagraph"/>
        <w:numPr>
          <w:ilvl w:val="0"/>
          <w:numId w:val="1"/>
        </w:numPr>
      </w:pPr>
      <w:r w:rsidRPr="00430558">
        <w:rPr>
          <w:b/>
        </w:rPr>
        <w:t>iBleC</w:t>
      </w:r>
      <w:r w:rsidR="00FE46E1">
        <w:t>, central BLE</w:t>
      </w:r>
    </w:p>
    <w:p w:rsidR="006C308B" w:rsidRDefault="00C87BA5" w:rsidP="002A7872">
      <w:r>
        <w:t>The particularity of a Bare Metal is that it does not use a</w:t>
      </w:r>
      <w:r w:rsidR="00073849">
        <w:t>n</w:t>
      </w:r>
      <w:r>
        <w:t xml:space="preserve"> o</w:t>
      </w:r>
      <w:r w:rsidR="0060209C">
        <w:t>perating system. Therefore, it</w:t>
      </w:r>
      <w:r>
        <w:t xml:space="preserve"> has no thread.</w:t>
      </w:r>
      <w:r w:rsidR="00073849">
        <w:t xml:space="preserve"> However, it is possible to</w:t>
      </w:r>
      <w:r w:rsidR="00B84433">
        <w:t xml:space="preserve"> use a</w:t>
      </w:r>
      <w:r w:rsidR="005D69D2">
        <w:t>n</w:t>
      </w:r>
      <w:r w:rsidR="00B84433">
        <w:t xml:space="preserve"> XF pattern to exe</w:t>
      </w:r>
      <w:r w:rsidR="00313723">
        <w:t>cute process when an event is push within a queue event</w:t>
      </w:r>
      <w:r w:rsidR="00B84433">
        <w:t>.</w:t>
      </w:r>
      <w:r w:rsidR="008027D8">
        <w:t xml:space="preserve"> This pattern require</w:t>
      </w:r>
      <w:r w:rsidR="002F6267">
        <w:t>s</w:t>
      </w:r>
      <w:r w:rsidR="008027D8">
        <w:t xml:space="preserve"> a scheduler to dispatch the event.</w:t>
      </w:r>
      <w:r w:rsidR="00BC01AA">
        <w:t xml:space="preserve"> </w:t>
      </w:r>
    </w:p>
    <w:p w:rsidR="001969BC" w:rsidRDefault="00BC01AA" w:rsidP="006C308B">
      <w:r>
        <w:t xml:space="preserve">The SDK </w:t>
      </w:r>
      <w:r w:rsidR="008D147A">
        <w:t xml:space="preserve">library </w:t>
      </w:r>
      <w:r>
        <w:t>provide</w:t>
      </w:r>
      <w:r w:rsidR="008D147A">
        <w:t>s</w:t>
      </w:r>
      <w:r>
        <w:t xml:space="preserve"> a scheduler</w:t>
      </w:r>
      <w:r w:rsidR="00AB02AA">
        <w:t xml:space="preserve"> but </w:t>
      </w:r>
      <w:r w:rsidR="008D147A">
        <w:t xml:space="preserve">decided to not use it and </w:t>
      </w:r>
      <w:r w:rsidR="00163666">
        <w:t xml:space="preserve">to </w:t>
      </w:r>
      <w:r w:rsidR="008D147A">
        <w:t>create my own scheduler because the use of the SDK scheduler was not convenient to interface the SDK and Zephyr</w:t>
      </w:r>
      <w:r w:rsidR="00907499">
        <w:t xml:space="preserve"> RTOS</w:t>
      </w:r>
      <w:r w:rsidR="008D147A">
        <w:t>.</w:t>
      </w:r>
    </w:p>
    <w:p w:rsidR="008D5C8A" w:rsidRDefault="002273DD" w:rsidP="008D5C8A">
      <w:pPr>
        <w:keepNext/>
        <w:jc w:val="center"/>
      </w:pPr>
      <w:r>
        <w:rPr>
          <w:noProof/>
          <w:lang w:val="nb-NO" w:eastAsia="nb-NO"/>
        </w:rPr>
        <w:drawing>
          <wp:inline distT="0" distB="0" distL="0" distR="0" wp14:anchorId="1B28EE67" wp14:editId="17DC38C3">
            <wp:extent cx="4512624" cy="3333234"/>
            <wp:effectExtent l="0" t="0" r="254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24196" cy="3341781"/>
                    </a:xfrm>
                    <a:prstGeom prst="rect">
                      <a:avLst/>
                    </a:prstGeom>
                  </pic:spPr>
                </pic:pic>
              </a:graphicData>
            </a:graphic>
          </wp:inline>
        </w:drawing>
      </w:r>
    </w:p>
    <w:p w:rsidR="001969BC" w:rsidRDefault="008D5C8A" w:rsidP="008D5C8A">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27</w:t>
      </w:r>
      <w:r w:rsidR="001D7C01">
        <w:rPr>
          <w:noProof/>
        </w:rPr>
        <w:fldChar w:fldCharType="end"/>
      </w:r>
      <w:r>
        <w:t>: Scheduler for Bare Metal iThread</w:t>
      </w:r>
    </w:p>
    <w:p w:rsidR="008C6F46" w:rsidRDefault="00245F3E" w:rsidP="006C308B">
      <w:r>
        <w:t xml:space="preserve">To </w:t>
      </w:r>
      <w:r w:rsidR="00085497">
        <w:t>fulfil</w:t>
      </w:r>
      <w:r w:rsidR="007978B2">
        <w:t xml:space="preserve"> </w:t>
      </w:r>
      <w:r w:rsidR="00085497">
        <w:t>the condi</w:t>
      </w:r>
      <w:r w:rsidR="009262AC">
        <w:t>tion to use a XF pattern, each iT</w:t>
      </w:r>
      <w:r w:rsidR="00085497">
        <w:t>hread must be built as the state machine below:</w:t>
      </w:r>
    </w:p>
    <w:p w:rsidR="009262AC" w:rsidRDefault="007D573F" w:rsidP="009262AC">
      <w:pPr>
        <w:keepNext/>
        <w:jc w:val="center"/>
      </w:pPr>
      <w:r>
        <w:rPr>
          <w:noProof/>
          <w:lang w:val="nb-NO" w:eastAsia="nb-NO"/>
        </w:rPr>
        <w:lastRenderedPageBreak/>
        <w:drawing>
          <wp:inline distT="0" distB="0" distL="0" distR="0" wp14:anchorId="691C6BD2" wp14:editId="0261339B">
            <wp:extent cx="2913249" cy="1997938"/>
            <wp:effectExtent l="0" t="0" r="1905"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935418" cy="2013142"/>
                    </a:xfrm>
                    <a:prstGeom prst="rect">
                      <a:avLst/>
                    </a:prstGeom>
                  </pic:spPr>
                </pic:pic>
              </a:graphicData>
            </a:graphic>
          </wp:inline>
        </w:drawing>
      </w:r>
    </w:p>
    <w:p w:rsidR="006C5FF6" w:rsidRDefault="009262AC" w:rsidP="00CE2568">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28</w:t>
      </w:r>
      <w:r w:rsidR="001D7C01">
        <w:rPr>
          <w:noProof/>
        </w:rPr>
        <w:fldChar w:fldCharType="end"/>
      </w:r>
      <w:r>
        <w:t>: iThread architecture</w:t>
      </w:r>
    </w:p>
    <w:p w:rsidR="009C64A9" w:rsidRPr="008C4FB0" w:rsidRDefault="009C64A9" w:rsidP="00721729">
      <w:pPr>
        <w:pStyle w:val="Heading2"/>
      </w:pPr>
      <w:r>
        <w:t>Driver Layer</w:t>
      </w:r>
    </w:p>
    <w:p w:rsidR="0085352E" w:rsidRDefault="0085352E" w:rsidP="0085352E">
      <w:r w:rsidRPr="006F6D05">
        <w:t>The Driver Layer</w:t>
      </w:r>
      <w:r>
        <w:t xml:space="preserve"> manages the communication with the device</w:t>
      </w:r>
      <w:r w:rsidR="00406FCB">
        <w:t>s</w:t>
      </w:r>
      <w:r>
        <w:t xml:space="preserve"> of the extension board. It allows to easily configure the device and acquire the data.</w:t>
      </w:r>
    </w:p>
    <w:p w:rsidR="000A2AE9" w:rsidRDefault="003A171A" w:rsidP="0085352E">
      <w:r>
        <w:t>There is a</w:t>
      </w:r>
      <w:r w:rsidR="00584EE2">
        <w:t xml:space="preserve"> driver for each components of the extension board:</w:t>
      </w:r>
    </w:p>
    <w:p w:rsidR="000A2AE9" w:rsidRDefault="000A2AE9" w:rsidP="000A2AE9">
      <w:pPr>
        <w:pStyle w:val="ListParagraph"/>
        <w:numPr>
          <w:ilvl w:val="0"/>
          <w:numId w:val="1"/>
        </w:numPr>
      </w:pPr>
      <w:r w:rsidRPr="005F7F16">
        <w:rPr>
          <w:b/>
        </w:rPr>
        <w:t>SWG</w:t>
      </w:r>
      <w:r>
        <w:t>,</w:t>
      </w:r>
      <w:r w:rsidR="00DA52C8">
        <w:t xml:space="preserve"> Square Wave Generator,</w:t>
      </w:r>
      <w:r>
        <w:t xml:space="preserve"> driver of the AD9837</w:t>
      </w:r>
    </w:p>
    <w:p w:rsidR="000A2AE9" w:rsidRDefault="000A2AE9" w:rsidP="000A2AE9">
      <w:pPr>
        <w:pStyle w:val="ListParagraph"/>
        <w:numPr>
          <w:ilvl w:val="0"/>
          <w:numId w:val="1"/>
        </w:numPr>
      </w:pPr>
      <w:r w:rsidRPr="005F7F16">
        <w:rPr>
          <w:b/>
        </w:rPr>
        <w:t>ACC</w:t>
      </w:r>
      <w:r>
        <w:t xml:space="preserve">, </w:t>
      </w:r>
      <w:r w:rsidR="00DA52C8">
        <w:t xml:space="preserve">Accelerometer, </w:t>
      </w:r>
      <w:r>
        <w:t>driver of the LIS3DH</w:t>
      </w:r>
    </w:p>
    <w:p w:rsidR="00721829" w:rsidRDefault="000A2AE9" w:rsidP="00AE7233">
      <w:pPr>
        <w:pStyle w:val="ListParagraph"/>
        <w:numPr>
          <w:ilvl w:val="0"/>
          <w:numId w:val="1"/>
        </w:numPr>
      </w:pPr>
      <w:r w:rsidRPr="005F7F16">
        <w:rPr>
          <w:b/>
        </w:rPr>
        <w:t>ADC</w:t>
      </w:r>
      <w:r>
        <w:t xml:space="preserve">, </w:t>
      </w:r>
      <w:r w:rsidR="00DA52C8">
        <w:t xml:space="preserve">A/D Converter, </w:t>
      </w:r>
      <w:r>
        <w:t>driver of the MAX11200</w:t>
      </w:r>
    </w:p>
    <w:p w:rsidR="00F71D15" w:rsidRDefault="00B86104" w:rsidP="00956563">
      <w:pPr>
        <w:pStyle w:val="Heading2"/>
      </w:pPr>
      <w:r>
        <w:t xml:space="preserve">Application </w:t>
      </w:r>
      <w:r w:rsidR="00EF4FDE">
        <w:t>Peripheral</w:t>
      </w:r>
    </w:p>
    <w:p w:rsidR="00BC4AA9" w:rsidRPr="00BC4AA9" w:rsidRDefault="00BC4AA9" w:rsidP="00BC4AA9">
      <w:r>
        <w:t xml:space="preserve">The peripheral acquires the data from the A/D Converter and accelerometer and </w:t>
      </w:r>
      <w:r w:rsidR="00025423">
        <w:t>notify</w:t>
      </w:r>
      <w:r w:rsidR="008C6F86">
        <w:t xml:space="preserve"> them to the central. In the same</w:t>
      </w:r>
      <w:r w:rsidR="00DB119A">
        <w:t xml:space="preserve"> time</w:t>
      </w:r>
      <w:r w:rsidR="008C6F86">
        <w:t>, it</w:t>
      </w:r>
      <w:r w:rsidR="007B3358">
        <w:t xml:space="preserve"> </w:t>
      </w:r>
      <w:r w:rsidR="00BC36C7">
        <w:t>serves</w:t>
      </w:r>
      <w:r w:rsidR="007D4CD6">
        <w:t xml:space="preserve"> to</w:t>
      </w:r>
      <w:r w:rsidR="00D5455A">
        <w:t xml:space="preserve"> </w:t>
      </w:r>
      <w:r w:rsidR="006943EE">
        <w:t xml:space="preserve">the </w:t>
      </w:r>
      <w:r w:rsidR="00BC36C7">
        <w:t>GPIO interrupts</w:t>
      </w:r>
      <w:r w:rsidR="00EF20D0">
        <w:t>.</w:t>
      </w:r>
    </w:p>
    <w:p w:rsidR="009337BB" w:rsidRDefault="00912BF8" w:rsidP="005F1C51">
      <w:r>
        <w:t xml:space="preserve">The </w:t>
      </w:r>
      <w:r w:rsidR="007B3358">
        <w:t>application</w:t>
      </w:r>
      <w:r w:rsidR="002477D1">
        <w:t xml:space="preserve"> </w:t>
      </w:r>
      <w:r w:rsidR="00EC4EC5">
        <w:t xml:space="preserve">is separated in four </w:t>
      </w:r>
      <w:r w:rsidR="00E758E9" w:rsidRPr="0095317D">
        <w:rPr>
          <w:b/>
        </w:rPr>
        <w:t>threads</w:t>
      </w:r>
      <w:r w:rsidR="001D4AA2">
        <w:t xml:space="preserve">, each thread </w:t>
      </w:r>
      <w:r w:rsidR="00AC507C">
        <w:t>pop</w:t>
      </w:r>
      <w:r w:rsidR="00537A84">
        <w:t>s events</w:t>
      </w:r>
      <w:r w:rsidR="00AC507C">
        <w:t xml:space="preserve"> from </w:t>
      </w:r>
      <w:r w:rsidR="000E180E">
        <w:t>different</w:t>
      </w:r>
      <w:r w:rsidR="001D4AA2">
        <w:t xml:space="preserve"> event queu</w:t>
      </w:r>
      <w:r w:rsidR="004C54F2">
        <w:t>e</w:t>
      </w:r>
      <w:r w:rsidR="00776C84">
        <w:t>s</w:t>
      </w:r>
      <w:r w:rsidR="009337BB">
        <w:t>:</w:t>
      </w:r>
    </w:p>
    <w:p w:rsidR="009337BB" w:rsidRDefault="009337BB" w:rsidP="009337BB">
      <w:pPr>
        <w:pStyle w:val="ListParagraph"/>
        <w:numPr>
          <w:ilvl w:val="0"/>
          <w:numId w:val="1"/>
        </w:numPr>
      </w:pPr>
      <w:r w:rsidRPr="003245C4">
        <w:rPr>
          <w:b/>
        </w:rPr>
        <w:t>BLE thread</w:t>
      </w:r>
      <w:r>
        <w:t xml:space="preserve">, </w:t>
      </w:r>
      <w:r w:rsidR="00E5378D">
        <w:t>which</w:t>
      </w:r>
      <w:r w:rsidR="004724B0">
        <w:t xml:space="preserve"> </w:t>
      </w:r>
      <w:r w:rsidR="002444E7">
        <w:t>disable</w:t>
      </w:r>
      <w:r w:rsidR="004724B0">
        <w:t>s</w:t>
      </w:r>
      <w:r w:rsidR="002444E7">
        <w:t xml:space="preserve"> the driver</w:t>
      </w:r>
      <w:r w:rsidR="00C529CA">
        <w:t>s</w:t>
      </w:r>
      <w:r w:rsidR="002444E7">
        <w:t xml:space="preserve"> </w:t>
      </w:r>
      <w:r w:rsidR="00DC0E1D">
        <w:t>when the central is disconnected</w:t>
      </w:r>
    </w:p>
    <w:p w:rsidR="002C407A" w:rsidRDefault="002C407A" w:rsidP="009337BB">
      <w:pPr>
        <w:pStyle w:val="ListParagraph"/>
        <w:numPr>
          <w:ilvl w:val="0"/>
          <w:numId w:val="1"/>
        </w:numPr>
      </w:pPr>
      <w:r w:rsidRPr="003245C4">
        <w:rPr>
          <w:b/>
        </w:rPr>
        <w:t>ACC thread</w:t>
      </w:r>
      <w:r>
        <w:t xml:space="preserve">, </w:t>
      </w:r>
      <w:r w:rsidR="004724B0">
        <w:t xml:space="preserve">which </w:t>
      </w:r>
      <w:r w:rsidR="006075EC">
        <w:t>notifies</w:t>
      </w:r>
      <w:r w:rsidR="00895617">
        <w:t xml:space="preserve"> the central of the axis values</w:t>
      </w:r>
    </w:p>
    <w:p w:rsidR="00553BDA" w:rsidRDefault="002C407A" w:rsidP="00553BDA">
      <w:pPr>
        <w:pStyle w:val="ListParagraph"/>
        <w:numPr>
          <w:ilvl w:val="0"/>
          <w:numId w:val="1"/>
        </w:numPr>
      </w:pPr>
      <w:r w:rsidRPr="003245C4">
        <w:rPr>
          <w:b/>
        </w:rPr>
        <w:t>ADC thread</w:t>
      </w:r>
      <w:r w:rsidR="00553BDA">
        <w:t xml:space="preserve">, </w:t>
      </w:r>
      <w:r w:rsidR="00F07744">
        <w:t>which notifies</w:t>
      </w:r>
      <w:r w:rsidR="00553BDA">
        <w:t xml:space="preserve"> the central of the </w:t>
      </w:r>
      <w:r w:rsidR="00ED33C7">
        <w:t xml:space="preserve">A/D Converter </w:t>
      </w:r>
      <w:r w:rsidR="00553BDA">
        <w:t xml:space="preserve">values </w:t>
      </w:r>
    </w:p>
    <w:p w:rsidR="002C407A" w:rsidRDefault="005D307E" w:rsidP="009337BB">
      <w:pPr>
        <w:pStyle w:val="ListParagraph"/>
        <w:numPr>
          <w:ilvl w:val="0"/>
          <w:numId w:val="1"/>
        </w:numPr>
      </w:pPr>
      <w:r w:rsidRPr="003245C4">
        <w:rPr>
          <w:b/>
        </w:rPr>
        <w:t>SWG thread</w:t>
      </w:r>
      <w:r>
        <w:t xml:space="preserve">, </w:t>
      </w:r>
      <w:r w:rsidR="006A0FE8">
        <w:t xml:space="preserve">which </w:t>
      </w:r>
      <w:r>
        <w:t>increase</w:t>
      </w:r>
      <w:r w:rsidR="006A0FE8">
        <w:t>s</w:t>
      </w:r>
      <w:r>
        <w:t xml:space="preserve"> </w:t>
      </w:r>
      <w:r w:rsidR="00811F5E">
        <w:t>the interrupt frequency</w:t>
      </w:r>
    </w:p>
    <w:p w:rsidR="00637E10" w:rsidRDefault="00637E10" w:rsidP="00637E10">
      <w:r>
        <w:t xml:space="preserve">Then, </w:t>
      </w:r>
      <w:r w:rsidR="00973455">
        <w:t xml:space="preserve">various </w:t>
      </w:r>
      <w:r w:rsidR="001F130E">
        <w:t>elements</w:t>
      </w:r>
      <w:r w:rsidR="00FB4546">
        <w:t xml:space="preserve"> p</w:t>
      </w:r>
      <w:r w:rsidR="004C54F2">
        <w:t>u</w:t>
      </w:r>
      <w:r w:rsidR="00FB4546">
        <w:t>s</w:t>
      </w:r>
      <w:r w:rsidR="004C54F2">
        <w:t>hed</w:t>
      </w:r>
      <w:r w:rsidR="001C2162">
        <w:t xml:space="preserve"> events within the event queu</w:t>
      </w:r>
      <w:r w:rsidR="00BA6881">
        <w:t>e</w:t>
      </w:r>
      <w:r w:rsidR="002E1231">
        <w:t>s</w:t>
      </w:r>
      <w:r w:rsidR="00BA6881">
        <w:t>:</w:t>
      </w:r>
    </w:p>
    <w:p w:rsidR="00BA6881" w:rsidRPr="00A94F67" w:rsidRDefault="004D26C6" w:rsidP="002C456E">
      <w:pPr>
        <w:pStyle w:val="ListParagraph"/>
        <w:numPr>
          <w:ilvl w:val="0"/>
          <w:numId w:val="1"/>
        </w:numPr>
        <w:rPr>
          <w:b/>
        </w:rPr>
      </w:pPr>
      <w:r w:rsidRPr="00A94F67">
        <w:rPr>
          <w:b/>
        </w:rPr>
        <w:t>BLE</w:t>
      </w:r>
      <w:r w:rsidR="006000BA">
        <w:t xml:space="preserve">, </w:t>
      </w:r>
      <w:r w:rsidR="00171DDB">
        <w:t>events</w:t>
      </w:r>
      <w:r w:rsidR="0010091C">
        <w:t xml:space="preserve"> </w:t>
      </w:r>
      <w:r w:rsidR="00C94EFD">
        <w:t>when</w:t>
      </w:r>
      <w:r w:rsidR="006000BA">
        <w:t xml:space="preserve"> device is connected or disconnected</w:t>
      </w:r>
    </w:p>
    <w:p w:rsidR="00180ED6" w:rsidRDefault="00CE0857" w:rsidP="002C456E">
      <w:pPr>
        <w:pStyle w:val="ListParagraph"/>
        <w:numPr>
          <w:ilvl w:val="0"/>
          <w:numId w:val="1"/>
        </w:numPr>
      </w:pPr>
      <w:r w:rsidRPr="00A94F67">
        <w:rPr>
          <w:b/>
        </w:rPr>
        <w:t xml:space="preserve">ACC </w:t>
      </w:r>
      <w:r w:rsidR="00180ED6" w:rsidRPr="00A94F67">
        <w:rPr>
          <w:b/>
        </w:rPr>
        <w:t>GPIO interrupt</w:t>
      </w:r>
      <w:r w:rsidR="005654B0">
        <w:rPr>
          <w:b/>
        </w:rPr>
        <w:t xml:space="preserve"> 1</w:t>
      </w:r>
      <w:r w:rsidR="00B301D9">
        <w:t>,</w:t>
      </w:r>
      <w:r w:rsidR="0095317D">
        <w:t xml:space="preserve"> </w:t>
      </w:r>
      <w:r w:rsidR="007C5DEA">
        <w:t>event</w:t>
      </w:r>
      <w:r w:rsidR="00A80601">
        <w:t>s</w:t>
      </w:r>
      <w:r w:rsidR="007C5DEA">
        <w:t xml:space="preserve"> </w:t>
      </w:r>
      <w:r w:rsidR="000727A6">
        <w:t>when</w:t>
      </w:r>
      <w:r w:rsidR="00F41AB0">
        <w:t xml:space="preserve"> </w:t>
      </w:r>
      <w:r w:rsidR="0095317D">
        <w:t xml:space="preserve">new samples </w:t>
      </w:r>
      <w:r w:rsidR="003543C0">
        <w:t xml:space="preserve">are </w:t>
      </w:r>
      <w:r w:rsidR="0095317D">
        <w:t>ready</w:t>
      </w:r>
    </w:p>
    <w:p w:rsidR="00D12493" w:rsidRDefault="00CE0857" w:rsidP="002C456E">
      <w:pPr>
        <w:pStyle w:val="ListParagraph"/>
        <w:numPr>
          <w:ilvl w:val="0"/>
          <w:numId w:val="1"/>
        </w:numPr>
      </w:pPr>
      <w:r w:rsidRPr="00A94F67">
        <w:rPr>
          <w:b/>
        </w:rPr>
        <w:t xml:space="preserve">ACC </w:t>
      </w:r>
      <w:r w:rsidR="00D12493" w:rsidRPr="00A94F67">
        <w:rPr>
          <w:b/>
        </w:rPr>
        <w:t>GPIO interrupt</w:t>
      </w:r>
      <w:r w:rsidR="005654B0">
        <w:rPr>
          <w:b/>
        </w:rPr>
        <w:t xml:space="preserve"> 2</w:t>
      </w:r>
      <w:r w:rsidR="00B301D9">
        <w:t xml:space="preserve">, </w:t>
      </w:r>
      <w:r w:rsidR="00F41AB0">
        <w:t>event</w:t>
      </w:r>
      <w:r w:rsidR="00A80601">
        <w:t>s</w:t>
      </w:r>
      <w:r w:rsidR="00F41AB0">
        <w:t xml:space="preserve"> </w:t>
      </w:r>
      <w:r w:rsidR="000727A6">
        <w:t>when</w:t>
      </w:r>
      <w:r w:rsidR="00FD350F">
        <w:t xml:space="preserve"> click</w:t>
      </w:r>
      <w:r w:rsidR="00541DF4">
        <w:t>s</w:t>
      </w:r>
    </w:p>
    <w:p w:rsidR="004B17BF" w:rsidRDefault="005869D1" w:rsidP="00B45379">
      <w:pPr>
        <w:pStyle w:val="ListParagraph"/>
        <w:numPr>
          <w:ilvl w:val="0"/>
          <w:numId w:val="1"/>
        </w:numPr>
      </w:pPr>
      <w:r>
        <w:rPr>
          <w:b/>
        </w:rPr>
        <w:t xml:space="preserve">ACC </w:t>
      </w:r>
      <w:r w:rsidR="004B17BF">
        <w:rPr>
          <w:b/>
        </w:rPr>
        <w:t>Button</w:t>
      </w:r>
      <w:r w:rsidR="004B17BF">
        <w:t xml:space="preserve">, </w:t>
      </w:r>
      <w:r w:rsidR="00362EBA">
        <w:t>events</w:t>
      </w:r>
      <w:r w:rsidR="00396DA0">
        <w:t xml:space="preserve"> </w:t>
      </w:r>
      <w:r w:rsidR="00362EBA">
        <w:t xml:space="preserve">to </w:t>
      </w:r>
      <w:r w:rsidR="00396DA0">
        <w:t xml:space="preserve">enable or disable the </w:t>
      </w:r>
      <w:r>
        <w:t>driver</w:t>
      </w:r>
    </w:p>
    <w:p w:rsidR="007F3C3E" w:rsidRDefault="00CE0857" w:rsidP="002C456E">
      <w:pPr>
        <w:pStyle w:val="ListParagraph"/>
        <w:numPr>
          <w:ilvl w:val="0"/>
          <w:numId w:val="1"/>
        </w:numPr>
      </w:pPr>
      <w:r w:rsidRPr="00A94F67">
        <w:rPr>
          <w:b/>
        </w:rPr>
        <w:t xml:space="preserve">ADC </w:t>
      </w:r>
      <w:r w:rsidR="007F3C3E" w:rsidRPr="00A94F67">
        <w:rPr>
          <w:b/>
        </w:rPr>
        <w:t>Timer</w:t>
      </w:r>
      <w:r w:rsidR="00B301D9">
        <w:t xml:space="preserve">, </w:t>
      </w:r>
      <w:r w:rsidR="0015372D">
        <w:t>event</w:t>
      </w:r>
      <w:r w:rsidR="00A80601">
        <w:t>s</w:t>
      </w:r>
      <w:r w:rsidR="0015372D">
        <w:t xml:space="preserve"> </w:t>
      </w:r>
      <w:r w:rsidR="001E7136">
        <w:t>when</w:t>
      </w:r>
      <w:r w:rsidR="00BA169C">
        <w:t xml:space="preserve"> new value ready</w:t>
      </w:r>
      <w:r w:rsidR="00D902F5">
        <w:t>, timer adapted to the sample rate of the converter</w:t>
      </w:r>
    </w:p>
    <w:p w:rsidR="00B45379" w:rsidRDefault="00B45379" w:rsidP="00C535B4">
      <w:pPr>
        <w:pStyle w:val="ListParagraph"/>
        <w:numPr>
          <w:ilvl w:val="0"/>
          <w:numId w:val="1"/>
        </w:numPr>
      </w:pPr>
      <w:r>
        <w:rPr>
          <w:b/>
        </w:rPr>
        <w:t>A</w:t>
      </w:r>
      <w:r w:rsidR="00C535B4">
        <w:rPr>
          <w:b/>
        </w:rPr>
        <w:t>D</w:t>
      </w:r>
      <w:r>
        <w:rPr>
          <w:b/>
        </w:rPr>
        <w:t>C Button</w:t>
      </w:r>
      <w:r>
        <w:t xml:space="preserve">, </w:t>
      </w:r>
      <w:r w:rsidR="00F9504A">
        <w:t>event</w:t>
      </w:r>
      <w:r w:rsidR="00A80601">
        <w:t>s</w:t>
      </w:r>
      <w:r w:rsidR="00F9504A">
        <w:t xml:space="preserve"> </w:t>
      </w:r>
      <w:r>
        <w:t>to enable or disable the driver</w:t>
      </w:r>
    </w:p>
    <w:p w:rsidR="00D902F5" w:rsidRDefault="00CE0857" w:rsidP="00D902F5">
      <w:pPr>
        <w:pStyle w:val="ListParagraph"/>
        <w:numPr>
          <w:ilvl w:val="0"/>
          <w:numId w:val="1"/>
        </w:numPr>
      </w:pPr>
      <w:r w:rsidRPr="00A94F67">
        <w:rPr>
          <w:b/>
        </w:rPr>
        <w:t xml:space="preserve">SWG </w:t>
      </w:r>
      <w:r w:rsidR="00A25979">
        <w:rPr>
          <w:b/>
        </w:rPr>
        <w:t>Button</w:t>
      </w:r>
      <w:r w:rsidR="007F3C3E">
        <w:t xml:space="preserve">, </w:t>
      </w:r>
      <w:r w:rsidR="00241AD1">
        <w:t>event</w:t>
      </w:r>
      <w:r w:rsidR="00A80601">
        <w:t>s</w:t>
      </w:r>
      <w:r w:rsidR="00241AD1">
        <w:t xml:space="preserve"> to </w:t>
      </w:r>
      <w:r w:rsidR="00373DCE">
        <w:t>increase the interrupt frequency</w:t>
      </w:r>
    </w:p>
    <w:p w:rsidR="00C535B4" w:rsidRDefault="00941094" w:rsidP="000545A5">
      <w:pPr>
        <w:pStyle w:val="ListParagraph"/>
        <w:numPr>
          <w:ilvl w:val="0"/>
          <w:numId w:val="1"/>
        </w:numPr>
      </w:pPr>
      <w:r>
        <w:rPr>
          <w:b/>
        </w:rPr>
        <w:t>SWG</w:t>
      </w:r>
      <w:r w:rsidR="00C535B4">
        <w:rPr>
          <w:b/>
        </w:rPr>
        <w:t xml:space="preserve"> Button</w:t>
      </w:r>
      <w:r w:rsidR="00C535B4">
        <w:t xml:space="preserve">, </w:t>
      </w:r>
      <w:r w:rsidR="00F9504A">
        <w:t>event</w:t>
      </w:r>
      <w:r w:rsidR="00A80601">
        <w:t>s</w:t>
      </w:r>
      <w:r w:rsidR="00F9504A">
        <w:t xml:space="preserve"> </w:t>
      </w:r>
      <w:r w:rsidR="00C535B4">
        <w:t>to enable or disable the driver</w:t>
      </w:r>
    </w:p>
    <w:p w:rsidR="005756BA" w:rsidRDefault="00FC5751" w:rsidP="005756BA">
      <w:r>
        <w:t xml:space="preserve">Another part of the application </w:t>
      </w:r>
      <w:r w:rsidR="004F5DC8">
        <w:t xml:space="preserve">is used </w:t>
      </w:r>
      <w:r w:rsidR="00E12A52">
        <w:t xml:space="preserve">for the </w:t>
      </w:r>
      <w:r w:rsidR="00F4389E">
        <w:t xml:space="preserve">interrupt latency </w:t>
      </w:r>
      <w:r w:rsidR="00E12A52">
        <w:t>measurement:</w:t>
      </w:r>
    </w:p>
    <w:p w:rsidR="002231B8" w:rsidRDefault="002231B8" w:rsidP="000A5ECF">
      <w:pPr>
        <w:pStyle w:val="ListParagraph"/>
        <w:numPr>
          <w:ilvl w:val="0"/>
          <w:numId w:val="1"/>
        </w:numPr>
      </w:pPr>
      <w:r w:rsidRPr="00C02ED3">
        <w:rPr>
          <w:b/>
        </w:rPr>
        <w:t>GPIO Interrupt</w:t>
      </w:r>
      <w:r>
        <w:t>, to measure the interrupt latency</w:t>
      </w:r>
    </w:p>
    <w:p w:rsidR="002231B8" w:rsidRDefault="002231B8" w:rsidP="002231B8">
      <w:pPr>
        <w:pStyle w:val="ListParagraph"/>
        <w:numPr>
          <w:ilvl w:val="0"/>
          <w:numId w:val="1"/>
        </w:numPr>
      </w:pPr>
      <w:r w:rsidRPr="00C65B38">
        <w:rPr>
          <w:b/>
        </w:rPr>
        <w:t>Timer</w:t>
      </w:r>
      <w:r>
        <w:t xml:space="preserve">, to </w:t>
      </w:r>
      <w:r w:rsidR="00B85A48">
        <w:t>perturb the GPIO interrupt</w:t>
      </w:r>
      <w:r w:rsidR="00E00B35">
        <w:t>.</w:t>
      </w:r>
    </w:p>
    <w:p w:rsidR="00D16153" w:rsidRDefault="00EE2C12" w:rsidP="00D16153">
      <w:pPr>
        <w:keepNext/>
        <w:jc w:val="center"/>
      </w:pPr>
      <w:r>
        <w:rPr>
          <w:noProof/>
          <w:lang w:val="nb-NO" w:eastAsia="nb-NO"/>
        </w:rPr>
        <w:lastRenderedPageBreak/>
        <w:drawing>
          <wp:inline distT="0" distB="0" distL="0" distR="0" wp14:anchorId="3537400C" wp14:editId="76078F0C">
            <wp:extent cx="5760720" cy="319024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190240"/>
                    </a:xfrm>
                    <a:prstGeom prst="rect">
                      <a:avLst/>
                    </a:prstGeom>
                  </pic:spPr>
                </pic:pic>
              </a:graphicData>
            </a:graphic>
          </wp:inline>
        </w:drawing>
      </w:r>
    </w:p>
    <w:p w:rsidR="00BB6B0A" w:rsidRPr="00BB6B0A" w:rsidRDefault="00D16153" w:rsidP="0020097F">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29</w:t>
      </w:r>
      <w:r w:rsidR="001D7C01">
        <w:rPr>
          <w:noProof/>
        </w:rPr>
        <w:fldChar w:fldCharType="end"/>
      </w:r>
      <w:r>
        <w:t xml:space="preserve">: </w:t>
      </w:r>
      <w:r w:rsidR="00F06FE1">
        <w:t>Per</w:t>
      </w:r>
      <w:r w:rsidR="003C458B">
        <w:t>i</w:t>
      </w:r>
      <w:r w:rsidR="00F06FE1">
        <w:t>p</w:t>
      </w:r>
      <w:r w:rsidR="003C458B">
        <w:t>h</w:t>
      </w:r>
      <w:r w:rsidR="00F06FE1">
        <w:t xml:space="preserve">eral </w:t>
      </w:r>
      <w:r w:rsidR="0052159C">
        <w:t>application</w:t>
      </w:r>
      <w:r w:rsidR="005D166D">
        <w:t xml:space="preserve"> architecture</w:t>
      </w:r>
    </w:p>
    <w:p w:rsidR="00C11FBC" w:rsidRDefault="00590C58" w:rsidP="00C11FBC">
      <w:pPr>
        <w:keepNext/>
        <w:jc w:val="center"/>
      </w:pPr>
      <w:r>
        <w:rPr>
          <w:noProof/>
          <w:lang w:val="nb-NO" w:eastAsia="nb-NO"/>
        </w:rPr>
        <w:drawing>
          <wp:inline distT="0" distB="0" distL="0" distR="0" wp14:anchorId="723450B2" wp14:editId="43EBD294">
            <wp:extent cx="6026052" cy="388916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33940" cy="3894260"/>
                    </a:xfrm>
                    <a:prstGeom prst="rect">
                      <a:avLst/>
                    </a:prstGeom>
                  </pic:spPr>
                </pic:pic>
              </a:graphicData>
            </a:graphic>
          </wp:inline>
        </w:drawing>
      </w:r>
    </w:p>
    <w:p w:rsidR="00BC5709" w:rsidRPr="00BC5709" w:rsidRDefault="00C11FBC" w:rsidP="00C37659">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30</w:t>
      </w:r>
      <w:r w:rsidR="001D7C01">
        <w:rPr>
          <w:noProof/>
        </w:rPr>
        <w:fldChar w:fldCharType="end"/>
      </w:r>
      <w:r w:rsidR="00B230E3">
        <w:t>: Threads p</w:t>
      </w:r>
      <w:r w:rsidR="00C265F7">
        <w:t>rocess of the peripheral</w:t>
      </w:r>
      <w:r w:rsidR="00253AD0">
        <w:t xml:space="preserve"> application</w:t>
      </w:r>
    </w:p>
    <w:p w:rsidR="00CA1B79" w:rsidRDefault="00091036" w:rsidP="00CA1B79">
      <w:r>
        <w:t>No</w:t>
      </w:r>
      <w:r w:rsidR="003A4249">
        <w:t>ne</w:t>
      </w:r>
      <w:r>
        <w:t xml:space="preserve"> BLE service already exist</w:t>
      </w:r>
      <w:r w:rsidR="002E4D4E">
        <w:t>s</w:t>
      </w:r>
      <w:r>
        <w:t xml:space="preserve"> to send data from accelerometer or A/D converter. Therefore,</w:t>
      </w:r>
      <w:r w:rsidR="00D06E7E">
        <w:t xml:space="preserve"> simple</w:t>
      </w:r>
      <w:r>
        <w:t xml:space="preserve"> custom service</w:t>
      </w:r>
      <w:r w:rsidR="00594E0E">
        <w:t>s</w:t>
      </w:r>
      <w:r w:rsidR="008441D6">
        <w:t xml:space="preserve"> are made.</w:t>
      </w:r>
      <w:r>
        <w:t xml:space="preserve"> </w:t>
      </w:r>
    </w:p>
    <w:p w:rsidR="005E3262" w:rsidRDefault="0005395A" w:rsidP="005E3262">
      <w:pPr>
        <w:keepNext/>
        <w:jc w:val="center"/>
      </w:pPr>
      <w:r>
        <w:rPr>
          <w:noProof/>
          <w:lang w:val="nb-NO" w:eastAsia="nb-NO"/>
        </w:rPr>
        <w:lastRenderedPageBreak/>
        <w:drawing>
          <wp:inline distT="0" distB="0" distL="0" distR="0" wp14:anchorId="3881F04B" wp14:editId="1BAAC646">
            <wp:extent cx="5760720" cy="320802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208020"/>
                    </a:xfrm>
                    <a:prstGeom prst="rect">
                      <a:avLst/>
                    </a:prstGeom>
                  </pic:spPr>
                </pic:pic>
              </a:graphicData>
            </a:graphic>
          </wp:inline>
        </w:drawing>
      </w:r>
    </w:p>
    <w:p w:rsidR="00121131" w:rsidRDefault="005E3262" w:rsidP="00203692">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31</w:t>
      </w:r>
      <w:r w:rsidR="001D7C01">
        <w:rPr>
          <w:noProof/>
        </w:rPr>
        <w:fldChar w:fldCharType="end"/>
      </w:r>
      <w:r>
        <w:t>: BLE services</w:t>
      </w:r>
      <w:r w:rsidR="00EF2461">
        <w:t xml:space="preserve"> for per</w:t>
      </w:r>
      <w:r w:rsidR="0055512E">
        <w:t>ipheral</w:t>
      </w:r>
    </w:p>
    <w:p w:rsidR="003F68B8" w:rsidRDefault="003F68B8" w:rsidP="0078704D">
      <w:pPr>
        <w:pStyle w:val="Heading3"/>
      </w:pPr>
      <w:r>
        <w:t>Configuration</w:t>
      </w:r>
    </w:p>
    <w:p w:rsidR="007F714F" w:rsidRDefault="00AF6651" w:rsidP="007F714F">
      <w:r>
        <w:t>It is possible to configure the peripheral</w:t>
      </w:r>
      <w:r w:rsidR="002E70EE">
        <w:t xml:space="preserve"> to </w:t>
      </w:r>
      <w:r w:rsidR="00CF6189">
        <w:t xml:space="preserve">only </w:t>
      </w:r>
      <w:r w:rsidR="002E70EE">
        <w:t xml:space="preserve">use some drivers or disable the </w:t>
      </w:r>
      <w:r w:rsidR="007A12B1">
        <w:t xml:space="preserve">Bluetooth. The </w:t>
      </w:r>
      <w:r w:rsidR="004426FA">
        <w:t xml:space="preserve">configuration </w:t>
      </w:r>
      <w:r w:rsidR="0080649B">
        <w:t>possible are</w:t>
      </w:r>
      <w:r w:rsidR="004426FA">
        <w:t>:</w:t>
      </w:r>
    </w:p>
    <w:p w:rsidR="00C24B17" w:rsidRDefault="005F6CC9" w:rsidP="00C24B17">
      <w:pPr>
        <w:pStyle w:val="ListParagraph"/>
        <w:numPr>
          <w:ilvl w:val="0"/>
          <w:numId w:val="1"/>
        </w:numPr>
      </w:pPr>
      <w:r w:rsidRPr="00B2277C">
        <w:rPr>
          <w:b/>
        </w:rPr>
        <w:t>Enable/Disable</w:t>
      </w:r>
      <w:r>
        <w:t xml:space="preserve"> the Bluetooth</w:t>
      </w:r>
    </w:p>
    <w:p w:rsidR="00426967" w:rsidRDefault="00426967" w:rsidP="00357C91">
      <w:pPr>
        <w:pStyle w:val="ListParagraph"/>
        <w:numPr>
          <w:ilvl w:val="0"/>
          <w:numId w:val="1"/>
        </w:numPr>
      </w:pPr>
      <w:r w:rsidRPr="00625D3B">
        <w:rPr>
          <w:b/>
        </w:rPr>
        <w:t>Set</w:t>
      </w:r>
      <w:r>
        <w:t xml:space="preserve"> the Advertisement Interval</w:t>
      </w:r>
    </w:p>
    <w:p w:rsidR="005F6CC9" w:rsidRDefault="005F6CC9" w:rsidP="00C24B17">
      <w:pPr>
        <w:pStyle w:val="ListParagraph"/>
        <w:numPr>
          <w:ilvl w:val="0"/>
          <w:numId w:val="1"/>
        </w:numPr>
      </w:pPr>
      <w:r w:rsidRPr="00625D3B">
        <w:rPr>
          <w:b/>
        </w:rPr>
        <w:t>Enable/Disable</w:t>
      </w:r>
      <w:r>
        <w:t xml:space="preserve"> the ACC</w:t>
      </w:r>
    </w:p>
    <w:p w:rsidR="00990C3E" w:rsidRDefault="00990C3E" w:rsidP="00F761D0">
      <w:pPr>
        <w:pStyle w:val="ListParagraph"/>
        <w:numPr>
          <w:ilvl w:val="0"/>
          <w:numId w:val="1"/>
        </w:numPr>
      </w:pPr>
      <w:r w:rsidRPr="00AD0C3D">
        <w:rPr>
          <w:b/>
        </w:rPr>
        <w:t>Set</w:t>
      </w:r>
      <w:r>
        <w:t xml:space="preserve"> the data rate of the ACC</w:t>
      </w:r>
    </w:p>
    <w:p w:rsidR="005F6CC9" w:rsidRDefault="005F6CC9" w:rsidP="005F6CC9">
      <w:pPr>
        <w:pStyle w:val="ListParagraph"/>
        <w:numPr>
          <w:ilvl w:val="0"/>
          <w:numId w:val="1"/>
        </w:numPr>
      </w:pPr>
      <w:r w:rsidRPr="00AD0C3D">
        <w:rPr>
          <w:b/>
        </w:rPr>
        <w:t>Enable/Disable</w:t>
      </w:r>
      <w:r>
        <w:t xml:space="preserve"> the ADC</w:t>
      </w:r>
    </w:p>
    <w:p w:rsidR="009024A6" w:rsidRDefault="009024A6" w:rsidP="00F761D0">
      <w:pPr>
        <w:pStyle w:val="ListParagraph"/>
        <w:numPr>
          <w:ilvl w:val="0"/>
          <w:numId w:val="1"/>
        </w:numPr>
      </w:pPr>
      <w:r w:rsidRPr="00C21C2E">
        <w:rPr>
          <w:b/>
        </w:rPr>
        <w:t>Set</w:t>
      </w:r>
      <w:r>
        <w:t xml:space="preserve"> the data rate of the ADC</w:t>
      </w:r>
    </w:p>
    <w:p w:rsidR="005F6CC9" w:rsidRDefault="005F6CC9" w:rsidP="005F6CC9">
      <w:pPr>
        <w:pStyle w:val="ListParagraph"/>
        <w:numPr>
          <w:ilvl w:val="0"/>
          <w:numId w:val="1"/>
        </w:numPr>
      </w:pPr>
      <w:r w:rsidRPr="00C21C2E">
        <w:rPr>
          <w:b/>
        </w:rPr>
        <w:t>Enable/Disable</w:t>
      </w:r>
      <w:r>
        <w:t xml:space="preserve"> the SWG</w:t>
      </w:r>
    </w:p>
    <w:p w:rsidR="00072D22" w:rsidRDefault="00072D22" w:rsidP="005F6CC9">
      <w:pPr>
        <w:pStyle w:val="ListParagraph"/>
        <w:numPr>
          <w:ilvl w:val="0"/>
          <w:numId w:val="1"/>
        </w:numPr>
      </w:pPr>
      <w:r w:rsidRPr="00DD1FE8">
        <w:rPr>
          <w:b/>
        </w:rPr>
        <w:t>Set</w:t>
      </w:r>
      <w:r>
        <w:t xml:space="preserve"> the interval between each interrupt frequency</w:t>
      </w:r>
    </w:p>
    <w:p w:rsidR="003463C9" w:rsidRDefault="003463C9" w:rsidP="00B71FB6">
      <w:pPr>
        <w:pStyle w:val="ListParagraph"/>
        <w:numPr>
          <w:ilvl w:val="0"/>
          <w:numId w:val="1"/>
        </w:numPr>
      </w:pPr>
      <w:r w:rsidRPr="002A47FA">
        <w:rPr>
          <w:b/>
        </w:rPr>
        <w:t>E</w:t>
      </w:r>
      <w:r w:rsidR="00B71FB6" w:rsidRPr="002A47FA">
        <w:rPr>
          <w:b/>
        </w:rPr>
        <w:t>nable/Disable</w:t>
      </w:r>
      <w:r w:rsidR="00B71FB6">
        <w:t xml:space="preserve"> the software timer</w:t>
      </w:r>
    </w:p>
    <w:p w:rsidR="00064977" w:rsidRPr="007F714F" w:rsidRDefault="00064977" w:rsidP="000E5478">
      <w:pPr>
        <w:pStyle w:val="ListParagraph"/>
        <w:numPr>
          <w:ilvl w:val="0"/>
          <w:numId w:val="1"/>
        </w:numPr>
      </w:pPr>
      <w:r w:rsidRPr="00B2277C">
        <w:rPr>
          <w:b/>
        </w:rPr>
        <w:t>Set</w:t>
      </w:r>
      <w:r>
        <w:t xml:space="preserve"> the interval </w:t>
      </w:r>
      <w:r w:rsidR="000E5478">
        <w:t>of the software timer</w:t>
      </w:r>
    </w:p>
    <w:p w:rsidR="00750BBA" w:rsidRDefault="00750BBA" w:rsidP="00F73E02">
      <w:pPr>
        <w:pStyle w:val="Heading2"/>
      </w:pPr>
      <w:r>
        <w:t xml:space="preserve">Application </w:t>
      </w:r>
      <w:r w:rsidR="00FF419E">
        <w:t>Central</w:t>
      </w:r>
    </w:p>
    <w:p w:rsidR="00C1518D" w:rsidRDefault="00323695" w:rsidP="00F67895">
      <w:r>
        <w:t xml:space="preserve">The central receives the data </w:t>
      </w:r>
      <w:r w:rsidR="00582B95">
        <w:t xml:space="preserve">from </w:t>
      </w:r>
      <w:r>
        <w:t>peripherals</w:t>
      </w:r>
      <w:r w:rsidR="00F67895">
        <w:t xml:space="preserve">. </w:t>
      </w:r>
      <w:r w:rsidR="00D4387F">
        <w:t xml:space="preserve">To create the peripherals communicating with the central, </w:t>
      </w:r>
      <w:r w:rsidR="00C3180A">
        <w:t>i</w:t>
      </w:r>
      <w:r w:rsidR="00D828B5">
        <w:t xml:space="preserve">t is not relevant to </w:t>
      </w:r>
      <w:r w:rsidR="00ED6377">
        <w:t>use the exte</w:t>
      </w:r>
      <w:r w:rsidR="009D20DE">
        <w:t xml:space="preserve">nsion boards </w:t>
      </w:r>
      <w:r w:rsidR="00760ACB">
        <w:t xml:space="preserve">created </w:t>
      </w:r>
      <w:r w:rsidR="009D20DE">
        <w:t>with</w:t>
      </w:r>
      <w:r w:rsidR="00A94812">
        <w:t xml:space="preserve"> several</w:t>
      </w:r>
      <w:r w:rsidR="007678B6">
        <w:t xml:space="preserve"> the peripherals. More, the</w:t>
      </w:r>
      <w:r w:rsidR="00C1518D">
        <w:t xml:space="preserve"> nRF52840 Development Kit is in limited </w:t>
      </w:r>
      <w:r w:rsidR="00BB256A">
        <w:t>quantit</w:t>
      </w:r>
      <w:r w:rsidR="00AA0B6E">
        <w:t>y. He</w:t>
      </w:r>
      <w:r w:rsidR="005041F6">
        <w:t>nce, an application peripheral is developed on nRF52832 Development Kit</w:t>
      </w:r>
      <w:r w:rsidR="008A7696">
        <w:t xml:space="preserve"> using SoftDevice S132</w:t>
      </w:r>
      <w:r w:rsidR="005041F6">
        <w:t xml:space="preserve"> </w:t>
      </w:r>
      <w:r w:rsidR="005B7130">
        <w:t>to emulate values.</w:t>
      </w:r>
    </w:p>
    <w:p w:rsidR="00C35C8A" w:rsidRDefault="0007122F" w:rsidP="0037596F">
      <w:pPr>
        <w:pStyle w:val="Heading3"/>
      </w:pPr>
      <w:r>
        <w:t>E-Peripheral</w:t>
      </w:r>
    </w:p>
    <w:p w:rsidR="00A270EC" w:rsidRDefault="00A270EC" w:rsidP="00A270EC">
      <w:r w:rsidRPr="00CC599F">
        <w:t>The application is called E-Per</w:t>
      </w:r>
      <w:r w:rsidR="00CC599F">
        <w:t>i</w:t>
      </w:r>
      <w:r w:rsidR="005D6417">
        <w:t>pheral for Emulated Peripheral.</w:t>
      </w:r>
      <w:r w:rsidR="00811782">
        <w:t xml:space="preserve"> This application </w:t>
      </w:r>
      <w:r w:rsidR="00623C6C">
        <w:t>performs</w:t>
      </w:r>
      <w:r w:rsidR="00EC30FF">
        <w:t xml:space="preserve"> the same task</w:t>
      </w:r>
      <w:r w:rsidR="000729C9">
        <w:t>s</w:t>
      </w:r>
      <w:r w:rsidR="00EC30FF">
        <w:t xml:space="preserve"> than the peripheral developed above.</w:t>
      </w:r>
      <w:r w:rsidR="005D6417">
        <w:t xml:space="preserve"> </w:t>
      </w:r>
      <w:r>
        <w:t xml:space="preserve">The </w:t>
      </w:r>
      <w:r w:rsidR="004A1399">
        <w:t>E-P</w:t>
      </w:r>
      <w:r>
        <w:t xml:space="preserve">eripheral is separated in </w:t>
      </w:r>
      <w:r w:rsidR="0013017F">
        <w:t>three</w:t>
      </w:r>
      <w:r>
        <w:t xml:space="preserve"> </w:t>
      </w:r>
      <w:r w:rsidRPr="0095317D">
        <w:rPr>
          <w:b/>
        </w:rPr>
        <w:t>threads</w:t>
      </w:r>
      <w:r>
        <w:t>, each thread pop</w:t>
      </w:r>
      <w:r w:rsidR="00062143">
        <w:t>s</w:t>
      </w:r>
      <w:r>
        <w:t xml:space="preserve"> </w:t>
      </w:r>
      <w:r w:rsidR="003A406C">
        <w:t xml:space="preserve">events </w:t>
      </w:r>
      <w:r>
        <w:t>from a different event queue</w:t>
      </w:r>
      <w:r w:rsidR="003A406C">
        <w:t>s</w:t>
      </w:r>
      <w:r>
        <w:t>:</w:t>
      </w:r>
    </w:p>
    <w:p w:rsidR="00A270EC" w:rsidRDefault="00A270EC" w:rsidP="00A270EC">
      <w:pPr>
        <w:pStyle w:val="ListParagraph"/>
        <w:numPr>
          <w:ilvl w:val="0"/>
          <w:numId w:val="1"/>
        </w:numPr>
      </w:pPr>
      <w:r w:rsidRPr="003245C4">
        <w:rPr>
          <w:b/>
        </w:rPr>
        <w:t>BLE thread</w:t>
      </w:r>
      <w:r>
        <w:t xml:space="preserve">, </w:t>
      </w:r>
      <w:r w:rsidR="00742835">
        <w:t xml:space="preserve">which </w:t>
      </w:r>
      <w:r>
        <w:t>disable</w:t>
      </w:r>
      <w:r w:rsidR="00742835">
        <w:t>s</w:t>
      </w:r>
      <w:r>
        <w:t xml:space="preserve"> the </w:t>
      </w:r>
      <w:r w:rsidR="009A7199">
        <w:t xml:space="preserve">emulated </w:t>
      </w:r>
      <w:r>
        <w:t>driver</w:t>
      </w:r>
      <w:r w:rsidR="009A7199">
        <w:t>s</w:t>
      </w:r>
      <w:r>
        <w:t xml:space="preserve"> when the central is disconnected</w:t>
      </w:r>
    </w:p>
    <w:p w:rsidR="00810E07" w:rsidRDefault="00A270EC" w:rsidP="00090DE0">
      <w:pPr>
        <w:pStyle w:val="ListParagraph"/>
        <w:numPr>
          <w:ilvl w:val="0"/>
          <w:numId w:val="1"/>
        </w:numPr>
      </w:pPr>
      <w:r w:rsidRPr="0034319A">
        <w:rPr>
          <w:b/>
        </w:rPr>
        <w:t>ACC thread</w:t>
      </w:r>
      <w:r>
        <w:t xml:space="preserve">, </w:t>
      </w:r>
      <w:r w:rsidR="00C86F2B">
        <w:t>which notifies</w:t>
      </w:r>
      <w:r>
        <w:t xml:space="preserve"> the central</w:t>
      </w:r>
      <w:r w:rsidR="0034319A">
        <w:t xml:space="preserve"> with emulate</w:t>
      </w:r>
      <w:r w:rsidR="00810E07">
        <w:t>d</w:t>
      </w:r>
      <w:r w:rsidR="0034319A">
        <w:t xml:space="preserve"> value</w:t>
      </w:r>
      <w:r w:rsidR="00810E07">
        <w:t>s</w:t>
      </w:r>
    </w:p>
    <w:p w:rsidR="00A270EC" w:rsidRDefault="00A270EC" w:rsidP="00090DE0">
      <w:pPr>
        <w:pStyle w:val="ListParagraph"/>
        <w:numPr>
          <w:ilvl w:val="0"/>
          <w:numId w:val="1"/>
        </w:numPr>
      </w:pPr>
      <w:r w:rsidRPr="0034319A">
        <w:rPr>
          <w:b/>
        </w:rPr>
        <w:t>ADC thread</w:t>
      </w:r>
      <w:r>
        <w:t xml:space="preserve">, </w:t>
      </w:r>
      <w:r w:rsidR="00C86F2B">
        <w:t>which notifies</w:t>
      </w:r>
      <w:r>
        <w:t xml:space="preserve"> the central </w:t>
      </w:r>
      <w:r w:rsidR="00810E07">
        <w:t>with emulated</w:t>
      </w:r>
      <w:r>
        <w:t xml:space="preserve"> values </w:t>
      </w:r>
    </w:p>
    <w:p w:rsidR="00A270EC" w:rsidRDefault="00A270EC" w:rsidP="00A270EC">
      <w:r>
        <w:lastRenderedPageBreak/>
        <w:t>Then, various elements pushed events within the event queue:</w:t>
      </w:r>
    </w:p>
    <w:p w:rsidR="00BA03C0" w:rsidRPr="00A94F67" w:rsidRDefault="00BA03C0" w:rsidP="00BA03C0">
      <w:pPr>
        <w:pStyle w:val="ListParagraph"/>
        <w:numPr>
          <w:ilvl w:val="0"/>
          <w:numId w:val="1"/>
        </w:numPr>
        <w:rPr>
          <w:b/>
        </w:rPr>
      </w:pPr>
      <w:r w:rsidRPr="00A94F67">
        <w:rPr>
          <w:b/>
        </w:rPr>
        <w:t>BLE</w:t>
      </w:r>
      <w:r>
        <w:t xml:space="preserve">, events </w:t>
      </w:r>
      <w:r w:rsidR="0064583E">
        <w:t>when</w:t>
      </w:r>
      <w:r>
        <w:t xml:space="preserve"> device is connected or disconnected</w:t>
      </w:r>
    </w:p>
    <w:p w:rsidR="00BA03C0" w:rsidRDefault="00BA03C0" w:rsidP="00BA03C0">
      <w:pPr>
        <w:pStyle w:val="ListParagraph"/>
        <w:numPr>
          <w:ilvl w:val="0"/>
          <w:numId w:val="1"/>
        </w:numPr>
      </w:pPr>
      <w:r w:rsidRPr="00A94F67">
        <w:rPr>
          <w:b/>
        </w:rPr>
        <w:t xml:space="preserve">ACC </w:t>
      </w:r>
      <w:r w:rsidR="006178F6">
        <w:rPr>
          <w:b/>
        </w:rPr>
        <w:t>Timer Data</w:t>
      </w:r>
      <w:r>
        <w:t xml:space="preserve">, </w:t>
      </w:r>
      <w:r w:rsidR="00F51CDE">
        <w:t>event</w:t>
      </w:r>
      <w:r w:rsidR="00C01F3D">
        <w:t>s</w:t>
      </w:r>
      <w:r w:rsidR="00F51CDE">
        <w:t xml:space="preserve"> to emulate </w:t>
      </w:r>
      <w:r>
        <w:t>new samples ready</w:t>
      </w:r>
    </w:p>
    <w:p w:rsidR="00BA03C0" w:rsidRDefault="00BA03C0" w:rsidP="00BA03C0">
      <w:pPr>
        <w:pStyle w:val="ListParagraph"/>
        <w:numPr>
          <w:ilvl w:val="0"/>
          <w:numId w:val="1"/>
        </w:numPr>
      </w:pPr>
      <w:r w:rsidRPr="00A94F67">
        <w:rPr>
          <w:b/>
        </w:rPr>
        <w:t xml:space="preserve">ACC </w:t>
      </w:r>
      <w:r w:rsidR="006178F6">
        <w:rPr>
          <w:b/>
        </w:rPr>
        <w:t>Timer Click</w:t>
      </w:r>
      <w:r>
        <w:t>, event</w:t>
      </w:r>
      <w:r w:rsidR="00C01F3D">
        <w:t>s</w:t>
      </w:r>
      <w:r>
        <w:t xml:space="preserve"> </w:t>
      </w:r>
      <w:r w:rsidR="00F51CDE">
        <w:t>to emulate</w:t>
      </w:r>
      <w:r>
        <w:t xml:space="preserve"> clicks</w:t>
      </w:r>
    </w:p>
    <w:p w:rsidR="00BA03C0" w:rsidRDefault="00BA03C0" w:rsidP="00BA03C0">
      <w:pPr>
        <w:pStyle w:val="ListParagraph"/>
        <w:numPr>
          <w:ilvl w:val="0"/>
          <w:numId w:val="1"/>
        </w:numPr>
      </w:pPr>
      <w:r>
        <w:rPr>
          <w:b/>
        </w:rPr>
        <w:t xml:space="preserve">ACC </w:t>
      </w:r>
      <w:r w:rsidR="00E7119B">
        <w:rPr>
          <w:b/>
        </w:rPr>
        <w:t xml:space="preserve">Data </w:t>
      </w:r>
      <w:r>
        <w:rPr>
          <w:b/>
        </w:rPr>
        <w:t>Button</w:t>
      </w:r>
      <w:r>
        <w:t xml:space="preserve">, </w:t>
      </w:r>
      <w:r w:rsidR="00C01F3D">
        <w:t xml:space="preserve">events </w:t>
      </w:r>
      <w:r>
        <w:t xml:space="preserve">to enable or disable the </w:t>
      </w:r>
      <w:r w:rsidR="00F57D77">
        <w:t xml:space="preserve">ACC Timer Data </w:t>
      </w:r>
    </w:p>
    <w:p w:rsidR="00E7119B" w:rsidRDefault="00E7119B" w:rsidP="00F57D77">
      <w:pPr>
        <w:pStyle w:val="ListParagraph"/>
        <w:numPr>
          <w:ilvl w:val="0"/>
          <w:numId w:val="1"/>
        </w:numPr>
      </w:pPr>
      <w:r>
        <w:rPr>
          <w:b/>
        </w:rPr>
        <w:t xml:space="preserve">ACC </w:t>
      </w:r>
      <w:r w:rsidR="00A107B2">
        <w:rPr>
          <w:b/>
        </w:rPr>
        <w:t>Click</w:t>
      </w:r>
      <w:r>
        <w:rPr>
          <w:b/>
        </w:rPr>
        <w:t xml:space="preserve"> Button</w:t>
      </w:r>
      <w:r>
        <w:t xml:space="preserve">, </w:t>
      </w:r>
      <w:r w:rsidR="002B39C8">
        <w:t xml:space="preserve">events </w:t>
      </w:r>
      <w:r>
        <w:t xml:space="preserve">to enable or disable the </w:t>
      </w:r>
      <w:r w:rsidR="00F57D77">
        <w:t xml:space="preserve">ACC Timer </w:t>
      </w:r>
      <w:r w:rsidR="00B83A65">
        <w:t>Click</w:t>
      </w:r>
    </w:p>
    <w:p w:rsidR="00062942" w:rsidRDefault="00BA03C0" w:rsidP="00062942">
      <w:pPr>
        <w:pStyle w:val="ListParagraph"/>
        <w:numPr>
          <w:ilvl w:val="0"/>
          <w:numId w:val="1"/>
        </w:numPr>
      </w:pPr>
      <w:r w:rsidRPr="00A94F67">
        <w:rPr>
          <w:b/>
        </w:rPr>
        <w:t>ADC Timer</w:t>
      </w:r>
      <w:r>
        <w:t>, event</w:t>
      </w:r>
      <w:r w:rsidR="00E5310B">
        <w:t>s</w:t>
      </w:r>
      <w:r>
        <w:t xml:space="preserve"> </w:t>
      </w:r>
      <w:r w:rsidR="00607044">
        <w:t>to emulate</w:t>
      </w:r>
      <w:r>
        <w:t xml:space="preserve"> new value</w:t>
      </w:r>
      <w:r w:rsidR="00607044">
        <w:t>s</w:t>
      </w:r>
      <w:r>
        <w:t xml:space="preserve"> ready,</w:t>
      </w:r>
    </w:p>
    <w:p w:rsidR="00A30FE2" w:rsidRDefault="00BA03C0" w:rsidP="009305B6">
      <w:pPr>
        <w:pStyle w:val="ListParagraph"/>
        <w:numPr>
          <w:ilvl w:val="0"/>
          <w:numId w:val="1"/>
        </w:numPr>
      </w:pPr>
      <w:r w:rsidRPr="00062942">
        <w:rPr>
          <w:b/>
        </w:rPr>
        <w:t xml:space="preserve">ADC </w:t>
      </w:r>
      <w:r w:rsidR="00B93D42">
        <w:rPr>
          <w:b/>
        </w:rPr>
        <w:t xml:space="preserve">Data </w:t>
      </w:r>
      <w:r w:rsidRPr="00062942">
        <w:rPr>
          <w:b/>
        </w:rPr>
        <w:t>Button</w:t>
      </w:r>
      <w:r>
        <w:t xml:space="preserve">, </w:t>
      </w:r>
      <w:r w:rsidR="00E5310B">
        <w:t xml:space="preserve">events </w:t>
      </w:r>
      <w:r>
        <w:t xml:space="preserve">to enable or disable the </w:t>
      </w:r>
      <w:r w:rsidR="009B797D">
        <w:t>ADC Timer</w:t>
      </w:r>
    </w:p>
    <w:p w:rsidR="009305B6" w:rsidRDefault="009305B6" w:rsidP="009305B6">
      <w:r>
        <w:t xml:space="preserve">To indicate the state of the peripheral, two </w:t>
      </w:r>
      <w:r w:rsidR="00CD4140">
        <w:t>LED</w:t>
      </w:r>
      <w:r>
        <w:t>s are used:</w:t>
      </w:r>
    </w:p>
    <w:p w:rsidR="009305B6" w:rsidRDefault="00733941" w:rsidP="00733941">
      <w:pPr>
        <w:pStyle w:val="ListParagraph"/>
        <w:numPr>
          <w:ilvl w:val="0"/>
          <w:numId w:val="1"/>
        </w:numPr>
      </w:pPr>
      <w:r w:rsidRPr="00507EB2">
        <w:rPr>
          <w:b/>
        </w:rPr>
        <w:t>LED Started</w:t>
      </w:r>
      <w:r>
        <w:t>, which indicates when the application is running</w:t>
      </w:r>
    </w:p>
    <w:p w:rsidR="00395290" w:rsidRDefault="00733941" w:rsidP="006522CD">
      <w:pPr>
        <w:pStyle w:val="ListParagraph"/>
        <w:numPr>
          <w:ilvl w:val="0"/>
          <w:numId w:val="1"/>
        </w:numPr>
      </w:pPr>
      <w:r w:rsidRPr="00507EB2">
        <w:rPr>
          <w:b/>
        </w:rPr>
        <w:t>LED Connected</w:t>
      </w:r>
      <w:r>
        <w:t>, which indicates when the device is connected to the central</w:t>
      </w:r>
    </w:p>
    <w:p w:rsidR="00B41C29" w:rsidRDefault="00B41C29" w:rsidP="00B41C29"/>
    <w:p w:rsidR="00B41C29" w:rsidRDefault="00651FED" w:rsidP="00B41C29">
      <w:pPr>
        <w:keepNext/>
        <w:jc w:val="center"/>
      </w:pPr>
      <w:r>
        <w:rPr>
          <w:noProof/>
          <w:lang w:val="nb-NO" w:eastAsia="nb-NO"/>
        </w:rPr>
        <w:drawing>
          <wp:inline distT="0" distB="0" distL="0" distR="0" wp14:anchorId="773651A1" wp14:editId="4CFB11A3">
            <wp:extent cx="5760720" cy="302958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3029585"/>
                    </a:xfrm>
                    <a:prstGeom prst="rect">
                      <a:avLst/>
                    </a:prstGeom>
                  </pic:spPr>
                </pic:pic>
              </a:graphicData>
            </a:graphic>
          </wp:inline>
        </w:drawing>
      </w:r>
    </w:p>
    <w:p w:rsidR="00B41C29" w:rsidRPr="00BB6B0A" w:rsidRDefault="00B41C29" w:rsidP="00B41C29">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32</w:t>
      </w:r>
      <w:r w:rsidR="001D7C01">
        <w:rPr>
          <w:noProof/>
        </w:rPr>
        <w:fldChar w:fldCharType="end"/>
      </w:r>
      <w:r>
        <w:t xml:space="preserve">: </w:t>
      </w:r>
      <w:r w:rsidR="004861E4">
        <w:t>E-</w:t>
      </w:r>
      <w:r>
        <w:t>Per</w:t>
      </w:r>
      <w:r w:rsidR="004861E4">
        <w:t>i</w:t>
      </w:r>
      <w:r>
        <w:t>pheral application architecture</w:t>
      </w:r>
    </w:p>
    <w:p w:rsidR="00B41C29" w:rsidRDefault="00E73C61" w:rsidP="00B41C29">
      <w:pPr>
        <w:keepNext/>
        <w:jc w:val="center"/>
      </w:pPr>
      <w:r>
        <w:rPr>
          <w:noProof/>
          <w:lang w:val="nb-NO" w:eastAsia="nb-NO"/>
        </w:rPr>
        <w:lastRenderedPageBreak/>
        <w:drawing>
          <wp:inline distT="0" distB="0" distL="0" distR="0" wp14:anchorId="33FBA72C" wp14:editId="515C8B6D">
            <wp:extent cx="5760720" cy="38195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60720" cy="3819525"/>
                    </a:xfrm>
                    <a:prstGeom prst="rect">
                      <a:avLst/>
                    </a:prstGeom>
                  </pic:spPr>
                </pic:pic>
              </a:graphicData>
            </a:graphic>
          </wp:inline>
        </w:drawing>
      </w:r>
    </w:p>
    <w:p w:rsidR="00395290" w:rsidRPr="00740102" w:rsidRDefault="00B41C29" w:rsidP="00740102">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33</w:t>
      </w:r>
      <w:r w:rsidR="001D7C01">
        <w:rPr>
          <w:noProof/>
        </w:rPr>
        <w:fldChar w:fldCharType="end"/>
      </w:r>
      <w:r>
        <w:t xml:space="preserve">: Threads process of the </w:t>
      </w:r>
      <w:r w:rsidR="001F4501">
        <w:t>E-P</w:t>
      </w:r>
      <w:r>
        <w:t>eripheral application</w:t>
      </w:r>
    </w:p>
    <w:p w:rsidR="00395290" w:rsidRDefault="00A81BB1" w:rsidP="006522CD">
      <w:r>
        <w:t xml:space="preserve">The </w:t>
      </w:r>
      <w:r w:rsidR="00395290">
        <w:t xml:space="preserve">BLE services </w:t>
      </w:r>
      <w:r>
        <w:t xml:space="preserve">used are </w:t>
      </w:r>
      <w:r w:rsidR="00AB69C7">
        <w:t>the same</w:t>
      </w:r>
      <w:r>
        <w:t xml:space="preserve"> than the application </w:t>
      </w:r>
      <w:r w:rsidR="000649DD">
        <w:t>peripheral</w:t>
      </w:r>
      <w:r w:rsidR="00A3578C">
        <w:t xml:space="preserve"> developed for the measurements</w:t>
      </w:r>
      <w:r w:rsidR="004577EB">
        <w:t>.</w:t>
      </w:r>
    </w:p>
    <w:p w:rsidR="00ED08EA" w:rsidRDefault="00ED08EA" w:rsidP="00ED08EA">
      <w:pPr>
        <w:pStyle w:val="Heading4"/>
      </w:pPr>
      <w:r>
        <w:t>Configuration</w:t>
      </w:r>
    </w:p>
    <w:p w:rsidR="00A90DE8" w:rsidRDefault="00A90DE8" w:rsidP="00ED08EA">
      <w:r>
        <w:t>The configuration of the E-Peripheral allows to:</w:t>
      </w:r>
    </w:p>
    <w:p w:rsidR="00566800" w:rsidRDefault="00566800" w:rsidP="002C3A88">
      <w:pPr>
        <w:pStyle w:val="ListParagraph"/>
        <w:numPr>
          <w:ilvl w:val="0"/>
          <w:numId w:val="1"/>
        </w:numPr>
      </w:pPr>
      <w:r w:rsidRPr="00117276">
        <w:rPr>
          <w:b/>
        </w:rPr>
        <w:t>Set</w:t>
      </w:r>
      <w:r>
        <w:t xml:space="preserve"> the Advertisement Interval</w:t>
      </w:r>
    </w:p>
    <w:p w:rsidR="00B337AA" w:rsidRDefault="00B337AA" w:rsidP="00BC6D14">
      <w:pPr>
        <w:pStyle w:val="ListParagraph"/>
        <w:numPr>
          <w:ilvl w:val="0"/>
          <w:numId w:val="1"/>
        </w:numPr>
      </w:pPr>
      <w:r w:rsidRPr="00117276">
        <w:rPr>
          <w:b/>
        </w:rPr>
        <w:t>Set</w:t>
      </w:r>
      <w:r>
        <w:t xml:space="preserve"> the data rate of the </w:t>
      </w:r>
      <w:r w:rsidR="00CD5E50">
        <w:t xml:space="preserve">emulated </w:t>
      </w:r>
      <w:r>
        <w:t>ACC</w:t>
      </w:r>
    </w:p>
    <w:p w:rsidR="00ED08EA" w:rsidRPr="00740102" w:rsidRDefault="006952C1" w:rsidP="006522CD">
      <w:pPr>
        <w:pStyle w:val="ListParagraph"/>
        <w:numPr>
          <w:ilvl w:val="0"/>
          <w:numId w:val="1"/>
        </w:numPr>
      </w:pPr>
      <w:r w:rsidRPr="00117276">
        <w:rPr>
          <w:b/>
        </w:rPr>
        <w:t>Set</w:t>
      </w:r>
      <w:r>
        <w:t xml:space="preserve"> the data rate of the </w:t>
      </w:r>
      <w:r w:rsidR="00CD5E50">
        <w:t xml:space="preserve">emulated </w:t>
      </w:r>
      <w:r>
        <w:t>ADC</w:t>
      </w:r>
    </w:p>
    <w:p w:rsidR="00387630" w:rsidRDefault="007661CA" w:rsidP="00387630">
      <w:pPr>
        <w:pStyle w:val="Heading3"/>
      </w:pPr>
      <w:r>
        <w:t>Central</w:t>
      </w:r>
    </w:p>
    <w:p w:rsidR="005B6CB6" w:rsidRDefault="00DB288B" w:rsidP="005B6CB6">
      <w:r>
        <w:t>The Central</w:t>
      </w:r>
      <w:r w:rsidR="003D61E1">
        <w:t xml:space="preserve"> search</w:t>
      </w:r>
      <w:r>
        <w:t>es</w:t>
      </w:r>
      <w:r w:rsidR="003D61E1">
        <w:t xml:space="preserve"> all the E-Peripherals by them name. </w:t>
      </w:r>
      <w:r w:rsidR="00EB6F8D">
        <w:t xml:space="preserve">Then, </w:t>
      </w:r>
      <w:r w:rsidR="007515C6">
        <w:t xml:space="preserve">it </w:t>
      </w:r>
      <w:r w:rsidR="008E31C3">
        <w:t xml:space="preserve">performs </w:t>
      </w:r>
      <w:r w:rsidR="005117DA">
        <w:t>the services</w:t>
      </w:r>
      <w:r w:rsidR="008E31C3">
        <w:t xml:space="preserve"> discovery</w:t>
      </w:r>
      <w:r w:rsidR="00103E64">
        <w:t xml:space="preserve"> to find</w:t>
      </w:r>
      <w:r w:rsidR="005117DA">
        <w:t xml:space="preserve"> </w:t>
      </w:r>
      <w:r w:rsidR="009400A1">
        <w:t>the service</w:t>
      </w:r>
      <w:r w:rsidR="0013135D">
        <w:t>s</w:t>
      </w:r>
      <w:r w:rsidR="005117DA">
        <w:t xml:space="preserve"> ACC </w:t>
      </w:r>
      <w:r w:rsidR="005075E2">
        <w:t xml:space="preserve">and </w:t>
      </w:r>
      <w:r w:rsidR="005117DA">
        <w:t xml:space="preserve">ADC. </w:t>
      </w:r>
      <w:r w:rsidR="005B6CB6">
        <w:t xml:space="preserve">The </w:t>
      </w:r>
      <w:r w:rsidR="00F16F13">
        <w:t xml:space="preserve">Central </w:t>
      </w:r>
      <w:r w:rsidR="005B6CB6">
        <w:t xml:space="preserve">is separated in </w:t>
      </w:r>
      <w:r w:rsidR="00E41182">
        <w:t>two</w:t>
      </w:r>
      <w:r w:rsidR="005B6CB6">
        <w:t xml:space="preserve"> </w:t>
      </w:r>
      <w:r w:rsidR="005B6CB6" w:rsidRPr="0095317D">
        <w:rPr>
          <w:b/>
        </w:rPr>
        <w:t>threads</w:t>
      </w:r>
      <w:r w:rsidR="005B6CB6">
        <w:t>, each thread pop from a different event queue:</w:t>
      </w:r>
    </w:p>
    <w:p w:rsidR="005B6CB6" w:rsidRDefault="005B6CB6" w:rsidP="005B6CB6">
      <w:pPr>
        <w:pStyle w:val="ListParagraph"/>
        <w:numPr>
          <w:ilvl w:val="0"/>
          <w:numId w:val="1"/>
        </w:numPr>
      </w:pPr>
      <w:r w:rsidRPr="003245C4">
        <w:rPr>
          <w:b/>
        </w:rPr>
        <w:t>BLE thread</w:t>
      </w:r>
      <w:r>
        <w:t xml:space="preserve">, </w:t>
      </w:r>
      <w:r w:rsidR="00006906">
        <w:t xml:space="preserve">which enables </w:t>
      </w:r>
      <w:r>
        <w:t xml:space="preserve">the </w:t>
      </w:r>
      <w:r w:rsidR="00B960FE">
        <w:t>notification of the connected peripheral</w:t>
      </w:r>
    </w:p>
    <w:p w:rsidR="00AA77DA" w:rsidRDefault="00AA77DA" w:rsidP="00AA77DA">
      <w:pPr>
        <w:pStyle w:val="ListParagraph"/>
        <w:numPr>
          <w:ilvl w:val="0"/>
          <w:numId w:val="1"/>
        </w:numPr>
      </w:pPr>
      <w:r w:rsidRPr="003245C4">
        <w:rPr>
          <w:b/>
        </w:rPr>
        <w:t>SWG thread</w:t>
      </w:r>
      <w:r>
        <w:t xml:space="preserve">, </w:t>
      </w:r>
      <w:r w:rsidR="00006906">
        <w:t xml:space="preserve">which </w:t>
      </w:r>
      <w:r>
        <w:t>increase</w:t>
      </w:r>
      <w:r w:rsidR="00006906">
        <w:t>s</w:t>
      </w:r>
      <w:r>
        <w:t xml:space="preserve"> the interrupt frequency</w:t>
      </w:r>
    </w:p>
    <w:p w:rsidR="005B6CB6" w:rsidRDefault="005B6CB6" w:rsidP="005B6CB6">
      <w:r>
        <w:t>Then, various elements pushed events within the event queue:</w:t>
      </w:r>
    </w:p>
    <w:p w:rsidR="005B6CB6" w:rsidRPr="00A94F67" w:rsidRDefault="005B6CB6" w:rsidP="005B6CB6">
      <w:pPr>
        <w:pStyle w:val="ListParagraph"/>
        <w:numPr>
          <w:ilvl w:val="0"/>
          <w:numId w:val="1"/>
        </w:numPr>
        <w:rPr>
          <w:b/>
        </w:rPr>
      </w:pPr>
      <w:r w:rsidRPr="00A94F67">
        <w:rPr>
          <w:b/>
        </w:rPr>
        <w:t>BLE</w:t>
      </w:r>
      <w:r>
        <w:t>, events when</w:t>
      </w:r>
      <w:r w:rsidR="00BC5142">
        <w:t xml:space="preserve"> device is connected,</w:t>
      </w:r>
      <w:r>
        <w:t xml:space="preserve"> disconnected</w:t>
      </w:r>
      <w:r w:rsidR="00BC5142">
        <w:t xml:space="preserve"> or the services discovery is fini</w:t>
      </w:r>
      <w:r w:rsidR="00C652C5">
        <w:t>s</w:t>
      </w:r>
      <w:r w:rsidR="00BC5142">
        <w:t>hed</w:t>
      </w:r>
    </w:p>
    <w:p w:rsidR="00911969" w:rsidRDefault="00911969" w:rsidP="00911969">
      <w:pPr>
        <w:pStyle w:val="ListParagraph"/>
        <w:numPr>
          <w:ilvl w:val="0"/>
          <w:numId w:val="1"/>
        </w:numPr>
      </w:pPr>
      <w:r w:rsidRPr="00A94F67">
        <w:rPr>
          <w:b/>
        </w:rPr>
        <w:t xml:space="preserve">SWG </w:t>
      </w:r>
      <w:r>
        <w:rPr>
          <w:b/>
        </w:rPr>
        <w:t>Button</w:t>
      </w:r>
      <w:r>
        <w:t>, event to increase the interrupt frequency</w:t>
      </w:r>
    </w:p>
    <w:p w:rsidR="00911969" w:rsidRDefault="00911969" w:rsidP="00911969">
      <w:pPr>
        <w:pStyle w:val="ListParagraph"/>
        <w:numPr>
          <w:ilvl w:val="0"/>
          <w:numId w:val="1"/>
        </w:numPr>
      </w:pPr>
      <w:r>
        <w:rPr>
          <w:b/>
        </w:rPr>
        <w:t>SWG Button</w:t>
      </w:r>
      <w:r>
        <w:t>, to enable or disable the driver</w:t>
      </w:r>
    </w:p>
    <w:p w:rsidR="004E0D95" w:rsidRDefault="004E0D95" w:rsidP="004E0D95">
      <w:r>
        <w:t>Another part of the application is used for the measurement:</w:t>
      </w:r>
    </w:p>
    <w:p w:rsidR="004E0D95" w:rsidRDefault="004E0D95" w:rsidP="004E0D95">
      <w:pPr>
        <w:pStyle w:val="ListParagraph"/>
        <w:numPr>
          <w:ilvl w:val="0"/>
          <w:numId w:val="1"/>
        </w:numPr>
      </w:pPr>
      <w:r w:rsidRPr="00C02ED3">
        <w:rPr>
          <w:b/>
        </w:rPr>
        <w:t>GPIO Interrupt</w:t>
      </w:r>
      <w:r>
        <w:t>, to measure the interrupt latency</w:t>
      </w:r>
    </w:p>
    <w:p w:rsidR="007E2DF1" w:rsidRDefault="004E0D95" w:rsidP="00DA55A9">
      <w:pPr>
        <w:pStyle w:val="ListParagraph"/>
        <w:numPr>
          <w:ilvl w:val="0"/>
          <w:numId w:val="1"/>
        </w:numPr>
      </w:pPr>
      <w:r w:rsidRPr="00C65B38">
        <w:rPr>
          <w:b/>
        </w:rPr>
        <w:t>Timer</w:t>
      </w:r>
      <w:r>
        <w:t xml:space="preserve">, to </w:t>
      </w:r>
      <w:r w:rsidR="000548B3">
        <w:t>perturb the GPIO interrupt</w:t>
      </w:r>
      <w:r w:rsidR="00304E99">
        <w:t>.</w:t>
      </w:r>
    </w:p>
    <w:p w:rsidR="00DA55A9" w:rsidRDefault="00DA55A9" w:rsidP="00DA55A9">
      <w:r>
        <w:lastRenderedPageBreak/>
        <w:t xml:space="preserve">The Last part of the application takes care of </w:t>
      </w:r>
      <w:r w:rsidR="00FA66D3">
        <w:t>calling the handler</w:t>
      </w:r>
      <w:r w:rsidR="00304043">
        <w:t xml:space="preserve"> </w:t>
      </w:r>
      <w:r w:rsidR="00095F8B">
        <w:t>n</w:t>
      </w:r>
      <w:r w:rsidR="00F03ED0">
        <w:t>otification</w:t>
      </w:r>
      <w:r w:rsidR="00FA66D3">
        <w:t>s</w:t>
      </w:r>
      <w:r w:rsidR="00F03ED0">
        <w:t xml:space="preserve"> from</w:t>
      </w:r>
      <w:r w:rsidR="00095F8B">
        <w:t xml:space="preserve"> peripheral</w:t>
      </w:r>
      <w:r w:rsidR="00F03ED0">
        <w:t>s</w:t>
      </w:r>
      <w:r w:rsidR="00095F8B">
        <w:t>:</w:t>
      </w:r>
    </w:p>
    <w:p w:rsidR="0032743E" w:rsidRPr="00A10966" w:rsidRDefault="008851EF" w:rsidP="0032743E">
      <w:pPr>
        <w:pStyle w:val="ListParagraph"/>
        <w:numPr>
          <w:ilvl w:val="0"/>
          <w:numId w:val="1"/>
        </w:numPr>
        <w:rPr>
          <w:b/>
        </w:rPr>
      </w:pPr>
      <w:r w:rsidRPr="00A10966">
        <w:rPr>
          <w:b/>
        </w:rPr>
        <w:t>ACC Data</w:t>
      </w:r>
    </w:p>
    <w:p w:rsidR="004B1315" w:rsidRPr="00A10966" w:rsidRDefault="004B1315" w:rsidP="0032743E">
      <w:pPr>
        <w:pStyle w:val="ListParagraph"/>
        <w:numPr>
          <w:ilvl w:val="0"/>
          <w:numId w:val="1"/>
        </w:numPr>
        <w:rPr>
          <w:b/>
        </w:rPr>
      </w:pPr>
      <w:r w:rsidRPr="00A10966">
        <w:rPr>
          <w:b/>
        </w:rPr>
        <w:t>ACC Click</w:t>
      </w:r>
    </w:p>
    <w:p w:rsidR="008774F3" w:rsidRPr="00A10966" w:rsidRDefault="008774F3" w:rsidP="0032743E">
      <w:pPr>
        <w:pStyle w:val="ListParagraph"/>
        <w:numPr>
          <w:ilvl w:val="0"/>
          <w:numId w:val="1"/>
        </w:numPr>
        <w:rPr>
          <w:b/>
        </w:rPr>
      </w:pPr>
      <w:r w:rsidRPr="00A10966">
        <w:rPr>
          <w:b/>
        </w:rPr>
        <w:t>ADC Data</w:t>
      </w:r>
    </w:p>
    <w:p w:rsidR="005B6CB6" w:rsidRDefault="00CD3607" w:rsidP="00700C39">
      <w:pPr>
        <w:jc w:val="center"/>
      </w:pPr>
      <w:r>
        <w:rPr>
          <w:noProof/>
          <w:lang w:val="nb-NO" w:eastAsia="nb-NO"/>
        </w:rPr>
        <w:drawing>
          <wp:inline distT="0" distB="0" distL="0" distR="0" wp14:anchorId="0E5BD816" wp14:editId="18D65AC3">
            <wp:extent cx="5760720" cy="2732405"/>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720" cy="2732405"/>
                    </a:xfrm>
                    <a:prstGeom prst="rect">
                      <a:avLst/>
                    </a:prstGeom>
                  </pic:spPr>
                </pic:pic>
              </a:graphicData>
            </a:graphic>
          </wp:inline>
        </w:drawing>
      </w:r>
    </w:p>
    <w:p w:rsidR="005B6CB6" w:rsidRPr="00BB6B0A" w:rsidRDefault="005B6CB6" w:rsidP="005B6CB6">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34</w:t>
      </w:r>
      <w:r w:rsidR="001D7C01">
        <w:rPr>
          <w:noProof/>
        </w:rPr>
        <w:fldChar w:fldCharType="end"/>
      </w:r>
      <w:r>
        <w:t xml:space="preserve">: </w:t>
      </w:r>
      <w:r w:rsidR="00D87A05">
        <w:t>Central</w:t>
      </w:r>
      <w:r w:rsidR="00A97765">
        <w:t xml:space="preserve"> </w:t>
      </w:r>
      <w:r>
        <w:t>application architecture</w:t>
      </w:r>
    </w:p>
    <w:p w:rsidR="005B6CB6" w:rsidRDefault="001500A8" w:rsidP="005B6CB6">
      <w:pPr>
        <w:keepNext/>
        <w:jc w:val="center"/>
      </w:pPr>
      <w:r>
        <w:rPr>
          <w:noProof/>
          <w:lang w:val="nb-NO" w:eastAsia="nb-NO"/>
        </w:rPr>
        <w:drawing>
          <wp:inline distT="0" distB="0" distL="0" distR="0" wp14:anchorId="04B3D51F" wp14:editId="6B1A6EB4">
            <wp:extent cx="5760720" cy="213042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2130425"/>
                    </a:xfrm>
                    <a:prstGeom prst="rect">
                      <a:avLst/>
                    </a:prstGeom>
                  </pic:spPr>
                </pic:pic>
              </a:graphicData>
            </a:graphic>
          </wp:inline>
        </w:drawing>
      </w:r>
    </w:p>
    <w:p w:rsidR="005B6CB6" w:rsidRPr="00740102" w:rsidRDefault="005B6CB6" w:rsidP="005B6CB6">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35</w:t>
      </w:r>
      <w:r w:rsidR="001D7C01">
        <w:rPr>
          <w:noProof/>
        </w:rPr>
        <w:fldChar w:fldCharType="end"/>
      </w:r>
      <w:r>
        <w:t xml:space="preserve">: Threads process of the </w:t>
      </w:r>
      <w:r w:rsidR="00AA017F">
        <w:t>Central</w:t>
      </w:r>
      <w:r w:rsidR="00DE6A6A">
        <w:t xml:space="preserve"> </w:t>
      </w:r>
      <w:r>
        <w:t>application</w:t>
      </w:r>
    </w:p>
    <w:p w:rsidR="00901153" w:rsidRDefault="00901153" w:rsidP="00901153">
      <w:pPr>
        <w:pStyle w:val="Heading4"/>
      </w:pPr>
      <w:r>
        <w:t>Configuration</w:t>
      </w:r>
    </w:p>
    <w:p w:rsidR="00AB2600" w:rsidRDefault="00AB2600" w:rsidP="00AB2600">
      <w:r>
        <w:t>It is possible to configure the peripheral to only use some drivers or disable the Bluetooth. The configuration allows to:</w:t>
      </w:r>
    </w:p>
    <w:p w:rsidR="00AB2600" w:rsidRDefault="00AB2600" w:rsidP="00AB2600">
      <w:pPr>
        <w:pStyle w:val="ListParagraph"/>
        <w:numPr>
          <w:ilvl w:val="0"/>
          <w:numId w:val="1"/>
        </w:numPr>
      </w:pPr>
      <w:r w:rsidRPr="00B8033D">
        <w:rPr>
          <w:b/>
        </w:rPr>
        <w:t>Enable/Disable</w:t>
      </w:r>
      <w:r>
        <w:t xml:space="preserve"> the Bluetooth</w:t>
      </w:r>
    </w:p>
    <w:p w:rsidR="00AB2600" w:rsidRDefault="00AB2600" w:rsidP="00AB2600">
      <w:pPr>
        <w:pStyle w:val="ListParagraph"/>
        <w:numPr>
          <w:ilvl w:val="0"/>
          <w:numId w:val="1"/>
        </w:numPr>
      </w:pPr>
      <w:r w:rsidRPr="00B8033D">
        <w:rPr>
          <w:b/>
        </w:rPr>
        <w:t>Set</w:t>
      </w:r>
      <w:r>
        <w:t xml:space="preserve"> the </w:t>
      </w:r>
      <w:r w:rsidR="00034946">
        <w:t xml:space="preserve">Scanning </w:t>
      </w:r>
      <w:r>
        <w:t>Interval</w:t>
      </w:r>
    </w:p>
    <w:p w:rsidR="00320005" w:rsidRDefault="00320005" w:rsidP="00AB2600">
      <w:pPr>
        <w:pStyle w:val="ListParagraph"/>
        <w:numPr>
          <w:ilvl w:val="0"/>
          <w:numId w:val="1"/>
        </w:numPr>
      </w:pPr>
      <w:r w:rsidRPr="00B8033D">
        <w:rPr>
          <w:b/>
        </w:rPr>
        <w:t>Set</w:t>
      </w:r>
      <w:r>
        <w:t xml:space="preserve"> the connection interval</w:t>
      </w:r>
    </w:p>
    <w:p w:rsidR="00AB2600" w:rsidRDefault="00AB2600" w:rsidP="00AB2600">
      <w:pPr>
        <w:pStyle w:val="ListParagraph"/>
        <w:numPr>
          <w:ilvl w:val="0"/>
          <w:numId w:val="1"/>
        </w:numPr>
      </w:pPr>
      <w:r w:rsidRPr="00B8033D">
        <w:rPr>
          <w:b/>
        </w:rPr>
        <w:t>Enable/Disable</w:t>
      </w:r>
      <w:r>
        <w:t xml:space="preserve"> the SWG</w:t>
      </w:r>
    </w:p>
    <w:p w:rsidR="00AB2600" w:rsidRDefault="00AB2600" w:rsidP="00AB2600">
      <w:pPr>
        <w:pStyle w:val="ListParagraph"/>
        <w:numPr>
          <w:ilvl w:val="0"/>
          <w:numId w:val="1"/>
        </w:numPr>
      </w:pPr>
      <w:r w:rsidRPr="00B8033D">
        <w:rPr>
          <w:b/>
        </w:rPr>
        <w:t>Set</w:t>
      </w:r>
      <w:r>
        <w:t xml:space="preserve"> the interval between each interrupt frequency</w:t>
      </w:r>
    </w:p>
    <w:p w:rsidR="00AB2600" w:rsidRDefault="00AB2600" w:rsidP="00AB2600">
      <w:pPr>
        <w:pStyle w:val="ListParagraph"/>
        <w:numPr>
          <w:ilvl w:val="0"/>
          <w:numId w:val="1"/>
        </w:numPr>
      </w:pPr>
      <w:r w:rsidRPr="00B8033D">
        <w:rPr>
          <w:b/>
        </w:rPr>
        <w:t>Enable/Disable</w:t>
      </w:r>
      <w:r>
        <w:t xml:space="preserve"> the software timer</w:t>
      </w:r>
    </w:p>
    <w:p w:rsidR="00901153" w:rsidRPr="00901153" w:rsidRDefault="00AB2600" w:rsidP="00901153">
      <w:pPr>
        <w:pStyle w:val="ListParagraph"/>
        <w:numPr>
          <w:ilvl w:val="0"/>
          <w:numId w:val="1"/>
        </w:numPr>
      </w:pPr>
      <w:r w:rsidRPr="00B8033D">
        <w:rPr>
          <w:b/>
        </w:rPr>
        <w:t>Set</w:t>
      </w:r>
      <w:r>
        <w:t xml:space="preserve"> the interval of the software timer</w:t>
      </w:r>
    </w:p>
    <w:p w:rsidR="00F32FFB" w:rsidRDefault="00F32FFB" w:rsidP="00F32FFB">
      <w:pPr>
        <w:pStyle w:val="Heading2"/>
      </w:pPr>
      <w:r>
        <w:lastRenderedPageBreak/>
        <w:t>Annexes</w:t>
      </w:r>
    </w:p>
    <w:p w:rsidR="00E73976" w:rsidRDefault="00E73976" w:rsidP="00E73976">
      <w:pPr>
        <w:pStyle w:val="ListParagraph"/>
        <w:numPr>
          <w:ilvl w:val="0"/>
          <w:numId w:val="1"/>
        </w:numPr>
      </w:pPr>
      <w:r>
        <w:t>Peripheral Application Map</w:t>
      </w:r>
      <w:r w:rsidR="00635798">
        <w:t>, buttons and leds</w:t>
      </w:r>
    </w:p>
    <w:p w:rsidR="00E73976" w:rsidRDefault="00E73976" w:rsidP="00E73976">
      <w:pPr>
        <w:pStyle w:val="ListParagraph"/>
        <w:numPr>
          <w:ilvl w:val="0"/>
          <w:numId w:val="1"/>
        </w:numPr>
      </w:pPr>
      <w:r>
        <w:t>E-Peripheral Application Map</w:t>
      </w:r>
      <w:r w:rsidR="00635798">
        <w:t>, buttons and leds</w:t>
      </w:r>
    </w:p>
    <w:p w:rsidR="00F31AB4" w:rsidRPr="00F31AB4" w:rsidRDefault="00E73976" w:rsidP="00E73976">
      <w:pPr>
        <w:pStyle w:val="ListParagraph"/>
        <w:numPr>
          <w:ilvl w:val="0"/>
          <w:numId w:val="1"/>
        </w:numPr>
      </w:pPr>
      <w:r>
        <w:t>Central Application Map</w:t>
      </w:r>
      <w:r w:rsidR="00635798">
        <w:t>, buttons and leds</w:t>
      </w:r>
    </w:p>
    <w:p w:rsidR="00F32FFB" w:rsidRDefault="00F32FFB" w:rsidP="00F32FFB">
      <w:pPr>
        <w:pStyle w:val="Heading2"/>
      </w:pPr>
      <w:r>
        <w:t>Sources</w:t>
      </w:r>
    </w:p>
    <w:p w:rsidR="00F32FFB" w:rsidRDefault="001D7C01" w:rsidP="000C00B9">
      <w:pPr>
        <w:spacing w:after="0"/>
      </w:pPr>
      <w:hyperlink r:id="rId83" w:history="1">
        <w:r w:rsidR="00F32FFB" w:rsidRPr="009E275A">
          <w:rPr>
            <w:rStyle w:val="Hyperlink"/>
          </w:rPr>
          <w:t>https://infocenter.nordicsemi.com/index.jsp</w:t>
        </w:r>
      </w:hyperlink>
    </w:p>
    <w:p w:rsidR="005A5477" w:rsidRDefault="001D7C01" w:rsidP="000C00B9">
      <w:pPr>
        <w:spacing w:after="0"/>
      </w:pPr>
      <w:hyperlink r:id="rId84" w:history="1">
        <w:r w:rsidR="005A5477" w:rsidRPr="00C02BD1">
          <w:rPr>
            <w:rStyle w:val="Hyperlink"/>
          </w:rPr>
          <w:t>https://nexus.zephyrproject.org/content/sites/site/org.zephyrproject.zephyr/dev/api/api.html</w:t>
        </w:r>
      </w:hyperlink>
    </w:p>
    <w:p w:rsidR="007E0E25" w:rsidRDefault="001D7C01" w:rsidP="00306173">
      <w:pPr>
        <w:spacing w:after="0"/>
      </w:pPr>
      <w:hyperlink r:id="rId85" w:history="1">
        <w:r w:rsidR="00F32FFB" w:rsidRPr="009E275A">
          <w:rPr>
            <w:rStyle w:val="Hyperlink"/>
          </w:rPr>
          <w:t>https://github.com/zephyrproject-rtos/zephyr</w:t>
        </w:r>
      </w:hyperlink>
    </w:p>
    <w:p w:rsidR="00306173" w:rsidRDefault="00306173" w:rsidP="00306173">
      <w:pPr>
        <w:spacing w:after="0"/>
      </w:pPr>
    </w:p>
    <w:p w:rsidR="00EF1D7D" w:rsidRDefault="00EF1D7D" w:rsidP="00EF1D7D">
      <w:pPr>
        <w:pStyle w:val="Heading1"/>
      </w:pPr>
      <w:r>
        <w:t>Measurements</w:t>
      </w:r>
    </w:p>
    <w:p w:rsidR="00EF1D7D" w:rsidRDefault="00276A5E" w:rsidP="00EF1D7D">
      <w:r w:rsidRPr="00C520D7">
        <w:t xml:space="preserve">The measurements </w:t>
      </w:r>
      <w:r w:rsidR="004010E0" w:rsidRPr="00C520D7">
        <w:t>determine</w:t>
      </w:r>
      <w:r w:rsidRPr="00C520D7">
        <w:t xml:space="preserve"> the behaviour of the system </w:t>
      </w:r>
      <w:r w:rsidR="00681232" w:rsidRPr="00C520D7">
        <w:t>in different condition</w:t>
      </w:r>
      <w:r w:rsidR="001D476D" w:rsidRPr="00C520D7">
        <w:t>.</w:t>
      </w:r>
      <w:r w:rsidR="001D476D">
        <w:rPr>
          <w:color w:val="FF0000"/>
        </w:rPr>
        <w:t xml:space="preserve"> </w:t>
      </w:r>
      <w:r>
        <w:t xml:space="preserve">The different elements analysed </w:t>
      </w:r>
      <w:r w:rsidR="00EF1D7D">
        <w:t>are:</w:t>
      </w:r>
    </w:p>
    <w:p w:rsidR="00EF1D7D" w:rsidRDefault="00EF1D7D" w:rsidP="00EF1D7D">
      <w:pPr>
        <w:pStyle w:val="ListParagraph"/>
        <w:numPr>
          <w:ilvl w:val="0"/>
          <w:numId w:val="1"/>
        </w:numPr>
      </w:pPr>
      <w:r>
        <w:t>Interrupt Latency</w:t>
      </w:r>
    </w:p>
    <w:p w:rsidR="00EF1D7D" w:rsidRDefault="00EF1D7D" w:rsidP="00EF1D7D">
      <w:pPr>
        <w:pStyle w:val="ListParagraph"/>
        <w:numPr>
          <w:ilvl w:val="0"/>
          <w:numId w:val="1"/>
        </w:numPr>
      </w:pPr>
      <w:r>
        <w:t>Power Consumption</w:t>
      </w:r>
    </w:p>
    <w:p w:rsidR="003B0117" w:rsidRPr="003B0117" w:rsidRDefault="004156A3" w:rsidP="003B0117">
      <w:pPr>
        <w:pStyle w:val="ListParagraph"/>
        <w:numPr>
          <w:ilvl w:val="0"/>
          <w:numId w:val="1"/>
        </w:numPr>
      </w:pPr>
      <w:r>
        <w:t xml:space="preserve">Bluetooth Low Energy </w:t>
      </w:r>
      <w:r w:rsidR="00892C27">
        <w:t>Behavio</w:t>
      </w:r>
      <w:r w:rsidR="003B0117">
        <w:t>u</w:t>
      </w:r>
      <w:r w:rsidR="00892C27">
        <w:t>r</w:t>
      </w:r>
    </w:p>
    <w:p w:rsidR="00EF1D7D" w:rsidRDefault="00EF1D7D" w:rsidP="003B0117">
      <w:r>
        <w:t>To perform the measurement, it is important that the code does not perturb the application in anyway. To limit the perturbation, the measurement code uses directly the registers of the nRF52840 without any libraries.</w:t>
      </w:r>
    </w:p>
    <w:p w:rsidR="00EF1D7D" w:rsidRPr="00F90496" w:rsidRDefault="00EF1D7D" w:rsidP="00EF1D7D">
      <w:pPr>
        <w:pStyle w:val="Heading2"/>
      </w:pPr>
      <w:r>
        <w:t>Interrupt Latency</w:t>
      </w:r>
    </w:p>
    <w:p w:rsidR="00EF1D7D" w:rsidRDefault="00EF1D7D" w:rsidP="00EF1D7D">
      <w:pPr>
        <w:pStyle w:val="Heading3"/>
      </w:pPr>
      <w:r>
        <w:t>Why</w:t>
      </w:r>
    </w:p>
    <w:p w:rsidR="00EF1D7D" w:rsidRDefault="00EF1D7D" w:rsidP="00EF1D7D">
      <w:r>
        <w:t>The interrupt latency represents the time it takes to the interruption to be serviced. As the response time of real-time systems is important, the interrupt latency determines the minimum interval between interruptions to correctly handle them. Hence, the interrupt latency must be as low as possible.</w:t>
      </w:r>
    </w:p>
    <w:p w:rsidR="00EF1D7D" w:rsidRPr="00691AAA" w:rsidRDefault="00EF1D7D" w:rsidP="00EF1D7D">
      <w:pPr>
        <w:rPr>
          <w:color w:val="FF0000"/>
        </w:rPr>
      </w:pPr>
      <w:r w:rsidRPr="00691AAA">
        <w:rPr>
          <w:color w:val="FF0000"/>
        </w:rPr>
        <w:t>There are two types of interrupts:</w:t>
      </w:r>
    </w:p>
    <w:p w:rsidR="00EF1D7D" w:rsidRPr="00691AAA" w:rsidRDefault="00EF1D7D" w:rsidP="00EF1D7D">
      <w:pPr>
        <w:pStyle w:val="ListParagraph"/>
        <w:numPr>
          <w:ilvl w:val="0"/>
          <w:numId w:val="1"/>
        </w:numPr>
        <w:rPr>
          <w:color w:val="FF0000"/>
        </w:rPr>
      </w:pPr>
      <w:r w:rsidRPr="00691AAA">
        <w:rPr>
          <w:b/>
          <w:color w:val="FF0000"/>
        </w:rPr>
        <w:t>Hardware</w:t>
      </w:r>
      <w:r w:rsidRPr="00691AAA">
        <w:rPr>
          <w:color w:val="FF0000"/>
        </w:rPr>
        <w:t>, interrupts are triggered by peripheral devices outside the microcontroller</w:t>
      </w:r>
    </w:p>
    <w:p w:rsidR="00EF1D7D" w:rsidRPr="00691AAA" w:rsidRDefault="00EF1D7D" w:rsidP="00EF1D7D">
      <w:pPr>
        <w:pStyle w:val="ListParagraph"/>
        <w:numPr>
          <w:ilvl w:val="0"/>
          <w:numId w:val="1"/>
        </w:numPr>
        <w:rPr>
          <w:color w:val="FF0000"/>
        </w:rPr>
      </w:pPr>
      <w:r w:rsidRPr="00691AAA">
        <w:rPr>
          <w:b/>
          <w:color w:val="FF0000"/>
        </w:rPr>
        <w:t>Software</w:t>
      </w:r>
      <w:r w:rsidRPr="00691AAA">
        <w:rPr>
          <w:color w:val="FF0000"/>
        </w:rPr>
        <w:t>, interrupts are an instruction which cause a switching context to an interrupt handler like a hardware interrupt.</w:t>
      </w:r>
    </w:p>
    <w:p w:rsidR="00EF1D7D" w:rsidRDefault="00EF1D7D" w:rsidP="00EF1D7D">
      <w:r w:rsidRPr="00691AAA">
        <w:rPr>
          <w:color w:val="FF0000"/>
        </w:rPr>
        <w:t xml:space="preserve">Both types of </w:t>
      </w:r>
      <w:r w:rsidR="001F7FC2" w:rsidRPr="001F7FC2">
        <w:t>The I</w:t>
      </w:r>
      <w:r>
        <w:t xml:space="preserve">nterrupts </w:t>
      </w:r>
      <w:r w:rsidR="001F7FC2">
        <w:t xml:space="preserve">latency </w:t>
      </w:r>
      <w:r>
        <w:t>have different sources that can contribute to the interrupt latency. The</w:t>
      </w:r>
      <w:r w:rsidR="00691AAA">
        <w:t xml:space="preserve">y </w:t>
      </w:r>
      <w:r>
        <w:t xml:space="preserve">come </w:t>
      </w:r>
      <w:r w:rsidR="00691AAA">
        <w:t xml:space="preserve">principally </w:t>
      </w:r>
      <w:r>
        <w:t>from RTOS:</w:t>
      </w:r>
    </w:p>
    <w:p w:rsidR="00EF1D7D" w:rsidRDefault="00EF1D7D" w:rsidP="00EF1D7D">
      <w:pPr>
        <w:pStyle w:val="ListParagraph"/>
        <w:numPr>
          <w:ilvl w:val="0"/>
          <w:numId w:val="1"/>
        </w:numPr>
      </w:pPr>
      <w:r>
        <w:t xml:space="preserve">When an RTOS disables interrupts while accessing critical OS data. </w:t>
      </w:r>
    </w:p>
    <w:p w:rsidR="00EF1D7D" w:rsidRDefault="00EF1D7D" w:rsidP="00EF1D7D">
      <w:pPr>
        <w:pStyle w:val="ListParagraph"/>
        <w:numPr>
          <w:ilvl w:val="0"/>
          <w:numId w:val="1"/>
        </w:numPr>
      </w:pPr>
      <w:r>
        <w:t xml:space="preserve">When the context, e.g. status registers, is saved and resorted before and after processing the interrupt. </w:t>
      </w:r>
    </w:p>
    <w:p w:rsidR="00EF1D7D" w:rsidRDefault="00EF1D7D" w:rsidP="00EF1D7D">
      <w:pPr>
        <w:pStyle w:val="ListParagraph"/>
        <w:numPr>
          <w:ilvl w:val="0"/>
          <w:numId w:val="1"/>
        </w:numPr>
      </w:pPr>
      <w:r>
        <w:t xml:space="preserve">When a context switch occurs to defer processing and to return to an RTOS task or threads. </w:t>
      </w:r>
    </w:p>
    <w:p w:rsidR="00EF1D7D" w:rsidRDefault="00EF1D7D" w:rsidP="00EF1D7D">
      <w:pPr>
        <w:pStyle w:val="ListParagraph"/>
        <w:numPr>
          <w:ilvl w:val="0"/>
          <w:numId w:val="1"/>
        </w:numPr>
      </w:pPr>
      <w:r>
        <w:t>When an ISR interact with an RTOS by making system call such as semaphore.</w:t>
      </w:r>
    </w:p>
    <w:p w:rsidR="00EF1D7D" w:rsidRDefault="00EF1D7D" w:rsidP="00EF1D7D">
      <w:r w:rsidRPr="00324B96">
        <w:t>However</w:t>
      </w:r>
      <w:r>
        <w:t xml:space="preserve">, the architecture of the CPU influences the interrupt latency as well. The interrupt latency of the CPU is constant and </w:t>
      </w:r>
      <w:r w:rsidR="00E70355">
        <w:t xml:space="preserve">generally </w:t>
      </w:r>
      <w:r w:rsidR="00CB7417">
        <w:t xml:space="preserve">specified by the manufacturer. It is called </w:t>
      </w:r>
      <w:r>
        <w:t>the interrupt entry</w:t>
      </w:r>
      <w:r w:rsidR="00D91C27">
        <w:t xml:space="preserve"> latency</w:t>
      </w:r>
      <w:r>
        <w:t>.</w:t>
      </w:r>
    </w:p>
    <w:p w:rsidR="00AD7875" w:rsidRDefault="00CF1C7C" w:rsidP="00EF1D7D">
      <w:r>
        <w:t>Here is the definition of interrupt entry</w:t>
      </w:r>
      <w:r w:rsidR="0098428F">
        <w:t xml:space="preserve"> latency</w:t>
      </w:r>
      <w:r>
        <w:t xml:space="preserve"> from </w:t>
      </w:r>
      <w:r w:rsidR="00E460E3" w:rsidRPr="00E460E3">
        <w:t>http://infocenter.arm.com/</w:t>
      </w:r>
      <w:r w:rsidR="007E1158">
        <w:t>:</w:t>
      </w:r>
    </w:p>
    <w:p w:rsidR="00EF1D7D" w:rsidRPr="00384141" w:rsidRDefault="00D924BA" w:rsidP="00EF1D7D">
      <w:pPr>
        <w:rPr>
          <w:i/>
          <w:sz w:val="20"/>
          <w:szCs w:val="20"/>
        </w:rPr>
      </w:pPr>
      <w:r w:rsidRPr="00384141">
        <w:rPr>
          <w:i/>
          <w:sz w:val="20"/>
          <w:szCs w:val="20"/>
        </w:rPr>
        <w:lastRenderedPageBreak/>
        <w:t>“</w:t>
      </w:r>
      <w:r w:rsidR="00A51112">
        <w:rPr>
          <w:i/>
          <w:sz w:val="20"/>
          <w:szCs w:val="20"/>
        </w:rPr>
        <w:t>T</w:t>
      </w:r>
      <w:r w:rsidRPr="00384141">
        <w:rPr>
          <w:i/>
          <w:sz w:val="20"/>
          <w:szCs w:val="20"/>
        </w:rPr>
        <w:t xml:space="preserve">he interrupt </w:t>
      </w:r>
      <w:r w:rsidR="001A58BB" w:rsidRPr="00384141">
        <w:rPr>
          <w:i/>
          <w:sz w:val="20"/>
          <w:szCs w:val="20"/>
        </w:rPr>
        <w:t>entry is</w:t>
      </w:r>
      <w:r w:rsidRPr="00384141">
        <w:rPr>
          <w:i/>
          <w:sz w:val="20"/>
          <w:szCs w:val="20"/>
        </w:rPr>
        <w:t xml:space="preserve"> </w:t>
      </w:r>
      <w:r w:rsidR="00EF1D7D" w:rsidRPr="00384141">
        <w:rPr>
          <w:i/>
          <w:sz w:val="20"/>
          <w:szCs w:val="20"/>
        </w:rPr>
        <w:t>the number of processor clock cycles between an interrupt signal arriving at the processor and the processor executing the first instruction of the interrupt handler.</w:t>
      </w:r>
      <w:r w:rsidRPr="00384141">
        <w:rPr>
          <w:i/>
          <w:sz w:val="20"/>
          <w:szCs w:val="20"/>
        </w:rPr>
        <w:t>”</w:t>
      </w:r>
    </w:p>
    <w:p w:rsidR="00EF1D7D" w:rsidRPr="00094576" w:rsidRDefault="00EF1D7D" w:rsidP="00EF1D7D">
      <w:r w:rsidRPr="00A81BA3">
        <w:t xml:space="preserve">The nRF52840 </w:t>
      </w:r>
      <w:r>
        <w:t>is built around a 32-bit ARM® Cortex™-M4F CPU. Its interrupt latency on entry is 12 cycles, plus a possible additional 17 cycles for Corte</w:t>
      </w:r>
      <w:r w:rsidR="00B96431">
        <w:t xml:space="preserve">x-M4 with Floating Point Unit. </w:t>
      </w:r>
      <w:r>
        <w:rPr>
          <w:rFonts w:eastAsiaTheme="minorEastAsia"/>
        </w:rPr>
        <w:t xml:space="preserve">The clock of the nRF52840 used is 64MHz, the interrupt </w:t>
      </w:r>
      <w:r w:rsidR="00C256C7">
        <w:rPr>
          <w:rFonts w:eastAsiaTheme="minorEastAsia"/>
        </w:rPr>
        <w:t>entry</w:t>
      </w:r>
      <w:r>
        <w:rPr>
          <w:rFonts w:eastAsiaTheme="minorEastAsia"/>
        </w:rPr>
        <w:t xml:space="preserve"> converted in time is:</w:t>
      </w:r>
    </w:p>
    <w:p w:rsidR="00EF1D7D" w:rsidRPr="009A7E56" w:rsidRDefault="00EF1D7D" w:rsidP="00EF1D7D">
      <w:pPr>
        <w:rPr>
          <w:rFonts w:eastAsiaTheme="minorEastAsia"/>
        </w:rPr>
      </w:pPr>
      <m:oMathPara>
        <m:oMath>
          <m:r>
            <w:rPr>
              <w:rFonts w:ascii="Cambria Math" w:hAnsi="Cambria Math"/>
            </w:rPr>
            <m:t>Interrupt Entry Latency=</m:t>
          </m:r>
          <m:f>
            <m:fPr>
              <m:ctrlPr>
                <w:rPr>
                  <w:rFonts w:ascii="Cambria Math" w:hAnsi="Cambria Math"/>
                  <w:i/>
                </w:rPr>
              </m:ctrlPr>
            </m:fPr>
            <m:num>
              <m:r>
                <w:rPr>
                  <w:rFonts w:ascii="Cambria Math" w:hAnsi="Cambria Math"/>
                </w:rPr>
                <m:t>1</m:t>
              </m:r>
            </m:num>
            <m:den>
              <m:r>
                <w:rPr>
                  <w:rFonts w:ascii="Cambria Math" w:hAnsi="Cambria Math"/>
                </w:rPr>
                <m:t>64MHz</m:t>
              </m:r>
            </m:den>
          </m:f>
          <m:r>
            <w:rPr>
              <w:rFonts w:ascii="Cambria Math" w:hAnsi="Cambria Math"/>
            </w:rPr>
            <m:t>∙(12+17)=453.125ns</m:t>
          </m:r>
        </m:oMath>
      </m:oMathPara>
    </w:p>
    <w:p w:rsidR="00CF2E5C" w:rsidRDefault="004A33AD" w:rsidP="00CF2E5C">
      <w:pPr>
        <w:keepNext/>
        <w:jc w:val="center"/>
      </w:pPr>
      <w:r>
        <w:rPr>
          <w:noProof/>
          <w:lang w:val="nb-NO" w:eastAsia="nb-NO"/>
        </w:rPr>
        <w:drawing>
          <wp:inline distT="0" distB="0" distL="0" distR="0" wp14:anchorId="6ED3A5BB" wp14:editId="6B214998">
            <wp:extent cx="4369477" cy="1869743"/>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90200" cy="1878610"/>
                    </a:xfrm>
                    <a:prstGeom prst="rect">
                      <a:avLst/>
                    </a:prstGeom>
                  </pic:spPr>
                </pic:pic>
              </a:graphicData>
            </a:graphic>
          </wp:inline>
        </w:drawing>
      </w:r>
    </w:p>
    <w:p w:rsidR="00EF1D7D" w:rsidRDefault="00CF2E5C" w:rsidP="00CF2E5C">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36</w:t>
      </w:r>
      <w:r w:rsidR="001D7C01">
        <w:rPr>
          <w:noProof/>
        </w:rPr>
        <w:fldChar w:fldCharType="end"/>
      </w:r>
      <w:r>
        <w:t>: Interrupt latency schema block</w:t>
      </w:r>
    </w:p>
    <w:p w:rsidR="00EF1D7D" w:rsidRDefault="00EF1D7D" w:rsidP="00EF1D7D">
      <w:pPr>
        <w:pStyle w:val="Heading3"/>
      </w:pPr>
      <w:r>
        <w:t>Expected Results</w:t>
      </w:r>
    </w:p>
    <w:p w:rsidR="00EF1D7D" w:rsidRDefault="00EF1D7D" w:rsidP="00EF1D7D">
      <w:pPr>
        <w:tabs>
          <w:tab w:val="left" w:pos="3293"/>
        </w:tabs>
      </w:pPr>
      <w:r>
        <w:t>First, the interrupt latency should not depend of the frequency of the interruptions. However, it could increase when several interrupts</w:t>
      </w:r>
      <w:r w:rsidR="00886BD1">
        <w:t xml:space="preserve"> and timers</w:t>
      </w:r>
      <w:r>
        <w:t xml:space="preserve"> occur in the same time.</w:t>
      </w:r>
    </w:p>
    <w:p w:rsidR="006078FD" w:rsidRDefault="00EE0D8B" w:rsidP="00EF1D7D">
      <w:pPr>
        <w:tabs>
          <w:tab w:val="left" w:pos="3293"/>
        </w:tabs>
      </w:pPr>
      <w:r>
        <w:t xml:space="preserve">Secondly, </w:t>
      </w:r>
      <w:r w:rsidR="002003F0">
        <w:t>a</w:t>
      </w:r>
      <w:r w:rsidR="006078FD">
        <w:t>s Zephyr is an RTOS</w:t>
      </w:r>
      <w:r w:rsidR="002003F0">
        <w:t>,</w:t>
      </w:r>
      <w:r w:rsidR="006078FD">
        <w:t xml:space="preserve"> the interrupt latency should be higher</w:t>
      </w:r>
      <w:r w:rsidR="00D4264C">
        <w:t xml:space="preserve"> and less constant</w:t>
      </w:r>
      <w:r w:rsidR="006078FD">
        <w:t xml:space="preserve"> </w:t>
      </w:r>
      <w:r w:rsidR="002003F0">
        <w:t xml:space="preserve">with Zephyr </w:t>
      </w:r>
      <w:r w:rsidR="006078FD">
        <w:t>than a Bare Metal sy</w:t>
      </w:r>
      <w:r w:rsidR="0033373F">
        <w:t xml:space="preserve">stem. </w:t>
      </w:r>
    </w:p>
    <w:p w:rsidR="00EF1D7D" w:rsidRDefault="00EF1D7D" w:rsidP="00EF1D7D">
      <w:pPr>
        <w:pStyle w:val="Heading3"/>
      </w:pPr>
      <w:r>
        <w:t>How</w:t>
      </w:r>
    </w:p>
    <w:p w:rsidR="00EF1D7D" w:rsidRDefault="00EF1D7D" w:rsidP="00EF1D7D">
      <w:r>
        <w:t xml:space="preserve">The easier way to measure the interrupt latency is to toggle a pin on a GPIO interface. Using the GPIO allows to not disturb the system and to have a slight error. However, it is important to measure this error. </w:t>
      </w:r>
    </w:p>
    <w:p w:rsidR="00241DE2" w:rsidRDefault="00241DE2" w:rsidP="00EF1D7D">
      <w:r>
        <w:t>An input pin on a GPIO interface generates the interrupt and another output pin is toggled in the ISR. Then, the interval between the two signals is measured.</w:t>
      </w:r>
    </w:p>
    <w:p w:rsidR="00EF1D7D" w:rsidRDefault="00EF1D7D" w:rsidP="00EF1D7D">
      <w:pPr>
        <w:pStyle w:val="ListParagraph"/>
        <w:keepNext/>
        <w:jc w:val="center"/>
      </w:pPr>
      <w:r>
        <w:rPr>
          <w:noProof/>
          <w:lang w:val="nb-NO" w:eastAsia="nb-NO"/>
        </w:rPr>
        <w:drawing>
          <wp:inline distT="0" distB="0" distL="0" distR="0" wp14:anchorId="26682E5A" wp14:editId="05C6ECB2">
            <wp:extent cx="2780199" cy="1378454"/>
            <wp:effectExtent l="0" t="0" r="127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7335" cy="1386950"/>
                    </a:xfrm>
                    <a:prstGeom prst="rect">
                      <a:avLst/>
                    </a:prstGeom>
                  </pic:spPr>
                </pic:pic>
              </a:graphicData>
            </a:graphic>
          </wp:inline>
        </w:drawing>
      </w:r>
    </w:p>
    <w:p w:rsidR="00EF1D7D" w:rsidRPr="00625661" w:rsidRDefault="00EF1D7D" w:rsidP="00EF1D7D">
      <w:pPr>
        <w:pStyle w:val="Caption"/>
        <w:jc w:val="center"/>
        <w:rPr>
          <w:b/>
          <w:color w:val="FF0000"/>
        </w:rPr>
      </w:pPr>
      <w:r>
        <w:t xml:space="preserve">Figure </w:t>
      </w:r>
      <w:r w:rsidR="001D7C01">
        <w:fldChar w:fldCharType="begin"/>
      </w:r>
      <w:r w:rsidR="001D7C01">
        <w:instrText xml:space="preserve"> SEQ Figure \* ARABIC </w:instrText>
      </w:r>
      <w:r w:rsidR="001D7C01">
        <w:fldChar w:fldCharType="separate"/>
      </w:r>
      <w:r w:rsidR="0092743A">
        <w:rPr>
          <w:noProof/>
        </w:rPr>
        <w:t>37</w:t>
      </w:r>
      <w:r w:rsidR="001D7C01">
        <w:rPr>
          <w:noProof/>
        </w:rPr>
        <w:fldChar w:fldCharType="end"/>
      </w:r>
      <w:r>
        <w:t>: Sequence to measure the interrupt latency</w:t>
      </w:r>
    </w:p>
    <w:p w:rsidR="00EF1D7D" w:rsidRPr="00DF58F6" w:rsidRDefault="00CD35D7" w:rsidP="00EF1D7D">
      <w:r>
        <w:t xml:space="preserve">The interrupt </w:t>
      </w:r>
      <w:r w:rsidR="00C048C7">
        <w:t xml:space="preserve">latency </w:t>
      </w:r>
      <w:r>
        <w:t>is usually given in processor clock or µs. As the measurement is a time interval, the result is given in µs.</w:t>
      </w:r>
    </w:p>
    <w:p w:rsidR="00EF1D7D" w:rsidRDefault="00EF1D7D" w:rsidP="00EF1D7D">
      <w:pPr>
        <w:pStyle w:val="Heading2"/>
      </w:pPr>
      <w:r>
        <w:lastRenderedPageBreak/>
        <w:t>Power Consumption</w:t>
      </w:r>
    </w:p>
    <w:p w:rsidR="00EF1D7D" w:rsidRDefault="00EF1D7D" w:rsidP="00EF1D7D">
      <w:pPr>
        <w:pStyle w:val="Heading3"/>
      </w:pPr>
      <w:r>
        <w:t>Why</w:t>
      </w:r>
    </w:p>
    <w:p w:rsidR="00F02480" w:rsidRDefault="00EF1D7D" w:rsidP="00EF1D7D">
      <w:r>
        <w:t>The power consumption defines the autonomy of an embedded system. Longer the autonomy is, better is the embedded system. Hence, the power consumption must be as low as possible.</w:t>
      </w:r>
    </w:p>
    <w:p w:rsidR="007D3A60" w:rsidRPr="002765BF" w:rsidRDefault="007D3A60" w:rsidP="00EF1D7D">
      <w:pPr>
        <w:rPr>
          <w:color w:val="FF0000"/>
        </w:rPr>
      </w:pPr>
      <w:r w:rsidRPr="002765BF">
        <w:rPr>
          <w:color w:val="FF0000"/>
        </w:rPr>
        <w:t>The tick’s resolution of an RTOS influences the power consumption.</w:t>
      </w:r>
      <w:r w:rsidR="004A18FB" w:rsidRPr="002765BF">
        <w:rPr>
          <w:color w:val="FF0000"/>
        </w:rPr>
        <w:t xml:space="preserve"> Hence, it is interested as well, to see the influence of the ticks on the power consumption.</w:t>
      </w:r>
    </w:p>
    <w:p w:rsidR="00EF1D7D" w:rsidRDefault="00EF1D7D" w:rsidP="00EF1D7D">
      <w:pPr>
        <w:pStyle w:val="Heading3"/>
        <w:rPr>
          <w:sz w:val="22"/>
        </w:rPr>
      </w:pPr>
      <w:r>
        <w:t>Expected Results</w:t>
      </w:r>
    </w:p>
    <w:p w:rsidR="00EF1D7D" w:rsidRDefault="003C5AC6" w:rsidP="00EF1D7D">
      <w:r>
        <w:t>The power consumption should</w:t>
      </w:r>
      <w:r w:rsidR="003C6A76">
        <w:t xml:space="preserve"> not</w:t>
      </w:r>
      <w:r>
        <w:t xml:space="preserve"> be </w:t>
      </w:r>
      <w:r w:rsidR="0016246D">
        <w:t>necessarily</w:t>
      </w:r>
      <w:r>
        <w:t xml:space="preserve"> hig</w:t>
      </w:r>
      <w:r w:rsidR="0016246D">
        <w:t>her with Z</w:t>
      </w:r>
      <w:r>
        <w:t>ep</w:t>
      </w:r>
      <w:r w:rsidR="0016246D">
        <w:t>h</w:t>
      </w:r>
      <w:r>
        <w:t xml:space="preserve">yr </w:t>
      </w:r>
      <w:r w:rsidR="0016246D">
        <w:t xml:space="preserve">RTOS or </w:t>
      </w:r>
      <w:r w:rsidR="00846B37">
        <w:t>a Bare Metal.</w:t>
      </w:r>
      <w:r w:rsidR="006034E8">
        <w:t xml:space="preserve"> However, </w:t>
      </w:r>
      <w:r w:rsidR="0082228D">
        <w:t xml:space="preserve">it should </w:t>
      </w:r>
      <w:r w:rsidR="00EF1D7D">
        <w:t xml:space="preserve">increase </w:t>
      </w:r>
      <w:r w:rsidR="00FD1B2B">
        <w:t>with a</w:t>
      </w:r>
      <w:r w:rsidR="00F05E76">
        <w:t xml:space="preserve"> higher </w:t>
      </w:r>
      <w:r w:rsidR="00EF1D7D">
        <w:t>frequency of interruption</w:t>
      </w:r>
      <w:r w:rsidR="00F05E76">
        <w:t xml:space="preserve"> or when the </w:t>
      </w:r>
      <w:r w:rsidR="00EA165A">
        <w:t>BLE connection interval are faster</w:t>
      </w:r>
      <w:r w:rsidR="00EF1D7D">
        <w:t>.</w:t>
      </w:r>
    </w:p>
    <w:p w:rsidR="00EF1D7D" w:rsidRDefault="00EF1D7D" w:rsidP="00EF1D7D">
      <w:pPr>
        <w:pStyle w:val="Heading3"/>
      </w:pPr>
      <w:r>
        <w:t>How</w:t>
      </w:r>
    </w:p>
    <w:p w:rsidR="00EF1D7D" w:rsidRDefault="00EF1D7D" w:rsidP="00EF1D7D">
      <w:r>
        <w:t xml:space="preserve">The power consumption is measured with </w:t>
      </w:r>
      <w:r w:rsidR="00B425F9">
        <w:t xml:space="preserve">the </w:t>
      </w:r>
      <w:r>
        <w:t>Nordic Power Profiler Kit</w:t>
      </w:r>
      <w:r w:rsidR="002E7C3B">
        <w:t xml:space="preserve"> </w:t>
      </w:r>
      <w:r w:rsidR="006146C0">
        <w:t>and</w:t>
      </w:r>
      <w:r w:rsidR="002E7C3B">
        <w:t xml:space="preserve"> no more </w:t>
      </w:r>
      <w:r w:rsidR="006146C0">
        <w:t>code is implemented</w:t>
      </w:r>
      <w:r>
        <w:t xml:space="preserve">. However, to measure correctly the power consumption, it is important to disable useless drivers in the configuration to not impact the results. It means to disable for: </w:t>
      </w:r>
    </w:p>
    <w:p w:rsidR="00EF1D7D" w:rsidRDefault="00EF1D7D" w:rsidP="00EF1D7D">
      <w:r w:rsidRPr="001A164A">
        <w:rPr>
          <w:b/>
        </w:rPr>
        <w:t>SD+SDK</w:t>
      </w:r>
    </w:p>
    <w:p w:rsidR="00EF1D7D" w:rsidRDefault="00EF1D7D" w:rsidP="00EF1D7D">
      <w:pPr>
        <w:pStyle w:val="ListParagraph"/>
        <w:numPr>
          <w:ilvl w:val="0"/>
          <w:numId w:val="1"/>
        </w:numPr>
      </w:pPr>
      <w:r>
        <w:t>SEGGER RTT</w:t>
      </w:r>
    </w:p>
    <w:p w:rsidR="00EF1D7D" w:rsidRDefault="00EF1D7D" w:rsidP="00EF1D7D">
      <w:r>
        <w:t xml:space="preserve">And for </w:t>
      </w:r>
      <w:r w:rsidRPr="00573FC2">
        <w:rPr>
          <w:b/>
        </w:rPr>
        <w:t>Zephyr</w:t>
      </w:r>
      <w:r>
        <w:rPr>
          <w:b/>
        </w:rPr>
        <w:t xml:space="preserve"> RTOS</w:t>
      </w:r>
    </w:p>
    <w:p w:rsidR="00EF1D7D" w:rsidRDefault="00EF1D7D" w:rsidP="00EF1D7D">
      <w:pPr>
        <w:pStyle w:val="ListParagraph"/>
        <w:numPr>
          <w:ilvl w:val="0"/>
          <w:numId w:val="1"/>
        </w:numPr>
      </w:pPr>
      <w:r>
        <w:t>UART driver</w:t>
      </w:r>
    </w:p>
    <w:p w:rsidR="00EF1D7D" w:rsidRDefault="00EF1D7D" w:rsidP="00EF1D7D">
      <w:pPr>
        <w:pStyle w:val="ListParagraph"/>
        <w:numPr>
          <w:ilvl w:val="0"/>
          <w:numId w:val="1"/>
        </w:numPr>
      </w:pPr>
      <w:r>
        <w:t>Console driver</w:t>
      </w:r>
    </w:p>
    <w:p w:rsidR="00735F87" w:rsidRDefault="00EF1D7D" w:rsidP="00EF1D7D">
      <w:r>
        <w:t>Unfortunately, no output on console is possible during the power consumption test to measure as much as possible the current consumption in real cases.</w:t>
      </w:r>
    </w:p>
    <w:p w:rsidR="003F7DC1" w:rsidRPr="00AC7569" w:rsidRDefault="00AC7569" w:rsidP="00EF1D7D">
      <w:r>
        <w:t>The consumption results are given in I</w:t>
      </w:r>
      <w:r>
        <w:rPr>
          <w:vertAlign w:val="subscript"/>
        </w:rPr>
        <w:t>rms</w:t>
      </w:r>
      <w:r>
        <w:t xml:space="preserve"> because RMS represent</w:t>
      </w:r>
      <w:r w:rsidR="00955AE9">
        <w:t>s</w:t>
      </w:r>
      <w:r>
        <w:t xml:space="preserve"> the DC equivalent</w:t>
      </w:r>
      <w:r w:rsidR="00955AE9">
        <w:t xml:space="preserve"> for current and voltage and is used to calculate </w:t>
      </w:r>
      <w:r w:rsidR="008F1B8F">
        <w:t>the power.</w:t>
      </w:r>
      <w:r>
        <w:t xml:space="preserve"> </w:t>
      </w:r>
    </w:p>
    <w:p w:rsidR="00EF1D7D" w:rsidRDefault="00667148" w:rsidP="00EF1D7D">
      <w:pPr>
        <w:pStyle w:val="Heading2"/>
      </w:pPr>
      <w:r>
        <w:t>Bluetooth Low E</w:t>
      </w:r>
      <w:r w:rsidR="00EF1D7D">
        <w:t>nergy</w:t>
      </w:r>
      <w:r w:rsidR="003F7DC1">
        <w:t xml:space="preserve"> Behaviour</w:t>
      </w:r>
    </w:p>
    <w:p w:rsidR="003F7DC1" w:rsidRPr="003F7DC1" w:rsidRDefault="003F7DC1" w:rsidP="003F7DC1">
      <w:r>
        <w:t>Measuring the be</w:t>
      </w:r>
      <w:r w:rsidR="00CB133E">
        <w:t>h</w:t>
      </w:r>
      <w:r>
        <w:t>aviou</w:t>
      </w:r>
      <w:r w:rsidR="00667148">
        <w:t xml:space="preserve">r </w:t>
      </w:r>
      <w:r w:rsidR="009277A0">
        <w:t xml:space="preserve">of the Bluetooth Low Energy </w:t>
      </w:r>
      <w:r w:rsidR="00667148">
        <w:t xml:space="preserve">is </w:t>
      </w:r>
      <w:r w:rsidR="00B253AA">
        <w:t>difficult</w:t>
      </w:r>
      <w:r w:rsidR="00667148">
        <w:t xml:space="preserve"> </w:t>
      </w:r>
      <w:r w:rsidR="009277A0">
        <w:t>because:</w:t>
      </w:r>
    </w:p>
    <w:p w:rsidR="006839FB" w:rsidRDefault="00EF1D7D" w:rsidP="001D7C01">
      <w:pPr>
        <w:pStyle w:val="ListParagraph"/>
        <w:numPr>
          <w:ilvl w:val="0"/>
          <w:numId w:val="1"/>
        </w:numPr>
      </w:pPr>
      <w:r w:rsidRPr="00714C4D">
        <w:rPr>
          <w:b/>
        </w:rPr>
        <w:t>SoftDevice is confidential</w:t>
      </w:r>
      <w:r>
        <w:t xml:space="preserve"> and </w:t>
      </w:r>
      <w:r w:rsidR="006839FB">
        <w:t xml:space="preserve">the source code is not accessible </w:t>
      </w:r>
    </w:p>
    <w:p w:rsidR="00EF1D7D" w:rsidRDefault="00EF1D7D" w:rsidP="001D7C01">
      <w:pPr>
        <w:pStyle w:val="ListParagraph"/>
        <w:numPr>
          <w:ilvl w:val="0"/>
          <w:numId w:val="1"/>
        </w:numPr>
      </w:pPr>
      <w:r w:rsidRPr="00714C4D">
        <w:rPr>
          <w:b/>
        </w:rPr>
        <w:t>Zephyr RTOS is an open source</w:t>
      </w:r>
      <w:r>
        <w:t xml:space="preserve"> project, hence all the source code is accessible.</w:t>
      </w:r>
    </w:p>
    <w:p w:rsidR="0067013F" w:rsidRDefault="00EF1D7D" w:rsidP="00EF1D7D">
      <w:r>
        <w:t xml:space="preserve">This difference is important because, to </w:t>
      </w:r>
      <w:r w:rsidR="00376CBB">
        <w:t xml:space="preserve">correctly </w:t>
      </w:r>
      <w:r>
        <w:t xml:space="preserve">compare </w:t>
      </w:r>
      <w:r w:rsidR="00076F62">
        <w:t xml:space="preserve">a </w:t>
      </w:r>
      <w:r>
        <w:t>behaviour, the same tests must be performed and it is not possible to measure the BLE performance directly within the stack. It</w:t>
      </w:r>
      <w:r w:rsidR="00FB3796">
        <w:t xml:space="preserve"> is</w:t>
      </w:r>
      <w:r>
        <w:t xml:space="preserve"> why the number of tests possible is limited. </w:t>
      </w:r>
    </w:p>
    <w:p w:rsidR="00EF1D7D" w:rsidRDefault="00EF1D7D" w:rsidP="00EF1D7D">
      <w:r>
        <w:t>However, it is possible to use different peripherals of the nRF52840 to get some information.</w:t>
      </w:r>
      <w:r w:rsidR="00F41C3E">
        <w:t xml:space="preserve"> The different element</w:t>
      </w:r>
      <w:r w:rsidR="00F867EE">
        <w:t>s</w:t>
      </w:r>
      <w:r w:rsidR="00F41C3E">
        <w:t xml:space="preserve"> of the Bluetooth Low Energy measured </w:t>
      </w:r>
      <w:r w:rsidR="00F867EE">
        <w:t>are:</w:t>
      </w:r>
    </w:p>
    <w:p w:rsidR="00F867EE" w:rsidRDefault="007A16FB" w:rsidP="00F867EE">
      <w:pPr>
        <w:pStyle w:val="ListParagraph"/>
        <w:numPr>
          <w:ilvl w:val="0"/>
          <w:numId w:val="1"/>
        </w:numPr>
      </w:pPr>
      <w:r w:rsidRPr="008944D4">
        <w:rPr>
          <w:b/>
        </w:rPr>
        <w:t>A</w:t>
      </w:r>
      <w:r w:rsidR="005F7409" w:rsidRPr="008944D4">
        <w:rPr>
          <w:b/>
        </w:rPr>
        <w:t>dvertising interva</w:t>
      </w:r>
      <w:r w:rsidR="005F7409">
        <w:t>l</w:t>
      </w:r>
      <w:r w:rsidR="004E2D06">
        <w:t>, peripheral</w:t>
      </w:r>
    </w:p>
    <w:p w:rsidR="009B4054" w:rsidRDefault="007A16FB" w:rsidP="00F867EE">
      <w:pPr>
        <w:pStyle w:val="ListParagraph"/>
        <w:numPr>
          <w:ilvl w:val="0"/>
          <w:numId w:val="1"/>
        </w:numPr>
      </w:pPr>
      <w:r w:rsidRPr="008944D4">
        <w:rPr>
          <w:b/>
        </w:rPr>
        <w:t>S</w:t>
      </w:r>
      <w:r w:rsidR="000D26A4" w:rsidRPr="008944D4">
        <w:rPr>
          <w:b/>
        </w:rPr>
        <w:t>tack propagation delay</w:t>
      </w:r>
      <w:r w:rsidR="004E2D06">
        <w:t>, peripheral</w:t>
      </w:r>
      <w:r w:rsidR="006A0B64">
        <w:t>, the time to push a data from APP to LL</w:t>
      </w:r>
      <w:r w:rsidR="00117B6D">
        <w:t xml:space="preserve"> layer</w:t>
      </w:r>
    </w:p>
    <w:p w:rsidR="000D26A4" w:rsidRDefault="007A16FB" w:rsidP="00F867EE">
      <w:pPr>
        <w:pStyle w:val="ListParagraph"/>
        <w:numPr>
          <w:ilvl w:val="0"/>
          <w:numId w:val="1"/>
        </w:numPr>
      </w:pPr>
      <w:r w:rsidRPr="008944D4">
        <w:rPr>
          <w:b/>
        </w:rPr>
        <w:t>C</w:t>
      </w:r>
      <w:r w:rsidR="000D26A4" w:rsidRPr="008944D4">
        <w:rPr>
          <w:b/>
        </w:rPr>
        <w:t>onnection interval</w:t>
      </w:r>
      <w:r w:rsidR="004E2D06">
        <w:t>, central</w:t>
      </w:r>
    </w:p>
    <w:p w:rsidR="008869F9" w:rsidRDefault="007A16FB" w:rsidP="00F867EE">
      <w:pPr>
        <w:pStyle w:val="ListParagraph"/>
        <w:numPr>
          <w:ilvl w:val="0"/>
          <w:numId w:val="1"/>
        </w:numPr>
      </w:pPr>
      <w:r w:rsidRPr="008944D4">
        <w:rPr>
          <w:b/>
        </w:rPr>
        <w:t>C</w:t>
      </w:r>
      <w:r w:rsidR="008869F9" w:rsidRPr="008944D4">
        <w:rPr>
          <w:b/>
        </w:rPr>
        <w:t>onnection event time</w:t>
      </w:r>
      <w:r w:rsidR="004E2D06">
        <w:t>, central</w:t>
      </w:r>
      <w:r w:rsidR="00813584">
        <w:t>, time to communicate and receive data</w:t>
      </w:r>
      <w:r w:rsidR="00493790">
        <w:t xml:space="preserve"> from</w:t>
      </w:r>
      <w:r w:rsidR="00813584">
        <w:t xml:space="preserve"> peripherals </w:t>
      </w:r>
    </w:p>
    <w:p w:rsidR="007A16FB" w:rsidRDefault="001F4E44" w:rsidP="00F867EE">
      <w:pPr>
        <w:pStyle w:val="ListParagraph"/>
        <w:numPr>
          <w:ilvl w:val="0"/>
          <w:numId w:val="1"/>
        </w:numPr>
      </w:pPr>
      <w:r w:rsidRPr="008944D4">
        <w:rPr>
          <w:b/>
        </w:rPr>
        <w:t>S</w:t>
      </w:r>
      <w:r w:rsidR="007A16FB" w:rsidRPr="008944D4">
        <w:rPr>
          <w:b/>
        </w:rPr>
        <w:t>can interval</w:t>
      </w:r>
      <w:r w:rsidR="004E2D06">
        <w:t>, central</w:t>
      </w:r>
    </w:p>
    <w:p w:rsidR="007A16FB" w:rsidRDefault="00FF2E4F" w:rsidP="00F867EE">
      <w:pPr>
        <w:pStyle w:val="ListParagraph"/>
        <w:numPr>
          <w:ilvl w:val="0"/>
          <w:numId w:val="1"/>
        </w:numPr>
      </w:pPr>
      <w:r w:rsidRPr="008944D4">
        <w:rPr>
          <w:b/>
        </w:rPr>
        <w:t>Scan window</w:t>
      </w:r>
      <w:r w:rsidR="004E2D06">
        <w:t>, central</w:t>
      </w:r>
    </w:p>
    <w:p w:rsidR="0094655E" w:rsidRDefault="0094655E" w:rsidP="0094655E">
      <w:r>
        <w:lastRenderedPageBreak/>
        <w:t>The advertising interval, connection interval, scan interval and scan window are measured only to see if the BLE stack is not perturb by the interrupt and other peripherals.</w:t>
      </w:r>
      <w:r w:rsidR="004D14B1">
        <w:t xml:space="preserve"> </w:t>
      </w:r>
      <w:r w:rsidR="00E976E5">
        <w:t>T</w:t>
      </w:r>
      <w:r w:rsidR="00BD46F2">
        <w:t xml:space="preserve">he Bluetooth Core 4.0 strictly define </w:t>
      </w:r>
      <w:r w:rsidR="000B315C">
        <w:t>those</w:t>
      </w:r>
      <w:r w:rsidR="00BD46F2">
        <w:t xml:space="preserve"> values</w:t>
      </w:r>
      <w:r w:rsidR="00370807">
        <w:t>.</w:t>
      </w:r>
    </w:p>
    <w:p w:rsidR="005E48BE" w:rsidRDefault="00C56088" w:rsidP="0094655E">
      <w:r>
        <w:t>T</w:t>
      </w:r>
      <w:r w:rsidR="007256EE">
        <w:t>he advertising interval, connection interval, scan interval, scan</w:t>
      </w:r>
      <w:r>
        <w:t xml:space="preserve"> window and connection </w:t>
      </w:r>
      <w:r w:rsidR="00E97E06">
        <w:t>Event time</w:t>
      </w:r>
      <w:r>
        <w:t xml:space="preserve"> are analysed using the </w:t>
      </w:r>
      <w:r w:rsidR="00C977BF">
        <w:t>radio’s state of the nRF5x SoC.</w:t>
      </w:r>
    </w:p>
    <w:p w:rsidR="00EF1D7D" w:rsidRDefault="00EF1D7D" w:rsidP="00EF1D7D">
      <w:pPr>
        <w:pStyle w:val="Heading3"/>
      </w:pPr>
      <w:r>
        <w:t xml:space="preserve">BLE Radio State </w:t>
      </w:r>
    </w:p>
    <w:p w:rsidR="00EF1D7D" w:rsidRDefault="00EF1D7D" w:rsidP="00EF1D7D">
      <w:pPr>
        <w:pStyle w:val="Heading4"/>
      </w:pPr>
      <w:r>
        <w:t xml:space="preserve">Why </w:t>
      </w:r>
    </w:p>
    <w:p w:rsidR="00EF1D7D" w:rsidRDefault="00EF1D7D" w:rsidP="00570849">
      <w:r>
        <w:t>It is important that BLE connection is not lost because one of the devices connected is not able to response correctly.</w:t>
      </w:r>
      <w:r w:rsidR="00C70788">
        <w:t xml:space="preserve"> Measuring the </w:t>
      </w:r>
      <w:r w:rsidR="008D1654">
        <w:t>time of the different elements of a Bluetooth connection</w:t>
      </w:r>
      <w:r>
        <w:t xml:space="preserve"> radio allows to see if the device still responses and </w:t>
      </w:r>
      <w:r w:rsidR="00570849">
        <w:t>analysed the time and the procedure to</w:t>
      </w:r>
      <w:r>
        <w:t xml:space="preserve"> sends or receives a packet.</w:t>
      </w:r>
    </w:p>
    <w:p w:rsidR="00EF1D7D" w:rsidRDefault="00EF1D7D" w:rsidP="00EF1D7D">
      <w:pPr>
        <w:pStyle w:val="Heading3"/>
      </w:pPr>
      <w:r>
        <w:t>Expected Results</w:t>
      </w:r>
    </w:p>
    <w:p w:rsidR="00510670" w:rsidRPr="00510670" w:rsidRDefault="00510670" w:rsidP="00510670">
      <w:r>
        <w:t>Generally, BLE stack is the highest priority of the system. Therefore, any external interrupt from other peripherals than the radio should not perturb the BLE</w:t>
      </w:r>
      <w:r w:rsidR="00C30E06">
        <w:t xml:space="preserve"> communication</w:t>
      </w:r>
    </w:p>
    <w:p w:rsidR="00B7623B" w:rsidRDefault="00B7623B" w:rsidP="00B7623B">
      <w:pPr>
        <w:pStyle w:val="Heading4"/>
      </w:pPr>
      <w:r>
        <w:t>Advertising Interval</w:t>
      </w:r>
    </w:p>
    <w:p w:rsidR="00B7623B" w:rsidRDefault="00B7623B" w:rsidP="00B7623B"/>
    <w:p w:rsidR="00B7623B" w:rsidRDefault="00B7623B" w:rsidP="00B7623B">
      <w:pPr>
        <w:pStyle w:val="Heading4"/>
      </w:pPr>
      <w:r>
        <w:t xml:space="preserve">Connection Interval </w:t>
      </w:r>
    </w:p>
    <w:p w:rsidR="00B7623B" w:rsidRDefault="00B7623B" w:rsidP="00B7623B"/>
    <w:p w:rsidR="00B7623B" w:rsidRDefault="00B7623B" w:rsidP="00B7623B">
      <w:pPr>
        <w:pStyle w:val="Heading4"/>
      </w:pPr>
      <w:r>
        <w:t>Scan Interval</w:t>
      </w:r>
    </w:p>
    <w:p w:rsidR="00B7623B" w:rsidRDefault="00B7623B" w:rsidP="00B7623B"/>
    <w:p w:rsidR="00597BA1" w:rsidRDefault="00B7623B" w:rsidP="00597BA1">
      <w:pPr>
        <w:pStyle w:val="Heading4"/>
      </w:pPr>
      <w:r>
        <w:t>Scan Window</w:t>
      </w:r>
    </w:p>
    <w:p w:rsidR="001B3AEF" w:rsidRDefault="001B3AEF" w:rsidP="001B3AEF"/>
    <w:p w:rsidR="001B3AEF" w:rsidRDefault="001B3AEF" w:rsidP="001B3AEF">
      <w:pPr>
        <w:pStyle w:val="Heading4"/>
      </w:pPr>
      <w:r>
        <w:t>Connection Event time</w:t>
      </w:r>
    </w:p>
    <w:p w:rsidR="001B3AEF" w:rsidRDefault="00CA6496" w:rsidP="001B3AEF">
      <w:r>
        <w:t xml:space="preserve">The connection event time represents the time </w:t>
      </w:r>
      <w:r w:rsidR="00D24C22">
        <w:t xml:space="preserve">for the central to communicate with </w:t>
      </w:r>
      <w:r w:rsidR="00FD1747">
        <w:t xml:space="preserve">the peripherals connected and to receive them data. </w:t>
      </w:r>
      <w:r w:rsidR="009F29C0">
        <w:t>This time should not be higher than the connection interval.</w:t>
      </w:r>
    </w:p>
    <w:p w:rsidR="003E682E" w:rsidRPr="001B3AEF" w:rsidRDefault="003E682E" w:rsidP="001B3AEF">
      <w:r>
        <w:t xml:space="preserve">It is not possible to </w:t>
      </w:r>
      <w:r w:rsidR="00522406">
        <w:t xml:space="preserve">give an expected result because it </w:t>
      </w:r>
      <w:r w:rsidR="00AB706C">
        <w:t xml:space="preserve">changes between implementations of BLE. </w:t>
      </w:r>
      <w:r w:rsidR="00EF4E7A">
        <w:t>However</w:t>
      </w:r>
      <w:r w:rsidR="00FA24B0">
        <w:t>,</w:t>
      </w:r>
      <w:r w:rsidR="00EF4E7A">
        <w:t xml:space="preserve"> it is interesting to compare the procedure between SoftDevice and Zephyr.</w:t>
      </w:r>
    </w:p>
    <w:p w:rsidR="00EF1D7D" w:rsidRPr="004D28F4" w:rsidRDefault="00EF1D7D" w:rsidP="00EF1D7D">
      <w:pPr>
        <w:pStyle w:val="Heading4"/>
      </w:pPr>
      <w:r>
        <w:t>How</w:t>
      </w:r>
    </w:p>
    <w:p w:rsidR="00EF1D7D" w:rsidRDefault="00EF1D7D" w:rsidP="00EF1D7D">
      <w:r>
        <w:t>The nRF52840’s Radio</w:t>
      </w:r>
      <w:r w:rsidR="0069240F">
        <w:t xml:space="preserve"> peripheral</w:t>
      </w:r>
      <w:r>
        <w:t xml:space="preserve"> has a State Machine and the operating state of the Radio is control via several events and task.</w:t>
      </w:r>
    </w:p>
    <w:p w:rsidR="00EF1D7D" w:rsidRDefault="00EF1D7D" w:rsidP="00EF1D7D">
      <w:pPr>
        <w:keepNext/>
        <w:jc w:val="center"/>
      </w:pPr>
      <w:r>
        <w:rPr>
          <w:noProof/>
          <w:lang w:val="nb-NO" w:eastAsia="nb-NO"/>
        </w:rPr>
        <w:lastRenderedPageBreak/>
        <w:drawing>
          <wp:inline distT="0" distB="0" distL="0" distR="0" wp14:anchorId="3B730C68" wp14:editId="47AFBDE9">
            <wp:extent cx="5834374" cy="2986644"/>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44551" cy="2991854"/>
                    </a:xfrm>
                    <a:prstGeom prst="rect">
                      <a:avLst/>
                    </a:prstGeom>
                  </pic:spPr>
                </pic:pic>
              </a:graphicData>
            </a:graphic>
          </wp:inline>
        </w:drawing>
      </w:r>
    </w:p>
    <w:p w:rsidR="00EF1D7D" w:rsidRDefault="00EF1D7D" w:rsidP="00EF1D7D">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38</w:t>
      </w:r>
      <w:r w:rsidR="001D7C01">
        <w:rPr>
          <w:noProof/>
        </w:rPr>
        <w:fldChar w:fldCharType="end"/>
      </w:r>
      <w:r>
        <w:t>: Bluetooth radio state of nRF52840, from nRF52840 Datasheet</w:t>
      </w:r>
    </w:p>
    <w:p w:rsidR="00C92018" w:rsidRDefault="00CC655C" w:rsidP="00C92018">
      <w:pPr>
        <w:keepNext/>
        <w:jc w:val="center"/>
      </w:pPr>
      <w:r>
        <w:rPr>
          <w:noProof/>
          <w:lang w:val="nb-NO" w:eastAsia="nb-NO"/>
        </w:rPr>
        <w:drawing>
          <wp:inline distT="0" distB="0" distL="0" distR="0" wp14:anchorId="25A2C9FD" wp14:editId="670CA3FE">
            <wp:extent cx="6320419" cy="1181595"/>
            <wp:effectExtent l="0" t="0" r="444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338560" cy="1184986"/>
                    </a:xfrm>
                    <a:prstGeom prst="rect">
                      <a:avLst/>
                    </a:prstGeom>
                  </pic:spPr>
                </pic:pic>
              </a:graphicData>
            </a:graphic>
          </wp:inline>
        </w:drawing>
      </w:r>
    </w:p>
    <w:p w:rsidR="00CC655C" w:rsidRPr="00C92018" w:rsidRDefault="00C92018" w:rsidP="00C92018">
      <w:pPr>
        <w:pStyle w:val="Caption"/>
        <w:jc w:val="center"/>
      </w:pPr>
      <w:r>
        <w:t xml:space="preserve">Table </w:t>
      </w:r>
      <w:r w:rsidR="001D7C01">
        <w:fldChar w:fldCharType="begin"/>
      </w:r>
      <w:r w:rsidR="001D7C01">
        <w:instrText xml:space="preserve"> SEQ Table \* ARABIC </w:instrText>
      </w:r>
      <w:r w:rsidR="001D7C01">
        <w:fldChar w:fldCharType="separate"/>
      </w:r>
      <w:r>
        <w:rPr>
          <w:noProof/>
        </w:rPr>
        <w:t>10</w:t>
      </w:r>
      <w:r w:rsidR="001D7C01">
        <w:rPr>
          <w:noProof/>
        </w:rPr>
        <w:fldChar w:fldCharType="end"/>
      </w:r>
      <w:r>
        <w:t>: Radio states description, from nRF52840 Datasheet</w:t>
      </w:r>
    </w:p>
    <w:p w:rsidR="00EF1D7D" w:rsidRDefault="00EF1D7D" w:rsidP="00EF1D7D">
      <w:r>
        <w:t>The nR52840 SoC provides registers named TASKS and EVENTS. A TASK register does some job like start</w:t>
      </w:r>
      <w:r w:rsidR="00423662">
        <w:t>ing</w:t>
      </w:r>
      <w:r>
        <w:t xml:space="preserve"> or stop</w:t>
      </w:r>
      <w:r w:rsidR="00423662">
        <w:t>ping</w:t>
      </w:r>
      <w:r>
        <w:t xml:space="preserve"> a module and an EVENT register is like a status register that indicate</w:t>
      </w:r>
      <w:r w:rsidR="00241166">
        <w:t>s</w:t>
      </w:r>
      <w:r>
        <w:t xml:space="preserve"> an event occurred. Then, the Radio state is </w:t>
      </w:r>
      <w:r w:rsidR="00FA1399">
        <w:t xml:space="preserve">analysed </w:t>
      </w:r>
      <w:r>
        <w:t>using the following peripherals:</w:t>
      </w:r>
    </w:p>
    <w:p w:rsidR="00EF1D7D" w:rsidRPr="008162B4" w:rsidRDefault="00EF1D7D" w:rsidP="00EF1D7D">
      <w:pPr>
        <w:pStyle w:val="ListParagraph"/>
        <w:numPr>
          <w:ilvl w:val="0"/>
          <w:numId w:val="1"/>
        </w:numPr>
        <w:rPr>
          <w:rFonts w:ascii="Arial" w:hAnsi="Arial" w:cs="Arial"/>
          <w:sz w:val="20"/>
          <w:szCs w:val="20"/>
          <w:lang w:eastAsia="en-GB"/>
        </w:rPr>
      </w:pPr>
      <w:r w:rsidRPr="008162B4">
        <w:rPr>
          <w:b/>
        </w:rPr>
        <w:t>PPI</w:t>
      </w:r>
      <w:r>
        <w:t xml:space="preserve">, Programmable Peripheral Interconnect, </w:t>
      </w:r>
      <w:r w:rsidRPr="008162B4">
        <w:rPr>
          <w:rFonts w:ascii="Arial" w:hAnsi="Arial" w:cs="Arial"/>
          <w:sz w:val="20"/>
          <w:szCs w:val="20"/>
          <w:lang w:eastAsia="en-GB"/>
        </w:rPr>
        <w:t>enables peripherals to interact autonomously and it eliminates the need for CPU activity.</w:t>
      </w:r>
    </w:p>
    <w:p w:rsidR="00EF1D7D" w:rsidRPr="00B812C2" w:rsidRDefault="00EF1D7D" w:rsidP="00EF1D7D">
      <w:pPr>
        <w:pStyle w:val="ListParagraph"/>
        <w:numPr>
          <w:ilvl w:val="0"/>
          <w:numId w:val="1"/>
        </w:numPr>
        <w:autoSpaceDE w:val="0"/>
        <w:autoSpaceDN w:val="0"/>
        <w:adjustRightInd w:val="0"/>
        <w:spacing w:after="0" w:line="240" w:lineRule="auto"/>
        <w:rPr>
          <w:rFonts w:ascii="Arial" w:hAnsi="Arial" w:cs="Arial"/>
          <w:sz w:val="20"/>
          <w:szCs w:val="20"/>
          <w:lang w:eastAsia="en-GB"/>
        </w:rPr>
      </w:pPr>
      <w:r w:rsidRPr="00B812C2">
        <w:rPr>
          <w:b/>
        </w:rPr>
        <w:t>GPIOTE</w:t>
      </w:r>
      <w:r>
        <w:t xml:space="preserve">, GPIO Tasks and Events, </w:t>
      </w:r>
      <w:r w:rsidRPr="00B812C2">
        <w:rPr>
          <w:rFonts w:ascii="Arial" w:hAnsi="Arial" w:cs="Arial"/>
          <w:sz w:val="20"/>
          <w:szCs w:val="20"/>
          <w:lang w:eastAsia="en-GB"/>
        </w:rPr>
        <w:t xml:space="preserve">provides functionality for accessing GPIO pins using </w:t>
      </w:r>
      <w:r>
        <w:rPr>
          <w:rFonts w:ascii="Arial" w:hAnsi="Arial" w:cs="Arial"/>
          <w:sz w:val="20"/>
          <w:szCs w:val="20"/>
          <w:lang w:eastAsia="en-GB"/>
        </w:rPr>
        <w:t>TASKS</w:t>
      </w:r>
      <w:r w:rsidRPr="00B812C2">
        <w:rPr>
          <w:rFonts w:ascii="Arial" w:hAnsi="Arial" w:cs="Arial"/>
          <w:sz w:val="20"/>
          <w:szCs w:val="20"/>
          <w:lang w:eastAsia="en-GB"/>
        </w:rPr>
        <w:t xml:space="preserve"> and </w:t>
      </w:r>
      <w:r>
        <w:rPr>
          <w:rFonts w:ascii="Arial" w:hAnsi="Arial" w:cs="Arial"/>
          <w:sz w:val="20"/>
          <w:szCs w:val="20"/>
          <w:lang w:eastAsia="en-GB"/>
        </w:rPr>
        <w:t>EVENTS registers.</w:t>
      </w:r>
    </w:p>
    <w:p w:rsidR="00EF1D7D" w:rsidRPr="00D14017" w:rsidRDefault="00EF1D7D" w:rsidP="00EF1D7D">
      <w:pPr>
        <w:pStyle w:val="ListParagraph"/>
        <w:numPr>
          <w:ilvl w:val="0"/>
          <w:numId w:val="1"/>
        </w:numPr>
      </w:pPr>
      <w:r w:rsidRPr="00436586">
        <w:rPr>
          <w:b/>
        </w:rPr>
        <w:t>RADIO</w:t>
      </w:r>
      <w:r>
        <w:rPr>
          <w:b/>
        </w:rPr>
        <w:t xml:space="preserve"> </w:t>
      </w:r>
      <w:r>
        <w:t>transceiver used for the BLE transmission.</w:t>
      </w:r>
    </w:p>
    <w:p w:rsidR="00EF1D7D" w:rsidRDefault="00EF1D7D" w:rsidP="00EF1D7D">
      <w:pPr>
        <w:keepNext/>
        <w:autoSpaceDE w:val="0"/>
        <w:autoSpaceDN w:val="0"/>
        <w:adjustRightInd w:val="0"/>
        <w:spacing w:after="0" w:line="240" w:lineRule="auto"/>
      </w:pPr>
      <w:r>
        <w:lastRenderedPageBreak/>
        <w:t>The RADIO’s EVENTS are connected directly to the GPIOS using PPI. Three GPIOS are used to represent The RADIO’s states.</w:t>
      </w:r>
    </w:p>
    <w:p w:rsidR="00EF1D7D" w:rsidRDefault="00EF1D7D" w:rsidP="00EF1D7D">
      <w:pPr>
        <w:keepNext/>
        <w:autoSpaceDE w:val="0"/>
        <w:autoSpaceDN w:val="0"/>
        <w:adjustRightInd w:val="0"/>
        <w:spacing w:after="0" w:line="240" w:lineRule="auto"/>
        <w:jc w:val="center"/>
      </w:pPr>
      <w:r>
        <w:rPr>
          <w:noProof/>
          <w:lang w:val="nb-NO" w:eastAsia="nb-NO"/>
        </w:rPr>
        <w:drawing>
          <wp:inline distT="0" distB="0" distL="0" distR="0" wp14:anchorId="3C155C1A" wp14:editId="1A7B1DBA">
            <wp:extent cx="4660322" cy="1924335"/>
            <wp:effectExtent l="0" t="0" r="698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85890" cy="1934893"/>
                    </a:xfrm>
                    <a:prstGeom prst="rect">
                      <a:avLst/>
                    </a:prstGeom>
                  </pic:spPr>
                </pic:pic>
              </a:graphicData>
            </a:graphic>
          </wp:inline>
        </w:drawing>
      </w:r>
    </w:p>
    <w:p w:rsidR="00EF1D7D" w:rsidRDefault="00EF1D7D" w:rsidP="00EF1D7D">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39</w:t>
      </w:r>
      <w:r w:rsidR="001D7C01">
        <w:rPr>
          <w:noProof/>
        </w:rPr>
        <w:fldChar w:fldCharType="end"/>
      </w:r>
      <w:r w:rsidR="009A688F">
        <w:t>: GPIOs</w:t>
      </w:r>
      <w:r>
        <w:t xml:space="preserve"> enabled </w:t>
      </w:r>
      <w:r>
        <w:rPr>
          <w:noProof/>
        </w:rPr>
        <w:t>for each radio's states</w:t>
      </w:r>
    </w:p>
    <w:p w:rsidR="00EF1D7D" w:rsidRPr="008765C3" w:rsidRDefault="00EF1D7D" w:rsidP="00EF1D7D">
      <w:pPr>
        <w:rPr>
          <w:color w:val="FF0000"/>
        </w:rPr>
      </w:pPr>
      <w:r w:rsidRPr="009F1E8E">
        <w:t xml:space="preserve">Another </w:t>
      </w:r>
      <w:r>
        <w:t>EVENT</w:t>
      </w:r>
      <w:r w:rsidRPr="009F1E8E">
        <w:t>, CRCOK, is used to see if the packet received was wrong. Finally, i</w:t>
      </w:r>
      <w:r>
        <w:t>t is possible to see:</w:t>
      </w:r>
    </w:p>
    <w:p w:rsidR="00EF1D7D" w:rsidRDefault="00EF1D7D" w:rsidP="00EF1D7D">
      <w:pPr>
        <w:pStyle w:val="ListParagraph"/>
        <w:numPr>
          <w:ilvl w:val="0"/>
          <w:numId w:val="1"/>
        </w:numPr>
      </w:pPr>
      <w:r>
        <w:t>When the device receives a packet</w:t>
      </w:r>
    </w:p>
    <w:p w:rsidR="00EF1D7D" w:rsidRDefault="00EF1D7D" w:rsidP="00172ED5">
      <w:pPr>
        <w:pStyle w:val="ListParagraph"/>
        <w:numPr>
          <w:ilvl w:val="0"/>
          <w:numId w:val="1"/>
        </w:numPr>
      </w:pPr>
      <w:r>
        <w:t>When the device sends a packet</w:t>
      </w:r>
    </w:p>
    <w:p w:rsidR="00EF1D7D" w:rsidRDefault="002B2EAB" w:rsidP="00EF1D7D">
      <w:pPr>
        <w:keepNext/>
        <w:jc w:val="center"/>
      </w:pPr>
      <w:r>
        <w:rPr>
          <w:noProof/>
          <w:lang w:val="nb-NO" w:eastAsia="nb-NO"/>
        </w:rPr>
        <w:drawing>
          <wp:inline distT="0" distB="0" distL="0" distR="0" wp14:anchorId="52B921AF" wp14:editId="327C68FD">
            <wp:extent cx="3675413" cy="1574367"/>
            <wp:effectExtent l="0" t="0" r="1270" b="698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91068" cy="1581073"/>
                    </a:xfrm>
                    <a:prstGeom prst="rect">
                      <a:avLst/>
                    </a:prstGeom>
                  </pic:spPr>
                </pic:pic>
              </a:graphicData>
            </a:graphic>
          </wp:inline>
        </w:drawing>
      </w:r>
    </w:p>
    <w:p w:rsidR="00EF1D7D" w:rsidRDefault="00EF1D7D" w:rsidP="00EF1D7D">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40</w:t>
      </w:r>
      <w:r w:rsidR="001D7C01">
        <w:rPr>
          <w:noProof/>
        </w:rPr>
        <w:fldChar w:fldCharType="end"/>
      </w:r>
      <w:r>
        <w:t>: GPIOs enabled and disabled for each event</w:t>
      </w:r>
    </w:p>
    <w:p w:rsidR="00EF1D7D" w:rsidRDefault="00EF1D7D" w:rsidP="00EF1D7D">
      <w:pPr>
        <w:pStyle w:val="ListParagraph"/>
      </w:pPr>
    </w:p>
    <w:p w:rsidR="00EF1D7D" w:rsidRDefault="00EF1D7D" w:rsidP="00EF1D7D">
      <w:pPr>
        <w:pStyle w:val="Heading4"/>
      </w:pPr>
      <w:r>
        <w:t xml:space="preserve"> </w:t>
      </w:r>
      <w:r w:rsidR="006C7217">
        <w:t>Stack Propagation Delay</w:t>
      </w:r>
      <w:r w:rsidR="002278C2">
        <w:t>,</w:t>
      </w:r>
      <w:r w:rsidR="00276779">
        <w:t xml:space="preserve"> APP to LL</w:t>
      </w:r>
    </w:p>
    <w:p w:rsidR="00EF1D7D" w:rsidRDefault="00EF1D7D" w:rsidP="00EF1D7D">
      <w:pPr>
        <w:pStyle w:val="Heading4"/>
      </w:pPr>
      <w:r>
        <w:t>Why</w:t>
      </w:r>
    </w:p>
    <w:p w:rsidR="004D6834" w:rsidRDefault="00EF1D7D" w:rsidP="00EF1D7D">
      <w:r>
        <w:t xml:space="preserve">The stack propagation delay is the time for BLE driver to prepare data and push a packet within the BLE Link Layer TX Buffer. </w:t>
      </w:r>
      <w:r w:rsidR="004D6834">
        <w:t>Then, this packet is sent when the peripheral receives a connection event.</w:t>
      </w:r>
    </w:p>
    <w:p w:rsidR="00EF1D7D" w:rsidRDefault="00EF1D7D" w:rsidP="00EF1D7D">
      <w:r>
        <w:t>Measuring the stack propagation delay allows to see how much time a process is locked</w:t>
      </w:r>
      <w:r w:rsidR="00750EDC">
        <w:t xml:space="preserve"> to send data. </w:t>
      </w:r>
      <w:r w:rsidR="00132B02">
        <w:t>On the other hand, it allows to see if BLE driver is still able to handle packets without error.</w:t>
      </w:r>
    </w:p>
    <w:p w:rsidR="00EF1D7D" w:rsidRDefault="00EF1D7D" w:rsidP="00EF1D7D">
      <w:pPr>
        <w:keepNext/>
        <w:jc w:val="center"/>
      </w:pPr>
      <w:r>
        <w:rPr>
          <w:noProof/>
          <w:lang w:val="nb-NO" w:eastAsia="nb-NO"/>
        </w:rPr>
        <w:lastRenderedPageBreak/>
        <w:drawing>
          <wp:inline distT="0" distB="0" distL="0" distR="0" wp14:anchorId="589C6753" wp14:editId="0334CCE6">
            <wp:extent cx="3824578" cy="3329221"/>
            <wp:effectExtent l="0" t="0" r="508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834138" cy="3337542"/>
                    </a:xfrm>
                    <a:prstGeom prst="rect">
                      <a:avLst/>
                    </a:prstGeom>
                  </pic:spPr>
                </pic:pic>
              </a:graphicData>
            </a:graphic>
          </wp:inline>
        </w:drawing>
      </w:r>
    </w:p>
    <w:p w:rsidR="00EF1D7D" w:rsidRDefault="00EF1D7D" w:rsidP="00EF1D7D">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41</w:t>
      </w:r>
      <w:r w:rsidR="001D7C01">
        <w:rPr>
          <w:noProof/>
        </w:rPr>
        <w:fldChar w:fldCharType="end"/>
      </w:r>
      <w:r>
        <w:t>: Layers include within the propagation delay</w:t>
      </w:r>
    </w:p>
    <w:p w:rsidR="00EF1D7D" w:rsidRDefault="00EF1D7D" w:rsidP="00EF1D7D">
      <w:pPr>
        <w:pStyle w:val="Heading3"/>
      </w:pPr>
      <w:r>
        <w:t>Expected Results</w:t>
      </w:r>
    </w:p>
    <w:p w:rsidR="00F70E19" w:rsidRPr="00F70E19" w:rsidRDefault="00F70E19" w:rsidP="00F70E19">
      <w:r>
        <w:t>The stack propagation delay should not be influenced by the external interrupt. Secondly, the time should be almost the same between Zephyr RTOS and SoftDevice.</w:t>
      </w:r>
    </w:p>
    <w:p w:rsidR="00EF1D7D" w:rsidRDefault="00EF1D7D" w:rsidP="00EF1D7D">
      <w:pPr>
        <w:pStyle w:val="Heading4"/>
      </w:pPr>
      <w:r>
        <w:t>How</w:t>
      </w:r>
    </w:p>
    <w:p w:rsidR="00EF1D7D" w:rsidRDefault="00EF1D7D" w:rsidP="00EF1D7D">
      <w:r>
        <w:t>The stack propagation latency is measured using the GPIO</w:t>
      </w:r>
      <w:r w:rsidR="00782503">
        <w:t>s</w:t>
      </w:r>
      <w:r>
        <w:t>. Two GPIO</w:t>
      </w:r>
      <w:r w:rsidR="00782503">
        <w:t>s</w:t>
      </w:r>
      <w:r>
        <w:t xml:space="preserve"> are used:</w:t>
      </w:r>
    </w:p>
    <w:p w:rsidR="00EF1D7D" w:rsidRDefault="00EF1D7D" w:rsidP="00EF1D7D">
      <w:pPr>
        <w:pStyle w:val="ListParagraph"/>
        <w:numPr>
          <w:ilvl w:val="0"/>
          <w:numId w:val="1"/>
        </w:numPr>
        <w:rPr>
          <w:b/>
        </w:rPr>
      </w:pPr>
      <w:r w:rsidRPr="008F7FAA">
        <w:rPr>
          <w:b/>
        </w:rPr>
        <w:t>ERROR</w:t>
      </w:r>
      <w:r>
        <w:t xml:space="preserve">, </w:t>
      </w:r>
      <w:r w:rsidR="00070042">
        <w:t>which indicate</w:t>
      </w:r>
      <w:r w:rsidR="00E1755F">
        <w:t>s</w:t>
      </w:r>
      <w:r w:rsidR="00070042">
        <w:t xml:space="preserve"> if an </w:t>
      </w:r>
      <w:r>
        <w:t>error occurred when a packet is pushed</w:t>
      </w:r>
    </w:p>
    <w:p w:rsidR="00EF1D7D" w:rsidRPr="008F7FAA" w:rsidRDefault="00EF1D7D" w:rsidP="00EF1D7D">
      <w:pPr>
        <w:pStyle w:val="ListParagraph"/>
        <w:numPr>
          <w:ilvl w:val="0"/>
          <w:numId w:val="1"/>
        </w:numPr>
        <w:rPr>
          <w:b/>
        </w:rPr>
      </w:pPr>
      <w:r>
        <w:rPr>
          <w:b/>
        </w:rPr>
        <w:t>REQUEST</w:t>
      </w:r>
      <w:r>
        <w:t>, if notify or indicate with peripheral or write, read and enable CCCD with central</w:t>
      </w:r>
    </w:p>
    <w:p w:rsidR="00EF1D7D" w:rsidRDefault="00EF1D7D" w:rsidP="00EF1D7D">
      <w:r>
        <w:t>The GPIOs is turned on right before pushing a packet and it is turned off right after</w:t>
      </w:r>
      <w:r w:rsidR="009B1014">
        <w:t>, the time when the signal is turn on represents the propagation delay.</w:t>
      </w:r>
    </w:p>
    <w:p w:rsidR="00EF1D7D" w:rsidRDefault="00EF1D7D" w:rsidP="00EF1D7D">
      <w:pPr>
        <w:jc w:val="center"/>
      </w:pPr>
      <w:r>
        <w:rPr>
          <w:noProof/>
          <w:lang w:val="nb-NO" w:eastAsia="nb-NO"/>
        </w:rPr>
        <w:lastRenderedPageBreak/>
        <w:drawing>
          <wp:inline distT="0" distB="0" distL="0" distR="0" wp14:anchorId="1BA53CB1" wp14:editId="2D16216E">
            <wp:extent cx="2108579" cy="3648654"/>
            <wp:effectExtent l="0" t="0" r="63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18679" cy="3666131"/>
                    </a:xfrm>
                    <a:prstGeom prst="rect">
                      <a:avLst/>
                    </a:prstGeom>
                  </pic:spPr>
                </pic:pic>
              </a:graphicData>
            </a:graphic>
          </wp:inline>
        </w:drawing>
      </w:r>
    </w:p>
    <w:p w:rsidR="00EF1D7D" w:rsidRPr="00AC3071" w:rsidRDefault="00EF1D7D" w:rsidP="00EF1D7D">
      <w:pPr>
        <w:pStyle w:val="Caption"/>
        <w:jc w:val="center"/>
        <w:rPr>
          <w:color w:val="FF0000"/>
        </w:rPr>
      </w:pPr>
      <w:r>
        <w:t xml:space="preserve">Figure </w:t>
      </w:r>
      <w:r w:rsidR="001D7C01">
        <w:fldChar w:fldCharType="begin"/>
      </w:r>
      <w:r w:rsidR="001D7C01">
        <w:instrText xml:space="preserve"> SEQ Figure \* ARABIC </w:instrText>
      </w:r>
      <w:r w:rsidR="001D7C01">
        <w:fldChar w:fldCharType="separate"/>
      </w:r>
      <w:r w:rsidR="0092743A">
        <w:rPr>
          <w:noProof/>
        </w:rPr>
        <w:t>42</w:t>
      </w:r>
      <w:r w:rsidR="001D7C01">
        <w:rPr>
          <w:noProof/>
        </w:rPr>
        <w:fldChar w:fldCharType="end"/>
      </w:r>
      <w:r>
        <w:t>: Measurement of stack propagation delay to notify</w:t>
      </w:r>
    </w:p>
    <w:p w:rsidR="00EF1D7D" w:rsidRDefault="00EF1D7D" w:rsidP="00EF1D7D">
      <w:pPr>
        <w:pStyle w:val="Heading4"/>
      </w:pPr>
      <w:r>
        <w:t>Other Interesting BLE Measurements</w:t>
      </w:r>
    </w:p>
    <w:p w:rsidR="00EF1D7D" w:rsidRDefault="00EF1D7D" w:rsidP="00EF1D7D">
      <w:r>
        <w:t>Because of a lake of time and the limitation regards the SoftDevice, some interesting measurements were not carried out:</w:t>
      </w:r>
    </w:p>
    <w:p w:rsidR="00EF1D7D" w:rsidRDefault="00EF1D7D" w:rsidP="00EF1D7D">
      <w:pPr>
        <w:pStyle w:val="ListParagraph"/>
        <w:numPr>
          <w:ilvl w:val="0"/>
          <w:numId w:val="1"/>
        </w:numPr>
      </w:pPr>
      <w:r>
        <w:t>BLE stack propagation delay</w:t>
      </w:r>
      <w:r w:rsidR="004A74FB">
        <w:t>, LL to APP</w:t>
      </w:r>
    </w:p>
    <w:p w:rsidR="00EF1D7D" w:rsidRDefault="00EF1D7D" w:rsidP="00EF1D7D">
      <w:pPr>
        <w:pStyle w:val="ListParagraph"/>
        <w:numPr>
          <w:ilvl w:val="0"/>
          <w:numId w:val="1"/>
        </w:numPr>
      </w:pPr>
      <w:r>
        <w:t xml:space="preserve">BLE radio interrupt latency </w:t>
      </w:r>
    </w:p>
    <w:p w:rsidR="00EF1D7D" w:rsidRDefault="00EF1D7D" w:rsidP="00EF1D7D">
      <w:pPr>
        <w:pStyle w:val="ListParagraph"/>
        <w:numPr>
          <w:ilvl w:val="0"/>
          <w:numId w:val="1"/>
        </w:numPr>
      </w:pPr>
      <w:r>
        <w:t>BLE with encryption</w:t>
      </w:r>
    </w:p>
    <w:p w:rsidR="00EF1D7D" w:rsidRDefault="00EF1D7D" w:rsidP="00EF1D7D">
      <w:pPr>
        <w:pStyle w:val="ListParagraph"/>
        <w:numPr>
          <w:ilvl w:val="0"/>
          <w:numId w:val="1"/>
        </w:numPr>
      </w:pPr>
      <w:r>
        <w:t>Integrity of the transmitted data</w:t>
      </w:r>
    </w:p>
    <w:p w:rsidR="00DC7794" w:rsidRPr="00DC7794" w:rsidRDefault="00DC7794" w:rsidP="00EF1D7D">
      <w:pPr>
        <w:keepNext/>
        <w:jc w:val="center"/>
        <w:rPr>
          <w:color w:val="FF0000"/>
        </w:rPr>
      </w:pPr>
      <w:r>
        <w:rPr>
          <w:color w:val="FF0000"/>
        </w:rPr>
        <w:lastRenderedPageBreak/>
        <w:t>Update the figure</w:t>
      </w:r>
    </w:p>
    <w:p w:rsidR="00EF1D7D" w:rsidRDefault="00EF1D7D" w:rsidP="00EF1D7D">
      <w:pPr>
        <w:keepNext/>
        <w:jc w:val="center"/>
      </w:pPr>
      <w:r>
        <w:rPr>
          <w:noProof/>
          <w:lang w:val="nb-NO" w:eastAsia="nb-NO"/>
        </w:rPr>
        <w:drawing>
          <wp:inline distT="0" distB="0" distL="0" distR="0" wp14:anchorId="450D3C3F" wp14:editId="27CD1B13">
            <wp:extent cx="5760720" cy="329755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3297555"/>
                    </a:xfrm>
                    <a:prstGeom prst="rect">
                      <a:avLst/>
                    </a:prstGeom>
                  </pic:spPr>
                </pic:pic>
              </a:graphicData>
            </a:graphic>
          </wp:inline>
        </w:drawing>
      </w:r>
    </w:p>
    <w:p w:rsidR="004C30DB" w:rsidRPr="00553E33" w:rsidRDefault="00EF1D7D" w:rsidP="00553E33">
      <w:pPr>
        <w:pStyle w:val="Caption"/>
        <w:jc w:val="center"/>
      </w:pPr>
      <w:r>
        <w:t xml:space="preserve">Figure </w:t>
      </w:r>
      <w:r w:rsidR="001D7C01">
        <w:fldChar w:fldCharType="begin"/>
      </w:r>
      <w:r w:rsidR="001D7C01">
        <w:instrText xml:space="preserve"> SEQ Figure \* ARABIC </w:instrText>
      </w:r>
      <w:r w:rsidR="001D7C01">
        <w:fldChar w:fldCharType="separate"/>
      </w:r>
      <w:r w:rsidR="0092743A">
        <w:rPr>
          <w:noProof/>
        </w:rPr>
        <w:t>43</w:t>
      </w:r>
      <w:r w:rsidR="001D7C01">
        <w:rPr>
          <w:noProof/>
        </w:rPr>
        <w:fldChar w:fldCharType="end"/>
      </w:r>
      <w:r>
        <w:t>: Measurements</w:t>
      </w:r>
      <w:r>
        <w:rPr>
          <w:b/>
          <w:color w:val="FF0000"/>
        </w:rPr>
        <w:tab/>
      </w:r>
    </w:p>
    <w:p w:rsidR="004C30DB" w:rsidRPr="007F3006" w:rsidRDefault="004C30DB" w:rsidP="004C30DB">
      <w:pPr>
        <w:pStyle w:val="Heading2"/>
      </w:pPr>
      <w:r>
        <w:t>Procedure</w:t>
      </w:r>
      <w:r w:rsidR="008B6DBF">
        <w:t xml:space="preserve"> </w:t>
      </w:r>
      <w:r w:rsidR="008B6DBF" w:rsidRPr="008B6DBF">
        <w:rPr>
          <w:b/>
          <w:color w:val="FF0000"/>
        </w:rPr>
        <w:t>Better Name</w:t>
      </w:r>
    </w:p>
    <w:p w:rsidR="004C30DB" w:rsidRDefault="004C30DB" w:rsidP="004C30DB">
      <w:r>
        <w:t>The measurements procedure is separated in four parts:</w:t>
      </w:r>
    </w:p>
    <w:p w:rsidR="004C30DB" w:rsidRDefault="004C30DB" w:rsidP="004C30DB">
      <w:pPr>
        <w:pStyle w:val="ListParagraph"/>
        <w:numPr>
          <w:ilvl w:val="0"/>
          <w:numId w:val="1"/>
        </w:numPr>
      </w:pPr>
      <w:r w:rsidRPr="0007410C">
        <w:rPr>
          <w:b/>
        </w:rPr>
        <w:t>Basic measurements</w:t>
      </w:r>
      <w:r>
        <w:t>, which measure the behaviour in sleep mode and the error to toggle GPIO</w:t>
      </w:r>
      <w:r w:rsidR="00F54460">
        <w:t>s</w:t>
      </w:r>
    </w:p>
    <w:p w:rsidR="004C30DB" w:rsidRDefault="004C30DB" w:rsidP="004C30DB">
      <w:pPr>
        <w:pStyle w:val="ListParagraph"/>
        <w:numPr>
          <w:ilvl w:val="0"/>
          <w:numId w:val="1"/>
        </w:numPr>
      </w:pPr>
      <w:r w:rsidRPr="0007410C">
        <w:rPr>
          <w:b/>
        </w:rPr>
        <w:t>Extension Board measurement</w:t>
      </w:r>
      <w:r>
        <w:t>, which measure the power consumption and the interrupt latency when only the drivers are used</w:t>
      </w:r>
    </w:p>
    <w:p w:rsidR="004C30DB" w:rsidRDefault="004C30DB" w:rsidP="004C30DB">
      <w:pPr>
        <w:pStyle w:val="ListParagraph"/>
        <w:numPr>
          <w:ilvl w:val="0"/>
          <w:numId w:val="1"/>
        </w:numPr>
      </w:pPr>
      <w:r w:rsidRPr="0007410C">
        <w:rPr>
          <w:b/>
        </w:rPr>
        <w:t>Peripheral measurements</w:t>
      </w:r>
      <w:r>
        <w:t>, which measure power consumption and interrupt latency when advertising and connected.</w:t>
      </w:r>
    </w:p>
    <w:p w:rsidR="004C30DB" w:rsidRDefault="004C30DB" w:rsidP="004C30DB">
      <w:pPr>
        <w:pStyle w:val="ListParagraph"/>
        <w:numPr>
          <w:ilvl w:val="0"/>
          <w:numId w:val="1"/>
        </w:numPr>
      </w:pPr>
      <w:r w:rsidRPr="0007410C">
        <w:rPr>
          <w:b/>
        </w:rPr>
        <w:t>Central measurements</w:t>
      </w:r>
      <w:r>
        <w:t>, which measure the power consumption and interrupt latency when scanning and connected to several devices.</w:t>
      </w:r>
    </w:p>
    <w:p w:rsidR="00FF513B" w:rsidRDefault="00D26F33" w:rsidP="00FF513B">
      <w:r>
        <w:t>Different Data Rate and connection parameters are defined to test the systems under different condition</w:t>
      </w:r>
      <w:r w:rsidR="008433A5">
        <w:t>s</w:t>
      </w:r>
      <w:r>
        <w:t xml:space="preserve">. </w:t>
      </w:r>
    </w:p>
    <w:p w:rsidR="004C30DB" w:rsidRDefault="004C30DB" w:rsidP="004C30DB">
      <w:pPr>
        <w:pStyle w:val="Heading3"/>
      </w:pPr>
      <w:r>
        <w:t>Basic measurements</w:t>
      </w:r>
    </w:p>
    <w:p w:rsidR="002D7614" w:rsidRDefault="004C30DB" w:rsidP="004C30DB">
      <w:pPr>
        <w:pStyle w:val="Heading4"/>
      </w:pPr>
      <w:r>
        <w:t>GPIO Error</w:t>
      </w:r>
    </w:p>
    <w:p w:rsidR="004C30DB" w:rsidRDefault="002D7614" w:rsidP="00946AA9">
      <w:r>
        <w:t>The measure</w:t>
      </w:r>
      <w:r w:rsidR="0078295D">
        <w:t>ments</w:t>
      </w:r>
      <w:r>
        <w:t xml:space="preserve"> performed determine the error to toggle, set</w:t>
      </w:r>
      <w:r w:rsidR="000F1765">
        <w:t xml:space="preserve"> and</w:t>
      </w:r>
      <w:r>
        <w:t xml:space="preserve"> clear a GPIO. it is important to measure the error for the latency measurement.</w:t>
      </w:r>
    </w:p>
    <w:p w:rsidR="004C30DB" w:rsidRDefault="004C30DB" w:rsidP="004C30DB">
      <w:r>
        <w:t>To measure this error, two pins are toggled, set or clear and the error measured is the interval between the outputs of the pins.</w:t>
      </w:r>
    </w:p>
    <w:p w:rsidR="004C30DB" w:rsidRDefault="004C30DB" w:rsidP="004C30DB">
      <w:pPr>
        <w:pStyle w:val="Heading4"/>
      </w:pPr>
      <w:r>
        <w:t>Sleep mode Power Consumption</w:t>
      </w:r>
    </w:p>
    <w:p w:rsidR="00946AA9" w:rsidRDefault="00946AA9" w:rsidP="004C30DB">
      <w:r>
        <w:t xml:space="preserve">The </w:t>
      </w:r>
      <w:r w:rsidR="0078295D">
        <w:t>measurements</w:t>
      </w:r>
      <w:r>
        <w:t xml:space="preserve"> performed </w:t>
      </w:r>
      <w:r w:rsidR="0078295D">
        <w:t>determine</w:t>
      </w:r>
      <w:r>
        <w:t xml:space="preserve"> the power consumption in sleep mode when no drivers are enabled. </w:t>
      </w:r>
    </w:p>
    <w:p w:rsidR="00145B8F" w:rsidRPr="00145B8F" w:rsidRDefault="004C30DB" w:rsidP="00145B8F">
      <w:r>
        <w:t>To measure the power consumption in sleep mode, the devices do nothing and is directly sleeping when the application run. All the drivers are disabled.</w:t>
      </w:r>
    </w:p>
    <w:p w:rsidR="004C30DB" w:rsidRDefault="004C30DB" w:rsidP="004C30DB">
      <w:pPr>
        <w:pStyle w:val="Heading3"/>
      </w:pPr>
      <w:r w:rsidRPr="0007410C">
        <w:lastRenderedPageBreak/>
        <w:t>Extension Board measurement</w:t>
      </w:r>
    </w:p>
    <w:p w:rsidR="00902DC4" w:rsidRDefault="003E49C4" w:rsidP="0078295D">
      <w:r>
        <w:t xml:space="preserve">The </w:t>
      </w:r>
      <w:r w:rsidR="00270E77">
        <w:t>measurements</w:t>
      </w:r>
      <w:r>
        <w:t xml:space="preserve"> performed determine the behaviour of the systems when only the drivers (SPI, I2C) are used.</w:t>
      </w:r>
      <w:r w:rsidR="00F80A91">
        <w:t xml:space="preserve"> </w:t>
      </w:r>
      <w:r w:rsidR="00BA01B3">
        <w:t xml:space="preserve">The configuration of the extension board is the same than the case 1 for </w:t>
      </w:r>
      <w:r w:rsidR="00A37698">
        <w:t>Peripheral and Central measurements</w:t>
      </w:r>
      <w:r w:rsidR="00BA01B3">
        <w:t>.</w:t>
      </w:r>
    </w:p>
    <w:tbl>
      <w:tblPr>
        <w:tblW w:w="6760" w:type="dxa"/>
        <w:jc w:val="center"/>
        <w:tblLook w:val="04A0" w:firstRow="1" w:lastRow="0" w:firstColumn="1" w:lastColumn="0" w:noHBand="0" w:noVBand="1"/>
      </w:tblPr>
      <w:tblGrid>
        <w:gridCol w:w="1860"/>
        <w:gridCol w:w="1460"/>
        <w:gridCol w:w="1980"/>
        <w:gridCol w:w="1460"/>
      </w:tblGrid>
      <w:tr w:rsidR="00BA01B3" w:rsidRPr="00BA01B3" w:rsidTr="00BA01B3">
        <w:trPr>
          <w:trHeight w:val="293"/>
          <w:jc w:val="center"/>
        </w:trPr>
        <w:tc>
          <w:tcPr>
            <w:tcW w:w="186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460" w:type="dxa"/>
            <w:tcBorders>
              <w:top w:val="nil"/>
              <w:left w:val="nil"/>
              <w:bottom w:val="single" w:sz="8" w:space="0" w:color="auto"/>
              <w:right w:val="single" w:sz="12"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98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c>
          <w:tcPr>
            <w:tcW w:w="1460" w:type="dxa"/>
            <w:tcBorders>
              <w:top w:val="nil"/>
              <w:left w:val="nil"/>
              <w:bottom w:val="single" w:sz="8" w:space="0" w:color="auto"/>
              <w:right w:val="single" w:sz="8" w:space="0" w:color="auto"/>
            </w:tcBorders>
            <w:shd w:val="clear" w:color="000000" w:fill="8EA9DB"/>
            <w:noWrap/>
            <w:vAlign w:val="bottom"/>
            <w:hideMark/>
          </w:tcPr>
          <w:p w:rsidR="00BA01B3" w:rsidRPr="00BA01B3" w:rsidRDefault="00BA01B3" w:rsidP="00BA01B3">
            <w:pPr>
              <w:spacing w:after="0" w:line="240" w:lineRule="auto"/>
              <w:jc w:val="center"/>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w:t>
            </w:r>
          </w:p>
        </w:tc>
      </w:tr>
      <w:tr w:rsidR="00BA01B3" w:rsidRPr="00BA01B3" w:rsidTr="00BA01B3">
        <w:trPr>
          <w:trHeight w:val="285"/>
          <w:jc w:val="center"/>
        </w:trPr>
        <w:tc>
          <w:tcPr>
            <w:tcW w:w="186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ACC Data Rate</w:t>
            </w:r>
          </w:p>
        </w:tc>
        <w:tc>
          <w:tcPr>
            <w:tcW w:w="1460" w:type="dxa"/>
            <w:tcBorders>
              <w:top w:val="nil"/>
              <w:left w:val="nil"/>
              <w:bottom w:val="nil"/>
              <w:right w:val="single" w:sz="12" w:space="0" w:color="auto"/>
            </w:tcBorders>
            <w:shd w:val="clear" w:color="000000" w:fill="D9E1F2"/>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5 [ms]</w:t>
            </w:r>
          </w:p>
        </w:tc>
        <w:tc>
          <w:tcPr>
            <w:tcW w:w="198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Zephyr RTOS ticks</w:t>
            </w:r>
          </w:p>
        </w:tc>
        <w:tc>
          <w:tcPr>
            <w:tcW w:w="1460" w:type="dxa"/>
            <w:tcBorders>
              <w:top w:val="nil"/>
              <w:left w:val="nil"/>
              <w:bottom w:val="nil"/>
              <w:right w:val="single" w:sz="8" w:space="0" w:color="auto"/>
            </w:tcBorders>
            <w:shd w:val="clear" w:color="000000" w:fill="D9E1F2"/>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500</w:t>
            </w:r>
          </w:p>
        </w:tc>
      </w:tr>
      <w:tr w:rsidR="00BA01B3" w:rsidRPr="00BA01B3" w:rsidTr="00BA01B3">
        <w:trPr>
          <w:trHeight w:val="285"/>
          <w:jc w:val="center"/>
        </w:trPr>
        <w:tc>
          <w:tcPr>
            <w:tcW w:w="1860" w:type="dxa"/>
            <w:tcBorders>
              <w:top w:val="nil"/>
              <w:left w:val="nil"/>
              <w:bottom w:val="nil"/>
              <w:right w:val="nil"/>
            </w:tcBorders>
            <w:shd w:val="clear" w:color="auto" w:fill="auto"/>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ADC Data Rate</w:t>
            </w:r>
          </w:p>
        </w:tc>
        <w:tc>
          <w:tcPr>
            <w:tcW w:w="1460" w:type="dxa"/>
            <w:tcBorders>
              <w:top w:val="nil"/>
              <w:left w:val="single" w:sz="8" w:space="0" w:color="auto"/>
              <w:bottom w:val="nil"/>
              <w:right w:val="single" w:sz="12" w:space="0" w:color="auto"/>
            </w:tcBorders>
            <w:shd w:val="clear" w:color="auto" w:fill="auto"/>
            <w:noWrap/>
            <w:vAlign w:val="bottom"/>
            <w:hideMark/>
          </w:tcPr>
          <w:p w:rsidR="00BA01B3" w:rsidRPr="00BA01B3" w:rsidRDefault="00BA01B3" w:rsidP="00BA01B3">
            <w:pPr>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4.16 [ms]</w:t>
            </w:r>
          </w:p>
        </w:tc>
        <w:tc>
          <w:tcPr>
            <w:tcW w:w="1980" w:type="dxa"/>
            <w:tcBorders>
              <w:top w:val="nil"/>
              <w:left w:val="nil"/>
              <w:bottom w:val="nil"/>
              <w:right w:val="nil"/>
            </w:tcBorders>
            <w:shd w:val="clear" w:color="auto" w:fill="auto"/>
            <w:noWrap/>
            <w:vAlign w:val="bottom"/>
            <w:hideMark/>
          </w:tcPr>
          <w:p w:rsidR="00BA01B3" w:rsidRPr="00BA01B3" w:rsidRDefault="00BA01B3" w:rsidP="00BA01B3">
            <w:pPr>
              <w:spacing w:after="0" w:line="240" w:lineRule="auto"/>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 xml:space="preserve">Soft Timer </w:t>
            </w:r>
          </w:p>
        </w:tc>
        <w:tc>
          <w:tcPr>
            <w:tcW w:w="1460" w:type="dxa"/>
            <w:tcBorders>
              <w:top w:val="nil"/>
              <w:left w:val="single" w:sz="8" w:space="0" w:color="auto"/>
              <w:bottom w:val="nil"/>
              <w:right w:val="single" w:sz="8" w:space="0" w:color="auto"/>
            </w:tcBorders>
            <w:shd w:val="clear" w:color="auto" w:fill="auto"/>
            <w:noWrap/>
            <w:vAlign w:val="bottom"/>
            <w:hideMark/>
          </w:tcPr>
          <w:p w:rsidR="00BA01B3" w:rsidRPr="00BA01B3" w:rsidRDefault="00BA01B3" w:rsidP="00BA01B3">
            <w:pPr>
              <w:keepNext/>
              <w:spacing w:after="0" w:line="240" w:lineRule="auto"/>
              <w:jc w:val="right"/>
              <w:rPr>
                <w:rFonts w:ascii="Calibri" w:eastAsia="Times New Roman" w:hAnsi="Calibri" w:cs="Times New Roman"/>
                <w:color w:val="000000"/>
                <w:lang w:eastAsia="en-GB"/>
              </w:rPr>
            </w:pPr>
            <w:r w:rsidRPr="00BA01B3">
              <w:rPr>
                <w:rFonts w:ascii="Calibri" w:eastAsia="Times New Roman" w:hAnsi="Calibri" w:cs="Times New Roman"/>
                <w:color w:val="000000"/>
                <w:lang w:eastAsia="en-GB"/>
              </w:rPr>
              <w:t>10 [ms]</w:t>
            </w:r>
          </w:p>
        </w:tc>
      </w:tr>
    </w:tbl>
    <w:p w:rsidR="00431C5B" w:rsidRDefault="00BA01B3" w:rsidP="00652049">
      <w:pPr>
        <w:pStyle w:val="Caption"/>
        <w:jc w:val="center"/>
      </w:pPr>
      <w:r>
        <w:t xml:space="preserve">Table </w:t>
      </w:r>
      <w:r w:rsidR="001D7C01">
        <w:fldChar w:fldCharType="begin"/>
      </w:r>
      <w:r w:rsidR="001D7C01">
        <w:instrText xml:space="preserve"> SEQ Table \* ARABIC </w:instrText>
      </w:r>
      <w:r w:rsidR="001D7C01">
        <w:fldChar w:fldCharType="separate"/>
      </w:r>
      <w:r w:rsidR="00C92018">
        <w:rPr>
          <w:noProof/>
        </w:rPr>
        <w:t>11</w:t>
      </w:r>
      <w:r w:rsidR="001D7C01">
        <w:rPr>
          <w:noProof/>
        </w:rPr>
        <w:fldChar w:fldCharType="end"/>
      </w:r>
      <w:r>
        <w:t>: Extension Board measurements configuration</w:t>
      </w:r>
    </w:p>
    <w:p w:rsidR="00883401" w:rsidRDefault="00F80A91" w:rsidP="003024A8">
      <w:r>
        <w:t xml:space="preserve">The </w:t>
      </w:r>
      <w:r w:rsidR="002B5CA9">
        <w:t>table below describes the</w:t>
      </w:r>
      <w:r w:rsidR="00061806">
        <w:t xml:space="preserve"> measurements performed</w:t>
      </w:r>
      <w:r w:rsidR="00172773">
        <w:t>:</w:t>
      </w:r>
    </w:p>
    <w:p w:rsidR="00054737" w:rsidRPr="00054737" w:rsidRDefault="00054737" w:rsidP="003024A8">
      <w:pPr>
        <w:rPr>
          <w:color w:val="FF0000"/>
        </w:rPr>
      </w:pPr>
      <w:r>
        <w:rPr>
          <w:color w:val="FF0000"/>
        </w:rPr>
        <w:t>Only notification why</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923152" w:rsidRPr="00923152" w:rsidTr="00EB5137">
        <w:trPr>
          <w:trHeight w:val="1905"/>
          <w:jc w:val="center"/>
        </w:trPr>
        <w:tc>
          <w:tcPr>
            <w:tcW w:w="2400" w:type="dxa"/>
            <w:tcBorders>
              <w:top w:val="nil"/>
              <w:left w:val="nil"/>
              <w:bottom w:val="single" w:sz="8" w:space="0" w:color="auto"/>
              <w:right w:val="single" w:sz="8" w:space="0" w:color="auto"/>
            </w:tcBorders>
            <w:shd w:val="clear" w:color="000000" w:fill="8EA9DB"/>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Off, Drivers Off</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On, Drivers On</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 Drivers Off</w:t>
            </w:r>
          </w:p>
        </w:tc>
        <w:tc>
          <w:tcPr>
            <w:tcW w:w="600" w:type="dxa"/>
            <w:tcBorders>
              <w:top w:val="nil"/>
              <w:left w:val="nil"/>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H&amp;S, Drivers Off</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S, Drivers On</w:t>
            </w:r>
          </w:p>
        </w:tc>
        <w:tc>
          <w:tcPr>
            <w:tcW w:w="600" w:type="dxa"/>
            <w:tcBorders>
              <w:top w:val="nil"/>
              <w:left w:val="single" w:sz="4" w:space="0" w:color="auto"/>
              <w:bottom w:val="single" w:sz="8" w:space="0" w:color="auto"/>
              <w:right w:val="nil"/>
            </w:tcBorders>
            <w:shd w:val="clear" w:color="000000" w:fill="8EA9DB"/>
            <w:noWrap/>
            <w:textDirection w:val="btLr"/>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Int. H&amp;S, Drivers On</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93"/>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auto" w:fill="auto"/>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r w:rsidR="00923152" w:rsidRPr="00923152" w:rsidTr="00EB5137">
        <w:trPr>
          <w:trHeight w:val="285"/>
          <w:jc w:val="center"/>
        </w:trPr>
        <w:tc>
          <w:tcPr>
            <w:tcW w:w="2400" w:type="dxa"/>
            <w:tcBorders>
              <w:top w:val="nil"/>
              <w:left w:val="nil"/>
              <w:bottom w:val="nil"/>
              <w:right w:val="single" w:sz="8" w:space="0" w:color="auto"/>
            </w:tcBorders>
            <w:shd w:val="clear" w:color="000000" w:fill="D9E1F2"/>
            <w:noWrap/>
            <w:vAlign w:val="bottom"/>
            <w:hideMark/>
          </w:tcPr>
          <w:p w:rsidR="00923152" w:rsidRPr="00923152" w:rsidRDefault="00923152" w:rsidP="00923152">
            <w:pPr>
              <w:spacing w:after="0" w:line="240" w:lineRule="auto"/>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923152" w:rsidRPr="00923152" w:rsidRDefault="00923152" w:rsidP="00923152">
            <w:pPr>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923152" w:rsidRPr="00923152" w:rsidRDefault="00923152" w:rsidP="00EB5137">
            <w:pPr>
              <w:keepNext/>
              <w:spacing w:after="0" w:line="240" w:lineRule="auto"/>
              <w:jc w:val="center"/>
              <w:rPr>
                <w:rFonts w:ascii="Calibri" w:eastAsia="Times New Roman" w:hAnsi="Calibri" w:cs="Times New Roman"/>
                <w:color w:val="000000"/>
                <w:lang w:eastAsia="en-GB"/>
              </w:rPr>
            </w:pPr>
            <w:r w:rsidRPr="00923152">
              <w:rPr>
                <w:rFonts w:ascii="Calibri" w:eastAsia="Times New Roman" w:hAnsi="Calibri" w:cs="Times New Roman"/>
                <w:color w:val="000000"/>
                <w:lang w:eastAsia="en-GB"/>
              </w:rPr>
              <w:t>I</w:t>
            </w:r>
          </w:p>
        </w:tc>
      </w:tr>
    </w:tbl>
    <w:p w:rsidR="004C30DB" w:rsidRDefault="00EB5137" w:rsidP="00D67865">
      <w:pPr>
        <w:pStyle w:val="Caption"/>
        <w:jc w:val="center"/>
        <w:rPr>
          <w:noProof/>
        </w:rPr>
      </w:pPr>
      <w:r>
        <w:t xml:space="preserve">Table </w:t>
      </w:r>
      <w:r w:rsidR="001D7C01">
        <w:fldChar w:fldCharType="begin"/>
      </w:r>
      <w:r w:rsidR="001D7C01">
        <w:instrText xml:space="preserve"> SEQ Table \* ARABIC </w:instrText>
      </w:r>
      <w:r w:rsidR="001D7C01">
        <w:fldChar w:fldCharType="separate"/>
      </w:r>
      <w:r w:rsidR="00C92018">
        <w:rPr>
          <w:noProof/>
        </w:rPr>
        <w:t>12</w:t>
      </w:r>
      <w:r w:rsidR="001D7C01">
        <w:rPr>
          <w:noProof/>
        </w:rPr>
        <w:fldChar w:fldCharType="end"/>
      </w:r>
      <w:r>
        <w:t>: List of the measurements performed</w:t>
      </w:r>
      <w:r>
        <w:rPr>
          <w:noProof/>
        </w:rPr>
        <w:t xml:space="preserve"> for Extension Board</w:t>
      </w:r>
    </w:p>
    <w:p w:rsidR="00830AA4" w:rsidRPr="00CC0FA1" w:rsidRDefault="00830AA4" w:rsidP="00CC0FA1">
      <w:r>
        <w:t>When the interrupt latency is measured, the interrup</w:t>
      </w:r>
      <w:r w:rsidR="009E69F6">
        <w:t>t</w:t>
      </w:r>
      <w:r>
        <w:t xml:space="preserve"> frequency increases until the system is no more able to responses.</w:t>
      </w:r>
    </w:p>
    <w:p w:rsidR="004C30DB" w:rsidRDefault="004C30DB" w:rsidP="004C30DB">
      <w:pPr>
        <w:pStyle w:val="Heading3"/>
      </w:pPr>
      <w:r w:rsidRPr="0007410C">
        <w:t>Peripheral measurements</w:t>
      </w:r>
    </w:p>
    <w:p w:rsidR="0078295D" w:rsidRDefault="00A0424E" w:rsidP="0078295D">
      <w:r>
        <w:t>The measurements performed determine the behaviour</w:t>
      </w:r>
      <w:r w:rsidR="007860A7">
        <w:t xml:space="preserve"> of the systems when the device</w:t>
      </w:r>
      <w:r>
        <w:t xml:space="preserve"> </w:t>
      </w:r>
      <w:r w:rsidR="007860A7">
        <w:t>is in a BLE peripheral role. There are three configurations for the devices.</w:t>
      </w:r>
    </w:p>
    <w:tbl>
      <w:tblPr>
        <w:tblW w:w="7440" w:type="dxa"/>
        <w:jc w:val="center"/>
        <w:tblLook w:val="04A0" w:firstRow="1" w:lastRow="0" w:firstColumn="1" w:lastColumn="0" w:noHBand="0" w:noVBand="1"/>
      </w:tblPr>
      <w:tblGrid>
        <w:gridCol w:w="1800"/>
        <w:gridCol w:w="1880"/>
        <w:gridCol w:w="1880"/>
        <w:gridCol w:w="1880"/>
      </w:tblGrid>
      <w:tr w:rsidR="008761F9" w:rsidRPr="008761F9" w:rsidTr="006B0FAB">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8761F9" w:rsidRPr="008761F9" w:rsidRDefault="008761F9" w:rsidP="008761F9">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Advertising</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23 Bytes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15</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100 [ms]</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4.16 [ms]</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16.66 [ms]</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65 [ms]</w:t>
            </w:r>
          </w:p>
        </w:tc>
      </w:tr>
      <w:tr w:rsidR="008761F9" w:rsidRPr="008761F9" w:rsidTr="006B0FAB">
        <w:trPr>
          <w:trHeight w:val="285"/>
          <w:jc w:val="center"/>
        </w:trPr>
        <w:tc>
          <w:tcPr>
            <w:tcW w:w="180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Zephyr Ticks</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c>
          <w:tcPr>
            <w:tcW w:w="1880" w:type="dxa"/>
            <w:tcBorders>
              <w:top w:val="nil"/>
              <w:left w:val="nil"/>
              <w:bottom w:val="nil"/>
              <w:right w:val="single" w:sz="8" w:space="0" w:color="auto"/>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c>
          <w:tcPr>
            <w:tcW w:w="1880" w:type="dxa"/>
            <w:tcBorders>
              <w:top w:val="nil"/>
              <w:left w:val="nil"/>
              <w:bottom w:val="nil"/>
              <w:right w:val="nil"/>
            </w:tcBorders>
            <w:shd w:val="clear" w:color="000000" w:fill="D9E1F2"/>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w:t>
            </w:r>
          </w:p>
        </w:tc>
      </w:tr>
      <w:tr w:rsidR="008761F9" w:rsidRPr="008761F9" w:rsidTr="006B0FAB">
        <w:trPr>
          <w:trHeight w:val="285"/>
          <w:jc w:val="center"/>
        </w:trPr>
        <w:tc>
          <w:tcPr>
            <w:tcW w:w="180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8761F9" w:rsidRPr="008761F9" w:rsidRDefault="008761F9" w:rsidP="008761F9">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8A54B1" w:rsidRDefault="00E6329B" w:rsidP="00E6329B">
      <w:pPr>
        <w:pStyle w:val="Caption"/>
        <w:jc w:val="center"/>
      </w:pPr>
      <w:r>
        <w:t xml:space="preserve">Table </w:t>
      </w:r>
      <w:r w:rsidR="001D7C01">
        <w:fldChar w:fldCharType="begin"/>
      </w:r>
      <w:r w:rsidR="001D7C01">
        <w:instrText xml:space="preserve"> SEQ Table \* ARABIC </w:instrText>
      </w:r>
      <w:r w:rsidR="001D7C01">
        <w:fldChar w:fldCharType="separate"/>
      </w:r>
      <w:r w:rsidR="00C92018">
        <w:rPr>
          <w:noProof/>
        </w:rPr>
        <w:t>13</w:t>
      </w:r>
      <w:r w:rsidR="001D7C01">
        <w:rPr>
          <w:noProof/>
        </w:rPr>
        <w:fldChar w:fldCharType="end"/>
      </w:r>
      <w:r>
        <w:t>: Peripheral measurements Configurations</w:t>
      </w:r>
    </w:p>
    <w:p w:rsidR="00892A19" w:rsidRDefault="00892A19" w:rsidP="00892A19">
      <w:r>
        <w:t xml:space="preserve">Note: The values </w:t>
      </w:r>
      <w:r w:rsidR="00FC253E">
        <w:t xml:space="preserve">used </w:t>
      </w:r>
      <w:r>
        <w:t xml:space="preserve">are </w:t>
      </w:r>
      <w:r w:rsidR="00802194">
        <w:t>inspired of</w:t>
      </w:r>
      <w:r>
        <w:t xml:space="preserve"> the examples of the nRF5 SDK v13.0.0.</w:t>
      </w:r>
    </w:p>
    <w:p w:rsidR="00461E5F" w:rsidRDefault="000D1895" w:rsidP="00892A19">
      <w:r>
        <w:lastRenderedPageBreak/>
        <w:t>The connection parameters are chosen to have different conditions of used for the peripheral.</w:t>
      </w:r>
      <w:r w:rsidR="002B5CA9">
        <w:t xml:space="preserve"> </w:t>
      </w:r>
      <w:r w:rsidR="00F42BD9">
        <w:t>L</w:t>
      </w:r>
      <w:r w:rsidR="00AF2CFE">
        <w:t xml:space="preserve">ower are the connection intervals, higher is the power consumption and the stress regards the system. </w:t>
      </w:r>
    </w:p>
    <w:p w:rsidR="00D17F95" w:rsidRDefault="00812793" w:rsidP="00892A19">
      <w:r>
        <w:t>T</w:t>
      </w:r>
      <w:r w:rsidR="00002B69">
        <w:t>he test case 1 represents</w:t>
      </w:r>
      <w:r>
        <w:t xml:space="preserve"> the worst case possible for a BLE device beca</w:t>
      </w:r>
      <w:r w:rsidR="00F42BD9">
        <w:t xml:space="preserve">use </w:t>
      </w:r>
      <w:r w:rsidR="00A159D7">
        <w:t>it uses the lowest connection interval.</w:t>
      </w:r>
      <w:r w:rsidR="00BB1029">
        <w:t xml:space="preserve"> However, the power consumption </w:t>
      </w:r>
      <w:r w:rsidR="00C1016A">
        <w:t>in this case is higher than the two others</w:t>
      </w:r>
      <w:r w:rsidR="00DF2C07">
        <w:t>.</w:t>
      </w:r>
    </w:p>
    <w:p w:rsidR="00002B69" w:rsidRDefault="00002B69" w:rsidP="00892A19">
      <w:r>
        <w:t xml:space="preserve">The test case 2 is a typical </w:t>
      </w:r>
      <w:r w:rsidR="00DF2C07">
        <w:t xml:space="preserve">compromise </w:t>
      </w:r>
      <w:r>
        <w:t xml:space="preserve">when </w:t>
      </w:r>
      <w:r w:rsidR="00DF2C07">
        <w:t xml:space="preserve">a device need to manage </w:t>
      </w:r>
      <w:r w:rsidR="001D73DF">
        <w:t>a fast throughput but it do</w:t>
      </w:r>
      <w:r w:rsidR="00B0192F">
        <w:t>es</w:t>
      </w:r>
      <w:r w:rsidR="001D73DF">
        <w:t>n’</w:t>
      </w:r>
      <w:r w:rsidR="00B0192F">
        <w:t>t</w:t>
      </w:r>
      <w:r w:rsidR="001D73DF">
        <w:t xml:space="preserve"> consume to</w:t>
      </w:r>
      <w:r w:rsidR="00B0192F">
        <w:t>o</w:t>
      </w:r>
      <w:r w:rsidR="001D73DF">
        <w:t xml:space="preserve"> much power.</w:t>
      </w:r>
    </w:p>
    <w:p w:rsidR="00B0192F" w:rsidRDefault="00B0192F" w:rsidP="00892A19">
      <w:r>
        <w:t xml:space="preserve">The test case 3 is a typical case when the throughput is not important and the device </w:t>
      </w:r>
      <w:r w:rsidR="00A77D29">
        <w:t>want to save as much as possible power.</w:t>
      </w:r>
    </w:p>
    <w:p w:rsidR="00061806" w:rsidRPr="007F0FBC" w:rsidRDefault="00061806" w:rsidP="00892A19">
      <w:r>
        <w:t>The table below describes the measurements performed:</w:t>
      </w:r>
    </w:p>
    <w:tbl>
      <w:tblPr>
        <w:tblW w:w="6600" w:type="dxa"/>
        <w:jc w:val="center"/>
        <w:tblLook w:val="04A0" w:firstRow="1" w:lastRow="0" w:firstColumn="1" w:lastColumn="0" w:noHBand="0" w:noVBand="1"/>
      </w:tblPr>
      <w:tblGrid>
        <w:gridCol w:w="2400"/>
        <w:gridCol w:w="600"/>
        <w:gridCol w:w="600"/>
        <w:gridCol w:w="600"/>
        <w:gridCol w:w="600"/>
        <w:gridCol w:w="600"/>
        <w:gridCol w:w="600"/>
        <w:gridCol w:w="600"/>
      </w:tblGrid>
      <w:tr w:rsidR="00BD346C" w:rsidRPr="00BD346C" w:rsidTr="000D57BD">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Off,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Off, Drivers On</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Off, Drivers Off</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Off, Drivers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 Int. On, Drivers Off</w:t>
            </w:r>
          </w:p>
        </w:tc>
        <w:tc>
          <w:tcPr>
            <w:tcW w:w="600" w:type="dxa"/>
            <w:tcBorders>
              <w:top w:val="nil"/>
              <w:left w:val="nil"/>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On, Drivers Off</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Conn., Int. On, Drivers On</w:t>
            </w:r>
          </w:p>
        </w:tc>
      </w:tr>
      <w:tr w:rsidR="00BD346C" w:rsidRPr="00BD346C" w:rsidTr="000D57BD">
        <w:trPr>
          <w:trHeight w:val="293"/>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 advertising</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p>
        </w:tc>
      </w:tr>
      <w:tr w:rsidR="00BD346C" w:rsidRPr="00BD346C" w:rsidTr="000D57BD">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BLE connected</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93"/>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Advertising Interval</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r>
      <w:tr w:rsidR="00BD346C" w:rsidRPr="00BD346C" w:rsidTr="000D57BD">
        <w:trPr>
          <w:trHeight w:val="285"/>
          <w:jc w:val="center"/>
        </w:trPr>
        <w:tc>
          <w:tcPr>
            <w:tcW w:w="2400" w:type="dxa"/>
            <w:tcBorders>
              <w:top w:val="nil"/>
              <w:left w:val="nil"/>
              <w:bottom w:val="nil"/>
              <w:right w:val="single" w:sz="8" w:space="0" w:color="auto"/>
            </w:tcBorders>
            <w:shd w:val="clear" w:color="auto" w:fill="auto"/>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r w:rsidR="00BD346C" w:rsidRPr="00BD346C" w:rsidTr="000D57BD">
        <w:trPr>
          <w:trHeight w:val="285"/>
          <w:jc w:val="center"/>
        </w:trPr>
        <w:tc>
          <w:tcPr>
            <w:tcW w:w="2400" w:type="dxa"/>
            <w:tcBorders>
              <w:top w:val="nil"/>
              <w:left w:val="nil"/>
              <w:bottom w:val="nil"/>
              <w:right w:val="single" w:sz="8" w:space="0" w:color="auto"/>
            </w:tcBorders>
            <w:shd w:val="clear" w:color="000000" w:fill="D9E1F2"/>
            <w:noWrap/>
            <w:vAlign w:val="bottom"/>
            <w:hideMark/>
          </w:tcPr>
          <w:p w:rsidR="00BD346C" w:rsidRPr="00BD346C" w:rsidRDefault="00BD346C" w:rsidP="00BD346C">
            <w:pPr>
              <w:spacing w:after="0" w:line="240" w:lineRule="auto"/>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BD346C" w:rsidRPr="00BD346C" w:rsidRDefault="00BD346C" w:rsidP="00BD346C">
            <w:pPr>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BD346C" w:rsidRPr="00BD346C" w:rsidRDefault="00BD346C" w:rsidP="000D57BD">
            <w:pPr>
              <w:keepNext/>
              <w:spacing w:after="0" w:line="240" w:lineRule="auto"/>
              <w:jc w:val="center"/>
              <w:rPr>
                <w:rFonts w:ascii="Calibri" w:eastAsia="Times New Roman" w:hAnsi="Calibri" w:cs="Times New Roman"/>
                <w:color w:val="000000"/>
                <w:lang w:eastAsia="en-GB"/>
              </w:rPr>
            </w:pPr>
            <w:r w:rsidRPr="00BD346C">
              <w:rPr>
                <w:rFonts w:ascii="Calibri" w:eastAsia="Times New Roman" w:hAnsi="Calibri" w:cs="Times New Roman"/>
                <w:color w:val="000000"/>
                <w:lang w:eastAsia="en-GB"/>
              </w:rPr>
              <w:t>I</w:t>
            </w:r>
          </w:p>
        </w:tc>
      </w:tr>
    </w:tbl>
    <w:p w:rsidR="00892A19" w:rsidRDefault="000D57BD" w:rsidP="00461E5F">
      <w:pPr>
        <w:pStyle w:val="Caption"/>
        <w:jc w:val="center"/>
      </w:pPr>
      <w:r>
        <w:t xml:space="preserve">Table </w:t>
      </w:r>
      <w:r w:rsidR="001D7C01">
        <w:fldChar w:fldCharType="begin"/>
      </w:r>
      <w:r w:rsidR="001D7C01">
        <w:instrText xml:space="preserve"> SEQ Table \* ARABIC </w:instrText>
      </w:r>
      <w:r w:rsidR="001D7C01">
        <w:fldChar w:fldCharType="separate"/>
      </w:r>
      <w:r w:rsidR="00C92018">
        <w:rPr>
          <w:noProof/>
        </w:rPr>
        <w:t>14</w:t>
      </w:r>
      <w:r w:rsidR="001D7C01">
        <w:rPr>
          <w:noProof/>
        </w:rPr>
        <w:fldChar w:fldCharType="end"/>
      </w:r>
      <w:r>
        <w:t xml:space="preserve">: </w:t>
      </w:r>
      <w:r w:rsidRPr="00C0666C">
        <w:t xml:space="preserve">List of the measurements performed for </w:t>
      </w:r>
      <w:r>
        <w:t>Peripheral</w:t>
      </w:r>
    </w:p>
    <w:p w:rsidR="00D17F95" w:rsidRPr="00D17F95" w:rsidRDefault="00D17F95" w:rsidP="00D17F95">
      <w:r>
        <w:t>When the interrupt latency is measured, the interrupt frequency increases until the system is no more able to responses.</w:t>
      </w:r>
    </w:p>
    <w:p w:rsidR="00037B6D" w:rsidRDefault="008E26AA" w:rsidP="00037B6D">
      <w:pPr>
        <w:pStyle w:val="Heading3"/>
      </w:pPr>
      <w:r>
        <w:t xml:space="preserve">Central </w:t>
      </w:r>
      <w:r w:rsidR="00037B6D" w:rsidRPr="0007410C">
        <w:t>measurements</w:t>
      </w:r>
    </w:p>
    <w:p w:rsidR="008C6083" w:rsidRPr="00892A19" w:rsidRDefault="00A76C94" w:rsidP="00892A19">
      <w:r>
        <w:t xml:space="preserve">The measurements performed determine the behaviour of the systems when the device is in a BLE </w:t>
      </w:r>
      <w:r w:rsidR="00217010">
        <w:t>central</w:t>
      </w:r>
      <w:r>
        <w:t xml:space="preserve"> role. The configurations are almost the same than peripheral.</w:t>
      </w:r>
    </w:p>
    <w:tbl>
      <w:tblPr>
        <w:tblW w:w="7440" w:type="dxa"/>
        <w:jc w:val="center"/>
        <w:tblLook w:val="04A0" w:firstRow="1" w:lastRow="0" w:firstColumn="1" w:lastColumn="0" w:noHBand="0" w:noVBand="1"/>
      </w:tblPr>
      <w:tblGrid>
        <w:gridCol w:w="1800"/>
        <w:gridCol w:w="1880"/>
        <w:gridCol w:w="1880"/>
        <w:gridCol w:w="1880"/>
      </w:tblGrid>
      <w:tr w:rsidR="009B75C7" w:rsidRPr="009B75C7" w:rsidTr="002250A8">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9B75C7" w:rsidRPr="009B75C7" w:rsidRDefault="009B75C7" w:rsidP="009B75C7">
            <w:pPr>
              <w:spacing w:after="0" w:line="240" w:lineRule="auto"/>
              <w:jc w:val="center"/>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Case 3 Slow</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400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0</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 xml:space="preserve"> 1 [s]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Scan Window</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 [ms]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Scan Interval</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200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23 Bytes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15</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100 [ms]</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lastRenderedPageBreak/>
              <w:t>ADC Data Rate</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4 [ms]</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16.5 [ms]</w:t>
            </w:r>
          </w:p>
        </w:tc>
        <w:tc>
          <w:tcPr>
            <w:tcW w:w="1880" w:type="dxa"/>
            <w:tcBorders>
              <w:top w:val="nil"/>
              <w:left w:val="nil"/>
              <w:bottom w:val="nil"/>
              <w:right w:val="nil"/>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65 [ms]</w:t>
            </w:r>
          </w:p>
        </w:tc>
      </w:tr>
      <w:tr w:rsidR="009B75C7" w:rsidRPr="009B75C7" w:rsidTr="002250A8">
        <w:trPr>
          <w:trHeight w:val="285"/>
          <w:jc w:val="center"/>
        </w:trPr>
        <w:tc>
          <w:tcPr>
            <w:tcW w:w="180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Zephyr Ticks</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c>
          <w:tcPr>
            <w:tcW w:w="1880" w:type="dxa"/>
            <w:tcBorders>
              <w:top w:val="nil"/>
              <w:left w:val="nil"/>
              <w:bottom w:val="nil"/>
              <w:right w:val="single" w:sz="8" w:space="0" w:color="auto"/>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c>
          <w:tcPr>
            <w:tcW w:w="1880" w:type="dxa"/>
            <w:tcBorders>
              <w:top w:val="nil"/>
              <w:left w:val="nil"/>
              <w:bottom w:val="nil"/>
              <w:right w:val="nil"/>
            </w:tcBorders>
            <w:shd w:val="clear" w:color="auto" w:fill="auto"/>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500[Hz]</w:t>
            </w:r>
          </w:p>
        </w:tc>
      </w:tr>
      <w:tr w:rsidR="009B75C7" w:rsidRPr="009B75C7" w:rsidTr="002250A8">
        <w:trPr>
          <w:trHeight w:val="285"/>
          <w:jc w:val="center"/>
        </w:trPr>
        <w:tc>
          <w:tcPr>
            <w:tcW w:w="180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000000" w:fill="D9E1F2"/>
            <w:noWrap/>
            <w:vAlign w:val="bottom"/>
            <w:hideMark/>
          </w:tcPr>
          <w:p w:rsidR="009B75C7" w:rsidRPr="009B75C7" w:rsidRDefault="009B75C7" w:rsidP="009B75C7">
            <w:pPr>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000000" w:fill="D9E1F2"/>
            <w:noWrap/>
            <w:vAlign w:val="bottom"/>
            <w:hideMark/>
          </w:tcPr>
          <w:p w:rsidR="009B75C7" w:rsidRPr="009B75C7" w:rsidRDefault="009B75C7" w:rsidP="002250A8">
            <w:pPr>
              <w:keepNext/>
              <w:spacing w:after="0" w:line="240" w:lineRule="auto"/>
              <w:jc w:val="right"/>
              <w:rPr>
                <w:rFonts w:ascii="Calibri" w:eastAsia="Times New Roman" w:hAnsi="Calibri" w:cs="Times New Roman"/>
                <w:color w:val="000000"/>
                <w:lang w:eastAsia="en-GB"/>
              </w:rPr>
            </w:pPr>
            <w:r w:rsidRPr="009B75C7">
              <w:rPr>
                <w:rFonts w:ascii="Calibri" w:eastAsia="Times New Roman" w:hAnsi="Calibri" w:cs="Times New Roman"/>
                <w:color w:val="000000"/>
                <w:lang w:eastAsia="en-GB"/>
              </w:rPr>
              <w:t>Heart Rate</w:t>
            </w:r>
          </w:p>
        </w:tc>
      </w:tr>
    </w:tbl>
    <w:p w:rsidR="00A0424E" w:rsidRDefault="002250A8" w:rsidP="002250A8">
      <w:pPr>
        <w:pStyle w:val="Caption"/>
        <w:jc w:val="center"/>
      </w:pPr>
      <w:r>
        <w:t xml:space="preserve">Table </w:t>
      </w:r>
      <w:r w:rsidR="001D7C01">
        <w:fldChar w:fldCharType="begin"/>
      </w:r>
      <w:r w:rsidR="001D7C01">
        <w:instrText xml:space="preserve"> SEQ Table \* ARABIC </w:instrText>
      </w:r>
      <w:r w:rsidR="001D7C01">
        <w:fldChar w:fldCharType="separate"/>
      </w:r>
      <w:r w:rsidR="00C92018">
        <w:rPr>
          <w:noProof/>
        </w:rPr>
        <w:t>15</w:t>
      </w:r>
      <w:r w:rsidR="001D7C01">
        <w:rPr>
          <w:noProof/>
        </w:rPr>
        <w:fldChar w:fldCharType="end"/>
      </w:r>
      <w:r>
        <w:t xml:space="preserve">: Central </w:t>
      </w:r>
      <w:r w:rsidRPr="00384D10">
        <w:t>measurements Configurations</w:t>
      </w:r>
    </w:p>
    <w:p w:rsidR="00E734F0" w:rsidRDefault="00E734F0" w:rsidP="00FA1579"/>
    <w:p w:rsidR="00FA1579" w:rsidRPr="00FA1579" w:rsidRDefault="00FA1579" w:rsidP="00FA1579">
      <w:r>
        <w:t>The table below describes the measurements performed:</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8C6083" w:rsidRPr="008C6083" w:rsidTr="002250A8">
        <w:trPr>
          <w:trHeight w:val="2393"/>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 Off</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1</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4</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Off, Periph. 8</w:t>
            </w:r>
          </w:p>
        </w:tc>
        <w:tc>
          <w:tcPr>
            <w:tcW w:w="600" w:type="dxa"/>
            <w:tcBorders>
              <w:top w:val="nil"/>
              <w:left w:val="single" w:sz="4" w:space="0" w:color="auto"/>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 On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1</w:t>
            </w:r>
          </w:p>
        </w:tc>
        <w:tc>
          <w:tcPr>
            <w:tcW w:w="600" w:type="dxa"/>
            <w:tcBorders>
              <w:top w:val="nil"/>
              <w:left w:val="nil"/>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4</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 On, Periph. 8</w:t>
            </w:r>
          </w:p>
        </w:tc>
      </w:tr>
      <w:tr w:rsidR="008C6083" w:rsidRPr="008C6083" w:rsidTr="002250A8">
        <w:trPr>
          <w:trHeight w:val="293"/>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Scanning</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1 Peripheral</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4 Peripheral</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p>
        </w:tc>
      </w:tr>
      <w:tr w:rsidR="008C6083" w:rsidRPr="008C6083" w:rsidTr="002250A8">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BLE conn. 8 Peripheral</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single" w:sz="12" w:space="0" w:color="auto"/>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93"/>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Scan Interval</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Conn. Interval</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000000" w:fill="D9E1F2"/>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Hard. Interrupt Latency</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r w:rsidR="008C6083" w:rsidRPr="008C6083" w:rsidTr="002250A8">
        <w:trPr>
          <w:trHeight w:val="285"/>
          <w:jc w:val="center"/>
        </w:trPr>
        <w:tc>
          <w:tcPr>
            <w:tcW w:w="2400" w:type="dxa"/>
            <w:tcBorders>
              <w:top w:val="nil"/>
              <w:left w:val="nil"/>
              <w:bottom w:val="nil"/>
              <w:right w:val="single" w:sz="8"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Soft. Interrupt Latency</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8C6083" w:rsidRPr="008C6083" w:rsidRDefault="008C6083" w:rsidP="008C6083">
            <w:pPr>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8C6083" w:rsidRPr="008C6083" w:rsidRDefault="008C6083" w:rsidP="002250A8">
            <w:pPr>
              <w:keepNext/>
              <w:spacing w:after="0" w:line="240" w:lineRule="auto"/>
              <w:jc w:val="center"/>
              <w:rPr>
                <w:rFonts w:ascii="Calibri" w:eastAsia="Times New Roman" w:hAnsi="Calibri" w:cs="Times New Roman"/>
                <w:color w:val="000000"/>
                <w:lang w:eastAsia="en-GB"/>
              </w:rPr>
            </w:pPr>
            <w:r w:rsidRPr="008C6083">
              <w:rPr>
                <w:rFonts w:ascii="Calibri" w:eastAsia="Times New Roman" w:hAnsi="Calibri" w:cs="Times New Roman"/>
                <w:color w:val="000000"/>
                <w:lang w:eastAsia="en-GB"/>
              </w:rPr>
              <w:t>I</w:t>
            </w:r>
          </w:p>
        </w:tc>
      </w:tr>
    </w:tbl>
    <w:p w:rsidR="0069798B" w:rsidRDefault="002250A8" w:rsidP="002250A8">
      <w:pPr>
        <w:pStyle w:val="Caption"/>
        <w:jc w:val="center"/>
      </w:pPr>
      <w:r>
        <w:t xml:space="preserve">Table </w:t>
      </w:r>
      <w:r w:rsidR="001D7C01">
        <w:fldChar w:fldCharType="begin"/>
      </w:r>
      <w:r w:rsidR="001D7C01">
        <w:instrText xml:space="preserve"> SEQ Table \* ARABIC </w:instrText>
      </w:r>
      <w:r w:rsidR="001D7C01">
        <w:fldChar w:fldCharType="separate"/>
      </w:r>
      <w:r w:rsidR="00C92018">
        <w:rPr>
          <w:noProof/>
        </w:rPr>
        <w:t>16</w:t>
      </w:r>
      <w:r w:rsidR="001D7C01">
        <w:rPr>
          <w:noProof/>
        </w:rPr>
        <w:fldChar w:fldCharType="end"/>
      </w:r>
      <w:r>
        <w:t xml:space="preserve">: </w:t>
      </w:r>
      <w:r w:rsidRPr="002729E9">
        <w:t xml:space="preserve">List of the measurements performed for </w:t>
      </w:r>
      <w:r>
        <w:t>Central</w:t>
      </w:r>
    </w:p>
    <w:p w:rsidR="00F817F9" w:rsidRDefault="00F817F9" w:rsidP="00F817F9">
      <w:r>
        <w:t>When the interrupt latency is measured, the interrupt frequency increases until the system is no more able to responses.</w:t>
      </w:r>
    </w:p>
    <w:p w:rsidR="00A24488" w:rsidRPr="00F817F9" w:rsidRDefault="00A24488" w:rsidP="00F817F9">
      <w:r>
        <w:t>The case 1 is not used when 4 and 8 peripherals are connected to the central because the time of the connections to all the peripheral is larger than the connection interval.</w:t>
      </w:r>
      <w:r w:rsidR="00365AE8">
        <w:t xml:space="preserve"> Hence, it is useless to measure when more than one peripherals are connected.</w:t>
      </w:r>
    </w:p>
    <w:p w:rsidR="00EF1D7D" w:rsidRDefault="00EF1D7D" w:rsidP="00EF1D7D">
      <w:pPr>
        <w:pStyle w:val="Heading2"/>
      </w:pPr>
      <w:r>
        <w:t>Annexes</w:t>
      </w:r>
    </w:p>
    <w:p w:rsidR="0069798B" w:rsidRPr="0069798B" w:rsidRDefault="0069798B" w:rsidP="0069798B"/>
    <w:p w:rsidR="00EF1D7D" w:rsidRDefault="00EF1D7D" w:rsidP="00EF1D7D">
      <w:pPr>
        <w:pStyle w:val="Heading2"/>
      </w:pPr>
      <w:r>
        <w:t>Sources</w:t>
      </w:r>
    </w:p>
    <w:p w:rsidR="00EF1D7D" w:rsidRDefault="001D7C01" w:rsidP="00EF1D7D">
      <w:pPr>
        <w:spacing w:after="0"/>
      </w:pPr>
      <w:hyperlink r:id="rId95" w:history="1">
        <w:r w:rsidR="00EF1D7D" w:rsidRPr="004A079C">
          <w:rPr>
            <w:rStyle w:val="Hyperlink"/>
          </w:rPr>
          <w:t>http://infocenter.nordicsemi.com/pdf/nRF52840_OPS_v0.5.pdf</w:t>
        </w:r>
      </w:hyperlink>
    </w:p>
    <w:p w:rsidR="00EF1D7D" w:rsidRDefault="001D7C01" w:rsidP="00EF1D7D">
      <w:pPr>
        <w:spacing w:after="0"/>
      </w:pPr>
      <w:hyperlink r:id="rId96" w:history="1">
        <w:r w:rsidR="00EF1D7D" w:rsidRPr="004A079C">
          <w:rPr>
            <w:rStyle w:val="Hyperlink"/>
          </w:rPr>
          <w:t>https://community.arm.com/processors/b/blog/posts/beginner-guide-on-interrupt-latency-and-interrupt-latency-of-the-arm-cortex-m-processors</w:t>
        </w:r>
      </w:hyperlink>
    </w:p>
    <w:p w:rsidR="00EF1D7D" w:rsidRDefault="001D7C01" w:rsidP="00EF1D7D">
      <w:pPr>
        <w:spacing w:after="0"/>
      </w:pPr>
      <w:hyperlink r:id="rId97" w:history="1">
        <w:r w:rsidR="00EF1D7D" w:rsidRPr="004A079C">
          <w:rPr>
            <w:rStyle w:val="Hyperlink"/>
          </w:rPr>
          <w:t>http://www.bogotobogo.com/Embedded/hardware_interrupt_software_interrupt_latency_irq_vs_fiq.php</w:t>
        </w:r>
      </w:hyperlink>
    </w:p>
    <w:p w:rsidR="00EF1D7D" w:rsidRDefault="001D7C01" w:rsidP="00EF1D7D">
      <w:pPr>
        <w:spacing w:after="0"/>
        <w:rPr>
          <w:rStyle w:val="Hyperlink"/>
        </w:rPr>
      </w:pPr>
      <w:hyperlink r:id="rId98" w:history="1">
        <w:r w:rsidR="00EF1D7D" w:rsidRPr="004A079C">
          <w:rPr>
            <w:rStyle w:val="Hyperlink"/>
          </w:rPr>
          <w:t>https://blogs.mentor.com/colinwalls/blog/2012/06/05/measuring-interrupt-latency/</w:t>
        </w:r>
      </w:hyperlink>
    </w:p>
    <w:p w:rsidR="00EF1D7D" w:rsidRDefault="001D7C01" w:rsidP="00EF1D7D">
      <w:pPr>
        <w:spacing w:after="0"/>
      </w:pPr>
      <w:hyperlink r:id="rId99" w:history="1">
        <w:r w:rsidR="00EF1D7D" w:rsidRPr="001D4DE0">
          <w:rPr>
            <w:rStyle w:val="Hyperlink"/>
          </w:rPr>
          <w:t>http://infocenter.arm.com/help/index.jsp?topic=/com.arm.doc.faqs/ka16366.html</w:t>
        </w:r>
      </w:hyperlink>
    </w:p>
    <w:p w:rsidR="00EF1D7D" w:rsidRDefault="00EF1D7D" w:rsidP="00306173">
      <w:pPr>
        <w:spacing w:after="0"/>
      </w:pPr>
    </w:p>
    <w:p w:rsidR="00F35917" w:rsidRDefault="00F35917" w:rsidP="00306173">
      <w:pPr>
        <w:spacing w:after="0"/>
      </w:pPr>
    </w:p>
    <w:p w:rsidR="00F35917" w:rsidRDefault="00F35917" w:rsidP="00306173">
      <w:pPr>
        <w:spacing w:after="0"/>
      </w:pPr>
    </w:p>
    <w:p w:rsidR="00B60921" w:rsidRPr="00B60921" w:rsidRDefault="00A27C8D" w:rsidP="00B60921">
      <w:pPr>
        <w:pStyle w:val="Heading1"/>
      </w:pPr>
      <w:r>
        <w:t>Results</w:t>
      </w:r>
    </w:p>
    <w:p w:rsidR="00F03B23" w:rsidRDefault="009E2525" w:rsidP="00F03B23">
      <w:pPr>
        <w:pStyle w:val="Heading2"/>
      </w:pPr>
      <w:r>
        <w:t>Equipment</w:t>
      </w:r>
    </w:p>
    <w:p w:rsidR="0011290F" w:rsidRDefault="0011290F" w:rsidP="0011290F">
      <w:r>
        <w:t>The equipment and software used for the measurements are:</w:t>
      </w:r>
    </w:p>
    <w:p w:rsidR="0011290F" w:rsidRDefault="0011290F" w:rsidP="0011290F">
      <w:pPr>
        <w:pStyle w:val="ListParagraph"/>
        <w:numPr>
          <w:ilvl w:val="0"/>
          <w:numId w:val="1"/>
        </w:numPr>
      </w:pPr>
      <w:r>
        <w:t>Saleae Logic Analyzer</w:t>
      </w:r>
    </w:p>
    <w:p w:rsidR="0011290F" w:rsidRDefault="0011290F" w:rsidP="0011290F">
      <w:pPr>
        <w:pStyle w:val="ListParagraph"/>
        <w:numPr>
          <w:ilvl w:val="0"/>
          <w:numId w:val="1"/>
        </w:numPr>
      </w:pPr>
      <w:r>
        <w:t>nRF-Connect Desktop</w:t>
      </w:r>
    </w:p>
    <w:p w:rsidR="0011290F" w:rsidRDefault="0011290F" w:rsidP="0011290F">
      <w:pPr>
        <w:pStyle w:val="ListParagraph"/>
        <w:numPr>
          <w:ilvl w:val="0"/>
          <w:numId w:val="1"/>
        </w:numPr>
      </w:pPr>
      <w:r>
        <w:t>Power Profiler Kit Desktop</w:t>
      </w:r>
    </w:p>
    <w:p w:rsidR="0011290F" w:rsidRDefault="0011290F" w:rsidP="0011290F">
      <w:r>
        <w:t xml:space="preserve">The Logic </w:t>
      </w:r>
      <w:r w:rsidR="007F4BF2">
        <w:t>Analyzer</w:t>
      </w:r>
      <w:r>
        <w:t xml:space="preserve"> samples at 16MHz and its error is ±62.5ns. </w:t>
      </w:r>
    </w:p>
    <w:p w:rsidR="00B0467A" w:rsidRDefault="00B0467A" w:rsidP="00B0467A">
      <w:pPr>
        <w:pStyle w:val="Heading2"/>
      </w:pPr>
      <w:r>
        <w:t>Procedure</w:t>
      </w:r>
    </w:p>
    <w:p w:rsidR="00E97E76" w:rsidRDefault="00E97E76" w:rsidP="00E97E76">
      <w:r>
        <w:t>Apart for the power consumption, all the others measurements are ta</w:t>
      </w:r>
      <w:r w:rsidR="004766ED">
        <w:t>ken with the Saleae Logic Analyz</w:t>
      </w:r>
      <w:r>
        <w:t xml:space="preserve">er. </w:t>
      </w:r>
    </w:p>
    <w:p w:rsidR="009A49F4" w:rsidRDefault="009A49F4" w:rsidP="009A49F4">
      <w:pPr>
        <w:pStyle w:val="Heading3"/>
      </w:pPr>
      <w:r>
        <w:t>Power Consumption</w:t>
      </w:r>
    </w:p>
    <w:p w:rsidR="00434AE7" w:rsidRPr="00434AE7" w:rsidRDefault="00434AE7" w:rsidP="00434AE7"/>
    <w:p w:rsidR="00FC7611" w:rsidRDefault="00A95925" w:rsidP="00A95925">
      <w:pPr>
        <w:pStyle w:val="Heading3"/>
      </w:pPr>
      <w:r>
        <w:t>Interrupt latency</w:t>
      </w:r>
    </w:p>
    <w:p w:rsidR="00A95925" w:rsidRDefault="00FC7668" w:rsidP="00A95925">
      <w:r>
        <w:t xml:space="preserve">The value of the interrupt latency is taken at </w:t>
      </w:r>
      <w:r w:rsidR="00152C07">
        <w:t xml:space="preserve">three different </w:t>
      </w:r>
      <w:r w:rsidR="00E01E6A">
        <w:t>point</w:t>
      </w:r>
      <w:r w:rsidR="00152C07">
        <w:t>s</w:t>
      </w:r>
      <w:r w:rsidR="00E01E6A">
        <w:t xml:space="preserve"> of time.</w:t>
      </w:r>
      <w:r w:rsidR="00152C07">
        <w:t xml:space="preserve"> </w:t>
      </w:r>
      <w:r w:rsidR="005C4093">
        <w:t>Each measurements are taken where Soft-timer and BLE</w:t>
      </w:r>
      <w:r w:rsidR="00167906">
        <w:t xml:space="preserve"> communication occurs</w:t>
      </w:r>
      <w:r w:rsidR="00615E52">
        <w:t>.</w:t>
      </w:r>
    </w:p>
    <w:p w:rsidR="0082127C" w:rsidRDefault="00836C8B" w:rsidP="0082127C">
      <w:pPr>
        <w:keepNext/>
      </w:pPr>
      <w:r>
        <w:rPr>
          <w:noProof/>
          <w:lang w:val="nb-NO" w:eastAsia="nb-NO"/>
        </w:rPr>
        <w:drawing>
          <wp:inline distT="0" distB="0" distL="0" distR="0" wp14:anchorId="5FCEE388" wp14:editId="77E7E600">
            <wp:extent cx="5760720" cy="169481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1694815"/>
                    </a:xfrm>
                    <a:prstGeom prst="rect">
                      <a:avLst/>
                    </a:prstGeom>
                  </pic:spPr>
                </pic:pic>
              </a:graphicData>
            </a:graphic>
          </wp:inline>
        </w:drawing>
      </w:r>
    </w:p>
    <w:p w:rsidR="00836C8B" w:rsidRDefault="0082127C" w:rsidP="0082127C">
      <w:pPr>
        <w:pStyle w:val="Caption"/>
        <w:jc w:val="center"/>
      </w:pPr>
      <w:r>
        <w:t>Figure</w:t>
      </w:r>
      <w:bookmarkStart w:id="6" w:name="_GoBack"/>
      <w:bookmarkEnd w:id="6"/>
      <w:r>
        <w:t xml:space="preserve"> </w:t>
      </w:r>
      <w:r>
        <w:fldChar w:fldCharType="begin"/>
      </w:r>
      <w:r>
        <w:instrText xml:space="preserve"> SEQ Figur \* ARABIC </w:instrText>
      </w:r>
      <w:r>
        <w:fldChar w:fldCharType="separate"/>
      </w:r>
      <w:r>
        <w:rPr>
          <w:noProof/>
        </w:rPr>
        <w:t>1</w:t>
      </w:r>
      <w:r>
        <w:fldChar w:fldCharType="end"/>
      </w:r>
      <w:r>
        <w:t xml:space="preserve">: </w:t>
      </w:r>
      <w:r w:rsidRPr="00EC5664">
        <w:t>capture to measure the interrupt latency</w:t>
      </w:r>
    </w:p>
    <w:p w:rsidR="0097424F" w:rsidRPr="0097424F" w:rsidRDefault="0097424F" w:rsidP="0097424F"/>
    <w:p w:rsidR="00615E52" w:rsidRDefault="00F85A50" w:rsidP="00B37E5A">
      <w:pPr>
        <w:pStyle w:val="Heading3"/>
      </w:pPr>
      <w:r>
        <w:t>Bluetooth Low Energy</w:t>
      </w:r>
      <w:r w:rsidR="00B37E5A">
        <w:t xml:space="preserve"> Behaviour</w:t>
      </w:r>
    </w:p>
    <w:p w:rsidR="00B37E5A" w:rsidRPr="00B37E5A" w:rsidRDefault="00B37E5A" w:rsidP="00B37E5A"/>
    <w:p w:rsidR="007B7F86" w:rsidRDefault="00C26AAA" w:rsidP="00C26AAA">
      <w:pPr>
        <w:pStyle w:val="Heading2"/>
      </w:pPr>
      <w:r>
        <w:t>Results Basic measurements</w:t>
      </w:r>
    </w:p>
    <w:p w:rsidR="00D31176" w:rsidRDefault="00D31176" w:rsidP="00D31176">
      <w:pPr>
        <w:pStyle w:val="Heading3"/>
      </w:pPr>
      <w:r>
        <w:t>GPIO Error</w:t>
      </w:r>
    </w:p>
    <w:p w:rsidR="0027529C" w:rsidRPr="00D31176" w:rsidRDefault="00C66323" w:rsidP="00895BD7">
      <w:pPr>
        <w:pStyle w:val="ListParagraph"/>
        <w:numPr>
          <w:ilvl w:val="0"/>
          <w:numId w:val="1"/>
        </w:numPr>
      </w:pPr>
      <w:r>
        <w:t>Only result, number of clock maybe</w:t>
      </w:r>
    </w:p>
    <w:p w:rsidR="00D31176" w:rsidRDefault="00D31176" w:rsidP="00D31176">
      <w:pPr>
        <w:pStyle w:val="Heading3"/>
      </w:pPr>
      <w:r>
        <w:t>Sleep mode Power Consumption</w:t>
      </w:r>
    </w:p>
    <w:p w:rsidR="00F84602" w:rsidRPr="00D31176" w:rsidRDefault="00F84602" w:rsidP="00D31176">
      <w:pPr>
        <w:pStyle w:val="ListParagraph"/>
        <w:numPr>
          <w:ilvl w:val="0"/>
          <w:numId w:val="1"/>
        </w:numPr>
      </w:pPr>
      <w:r>
        <w:t>Error with sleep and correction, value with new sleep uses</w:t>
      </w:r>
    </w:p>
    <w:p w:rsidR="002D179A" w:rsidRDefault="00FD0C55" w:rsidP="002D179A">
      <w:pPr>
        <w:pStyle w:val="Heading2"/>
      </w:pPr>
      <w:r>
        <w:t>Results Extension Board</w:t>
      </w:r>
      <w:r w:rsidR="007B7F86">
        <w:t xml:space="preserve"> measurements</w:t>
      </w:r>
    </w:p>
    <w:p w:rsidR="001D33BC" w:rsidRPr="001D33BC" w:rsidRDefault="001D33BC" w:rsidP="001D33BC">
      <w:r>
        <w:t>Where I take the measurement</w:t>
      </w:r>
    </w:p>
    <w:p w:rsidR="00C704AA" w:rsidRPr="00C704AA" w:rsidRDefault="00C704AA" w:rsidP="00C704AA">
      <w:r>
        <w:t>Power Consumption</w:t>
      </w:r>
    </w:p>
    <w:p w:rsidR="00F84602" w:rsidRDefault="006910DD" w:rsidP="00F84602">
      <w:r>
        <w:lastRenderedPageBreak/>
        <w:t>.</w:t>
      </w:r>
      <w:r w:rsidR="00E30D1C">
        <w:t>Interrupt only</w:t>
      </w:r>
    </w:p>
    <w:p w:rsidR="00EC707B" w:rsidRDefault="00EC707B" w:rsidP="00EC707B">
      <w:pPr>
        <w:pStyle w:val="ListParagraph"/>
        <w:numPr>
          <w:ilvl w:val="0"/>
          <w:numId w:val="1"/>
        </w:numPr>
      </w:pPr>
      <w:r>
        <w:t>Zephyr lower but when no interrupt higher because of noise unknown, that certainly come from serial communication</w:t>
      </w:r>
    </w:p>
    <w:p w:rsidR="00E30D1C" w:rsidRDefault="006910DD" w:rsidP="00F84602">
      <w:r>
        <w:t>.</w:t>
      </w:r>
      <w:r w:rsidR="00E30D1C">
        <w:t>Interrupt and soft-timer</w:t>
      </w:r>
    </w:p>
    <w:p w:rsidR="00E30D1C" w:rsidRDefault="00E30D1C" w:rsidP="00E30D1C">
      <w:pPr>
        <w:pStyle w:val="ListParagraph"/>
        <w:numPr>
          <w:ilvl w:val="0"/>
          <w:numId w:val="1"/>
        </w:numPr>
      </w:pPr>
      <w:r>
        <w:t>No difference with power consumption, difference with interrupt latency</w:t>
      </w:r>
    </w:p>
    <w:p w:rsidR="003A66EF" w:rsidRDefault="003A66EF" w:rsidP="00E30D1C">
      <w:pPr>
        <w:pStyle w:val="ListParagraph"/>
        <w:numPr>
          <w:ilvl w:val="0"/>
          <w:numId w:val="1"/>
        </w:numPr>
      </w:pPr>
      <w:r>
        <w:t>Soft timer influence the interrupt latency</w:t>
      </w:r>
    </w:p>
    <w:p w:rsidR="0015476C" w:rsidRDefault="006910DD" w:rsidP="0015476C">
      <w:r>
        <w:t>.</w:t>
      </w:r>
      <w:r w:rsidR="0015476C">
        <w:t>Interrupt, soft-timer, drivers</w:t>
      </w:r>
    </w:p>
    <w:p w:rsidR="0015476C" w:rsidRDefault="0015476C" w:rsidP="0015476C">
      <w:pPr>
        <w:pStyle w:val="ListParagraph"/>
        <w:numPr>
          <w:ilvl w:val="0"/>
          <w:numId w:val="1"/>
        </w:numPr>
      </w:pPr>
      <w:r>
        <w:t>Lower at 50kHz because of interrupt latency ~20us therefor 50kHz and miss some interruptions sometimes, same for other measurements</w:t>
      </w:r>
    </w:p>
    <w:p w:rsidR="003A66EF" w:rsidRDefault="00C704AA" w:rsidP="003A66EF">
      <w:r>
        <w:t>Interrupt latency</w:t>
      </w:r>
    </w:p>
    <w:p w:rsidR="003A66EF" w:rsidRDefault="003A66EF" w:rsidP="003A66EF">
      <w:pPr>
        <w:pStyle w:val="ListParagraph"/>
        <w:numPr>
          <w:ilvl w:val="0"/>
          <w:numId w:val="1"/>
        </w:numPr>
      </w:pPr>
      <w:r>
        <w:t>Interrupt latency same with sd+sdk, increase with Zephyr when more element enabled, no real difference with the power consumption, Zephyr slightly lower</w:t>
      </w:r>
      <w:r w:rsidR="00515043">
        <w:t>.</w:t>
      </w:r>
    </w:p>
    <w:p w:rsidR="008B535D" w:rsidRDefault="008B535D" w:rsidP="003A66EF">
      <w:pPr>
        <w:pStyle w:val="ListParagraph"/>
        <w:numPr>
          <w:ilvl w:val="0"/>
          <w:numId w:val="1"/>
        </w:numPr>
      </w:pPr>
      <w:r>
        <w:t>Frequency where no more able to response</w:t>
      </w:r>
    </w:p>
    <w:p w:rsidR="008D4002" w:rsidRPr="00F84602" w:rsidRDefault="008D4002" w:rsidP="003A66EF">
      <w:pPr>
        <w:pStyle w:val="ListParagraph"/>
        <w:numPr>
          <w:ilvl w:val="0"/>
          <w:numId w:val="1"/>
        </w:numPr>
      </w:pPr>
      <w:r>
        <w:t>Not influenced by the interrupt frequency</w:t>
      </w:r>
    </w:p>
    <w:p w:rsidR="00090DE0" w:rsidRDefault="009E2525" w:rsidP="00FD0C55">
      <w:pPr>
        <w:pStyle w:val="Heading2"/>
      </w:pPr>
      <w:r>
        <w:t>Results</w:t>
      </w:r>
      <w:r w:rsidR="0091068A">
        <w:t xml:space="preserve"> Peripheral</w:t>
      </w:r>
      <w:r w:rsidR="007B7F86">
        <w:t xml:space="preserve"> measurements</w:t>
      </w:r>
    </w:p>
    <w:p w:rsidR="000F530D" w:rsidRPr="000F530D" w:rsidRDefault="000F530D" w:rsidP="000F530D">
      <w:r>
        <w:t>Where I take the measurement</w:t>
      </w:r>
    </w:p>
    <w:p w:rsidR="001100D6" w:rsidRDefault="00CE0B3A" w:rsidP="00F84602">
      <w:r>
        <w:t>Power consumption</w:t>
      </w:r>
    </w:p>
    <w:p w:rsidR="00742E4B" w:rsidRDefault="00574EDE" w:rsidP="00F84602">
      <w:r>
        <w:t>.</w:t>
      </w:r>
      <w:r w:rsidR="00742E4B">
        <w:t xml:space="preserve">Adv. </w:t>
      </w:r>
    </w:p>
    <w:p w:rsidR="00742E4B" w:rsidRDefault="00742E4B" w:rsidP="004F1932">
      <w:pPr>
        <w:pStyle w:val="ListParagraph"/>
        <w:numPr>
          <w:ilvl w:val="0"/>
          <w:numId w:val="1"/>
        </w:numPr>
      </w:pPr>
      <w:r>
        <w:t>almost the same</w:t>
      </w:r>
      <w:r w:rsidR="00496D8C">
        <w:t>, Zephyr slightly lower.</w:t>
      </w:r>
    </w:p>
    <w:p w:rsidR="00574EDE" w:rsidRDefault="00574EDE" w:rsidP="00574EDE">
      <w:pPr>
        <w:pStyle w:val="ListParagraph"/>
        <w:numPr>
          <w:ilvl w:val="0"/>
          <w:numId w:val="1"/>
        </w:numPr>
      </w:pPr>
    </w:p>
    <w:p w:rsidR="00574EDE" w:rsidRDefault="00574EDE" w:rsidP="00574EDE">
      <w:r>
        <w:t>.Connection no notification</w:t>
      </w:r>
    </w:p>
    <w:p w:rsidR="003805B1" w:rsidRDefault="003805B1" w:rsidP="003805B1">
      <w:pPr>
        <w:pStyle w:val="ListParagraph"/>
        <w:numPr>
          <w:ilvl w:val="0"/>
          <w:numId w:val="1"/>
        </w:numPr>
      </w:pPr>
      <w:r>
        <w:t>Driver disabled</w:t>
      </w:r>
    </w:p>
    <w:p w:rsidR="003805B1" w:rsidRDefault="00327C9D" w:rsidP="003805B1">
      <w:pPr>
        <w:pStyle w:val="ListParagraph"/>
        <w:numPr>
          <w:ilvl w:val="0"/>
          <w:numId w:val="1"/>
        </w:numPr>
      </w:pPr>
      <w:r>
        <w:t>No difference, instead for 400ms, same problem than for extension board</w:t>
      </w:r>
      <w:r w:rsidR="00EF37B2">
        <w:t xml:space="preserve"> measurement</w:t>
      </w:r>
    </w:p>
    <w:p w:rsidR="00574EDE" w:rsidRDefault="00574EDE" w:rsidP="003805B1">
      <w:pPr>
        <w:pStyle w:val="ListParagraph"/>
      </w:pPr>
    </w:p>
    <w:p w:rsidR="00742E4B" w:rsidRDefault="00574EDE" w:rsidP="00F84602">
      <w:r>
        <w:t>.</w:t>
      </w:r>
      <w:r w:rsidR="00742E4B">
        <w:t>Connection.</w:t>
      </w:r>
      <w:r w:rsidR="001100D6">
        <w:t xml:space="preserve"> notification</w:t>
      </w:r>
    </w:p>
    <w:p w:rsidR="00496D8C" w:rsidRDefault="009C40C0" w:rsidP="00496D8C">
      <w:pPr>
        <w:pStyle w:val="ListParagraph"/>
        <w:numPr>
          <w:ilvl w:val="0"/>
          <w:numId w:val="1"/>
        </w:numPr>
      </w:pPr>
      <w:r>
        <w:t xml:space="preserve">Decrease with connection interval, </w:t>
      </w:r>
    </w:p>
    <w:p w:rsidR="009C40C0" w:rsidRDefault="009C40C0" w:rsidP="00496D8C">
      <w:pPr>
        <w:pStyle w:val="ListParagraph"/>
        <w:numPr>
          <w:ilvl w:val="0"/>
          <w:numId w:val="1"/>
        </w:numPr>
      </w:pPr>
      <w:r>
        <w:t>Zephyr slightly lower.</w:t>
      </w:r>
    </w:p>
    <w:p w:rsidR="00D9617A" w:rsidRDefault="00193790" w:rsidP="00193790">
      <w:pPr>
        <w:pStyle w:val="ListParagraph"/>
        <w:numPr>
          <w:ilvl w:val="0"/>
          <w:numId w:val="1"/>
        </w:numPr>
      </w:pPr>
      <w:r>
        <w:t xml:space="preserve">Show </w:t>
      </w:r>
      <w:r w:rsidR="00D9617A">
        <w:t xml:space="preserve">Difference </w:t>
      </w:r>
      <w:r w:rsidR="00FB7BDF">
        <w:t>between transmiss</w:t>
      </w:r>
      <w:r w:rsidR="00D9617A">
        <w:t>ion Zephyr and Softdevice</w:t>
      </w:r>
      <w:r w:rsidR="00B26684">
        <w:t>, no difference no influcence</w:t>
      </w:r>
    </w:p>
    <w:p w:rsidR="004B2996" w:rsidRDefault="00226DF8" w:rsidP="00226DF8">
      <w:r>
        <w:t>Ble</w:t>
      </w:r>
    </w:p>
    <w:p w:rsidR="00561BF4" w:rsidRDefault="008A477A" w:rsidP="00226DF8">
      <w:r>
        <w:t>.</w:t>
      </w:r>
      <w:r w:rsidR="00EA7741">
        <w:t>Adv</w:t>
      </w:r>
    </w:p>
    <w:p w:rsidR="00EA7741" w:rsidRDefault="00EA7741" w:rsidP="00226DF8">
      <w:pPr>
        <w:pStyle w:val="ListParagraph"/>
        <w:numPr>
          <w:ilvl w:val="0"/>
          <w:numId w:val="1"/>
        </w:numPr>
      </w:pPr>
      <w:r>
        <w:t>Interval ok because between 50ms + 10ms -&gt; figure Bluetooth Core to prove and table with value</w:t>
      </w:r>
    </w:p>
    <w:p w:rsidR="004B2996" w:rsidRDefault="004B2996" w:rsidP="004B2996">
      <w:r>
        <w:t>.stack propagation delay</w:t>
      </w:r>
    </w:p>
    <w:p w:rsidR="004B2996" w:rsidRDefault="004B2996" w:rsidP="004B2996">
      <w:pPr>
        <w:pStyle w:val="ListParagraph"/>
        <w:numPr>
          <w:ilvl w:val="0"/>
          <w:numId w:val="1"/>
        </w:numPr>
      </w:pPr>
      <w:r>
        <w:t>Not influenced by the connection event</w:t>
      </w:r>
    </w:p>
    <w:p w:rsidR="004B2996" w:rsidRDefault="004B2996" w:rsidP="004B2996">
      <w:pPr>
        <w:pStyle w:val="ListParagraph"/>
        <w:numPr>
          <w:ilvl w:val="0"/>
          <w:numId w:val="1"/>
        </w:numPr>
      </w:pPr>
      <w:r>
        <w:t>Zephyr higher than</w:t>
      </w:r>
      <w:r w:rsidR="00AD5411">
        <w:t xml:space="preserve"> SD</w:t>
      </w:r>
      <w:r>
        <w:t xml:space="preserve"> </w:t>
      </w:r>
    </w:p>
    <w:p w:rsidR="004B2996" w:rsidRDefault="004B2996" w:rsidP="004B2996">
      <w:pPr>
        <w:pStyle w:val="ListParagraph"/>
        <w:numPr>
          <w:ilvl w:val="0"/>
          <w:numId w:val="1"/>
        </w:numPr>
      </w:pPr>
      <w:r>
        <w:t>Maybe see if difference with frequency</w:t>
      </w:r>
    </w:p>
    <w:p w:rsidR="00282CBD" w:rsidRDefault="00282CBD" w:rsidP="00282CBD">
      <w:r>
        <w:lastRenderedPageBreak/>
        <w:t>Interrupt latency</w:t>
      </w:r>
    </w:p>
    <w:p w:rsidR="00282CBD" w:rsidRDefault="00282CBD" w:rsidP="00282CBD">
      <w:pPr>
        <w:pStyle w:val="ListParagraph"/>
        <w:numPr>
          <w:ilvl w:val="0"/>
          <w:numId w:val="1"/>
        </w:numPr>
      </w:pPr>
      <w:r>
        <w:t>SD+SDK always constant, and zephyr as well but worst, but no difference with different connection interval</w:t>
      </w:r>
    </w:p>
    <w:p w:rsidR="00282CBD" w:rsidRDefault="00282CBD" w:rsidP="00282CBD">
      <w:pPr>
        <w:pStyle w:val="ListParagraph"/>
        <w:numPr>
          <w:ilvl w:val="0"/>
          <w:numId w:val="1"/>
        </w:numPr>
      </w:pPr>
      <w:r>
        <w:t>Frequency where no more able to response</w:t>
      </w:r>
    </w:p>
    <w:p w:rsidR="003A66EF" w:rsidRPr="00F84602" w:rsidRDefault="003A66EF" w:rsidP="003A66EF"/>
    <w:p w:rsidR="006B1B9C" w:rsidRDefault="0091068A" w:rsidP="00C5718E">
      <w:pPr>
        <w:pStyle w:val="Heading2"/>
      </w:pPr>
      <w:r>
        <w:t xml:space="preserve">Results </w:t>
      </w:r>
      <w:r w:rsidR="00FA17DF">
        <w:t>Central</w:t>
      </w:r>
      <w:r w:rsidR="007B7F86">
        <w:t xml:space="preserve"> measurements</w:t>
      </w:r>
    </w:p>
    <w:p w:rsidR="00255D81" w:rsidRPr="00255D81" w:rsidRDefault="00255D81" w:rsidP="00255D81">
      <w:r>
        <w:t>Where I take the measurement</w:t>
      </w:r>
    </w:p>
    <w:p w:rsidR="00F84602" w:rsidRDefault="001659EA" w:rsidP="00F84602">
      <w:r>
        <w:t>Power consumption</w:t>
      </w:r>
    </w:p>
    <w:p w:rsidR="00BD7AEB" w:rsidRDefault="00610E35" w:rsidP="00F84602">
      <w:r>
        <w:t>.</w:t>
      </w:r>
      <w:r w:rsidR="00BD7AEB">
        <w:t>Scan</w:t>
      </w:r>
    </w:p>
    <w:p w:rsidR="00BD7AEB" w:rsidRDefault="00BD7AEB" w:rsidP="00BD7AEB">
      <w:pPr>
        <w:pStyle w:val="ListParagraph"/>
        <w:numPr>
          <w:ilvl w:val="0"/>
          <w:numId w:val="1"/>
        </w:numPr>
      </w:pPr>
      <w:r>
        <w:t>No difference, same behaviour</w:t>
      </w:r>
    </w:p>
    <w:p w:rsidR="001659EA" w:rsidRDefault="00610E35" w:rsidP="00F84602">
      <w:r>
        <w:t>.</w:t>
      </w:r>
      <w:r w:rsidR="001659EA">
        <w:t>Connected, no notification</w:t>
      </w:r>
    </w:p>
    <w:p w:rsidR="00A804BA" w:rsidRDefault="00180B56" w:rsidP="00A804BA">
      <w:pPr>
        <w:pStyle w:val="ListParagraph"/>
        <w:numPr>
          <w:ilvl w:val="0"/>
          <w:numId w:val="1"/>
        </w:numPr>
      </w:pPr>
      <w:r>
        <w:t>Zephyr higher than S</w:t>
      </w:r>
      <w:r w:rsidR="002A109A">
        <w:t>oftD</w:t>
      </w:r>
      <w:r w:rsidR="00806B04">
        <w:t>evice</w:t>
      </w:r>
    </w:p>
    <w:p w:rsidR="00610E35" w:rsidRDefault="00610E35" w:rsidP="00F84602">
      <w:r>
        <w:t>.Connection 1P</w:t>
      </w:r>
    </w:p>
    <w:p w:rsidR="00C509E2" w:rsidRDefault="00C509E2" w:rsidP="00C509E2">
      <w:pPr>
        <w:pStyle w:val="ListParagraph"/>
        <w:numPr>
          <w:ilvl w:val="0"/>
          <w:numId w:val="1"/>
        </w:numPr>
      </w:pPr>
      <w:r>
        <w:t>Decrease with the connection event</w:t>
      </w:r>
    </w:p>
    <w:p w:rsidR="00610E35" w:rsidRDefault="00610E35" w:rsidP="00F84602">
      <w:r>
        <w:t>.Connection 4P</w:t>
      </w:r>
    </w:p>
    <w:p w:rsidR="000543DB" w:rsidRDefault="0068646B" w:rsidP="000543DB">
      <w:pPr>
        <w:pStyle w:val="ListParagraph"/>
        <w:numPr>
          <w:ilvl w:val="0"/>
          <w:numId w:val="1"/>
        </w:numPr>
      </w:pPr>
      <w:r>
        <w:t>Why big difference when 50ms</w:t>
      </w:r>
      <w:r w:rsidR="00592322">
        <w:t xml:space="preserve"> ???</w:t>
      </w:r>
    </w:p>
    <w:p w:rsidR="0068646B" w:rsidRDefault="0068646B" w:rsidP="000543DB">
      <w:pPr>
        <w:pStyle w:val="ListParagraph"/>
        <w:numPr>
          <w:ilvl w:val="0"/>
          <w:numId w:val="1"/>
        </w:numPr>
      </w:pPr>
      <w:r>
        <w:t>No difference when 400ms</w:t>
      </w:r>
    </w:p>
    <w:p w:rsidR="001659EA" w:rsidRDefault="00610E35" w:rsidP="00F84602">
      <w:r>
        <w:t>.Connection 8P</w:t>
      </w:r>
    </w:p>
    <w:p w:rsidR="0068646B" w:rsidRDefault="003E583A" w:rsidP="003E583A">
      <w:pPr>
        <w:pStyle w:val="ListParagraph"/>
        <w:numPr>
          <w:ilvl w:val="0"/>
          <w:numId w:val="1"/>
        </w:numPr>
      </w:pPr>
      <w:r>
        <w:t>Almost the same</w:t>
      </w:r>
    </w:p>
    <w:p w:rsidR="001659EA" w:rsidRDefault="001659EA" w:rsidP="00F84602">
      <w:r>
        <w:t>BLE</w:t>
      </w:r>
    </w:p>
    <w:p w:rsidR="00AF1C69" w:rsidRDefault="00647E67" w:rsidP="00F84602">
      <w:r>
        <w:t>.</w:t>
      </w:r>
      <w:r w:rsidR="00AF1C69">
        <w:t>Scan interval</w:t>
      </w:r>
    </w:p>
    <w:p w:rsidR="00AF1C69" w:rsidRDefault="00AF1C69" w:rsidP="00AF1C69">
      <w:pPr>
        <w:pStyle w:val="ListParagraph"/>
        <w:numPr>
          <w:ilvl w:val="0"/>
          <w:numId w:val="1"/>
        </w:numPr>
      </w:pPr>
      <w:r>
        <w:t>Ok, no error with both</w:t>
      </w:r>
    </w:p>
    <w:p w:rsidR="00AF1C69" w:rsidRDefault="00647E67" w:rsidP="00D53839">
      <w:r>
        <w:t>.</w:t>
      </w:r>
      <w:r w:rsidR="00D53839">
        <w:t>Connection interval</w:t>
      </w:r>
    </w:p>
    <w:p w:rsidR="00D53839" w:rsidRDefault="00D53839" w:rsidP="00D53839">
      <w:pPr>
        <w:pStyle w:val="ListParagraph"/>
        <w:numPr>
          <w:ilvl w:val="0"/>
          <w:numId w:val="1"/>
        </w:numPr>
      </w:pPr>
      <w:r>
        <w:t>No error</w:t>
      </w:r>
    </w:p>
    <w:p w:rsidR="001659EA" w:rsidRDefault="00647E67" w:rsidP="00F84602">
      <w:r>
        <w:t>.</w:t>
      </w:r>
      <w:r w:rsidR="00D53839">
        <w:t>Connection event time</w:t>
      </w:r>
    </w:p>
    <w:p w:rsidR="004B3CFD" w:rsidRDefault="00B71507" w:rsidP="004B3CFD">
      <w:pPr>
        <w:pStyle w:val="ListParagraph"/>
        <w:numPr>
          <w:ilvl w:val="0"/>
          <w:numId w:val="1"/>
        </w:numPr>
      </w:pPr>
      <w:r>
        <w:t>Difference because, explain the difference in the communication</w:t>
      </w:r>
    </w:p>
    <w:p w:rsidR="004B3CFD" w:rsidRDefault="004B3CFD" w:rsidP="004B3CFD">
      <w:pPr>
        <w:pStyle w:val="ListParagraph"/>
        <w:numPr>
          <w:ilvl w:val="0"/>
          <w:numId w:val="1"/>
        </w:numPr>
      </w:pPr>
      <w:r>
        <w:t>SD usually constant, Zephyr can change</w:t>
      </w:r>
    </w:p>
    <w:p w:rsidR="001659EA" w:rsidRDefault="001659EA" w:rsidP="00F84602">
      <w:r>
        <w:t>Interrupt latency</w:t>
      </w:r>
    </w:p>
    <w:p w:rsidR="00327292" w:rsidRDefault="00327292" w:rsidP="00327292">
      <w:pPr>
        <w:pStyle w:val="ListParagraph"/>
        <w:numPr>
          <w:ilvl w:val="0"/>
          <w:numId w:val="1"/>
        </w:numPr>
      </w:pPr>
      <w:r>
        <w:t>Constant with Softdevice</w:t>
      </w:r>
    </w:p>
    <w:p w:rsidR="00327292" w:rsidRDefault="00327292" w:rsidP="00327292">
      <w:pPr>
        <w:pStyle w:val="ListParagraph"/>
        <w:numPr>
          <w:ilvl w:val="0"/>
          <w:numId w:val="1"/>
        </w:numPr>
      </w:pPr>
      <w:r>
        <w:t>Constant but higher than softdevice, same than peripheral</w:t>
      </w:r>
    </w:p>
    <w:p w:rsidR="00F91D0C" w:rsidRDefault="00AF1C69" w:rsidP="00C01ECE">
      <w:pPr>
        <w:pStyle w:val="ListParagraph"/>
        <w:numPr>
          <w:ilvl w:val="0"/>
          <w:numId w:val="1"/>
        </w:numPr>
      </w:pPr>
      <w:r>
        <w:t>Frequency where no more able to response</w:t>
      </w:r>
    </w:p>
    <w:p w:rsidR="008E2BCC" w:rsidRPr="00F84602" w:rsidRDefault="00C01ECE" w:rsidP="00F91D0C">
      <w:pPr>
        <w:pStyle w:val="Heading2"/>
      </w:pPr>
      <w:r>
        <w:t>Synthesis</w:t>
      </w:r>
    </w:p>
    <w:p w:rsidR="00480704" w:rsidRDefault="00480704" w:rsidP="00480704">
      <w:pPr>
        <w:pStyle w:val="Heading2"/>
      </w:pPr>
      <w:r>
        <w:t>Annexes</w:t>
      </w:r>
    </w:p>
    <w:p w:rsidR="00F84602" w:rsidRPr="00F84602" w:rsidRDefault="00F84602" w:rsidP="00F84602">
      <w:r>
        <w:t>-table</w:t>
      </w:r>
    </w:p>
    <w:p w:rsidR="00600D9C" w:rsidRDefault="00600D9C" w:rsidP="00600D9C"/>
    <w:p w:rsidR="00600D9C" w:rsidRDefault="00600D9C" w:rsidP="00600D9C">
      <w:pPr>
        <w:pStyle w:val="Heading1"/>
      </w:pPr>
      <w:r>
        <w:t>Conclusion</w:t>
      </w:r>
    </w:p>
    <w:p w:rsidR="00561BF4" w:rsidRPr="00561BF4" w:rsidRDefault="00561BF4" w:rsidP="00561BF4"/>
    <w:p w:rsidR="002148EE" w:rsidRDefault="00EF518F" w:rsidP="00A14A5B">
      <w:pPr>
        <w:pStyle w:val="Heading1"/>
      </w:pPr>
      <w:r>
        <w:t>A</w:t>
      </w:r>
      <w:r w:rsidR="00A14A5B" w:rsidRPr="00A14A5B">
        <w:t>bbreviation</w:t>
      </w:r>
    </w:p>
    <w:p w:rsidR="009060D1" w:rsidRDefault="009060D1" w:rsidP="00532545">
      <w:pPr>
        <w:spacing w:after="0"/>
      </w:pPr>
      <w:r w:rsidRPr="009060D1">
        <w:rPr>
          <w:b/>
        </w:rPr>
        <w:t>SoC</w:t>
      </w:r>
      <w:r>
        <w:t>: System on Chip</w:t>
      </w:r>
    </w:p>
    <w:p w:rsidR="009060D1" w:rsidRDefault="009060D1" w:rsidP="00532545">
      <w:pPr>
        <w:spacing w:after="0"/>
      </w:pPr>
      <w:r w:rsidRPr="009060D1">
        <w:rPr>
          <w:b/>
        </w:rPr>
        <w:t>SD</w:t>
      </w:r>
      <w:r>
        <w:t>: SoftDevice</w:t>
      </w:r>
    </w:p>
    <w:p w:rsidR="009060D1" w:rsidRDefault="009060D1" w:rsidP="00532545">
      <w:pPr>
        <w:spacing w:after="0"/>
      </w:pPr>
      <w:r w:rsidRPr="009060D1">
        <w:rPr>
          <w:b/>
        </w:rPr>
        <w:t>SD</w:t>
      </w:r>
      <w:r>
        <w:rPr>
          <w:b/>
        </w:rPr>
        <w:t>K</w:t>
      </w:r>
      <w:r>
        <w:t>: Software Development Kit</w:t>
      </w:r>
    </w:p>
    <w:p w:rsidR="00BC633F" w:rsidRDefault="003066A5" w:rsidP="00BC5649">
      <w:pPr>
        <w:spacing w:after="0"/>
      </w:pPr>
      <w:r>
        <w:rPr>
          <w:b/>
        </w:rPr>
        <w:t>BLE:</w:t>
      </w:r>
      <w:r>
        <w:t xml:space="preserve"> Bluetooth Low Energy</w:t>
      </w:r>
    </w:p>
    <w:p w:rsidR="00C257A3" w:rsidRPr="00CB0CD4" w:rsidRDefault="00C257A3" w:rsidP="00BC5649">
      <w:pPr>
        <w:spacing w:after="0"/>
      </w:pPr>
      <w:r w:rsidRPr="00D31329">
        <w:rPr>
          <w:b/>
        </w:rPr>
        <w:t>GAP</w:t>
      </w:r>
      <w:r w:rsidR="00CB0CD4">
        <w:t xml:space="preserve"> General Access Protocol</w:t>
      </w:r>
    </w:p>
    <w:p w:rsidR="00C257A3" w:rsidRPr="00CB0CD4" w:rsidRDefault="00C257A3" w:rsidP="00BC5649">
      <w:pPr>
        <w:spacing w:after="0"/>
      </w:pPr>
      <w:r w:rsidRPr="00D31329">
        <w:rPr>
          <w:b/>
        </w:rPr>
        <w:t>GATT</w:t>
      </w:r>
      <w:r w:rsidR="00CB0CD4">
        <w:t>: General Attribute Protocol</w:t>
      </w:r>
    </w:p>
    <w:p w:rsidR="00C257A3" w:rsidRPr="00CB0CD4" w:rsidRDefault="00C257A3" w:rsidP="00BC5649">
      <w:pPr>
        <w:spacing w:after="0"/>
      </w:pPr>
      <w:r w:rsidRPr="00D31329">
        <w:rPr>
          <w:b/>
        </w:rPr>
        <w:t>ATT</w:t>
      </w:r>
      <w:r w:rsidR="00CB0CD4">
        <w:t>: Attribute</w:t>
      </w:r>
      <w:r w:rsidR="006E4711">
        <w:t xml:space="preserve"> Protoc</w:t>
      </w:r>
      <w:r w:rsidR="00160BD4">
        <w:t>o</w:t>
      </w:r>
      <w:r w:rsidR="006E4711">
        <w:t>l</w:t>
      </w:r>
    </w:p>
    <w:p w:rsidR="00B05E50" w:rsidRPr="00D31329" w:rsidRDefault="00D95C1B" w:rsidP="00BC5649">
      <w:pPr>
        <w:spacing w:after="0"/>
        <w:rPr>
          <w:b/>
        </w:rPr>
      </w:pPr>
      <w:r w:rsidRPr="00D31329">
        <w:rPr>
          <w:b/>
        </w:rPr>
        <w:t>SMP</w:t>
      </w:r>
      <w:r w:rsidR="00CB0CD4" w:rsidRPr="00CB0CD4">
        <w:t>:</w:t>
      </w:r>
      <w:r w:rsidR="00CB0CD4">
        <w:t xml:space="preserve"> Security Manager Protocol</w:t>
      </w:r>
    </w:p>
    <w:p w:rsidR="00C257A3" w:rsidRPr="00CB0CD4" w:rsidRDefault="00C257A3" w:rsidP="00BC5649">
      <w:pPr>
        <w:spacing w:after="0"/>
      </w:pPr>
      <w:r w:rsidRPr="00D31329">
        <w:rPr>
          <w:b/>
        </w:rPr>
        <w:t>L2CAP</w:t>
      </w:r>
      <w:r w:rsidR="00CB0CD4">
        <w:t>:</w:t>
      </w:r>
      <w:r w:rsidR="006E4711">
        <w:t xml:space="preserve"> </w:t>
      </w:r>
      <w:r w:rsidR="006E4711" w:rsidRPr="00D61005">
        <w:t>Logical link control and adaptation protocol</w:t>
      </w:r>
    </w:p>
    <w:p w:rsidR="00574B32" w:rsidRPr="00D31329" w:rsidRDefault="00574B32" w:rsidP="00BC5649">
      <w:pPr>
        <w:spacing w:after="0"/>
        <w:rPr>
          <w:b/>
        </w:rPr>
      </w:pPr>
      <w:r w:rsidRPr="00D31329">
        <w:rPr>
          <w:b/>
        </w:rPr>
        <w:t>HCI</w:t>
      </w:r>
      <w:r w:rsidR="00CB0CD4" w:rsidRPr="00CB0CD4">
        <w:t>:</w:t>
      </w:r>
      <w:r w:rsidR="00CB0CD4">
        <w:t xml:space="preserve"> Host Controller Interface</w:t>
      </w:r>
    </w:p>
    <w:p w:rsidR="00C257A3" w:rsidRPr="00D31329" w:rsidRDefault="00C257A3" w:rsidP="00BC5649">
      <w:pPr>
        <w:spacing w:after="0"/>
        <w:rPr>
          <w:b/>
        </w:rPr>
      </w:pPr>
      <w:r w:rsidRPr="00D31329">
        <w:rPr>
          <w:b/>
        </w:rPr>
        <w:t>LL</w:t>
      </w:r>
      <w:r w:rsidR="00CB0CD4" w:rsidRPr="00CB0CD4">
        <w:t>: Link Layer</w:t>
      </w:r>
    </w:p>
    <w:p w:rsidR="00C257A3" w:rsidRPr="00C15565" w:rsidRDefault="00090BCA" w:rsidP="00BC5649">
      <w:pPr>
        <w:spacing w:after="0"/>
      </w:pPr>
      <w:r w:rsidRPr="00D31329">
        <w:rPr>
          <w:b/>
        </w:rPr>
        <w:t>PHY</w:t>
      </w:r>
      <w:r w:rsidR="00C15565">
        <w:t>: Physical Layer</w:t>
      </w:r>
    </w:p>
    <w:p w:rsidR="00B14155" w:rsidRPr="00C15565" w:rsidRDefault="00574B32" w:rsidP="00B14155">
      <w:pPr>
        <w:spacing w:after="0"/>
      </w:pPr>
      <w:r w:rsidRPr="00D31329">
        <w:rPr>
          <w:b/>
        </w:rPr>
        <w:t>MTU</w:t>
      </w:r>
      <w:r w:rsidR="00CB0CD4">
        <w:t>: Maximum Transmission Unit</w:t>
      </w:r>
    </w:p>
    <w:p w:rsidR="00B14155" w:rsidRPr="00AC5158" w:rsidRDefault="00B14155" w:rsidP="00B14155">
      <w:pPr>
        <w:spacing w:after="0"/>
      </w:pPr>
      <w:r w:rsidRPr="00D31329">
        <w:rPr>
          <w:b/>
        </w:rPr>
        <w:t>ACC</w:t>
      </w:r>
      <w:r w:rsidR="00AC5158">
        <w:t xml:space="preserve">: Accelerometer </w:t>
      </w:r>
    </w:p>
    <w:p w:rsidR="00B14155" w:rsidRPr="00AC5158" w:rsidRDefault="00B14155" w:rsidP="00B14155">
      <w:pPr>
        <w:spacing w:after="0"/>
      </w:pPr>
      <w:r w:rsidRPr="00D31329">
        <w:rPr>
          <w:b/>
        </w:rPr>
        <w:t>ADC</w:t>
      </w:r>
      <w:r w:rsidR="00AC5158">
        <w:t>: A/D Converter</w:t>
      </w:r>
    </w:p>
    <w:p w:rsidR="00B14155" w:rsidRPr="00AC5158" w:rsidRDefault="00B14155" w:rsidP="00B14155">
      <w:pPr>
        <w:spacing w:after="0"/>
      </w:pPr>
      <w:r w:rsidRPr="00D31329">
        <w:rPr>
          <w:b/>
        </w:rPr>
        <w:t>SWG</w:t>
      </w:r>
      <w:r w:rsidR="00AC5158">
        <w:t>: Square Wave Generator</w:t>
      </w:r>
    </w:p>
    <w:p w:rsidR="00B14155" w:rsidRPr="00603211" w:rsidRDefault="00B14155" w:rsidP="00B14155">
      <w:pPr>
        <w:spacing w:after="0"/>
      </w:pPr>
      <w:r w:rsidRPr="00D31329">
        <w:rPr>
          <w:b/>
        </w:rPr>
        <w:t>PPI</w:t>
      </w:r>
      <w:r w:rsidR="00603211">
        <w:t>: Programmable Peripheral Interconnect</w:t>
      </w:r>
      <w:r>
        <w:br/>
      </w:r>
      <w:r w:rsidRPr="00D31329">
        <w:rPr>
          <w:b/>
        </w:rPr>
        <w:t>GPIOTE</w:t>
      </w:r>
      <w:r w:rsidR="00603211">
        <w:t>: General Purpose I/O Tasks and Events</w:t>
      </w:r>
    </w:p>
    <w:p w:rsidR="00B14155" w:rsidRPr="009060D1" w:rsidRDefault="00B14155" w:rsidP="00BC5649">
      <w:pPr>
        <w:spacing w:after="0"/>
      </w:pPr>
    </w:p>
    <w:sectPr w:rsidR="00B14155" w:rsidRPr="009060D1" w:rsidSect="00C17E9F">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7BDD" w:rsidRDefault="00B47BDD" w:rsidP="00EF656F">
      <w:pPr>
        <w:spacing w:after="0" w:line="240" w:lineRule="auto"/>
      </w:pPr>
      <w:r>
        <w:separator/>
      </w:r>
    </w:p>
  </w:endnote>
  <w:endnote w:type="continuationSeparator" w:id="0">
    <w:p w:rsidR="00B47BDD" w:rsidRDefault="00B47BDD" w:rsidP="00EF6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7BDD" w:rsidRDefault="00B47BDD" w:rsidP="00EF656F">
      <w:pPr>
        <w:spacing w:after="0" w:line="240" w:lineRule="auto"/>
      </w:pPr>
      <w:r>
        <w:separator/>
      </w:r>
    </w:p>
  </w:footnote>
  <w:footnote w:type="continuationSeparator" w:id="0">
    <w:p w:rsidR="00B47BDD" w:rsidRDefault="00B47BDD" w:rsidP="00EF65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96143"/>
    <w:multiLevelType w:val="multilevel"/>
    <w:tmpl w:val="36DAA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35A94"/>
    <w:multiLevelType w:val="hybridMultilevel"/>
    <w:tmpl w:val="971C7D8E"/>
    <w:lvl w:ilvl="0" w:tplc="8452DBF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D420F"/>
    <w:multiLevelType w:val="multilevel"/>
    <w:tmpl w:val="FA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CB0EF2"/>
    <w:multiLevelType w:val="hybridMultilevel"/>
    <w:tmpl w:val="346A3952"/>
    <w:lvl w:ilvl="0" w:tplc="6F80F072">
      <w:start w:val="1"/>
      <w:numFmt w:val="bullet"/>
      <w:lvlText w:val=""/>
      <w:lvlJc w:val="left"/>
      <w:pPr>
        <w:tabs>
          <w:tab w:val="num" w:pos="720"/>
        </w:tabs>
        <w:ind w:left="720" w:hanging="360"/>
      </w:pPr>
      <w:rPr>
        <w:rFonts w:ascii="Wingdings" w:hAnsi="Wingdings" w:hint="default"/>
      </w:rPr>
    </w:lvl>
    <w:lvl w:ilvl="1" w:tplc="CDDE56F8">
      <w:start w:val="1"/>
      <w:numFmt w:val="bullet"/>
      <w:lvlText w:val=""/>
      <w:lvlJc w:val="left"/>
      <w:pPr>
        <w:tabs>
          <w:tab w:val="num" w:pos="1440"/>
        </w:tabs>
        <w:ind w:left="1440" w:hanging="360"/>
      </w:pPr>
      <w:rPr>
        <w:rFonts w:ascii="Wingdings" w:hAnsi="Wingdings" w:hint="default"/>
      </w:rPr>
    </w:lvl>
    <w:lvl w:ilvl="2" w:tplc="D12CFA6A" w:tentative="1">
      <w:start w:val="1"/>
      <w:numFmt w:val="bullet"/>
      <w:lvlText w:val=""/>
      <w:lvlJc w:val="left"/>
      <w:pPr>
        <w:tabs>
          <w:tab w:val="num" w:pos="2160"/>
        </w:tabs>
        <w:ind w:left="2160" w:hanging="360"/>
      </w:pPr>
      <w:rPr>
        <w:rFonts w:ascii="Wingdings" w:hAnsi="Wingdings" w:hint="default"/>
      </w:rPr>
    </w:lvl>
    <w:lvl w:ilvl="3" w:tplc="46301968" w:tentative="1">
      <w:start w:val="1"/>
      <w:numFmt w:val="bullet"/>
      <w:lvlText w:val=""/>
      <w:lvlJc w:val="left"/>
      <w:pPr>
        <w:tabs>
          <w:tab w:val="num" w:pos="2880"/>
        </w:tabs>
        <w:ind w:left="2880" w:hanging="360"/>
      </w:pPr>
      <w:rPr>
        <w:rFonts w:ascii="Wingdings" w:hAnsi="Wingdings" w:hint="default"/>
      </w:rPr>
    </w:lvl>
    <w:lvl w:ilvl="4" w:tplc="21A29B50" w:tentative="1">
      <w:start w:val="1"/>
      <w:numFmt w:val="bullet"/>
      <w:lvlText w:val=""/>
      <w:lvlJc w:val="left"/>
      <w:pPr>
        <w:tabs>
          <w:tab w:val="num" w:pos="3600"/>
        </w:tabs>
        <w:ind w:left="3600" w:hanging="360"/>
      </w:pPr>
      <w:rPr>
        <w:rFonts w:ascii="Wingdings" w:hAnsi="Wingdings" w:hint="default"/>
      </w:rPr>
    </w:lvl>
    <w:lvl w:ilvl="5" w:tplc="F07C8B74" w:tentative="1">
      <w:start w:val="1"/>
      <w:numFmt w:val="bullet"/>
      <w:lvlText w:val=""/>
      <w:lvlJc w:val="left"/>
      <w:pPr>
        <w:tabs>
          <w:tab w:val="num" w:pos="4320"/>
        </w:tabs>
        <w:ind w:left="4320" w:hanging="360"/>
      </w:pPr>
      <w:rPr>
        <w:rFonts w:ascii="Wingdings" w:hAnsi="Wingdings" w:hint="default"/>
      </w:rPr>
    </w:lvl>
    <w:lvl w:ilvl="6" w:tplc="610686D6" w:tentative="1">
      <w:start w:val="1"/>
      <w:numFmt w:val="bullet"/>
      <w:lvlText w:val=""/>
      <w:lvlJc w:val="left"/>
      <w:pPr>
        <w:tabs>
          <w:tab w:val="num" w:pos="5040"/>
        </w:tabs>
        <w:ind w:left="5040" w:hanging="360"/>
      </w:pPr>
      <w:rPr>
        <w:rFonts w:ascii="Wingdings" w:hAnsi="Wingdings" w:hint="default"/>
      </w:rPr>
    </w:lvl>
    <w:lvl w:ilvl="7" w:tplc="58AC2D0C" w:tentative="1">
      <w:start w:val="1"/>
      <w:numFmt w:val="bullet"/>
      <w:lvlText w:val=""/>
      <w:lvlJc w:val="left"/>
      <w:pPr>
        <w:tabs>
          <w:tab w:val="num" w:pos="5760"/>
        </w:tabs>
        <w:ind w:left="5760" w:hanging="360"/>
      </w:pPr>
      <w:rPr>
        <w:rFonts w:ascii="Wingdings" w:hAnsi="Wingdings" w:hint="default"/>
      </w:rPr>
    </w:lvl>
    <w:lvl w:ilvl="8" w:tplc="6ECAADB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196B475E"/>
    <w:multiLevelType w:val="hybridMultilevel"/>
    <w:tmpl w:val="BC626D6E"/>
    <w:lvl w:ilvl="0" w:tplc="6B645DD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BE231CC"/>
    <w:multiLevelType w:val="multilevel"/>
    <w:tmpl w:val="BBF8D2D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b w:val="0"/>
      </w:r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C700620"/>
    <w:multiLevelType w:val="multilevel"/>
    <w:tmpl w:val="585E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36E379C"/>
    <w:multiLevelType w:val="hybridMultilevel"/>
    <w:tmpl w:val="30AA3992"/>
    <w:lvl w:ilvl="0" w:tplc="ED86C2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3E44E2B"/>
    <w:multiLevelType w:val="multilevel"/>
    <w:tmpl w:val="14C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B953B8D"/>
    <w:multiLevelType w:val="hybridMultilevel"/>
    <w:tmpl w:val="9C46C31E"/>
    <w:lvl w:ilvl="0" w:tplc="8E886AE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73E798D"/>
    <w:multiLevelType w:val="hybridMultilevel"/>
    <w:tmpl w:val="74E87E70"/>
    <w:lvl w:ilvl="0" w:tplc="BC3A75B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995569F"/>
    <w:multiLevelType w:val="hybridMultilevel"/>
    <w:tmpl w:val="D9BCA5E8"/>
    <w:lvl w:ilvl="0" w:tplc="3C32DB5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B2F2A57"/>
    <w:multiLevelType w:val="hybridMultilevel"/>
    <w:tmpl w:val="744AC168"/>
    <w:lvl w:ilvl="0" w:tplc="B2607D8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FC80CB4"/>
    <w:multiLevelType w:val="multilevel"/>
    <w:tmpl w:val="0A68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6154304"/>
    <w:multiLevelType w:val="multilevel"/>
    <w:tmpl w:val="63E6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84011A"/>
    <w:multiLevelType w:val="hybridMultilevel"/>
    <w:tmpl w:val="C194C2AC"/>
    <w:lvl w:ilvl="0" w:tplc="B934A72E">
      <w:start w:val="1"/>
      <w:numFmt w:val="bullet"/>
      <w:lvlText w:val=""/>
      <w:lvlJc w:val="left"/>
      <w:pPr>
        <w:tabs>
          <w:tab w:val="num" w:pos="720"/>
        </w:tabs>
        <w:ind w:left="720" w:hanging="360"/>
      </w:pPr>
      <w:rPr>
        <w:rFonts w:ascii="Wingdings" w:hAnsi="Wingdings" w:hint="default"/>
      </w:rPr>
    </w:lvl>
    <w:lvl w:ilvl="1" w:tplc="094AAEBA" w:tentative="1">
      <w:start w:val="1"/>
      <w:numFmt w:val="bullet"/>
      <w:lvlText w:val=""/>
      <w:lvlJc w:val="left"/>
      <w:pPr>
        <w:tabs>
          <w:tab w:val="num" w:pos="1440"/>
        </w:tabs>
        <w:ind w:left="1440" w:hanging="360"/>
      </w:pPr>
      <w:rPr>
        <w:rFonts w:ascii="Wingdings" w:hAnsi="Wingdings" w:hint="default"/>
      </w:rPr>
    </w:lvl>
    <w:lvl w:ilvl="2" w:tplc="CBC257B8" w:tentative="1">
      <w:start w:val="1"/>
      <w:numFmt w:val="bullet"/>
      <w:lvlText w:val=""/>
      <w:lvlJc w:val="left"/>
      <w:pPr>
        <w:tabs>
          <w:tab w:val="num" w:pos="2160"/>
        </w:tabs>
        <w:ind w:left="2160" w:hanging="360"/>
      </w:pPr>
      <w:rPr>
        <w:rFonts w:ascii="Wingdings" w:hAnsi="Wingdings" w:hint="default"/>
      </w:rPr>
    </w:lvl>
    <w:lvl w:ilvl="3" w:tplc="B0068A34" w:tentative="1">
      <w:start w:val="1"/>
      <w:numFmt w:val="bullet"/>
      <w:lvlText w:val=""/>
      <w:lvlJc w:val="left"/>
      <w:pPr>
        <w:tabs>
          <w:tab w:val="num" w:pos="2880"/>
        </w:tabs>
        <w:ind w:left="2880" w:hanging="360"/>
      </w:pPr>
      <w:rPr>
        <w:rFonts w:ascii="Wingdings" w:hAnsi="Wingdings" w:hint="default"/>
      </w:rPr>
    </w:lvl>
    <w:lvl w:ilvl="4" w:tplc="55D658E8" w:tentative="1">
      <w:start w:val="1"/>
      <w:numFmt w:val="bullet"/>
      <w:lvlText w:val=""/>
      <w:lvlJc w:val="left"/>
      <w:pPr>
        <w:tabs>
          <w:tab w:val="num" w:pos="3600"/>
        </w:tabs>
        <w:ind w:left="3600" w:hanging="360"/>
      </w:pPr>
      <w:rPr>
        <w:rFonts w:ascii="Wingdings" w:hAnsi="Wingdings" w:hint="default"/>
      </w:rPr>
    </w:lvl>
    <w:lvl w:ilvl="5" w:tplc="4900FBA0" w:tentative="1">
      <w:start w:val="1"/>
      <w:numFmt w:val="bullet"/>
      <w:lvlText w:val=""/>
      <w:lvlJc w:val="left"/>
      <w:pPr>
        <w:tabs>
          <w:tab w:val="num" w:pos="4320"/>
        </w:tabs>
        <w:ind w:left="4320" w:hanging="360"/>
      </w:pPr>
      <w:rPr>
        <w:rFonts w:ascii="Wingdings" w:hAnsi="Wingdings" w:hint="default"/>
      </w:rPr>
    </w:lvl>
    <w:lvl w:ilvl="6" w:tplc="B9765A3A" w:tentative="1">
      <w:start w:val="1"/>
      <w:numFmt w:val="bullet"/>
      <w:lvlText w:val=""/>
      <w:lvlJc w:val="left"/>
      <w:pPr>
        <w:tabs>
          <w:tab w:val="num" w:pos="5040"/>
        </w:tabs>
        <w:ind w:left="5040" w:hanging="360"/>
      </w:pPr>
      <w:rPr>
        <w:rFonts w:ascii="Wingdings" w:hAnsi="Wingdings" w:hint="default"/>
      </w:rPr>
    </w:lvl>
    <w:lvl w:ilvl="7" w:tplc="D6446BEA" w:tentative="1">
      <w:start w:val="1"/>
      <w:numFmt w:val="bullet"/>
      <w:lvlText w:val=""/>
      <w:lvlJc w:val="left"/>
      <w:pPr>
        <w:tabs>
          <w:tab w:val="num" w:pos="5760"/>
        </w:tabs>
        <w:ind w:left="5760" w:hanging="360"/>
      </w:pPr>
      <w:rPr>
        <w:rFonts w:ascii="Wingdings" w:hAnsi="Wingdings" w:hint="default"/>
      </w:rPr>
    </w:lvl>
    <w:lvl w:ilvl="8" w:tplc="8E0A99A8" w:tentative="1">
      <w:start w:val="1"/>
      <w:numFmt w:val="bullet"/>
      <w:lvlText w:val=""/>
      <w:lvlJc w:val="left"/>
      <w:pPr>
        <w:tabs>
          <w:tab w:val="num" w:pos="6480"/>
        </w:tabs>
        <w:ind w:left="6480" w:hanging="360"/>
      </w:pPr>
      <w:rPr>
        <w:rFonts w:ascii="Wingdings" w:hAnsi="Wingdings" w:hint="default"/>
      </w:rPr>
    </w:lvl>
  </w:abstractNum>
  <w:num w:numId="1">
    <w:abstractNumId w:val="11"/>
  </w:num>
  <w:num w:numId="2">
    <w:abstractNumId w:val="3"/>
  </w:num>
  <w:num w:numId="3">
    <w:abstractNumId w:val="1"/>
  </w:num>
  <w:num w:numId="4">
    <w:abstractNumId w:val="5"/>
  </w:num>
  <w:num w:numId="5">
    <w:abstractNumId w:val="15"/>
  </w:num>
  <w:num w:numId="6">
    <w:abstractNumId w:val="7"/>
  </w:num>
  <w:num w:numId="7">
    <w:abstractNumId w:val="12"/>
  </w:num>
  <w:num w:numId="8">
    <w:abstractNumId w:val="9"/>
  </w:num>
  <w:num w:numId="9">
    <w:abstractNumId w:val="4"/>
  </w:num>
  <w:num w:numId="10">
    <w:abstractNumId w:val="2"/>
  </w:num>
  <w:num w:numId="11">
    <w:abstractNumId w:val="10"/>
  </w:num>
  <w:num w:numId="12">
    <w:abstractNumId w:val="0"/>
  </w:num>
  <w:num w:numId="13">
    <w:abstractNumId w:val="6"/>
  </w:num>
  <w:num w:numId="14">
    <w:abstractNumId w:val="8"/>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176"/>
    <w:rsid w:val="000001E4"/>
    <w:rsid w:val="00000949"/>
    <w:rsid w:val="00000DAD"/>
    <w:rsid w:val="000013F5"/>
    <w:rsid w:val="000025D7"/>
    <w:rsid w:val="00002B69"/>
    <w:rsid w:val="000033BC"/>
    <w:rsid w:val="00003EAA"/>
    <w:rsid w:val="00004222"/>
    <w:rsid w:val="00004A29"/>
    <w:rsid w:val="00004B0A"/>
    <w:rsid w:val="0000532F"/>
    <w:rsid w:val="00005A70"/>
    <w:rsid w:val="00005EFE"/>
    <w:rsid w:val="00006022"/>
    <w:rsid w:val="00006140"/>
    <w:rsid w:val="0000622B"/>
    <w:rsid w:val="00006264"/>
    <w:rsid w:val="00006450"/>
    <w:rsid w:val="00006906"/>
    <w:rsid w:val="00006C37"/>
    <w:rsid w:val="00006C6A"/>
    <w:rsid w:val="0000717A"/>
    <w:rsid w:val="00007264"/>
    <w:rsid w:val="000073F8"/>
    <w:rsid w:val="0000784A"/>
    <w:rsid w:val="00007B8B"/>
    <w:rsid w:val="00007B93"/>
    <w:rsid w:val="00007D34"/>
    <w:rsid w:val="000102DF"/>
    <w:rsid w:val="000105C1"/>
    <w:rsid w:val="00010648"/>
    <w:rsid w:val="000108B7"/>
    <w:rsid w:val="00011919"/>
    <w:rsid w:val="00011A6B"/>
    <w:rsid w:val="00011BE4"/>
    <w:rsid w:val="00011DAD"/>
    <w:rsid w:val="000122DE"/>
    <w:rsid w:val="00012C62"/>
    <w:rsid w:val="00012CEC"/>
    <w:rsid w:val="0001366D"/>
    <w:rsid w:val="00013DB0"/>
    <w:rsid w:val="00014B8A"/>
    <w:rsid w:val="0001501E"/>
    <w:rsid w:val="00015574"/>
    <w:rsid w:val="00016111"/>
    <w:rsid w:val="0001633D"/>
    <w:rsid w:val="00016796"/>
    <w:rsid w:val="00016A6D"/>
    <w:rsid w:val="00017155"/>
    <w:rsid w:val="000179CB"/>
    <w:rsid w:val="00020018"/>
    <w:rsid w:val="00020090"/>
    <w:rsid w:val="00020808"/>
    <w:rsid w:val="000209ED"/>
    <w:rsid w:val="00020DD6"/>
    <w:rsid w:val="00020E2E"/>
    <w:rsid w:val="00021962"/>
    <w:rsid w:val="00021A7E"/>
    <w:rsid w:val="00021BDD"/>
    <w:rsid w:val="0002223C"/>
    <w:rsid w:val="0002232E"/>
    <w:rsid w:val="00022923"/>
    <w:rsid w:val="00022D92"/>
    <w:rsid w:val="00022F4E"/>
    <w:rsid w:val="00022F84"/>
    <w:rsid w:val="00022F9A"/>
    <w:rsid w:val="000233FC"/>
    <w:rsid w:val="00023BD9"/>
    <w:rsid w:val="00024C2A"/>
    <w:rsid w:val="00024DD1"/>
    <w:rsid w:val="00025423"/>
    <w:rsid w:val="0002600E"/>
    <w:rsid w:val="00026020"/>
    <w:rsid w:val="000262C7"/>
    <w:rsid w:val="00026730"/>
    <w:rsid w:val="000267E9"/>
    <w:rsid w:val="00026B94"/>
    <w:rsid w:val="00026DF6"/>
    <w:rsid w:val="00026F1F"/>
    <w:rsid w:val="00026F5B"/>
    <w:rsid w:val="0002730A"/>
    <w:rsid w:val="000276DD"/>
    <w:rsid w:val="0002776D"/>
    <w:rsid w:val="00027D64"/>
    <w:rsid w:val="00027EFC"/>
    <w:rsid w:val="00031264"/>
    <w:rsid w:val="000315A7"/>
    <w:rsid w:val="00031CD6"/>
    <w:rsid w:val="00031FDD"/>
    <w:rsid w:val="00032042"/>
    <w:rsid w:val="00032854"/>
    <w:rsid w:val="00032BE3"/>
    <w:rsid w:val="00032F3F"/>
    <w:rsid w:val="00033A2A"/>
    <w:rsid w:val="000343A1"/>
    <w:rsid w:val="00034946"/>
    <w:rsid w:val="00035611"/>
    <w:rsid w:val="000358F2"/>
    <w:rsid w:val="00035DD9"/>
    <w:rsid w:val="000363C3"/>
    <w:rsid w:val="000368CC"/>
    <w:rsid w:val="000368F0"/>
    <w:rsid w:val="00036995"/>
    <w:rsid w:val="000369AE"/>
    <w:rsid w:val="000369C7"/>
    <w:rsid w:val="00036E20"/>
    <w:rsid w:val="000375F1"/>
    <w:rsid w:val="0003783E"/>
    <w:rsid w:val="00037872"/>
    <w:rsid w:val="00037B6D"/>
    <w:rsid w:val="000401D2"/>
    <w:rsid w:val="000401F0"/>
    <w:rsid w:val="0004026F"/>
    <w:rsid w:val="00040556"/>
    <w:rsid w:val="00040948"/>
    <w:rsid w:val="00040FD7"/>
    <w:rsid w:val="00041078"/>
    <w:rsid w:val="000412D5"/>
    <w:rsid w:val="000413C3"/>
    <w:rsid w:val="000414BA"/>
    <w:rsid w:val="000416F9"/>
    <w:rsid w:val="00043172"/>
    <w:rsid w:val="00043A38"/>
    <w:rsid w:val="00043D48"/>
    <w:rsid w:val="00043DF4"/>
    <w:rsid w:val="000446D4"/>
    <w:rsid w:val="00044A16"/>
    <w:rsid w:val="00044B3A"/>
    <w:rsid w:val="00044CDA"/>
    <w:rsid w:val="00044FB2"/>
    <w:rsid w:val="00044FDE"/>
    <w:rsid w:val="000451EB"/>
    <w:rsid w:val="0004556D"/>
    <w:rsid w:val="0004560C"/>
    <w:rsid w:val="00045B8C"/>
    <w:rsid w:val="000463BB"/>
    <w:rsid w:val="00046406"/>
    <w:rsid w:val="0004643E"/>
    <w:rsid w:val="000465E4"/>
    <w:rsid w:val="000467D6"/>
    <w:rsid w:val="00046830"/>
    <w:rsid w:val="00046A7D"/>
    <w:rsid w:val="00046A99"/>
    <w:rsid w:val="00046FD4"/>
    <w:rsid w:val="00047189"/>
    <w:rsid w:val="00047489"/>
    <w:rsid w:val="00047519"/>
    <w:rsid w:val="000477B8"/>
    <w:rsid w:val="00047840"/>
    <w:rsid w:val="00047B0C"/>
    <w:rsid w:val="00047BC9"/>
    <w:rsid w:val="00050201"/>
    <w:rsid w:val="000510D0"/>
    <w:rsid w:val="0005132A"/>
    <w:rsid w:val="00051B5B"/>
    <w:rsid w:val="00051C41"/>
    <w:rsid w:val="00052333"/>
    <w:rsid w:val="00052353"/>
    <w:rsid w:val="00052F70"/>
    <w:rsid w:val="00053335"/>
    <w:rsid w:val="00053588"/>
    <w:rsid w:val="0005395A"/>
    <w:rsid w:val="0005400F"/>
    <w:rsid w:val="00054026"/>
    <w:rsid w:val="000543BF"/>
    <w:rsid w:val="000543DB"/>
    <w:rsid w:val="000545A5"/>
    <w:rsid w:val="00054737"/>
    <w:rsid w:val="000548B3"/>
    <w:rsid w:val="000548F7"/>
    <w:rsid w:val="00055008"/>
    <w:rsid w:val="000550CF"/>
    <w:rsid w:val="000563E7"/>
    <w:rsid w:val="00056EAF"/>
    <w:rsid w:val="00056F2C"/>
    <w:rsid w:val="000571D9"/>
    <w:rsid w:val="000571FD"/>
    <w:rsid w:val="00057586"/>
    <w:rsid w:val="00057691"/>
    <w:rsid w:val="000579EB"/>
    <w:rsid w:val="00057DE5"/>
    <w:rsid w:val="00057EC7"/>
    <w:rsid w:val="000602B1"/>
    <w:rsid w:val="00060494"/>
    <w:rsid w:val="00060590"/>
    <w:rsid w:val="00060926"/>
    <w:rsid w:val="00060C77"/>
    <w:rsid w:val="00060D9F"/>
    <w:rsid w:val="000611CC"/>
    <w:rsid w:val="000611EA"/>
    <w:rsid w:val="00061806"/>
    <w:rsid w:val="00061E95"/>
    <w:rsid w:val="0006209F"/>
    <w:rsid w:val="000620F8"/>
    <w:rsid w:val="00062143"/>
    <w:rsid w:val="000628BE"/>
    <w:rsid w:val="00062942"/>
    <w:rsid w:val="00062C2A"/>
    <w:rsid w:val="00062D38"/>
    <w:rsid w:val="00063007"/>
    <w:rsid w:val="00063660"/>
    <w:rsid w:val="000637E6"/>
    <w:rsid w:val="00063AFA"/>
    <w:rsid w:val="0006461E"/>
    <w:rsid w:val="00064977"/>
    <w:rsid w:val="000649DD"/>
    <w:rsid w:val="00064B34"/>
    <w:rsid w:val="00064B4A"/>
    <w:rsid w:val="00065036"/>
    <w:rsid w:val="000651F3"/>
    <w:rsid w:val="00065604"/>
    <w:rsid w:val="00066253"/>
    <w:rsid w:val="000664CF"/>
    <w:rsid w:val="00066B77"/>
    <w:rsid w:val="00066CA0"/>
    <w:rsid w:val="00066FF6"/>
    <w:rsid w:val="0006715A"/>
    <w:rsid w:val="00067620"/>
    <w:rsid w:val="000679D5"/>
    <w:rsid w:val="00067D9E"/>
    <w:rsid w:val="00067E0E"/>
    <w:rsid w:val="00070042"/>
    <w:rsid w:val="000706B5"/>
    <w:rsid w:val="00070C02"/>
    <w:rsid w:val="00070EB1"/>
    <w:rsid w:val="0007122F"/>
    <w:rsid w:val="0007138D"/>
    <w:rsid w:val="000716D4"/>
    <w:rsid w:val="000718A4"/>
    <w:rsid w:val="00071A8B"/>
    <w:rsid w:val="00071AE5"/>
    <w:rsid w:val="00071C0E"/>
    <w:rsid w:val="000724CB"/>
    <w:rsid w:val="000727A6"/>
    <w:rsid w:val="000729C9"/>
    <w:rsid w:val="000729FD"/>
    <w:rsid w:val="00072D22"/>
    <w:rsid w:val="0007359E"/>
    <w:rsid w:val="00073657"/>
    <w:rsid w:val="000736F2"/>
    <w:rsid w:val="00073849"/>
    <w:rsid w:val="00073BBA"/>
    <w:rsid w:val="00073E12"/>
    <w:rsid w:val="0007410C"/>
    <w:rsid w:val="00074846"/>
    <w:rsid w:val="00074C40"/>
    <w:rsid w:val="000756EF"/>
    <w:rsid w:val="0007581C"/>
    <w:rsid w:val="00075F71"/>
    <w:rsid w:val="000767CD"/>
    <w:rsid w:val="00076869"/>
    <w:rsid w:val="00076F62"/>
    <w:rsid w:val="00077009"/>
    <w:rsid w:val="00077276"/>
    <w:rsid w:val="0007796F"/>
    <w:rsid w:val="00077CB7"/>
    <w:rsid w:val="0008006D"/>
    <w:rsid w:val="000800DC"/>
    <w:rsid w:val="00081127"/>
    <w:rsid w:val="00081318"/>
    <w:rsid w:val="000816DF"/>
    <w:rsid w:val="000818A0"/>
    <w:rsid w:val="0008239E"/>
    <w:rsid w:val="00082CFF"/>
    <w:rsid w:val="00082F70"/>
    <w:rsid w:val="0008333F"/>
    <w:rsid w:val="00083470"/>
    <w:rsid w:val="0008361A"/>
    <w:rsid w:val="00083C86"/>
    <w:rsid w:val="00084491"/>
    <w:rsid w:val="000846F8"/>
    <w:rsid w:val="00084BBA"/>
    <w:rsid w:val="000852AD"/>
    <w:rsid w:val="00085497"/>
    <w:rsid w:val="00085592"/>
    <w:rsid w:val="000856FF"/>
    <w:rsid w:val="000857AC"/>
    <w:rsid w:val="0008623B"/>
    <w:rsid w:val="0008625B"/>
    <w:rsid w:val="0008670C"/>
    <w:rsid w:val="00086BDC"/>
    <w:rsid w:val="00086CF9"/>
    <w:rsid w:val="00086DEB"/>
    <w:rsid w:val="000870B3"/>
    <w:rsid w:val="0008713E"/>
    <w:rsid w:val="0008762E"/>
    <w:rsid w:val="00087859"/>
    <w:rsid w:val="00087D03"/>
    <w:rsid w:val="0009023F"/>
    <w:rsid w:val="000905B5"/>
    <w:rsid w:val="000908F0"/>
    <w:rsid w:val="00090B16"/>
    <w:rsid w:val="00090BCA"/>
    <w:rsid w:val="00090DE0"/>
    <w:rsid w:val="00091036"/>
    <w:rsid w:val="00091080"/>
    <w:rsid w:val="000914F5"/>
    <w:rsid w:val="000914FF"/>
    <w:rsid w:val="00092266"/>
    <w:rsid w:val="000922ED"/>
    <w:rsid w:val="0009253D"/>
    <w:rsid w:val="00092BAE"/>
    <w:rsid w:val="0009324A"/>
    <w:rsid w:val="00093691"/>
    <w:rsid w:val="00093694"/>
    <w:rsid w:val="00093869"/>
    <w:rsid w:val="00093E37"/>
    <w:rsid w:val="0009438E"/>
    <w:rsid w:val="00094576"/>
    <w:rsid w:val="000945E1"/>
    <w:rsid w:val="00094BCD"/>
    <w:rsid w:val="00095471"/>
    <w:rsid w:val="000954A6"/>
    <w:rsid w:val="00095578"/>
    <w:rsid w:val="00095F8B"/>
    <w:rsid w:val="00095FC6"/>
    <w:rsid w:val="0009606A"/>
    <w:rsid w:val="00096D7F"/>
    <w:rsid w:val="000973B3"/>
    <w:rsid w:val="0009760A"/>
    <w:rsid w:val="00097738"/>
    <w:rsid w:val="0009783C"/>
    <w:rsid w:val="00097913"/>
    <w:rsid w:val="00097A1E"/>
    <w:rsid w:val="00097A25"/>
    <w:rsid w:val="00097C18"/>
    <w:rsid w:val="000A013A"/>
    <w:rsid w:val="000A09C7"/>
    <w:rsid w:val="000A0B0B"/>
    <w:rsid w:val="000A0EF6"/>
    <w:rsid w:val="000A14B3"/>
    <w:rsid w:val="000A282B"/>
    <w:rsid w:val="000A2AE9"/>
    <w:rsid w:val="000A2C50"/>
    <w:rsid w:val="000A2D9D"/>
    <w:rsid w:val="000A30A5"/>
    <w:rsid w:val="000A3117"/>
    <w:rsid w:val="000A3483"/>
    <w:rsid w:val="000A3CBF"/>
    <w:rsid w:val="000A425D"/>
    <w:rsid w:val="000A4AB2"/>
    <w:rsid w:val="000A510A"/>
    <w:rsid w:val="000A536F"/>
    <w:rsid w:val="000A537C"/>
    <w:rsid w:val="000A54A3"/>
    <w:rsid w:val="000A54DC"/>
    <w:rsid w:val="000A5A48"/>
    <w:rsid w:val="000A5B5A"/>
    <w:rsid w:val="000A5ECF"/>
    <w:rsid w:val="000A60D5"/>
    <w:rsid w:val="000A62D2"/>
    <w:rsid w:val="000A661E"/>
    <w:rsid w:val="000A68E9"/>
    <w:rsid w:val="000A6A7F"/>
    <w:rsid w:val="000A78F4"/>
    <w:rsid w:val="000A7AA1"/>
    <w:rsid w:val="000A7EBA"/>
    <w:rsid w:val="000A7ECA"/>
    <w:rsid w:val="000B02F1"/>
    <w:rsid w:val="000B066B"/>
    <w:rsid w:val="000B0AFE"/>
    <w:rsid w:val="000B1813"/>
    <w:rsid w:val="000B1BCD"/>
    <w:rsid w:val="000B27C6"/>
    <w:rsid w:val="000B2D45"/>
    <w:rsid w:val="000B2E95"/>
    <w:rsid w:val="000B3059"/>
    <w:rsid w:val="000B315C"/>
    <w:rsid w:val="000B48E5"/>
    <w:rsid w:val="000B4EDE"/>
    <w:rsid w:val="000B4FA6"/>
    <w:rsid w:val="000B5016"/>
    <w:rsid w:val="000B50AB"/>
    <w:rsid w:val="000B5D50"/>
    <w:rsid w:val="000B6019"/>
    <w:rsid w:val="000B651F"/>
    <w:rsid w:val="000B69B6"/>
    <w:rsid w:val="000B73A3"/>
    <w:rsid w:val="000C00B9"/>
    <w:rsid w:val="000C0152"/>
    <w:rsid w:val="000C07BC"/>
    <w:rsid w:val="000C0A01"/>
    <w:rsid w:val="000C0E43"/>
    <w:rsid w:val="000C1461"/>
    <w:rsid w:val="000C17D2"/>
    <w:rsid w:val="000C2375"/>
    <w:rsid w:val="000C240B"/>
    <w:rsid w:val="000C29E9"/>
    <w:rsid w:val="000C315B"/>
    <w:rsid w:val="000C350B"/>
    <w:rsid w:val="000C364B"/>
    <w:rsid w:val="000C42D3"/>
    <w:rsid w:val="000C44DF"/>
    <w:rsid w:val="000C509D"/>
    <w:rsid w:val="000C56D0"/>
    <w:rsid w:val="000C5745"/>
    <w:rsid w:val="000C576D"/>
    <w:rsid w:val="000C5B80"/>
    <w:rsid w:val="000C5BB4"/>
    <w:rsid w:val="000C5CAF"/>
    <w:rsid w:val="000C5E83"/>
    <w:rsid w:val="000C641D"/>
    <w:rsid w:val="000C6981"/>
    <w:rsid w:val="000C6B4A"/>
    <w:rsid w:val="000C6BCB"/>
    <w:rsid w:val="000C6D3B"/>
    <w:rsid w:val="000C76C6"/>
    <w:rsid w:val="000C7A12"/>
    <w:rsid w:val="000C7E7C"/>
    <w:rsid w:val="000D015F"/>
    <w:rsid w:val="000D0223"/>
    <w:rsid w:val="000D04C5"/>
    <w:rsid w:val="000D099C"/>
    <w:rsid w:val="000D0DD0"/>
    <w:rsid w:val="000D0E4E"/>
    <w:rsid w:val="000D1416"/>
    <w:rsid w:val="000D1432"/>
    <w:rsid w:val="000D1613"/>
    <w:rsid w:val="000D16D1"/>
    <w:rsid w:val="000D1895"/>
    <w:rsid w:val="000D22B2"/>
    <w:rsid w:val="000D23F7"/>
    <w:rsid w:val="000D2568"/>
    <w:rsid w:val="000D26A4"/>
    <w:rsid w:val="000D27E8"/>
    <w:rsid w:val="000D2810"/>
    <w:rsid w:val="000D286C"/>
    <w:rsid w:val="000D2DC1"/>
    <w:rsid w:val="000D3859"/>
    <w:rsid w:val="000D3920"/>
    <w:rsid w:val="000D3A21"/>
    <w:rsid w:val="000D3A5F"/>
    <w:rsid w:val="000D3BEB"/>
    <w:rsid w:val="000D3E9A"/>
    <w:rsid w:val="000D40B7"/>
    <w:rsid w:val="000D412F"/>
    <w:rsid w:val="000D516D"/>
    <w:rsid w:val="000D54B5"/>
    <w:rsid w:val="000D5502"/>
    <w:rsid w:val="000D57BD"/>
    <w:rsid w:val="000D5C98"/>
    <w:rsid w:val="000D607B"/>
    <w:rsid w:val="000D622A"/>
    <w:rsid w:val="000D6716"/>
    <w:rsid w:val="000D71BF"/>
    <w:rsid w:val="000D76CF"/>
    <w:rsid w:val="000D7706"/>
    <w:rsid w:val="000D7793"/>
    <w:rsid w:val="000E0001"/>
    <w:rsid w:val="000E0092"/>
    <w:rsid w:val="000E06FF"/>
    <w:rsid w:val="000E1112"/>
    <w:rsid w:val="000E119F"/>
    <w:rsid w:val="000E1544"/>
    <w:rsid w:val="000E180E"/>
    <w:rsid w:val="000E235E"/>
    <w:rsid w:val="000E245A"/>
    <w:rsid w:val="000E24EA"/>
    <w:rsid w:val="000E270E"/>
    <w:rsid w:val="000E2777"/>
    <w:rsid w:val="000E3795"/>
    <w:rsid w:val="000E41A5"/>
    <w:rsid w:val="000E41AA"/>
    <w:rsid w:val="000E4707"/>
    <w:rsid w:val="000E490C"/>
    <w:rsid w:val="000E4E3A"/>
    <w:rsid w:val="000E5478"/>
    <w:rsid w:val="000E6594"/>
    <w:rsid w:val="000E6A04"/>
    <w:rsid w:val="000E6B39"/>
    <w:rsid w:val="000E6C63"/>
    <w:rsid w:val="000E7185"/>
    <w:rsid w:val="000E72CE"/>
    <w:rsid w:val="000E753D"/>
    <w:rsid w:val="000E770E"/>
    <w:rsid w:val="000E7C53"/>
    <w:rsid w:val="000E7CDD"/>
    <w:rsid w:val="000E7FDD"/>
    <w:rsid w:val="000F044B"/>
    <w:rsid w:val="000F143C"/>
    <w:rsid w:val="000F16FA"/>
    <w:rsid w:val="000F1765"/>
    <w:rsid w:val="000F18DE"/>
    <w:rsid w:val="000F1A87"/>
    <w:rsid w:val="000F2174"/>
    <w:rsid w:val="000F2269"/>
    <w:rsid w:val="000F2A08"/>
    <w:rsid w:val="000F3DBA"/>
    <w:rsid w:val="000F4299"/>
    <w:rsid w:val="000F4EE3"/>
    <w:rsid w:val="000F530D"/>
    <w:rsid w:val="000F5C90"/>
    <w:rsid w:val="000F5CA5"/>
    <w:rsid w:val="000F5D8A"/>
    <w:rsid w:val="000F5DFD"/>
    <w:rsid w:val="000F6518"/>
    <w:rsid w:val="000F6C59"/>
    <w:rsid w:val="000F6C93"/>
    <w:rsid w:val="000F6E77"/>
    <w:rsid w:val="000F6ECC"/>
    <w:rsid w:val="000F7343"/>
    <w:rsid w:val="000F7AAC"/>
    <w:rsid w:val="000F7BED"/>
    <w:rsid w:val="0010091C"/>
    <w:rsid w:val="00100ADA"/>
    <w:rsid w:val="00100FEB"/>
    <w:rsid w:val="00101463"/>
    <w:rsid w:val="00101718"/>
    <w:rsid w:val="0010184D"/>
    <w:rsid w:val="00102342"/>
    <w:rsid w:val="001026C6"/>
    <w:rsid w:val="00102CE7"/>
    <w:rsid w:val="00102E28"/>
    <w:rsid w:val="00102FCC"/>
    <w:rsid w:val="00103268"/>
    <w:rsid w:val="001033C7"/>
    <w:rsid w:val="0010371C"/>
    <w:rsid w:val="00103E64"/>
    <w:rsid w:val="00104BAC"/>
    <w:rsid w:val="00104FC6"/>
    <w:rsid w:val="00105100"/>
    <w:rsid w:val="00105C96"/>
    <w:rsid w:val="00105EFF"/>
    <w:rsid w:val="001077FA"/>
    <w:rsid w:val="001100D6"/>
    <w:rsid w:val="001101C2"/>
    <w:rsid w:val="00110857"/>
    <w:rsid w:val="00110A6E"/>
    <w:rsid w:val="0011117F"/>
    <w:rsid w:val="00111E46"/>
    <w:rsid w:val="0011200B"/>
    <w:rsid w:val="0011290F"/>
    <w:rsid w:val="00112F73"/>
    <w:rsid w:val="001131D1"/>
    <w:rsid w:val="0011329A"/>
    <w:rsid w:val="00113F97"/>
    <w:rsid w:val="00114078"/>
    <w:rsid w:val="00114110"/>
    <w:rsid w:val="00114517"/>
    <w:rsid w:val="001146BD"/>
    <w:rsid w:val="00114826"/>
    <w:rsid w:val="00114940"/>
    <w:rsid w:val="00114C32"/>
    <w:rsid w:val="00114D64"/>
    <w:rsid w:val="00114EFA"/>
    <w:rsid w:val="001151BE"/>
    <w:rsid w:val="0011635B"/>
    <w:rsid w:val="00116495"/>
    <w:rsid w:val="001166C9"/>
    <w:rsid w:val="00116738"/>
    <w:rsid w:val="00116DBB"/>
    <w:rsid w:val="001170C5"/>
    <w:rsid w:val="00117276"/>
    <w:rsid w:val="00117298"/>
    <w:rsid w:val="00117B6D"/>
    <w:rsid w:val="00117C0B"/>
    <w:rsid w:val="00117CB0"/>
    <w:rsid w:val="00120176"/>
    <w:rsid w:val="001205E2"/>
    <w:rsid w:val="001208E4"/>
    <w:rsid w:val="00120AFA"/>
    <w:rsid w:val="00120CDE"/>
    <w:rsid w:val="00120DB9"/>
    <w:rsid w:val="00121131"/>
    <w:rsid w:val="001223AE"/>
    <w:rsid w:val="00122537"/>
    <w:rsid w:val="00122B49"/>
    <w:rsid w:val="00122BBD"/>
    <w:rsid w:val="00122F88"/>
    <w:rsid w:val="00123313"/>
    <w:rsid w:val="001241EC"/>
    <w:rsid w:val="00124840"/>
    <w:rsid w:val="00124F30"/>
    <w:rsid w:val="0012500F"/>
    <w:rsid w:val="001251AC"/>
    <w:rsid w:val="001252E4"/>
    <w:rsid w:val="001253E2"/>
    <w:rsid w:val="001256BA"/>
    <w:rsid w:val="00126065"/>
    <w:rsid w:val="0012606D"/>
    <w:rsid w:val="00126169"/>
    <w:rsid w:val="00126262"/>
    <w:rsid w:val="001263D0"/>
    <w:rsid w:val="00126819"/>
    <w:rsid w:val="00126C57"/>
    <w:rsid w:val="00126CA1"/>
    <w:rsid w:val="00127374"/>
    <w:rsid w:val="001274D2"/>
    <w:rsid w:val="00127619"/>
    <w:rsid w:val="001277D3"/>
    <w:rsid w:val="00127AFF"/>
    <w:rsid w:val="00127B20"/>
    <w:rsid w:val="00127CF0"/>
    <w:rsid w:val="0013013B"/>
    <w:rsid w:val="0013017F"/>
    <w:rsid w:val="00130FA7"/>
    <w:rsid w:val="00130FF0"/>
    <w:rsid w:val="00131004"/>
    <w:rsid w:val="0013135D"/>
    <w:rsid w:val="00131678"/>
    <w:rsid w:val="001318A6"/>
    <w:rsid w:val="00131E2D"/>
    <w:rsid w:val="00132062"/>
    <w:rsid w:val="0013282E"/>
    <w:rsid w:val="001328B4"/>
    <w:rsid w:val="00132B02"/>
    <w:rsid w:val="00132B4D"/>
    <w:rsid w:val="00132D39"/>
    <w:rsid w:val="00132ED2"/>
    <w:rsid w:val="001332BB"/>
    <w:rsid w:val="00133AC2"/>
    <w:rsid w:val="00134163"/>
    <w:rsid w:val="0013484C"/>
    <w:rsid w:val="00134934"/>
    <w:rsid w:val="00134A24"/>
    <w:rsid w:val="00134B80"/>
    <w:rsid w:val="00134FF7"/>
    <w:rsid w:val="00135361"/>
    <w:rsid w:val="00135579"/>
    <w:rsid w:val="00135778"/>
    <w:rsid w:val="0013593E"/>
    <w:rsid w:val="00135C2D"/>
    <w:rsid w:val="001360BF"/>
    <w:rsid w:val="00136637"/>
    <w:rsid w:val="00136656"/>
    <w:rsid w:val="001367AC"/>
    <w:rsid w:val="00136C64"/>
    <w:rsid w:val="00136CDF"/>
    <w:rsid w:val="00136F6E"/>
    <w:rsid w:val="00137126"/>
    <w:rsid w:val="001376A7"/>
    <w:rsid w:val="0013799F"/>
    <w:rsid w:val="00137DB9"/>
    <w:rsid w:val="001403E4"/>
    <w:rsid w:val="001403E9"/>
    <w:rsid w:val="001413BD"/>
    <w:rsid w:val="00141856"/>
    <w:rsid w:val="00141A17"/>
    <w:rsid w:val="00141CAA"/>
    <w:rsid w:val="001420D8"/>
    <w:rsid w:val="00142131"/>
    <w:rsid w:val="001426DF"/>
    <w:rsid w:val="001427CA"/>
    <w:rsid w:val="00143265"/>
    <w:rsid w:val="001434D9"/>
    <w:rsid w:val="00143507"/>
    <w:rsid w:val="00143763"/>
    <w:rsid w:val="0014457D"/>
    <w:rsid w:val="00144B31"/>
    <w:rsid w:val="00144B7B"/>
    <w:rsid w:val="00144D7D"/>
    <w:rsid w:val="0014507F"/>
    <w:rsid w:val="00145568"/>
    <w:rsid w:val="00145850"/>
    <w:rsid w:val="00145B8F"/>
    <w:rsid w:val="00145E43"/>
    <w:rsid w:val="00145F67"/>
    <w:rsid w:val="0014673A"/>
    <w:rsid w:val="001469DC"/>
    <w:rsid w:val="00146F87"/>
    <w:rsid w:val="001474C7"/>
    <w:rsid w:val="001475C6"/>
    <w:rsid w:val="001478D2"/>
    <w:rsid w:val="00147E47"/>
    <w:rsid w:val="00147ECE"/>
    <w:rsid w:val="001500A8"/>
    <w:rsid w:val="0015081E"/>
    <w:rsid w:val="00150BB2"/>
    <w:rsid w:val="0015145D"/>
    <w:rsid w:val="00151C3C"/>
    <w:rsid w:val="00151ED6"/>
    <w:rsid w:val="00151FA2"/>
    <w:rsid w:val="00152BDA"/>
    <w:rsid w:val="00152C07"/>
    <w:rsid w:val="00152FC6"/>
    <w:rsid w:val="001530E5"/>
    <w:rsid w:val="001532EB"/>
    <w:rsid w:val="0015372D"/>
    <w:rsid w:val="00153795"/>
    <w:rsid w:val="001539A4"/>
    <w:rsid w:val="00153C4E"/>
    <w:rsid w:val="0015413E"/>
    <w:rsid w:val="0015438D"/>
    <w:rsid w:val="001543D8"/>
    <w:rsid w:val="0015476C"/>
    <w:rsid w:val="001547FB"/>
    <w:rsid w:val="0015507A"/>
    <w:rsid w:val="00155212"/>
    <w:rsid w:val="00155D24"/>
    <w:rsid w:val="00156434"/>
    <w:rsid w:val="00156437"/>
    <w:rsid w:val="00156FB9"/>
    <w:rsid w:val="001575BB"/>
    <w:rsid w:val="001576FA"/>
    <w:rsid w:val="00157AD7"/>
    <w:rsid w:val="00160BD4"/>
    <w:rsid w:val="00160DBE"/>
    <w:rsid w:val="00161410"/>
    <w:rsid w:val="0016167C"/>
    <w:rsid w:val="00161684"/>
    <w:rsid w:val="00161E46"/>
    <w:rsid w:val="00162317"/>
    <w:rsid w:val="001623DB"/>
    <w:rsid w:val="0016246D"/>
    <w:rsid w:val="00162578"/>
    <w:rsid w:val="001631D6"/>
    <w:rsid w:val="00163666"/>
    <w:rsid w:val="001637E0"/>
    <w:rsid w:val="00163A97"/>
    <w:rsid w:val="0016410B"/>
    <w:rsid w:val="00164C2E"/>
    <w:rsid w:val="00164E5E"/>
    <w:rsid w:val="00164FE3"/>
    <w:rsid w:val="0016526D"/>
    <w:rsid w:val="00165818"/>
    <w:rsid w:val="001658E4"/>
    <w:rsid w:val="001659EA"/>
    <w:rsid w:val="00165AE9"/>
    <w:rsid w:val="00165B02"/>
    <w:rsid w:val="00165D33"/>
    <w:rsid w:val="00165D9B"/>
    <w:rsid w:val="001660E2"/>
    <w:rsid w:val="00166B36"/>
    <w:rsid w:val="00166CA0"/>
    <w:rsid w:val="00167039"/>
    <w:rsid w:val="001671F7"/>
    <w:rsid w:val="00167624"/>
    <w:rsid w:val="00167716"/>
    <w:rsid w:val="00167906"/>
    <w:rsid w:val="001704B9"/>
    <w:rsid w:val="00170600"/>
    <w:rsid w:val="0017088C"/>
    <w:rsid w:val="001708EB"/>
    <w:rsid w:val="00170B22"/>
    <w:rsid w:val="00170BE0"/>
    <w:rsid w:val="0017100E"/>
    <w:rsid w:val="001712C3"/>
    <w:rsid w:val="00171611"/>
    <w:rsid w:val="001716C6"/>
    <w:rsid w:val="001719F1"/>
    <w:rsid w:val="00171DDB"/>
    <w:rsid w:val="0017223A"/>
    <w:rsid w:val="001723D3"/>
    <w:rsid w:val="00172773"/>
    <w:rsid w:val="00172867"/>
    <w:rsid w:val="00172D87"/>
    <w:rsid w:val="00172ED5"/>
    <w:rsid w:val="00172F35"/>
    <w:rsid w:val="00172F89"/>
    <w:rsid w:val="0017321B"/>
    <w:rsid w:val="001733E1"/>
    <w:rsid w:val="001734A0"/>
    <w:rsid w:val="00173841"/>
    <w:rsid w:val="001738AF"/>
    <w:rsid w:val="00173A27"/>
    <w:rsid w:val="00173F05"/>
    <w:rsid w:val="00173FDC"/>
    <w:rsid w:val="0017405F"/>
    <w:rsid w:val="00174067"/>
    <w:rsid w:val="00174282"/>
    <w:rsid w:val="001748CF"/>
    <w:rsid w:val="0017518D"/>
    <w:rsid w:val="00175725"/>
    <w:rsid w:val="001762E9"/>
    <w:rsid w:val="00176D02"/>
    <w:rsid w:val="00176F32"/>
    <w:rsid w:val="00177505"/>
    <w:rsid w:val="001777EB"/>
    <w:rsid w:val="001778BF"/>
    <w:rsid w:val="00177920"/>
    <w:rsid w:val="00177981"/>
    <w:rsid w:val="00177D2E"/>
    <w:rsid w:val="00177E5C"/>
    <w:rsid w:val="0018072A"/>
    <w:rsid w:val="00180743"/>
    <w:rsid w:val="00180B56"/>
    <w:rsid w:val="00180ED6"/>
    <w:rsid w:val="00181284"/>
    <w:rsid w:val="001815A6"/>
    <w:rsid w:val="001819B9"/>
    <w:rsid w:val="00181CBE"/>
    <w:rsid w:val="00181D1A"/>
    <w:rsid w:val="001820D5"/>
    <w:rsid w:val="00182179"/>
    <w:rsid w:val="00182436"/>
    <w:rsid w:val="00182B02"/>
    <w:rsid w:val="00183152"/>
    <w:rsid w:val="0018321E"/>
    <w:rsid w:val="0018378C"/>
    <w:rsid w:val="00183960"/>
    <w:rsid w:val="00183D62"/>
    <w:rsid w:val="00184041"/>
    <w:rsid w:val="00184074"/>
    <w:rsid w:val="0018411D"/>
    <w:rsid w:val="0018417C"/>
    <w:rsid w:val="0018477C"/>
    <w:rsid w:val="0018480A"/>
    <w:rsid w:val="00184C0C"/>
    <w:rsid w:val="00184DF6"/>
    <w:rsid w:val="00185353"/>
    <w:rsid w:val="00185524"/>
    <w:rsid w:val="00185EB4"/>
    <w:rsid w:val="0018681B"/>
    <w:rsid w:val="00186D3F"/>
    <w:rsid w:val="0018700D"/>
    <w:rsid w:val="00187314"/>
    <w:rsid w:val="00187606"/>
    <w:rsid w:val="0018783A"/>
    <w:rsid w:val="0018796F"/>
    <w:rsid w:val="00190F11"/>
    <w:rsid w:val="00191060"/>
    <w:rsid w:val="00191654"/>
    <w:rsid w:val="0019182C"/>
    <w:rsid w:val="0019186D"/>
    <w:rsid w:val="00191E88"/>
    <w:rsid w:val="001929ED"/>
    <w:rsid w:val="0019344D"/>
    <w:rsid w:val="00193520"/>
    <w:rsid w:val="00193543"/>
    <w:rsid w:val="00193790"/>
    <w:rsid w:val="001938E0"/>
    <w:rsid w:val="00193CA1"/>
    <w:rsid w:val="00193CF9"/>
    <w:rsid w:val="001941BD"/>
    <w:rsid w:val="001945B1"/>
    <w:rsid w:val="001947F9"/>
    <w:rsid w:val="00194C02"/>
    <w:rsid w:val="001958FC"/>
    <w:rsid w:val="00195C15"/>
    <w:rsid w:val="00195D4E"/>
    <w:rsid w:val="001962E9"/>
    <w:rsid w:val="001969BC"/>
    <w:rsid w:val="00196D8A"/>
    <w:rsid w:val="00196EE3"/>
    <w:rsid w:val="0019700B"/>
    <w:rsid w:val="00197117"/>
    <w:rsid w:val="001972FE"/>
    <w:rsid w:val="00197E87"/>
    <w:rsid w:val="001A050C"/>
    <w:rsid w:val="001A0EE9"/>
    <w:rsid w:val="001A164A"/>
    <w:rsid w:val="001A172A"/>
    <w:rsid w:val="001A1866"/>
    <w:rsid w:val="001A20F5"/>
    <w:rsid w:val="001A2264"/>
    <w:rsid w:val="001A228E"/>
    <w:rsid w:val="001A2C5D"/>
    <w:rsid w:val="001A31CD"/>
    <w:rsid w:val="001A3486"/>
    <w:rsid w:val="001A38FA"/>
    <w:rsid w:val="001A3CC1"/>
    <w:rsid w:val="001A3EF8"/>
    <w:rsid w:val="001A429F"/>
    <w:rsid w:val="001A4D51"/>
    <w:rsid w:val="001A50BE"/>
    <w:rsid w:val="001A5114"/>
    <w:rsid w:val="001A57A1"/>
    <w:rsid w:val="001A58BB"/>
    <w:rsid w:val="001A6AAF"/>
    <w:rsid w:val="001A6BA2"/>
    <w:rsid w:val="001A6F91"/>
    <w:rsid w:val="001A7089"/>
    <w:rsid w:val="001A709F"/>
    <w:rsid w:val="001A7638"/>
    <w:rsid w:val="001A7973"/>
    <w:rsid w:val="001A7CDA"/>
    <w:rsid w:val="001A7E1C"/>
    <w:rsid w:val="001A7E23"/>
    <w:rsid w:val="001B01DE"/>
    <w:rsid w:val="001B037D"/>
    <w:rsid w:val="001B03CE"/>
    <w:rsid w:val="001B0476"/>
    <w:rsid w:val="001B0525"/>
    <w:rsid w:val="001B06B8"/>
    <w:rsid w:val="001B06C4"/>
    <w:rsid w:val="001B0859"/>
    <w:rsid w:val="001B08FB"/>
    <w:rsid w:val="001B0BDF"/>
    <w:rsid w:val="001B0C6B"/>
    <w:rsid w:val="001B103F"/>
    <w:rsid w:val="001B11CC"/>
    <w:rsid w:val="001B13B6"/>
    <w:rsid w:val="001B2479"/>
    <w:rsid w:val="001B2FDA"/>
    <w:rsid w:val="001B3167"/>
    <w:rsid w:val="001B3A0D"/>
    <w:rsid w:val="001B3AEF"/>
    <w:rsid w:val="001B3CF8"/>
    <w:rsid w:val="001B3DA6"/>
    <w:rsid w:val="001B47EF"/>
    <w:rsid w:val="001B499C"/>
    <w:rsid w:val="001B4AF2"/>
    <w:rsid w:val="001B4B36"/>
    <w:rsid w:val="001B5016"/>
    <w:rsid w:val="001B54A7"/>
    <w:rsid w:val="001B58C8"/>
    <w:rsid w:val="001B5BE2"/>
    <w:rsid w:val="001B5E36"/>
    <w:rsid w:val="001B6025"/>
    <w:rsid w:val="001B6212"/>
    <w:rsid w:val="001B674D"/>
    <w:rsid w:val="001B6977"/>
    <w:rsid w:val="001B6C26"/>
    <w:rsid w:val="001B6C82"/>
    <w:rsid w:val="001B7003"/>
    <w:rsid w:val="001B7093"/>
    <w:rsid w:val="001B70BD"/>
    <w:rsid w:val="001B7597"/>
    <w:rsid w:val="001B7733"/>
    <w:rsid w:val="001B7AAA"/>
    <w:rsid w:val="001B7C73"/>
    <w:rsid w:val="001B7DD1"/>
    <w:rsid w:val="001C043D"/>
    <w:rsid w:val="001C04B1"/>
    <w:rsid w:val="001C0912"/>
    <w:rsid w:val="001C0DE7"/>
    <w:rsid w:val="001C12B8"/>
    <w:rsid w:val="001C1C89"/>
    <w:rsid w:val="001C1E7F"/>
    <w:rsid w:val="001C207F"/>
    <w:rsid w:val="001C2162"/>
    <w:rsid w:val="001C33A0"/>
    <w:rsid w:val="001C3409"/>
    <w:rsid w:val="001C343D"/>
    <w:rsid w:val="001C365A"/>
    <w:rsid w:val="001C3C29"/>
    <w:rsid w:val="001C4480"/>
    <w:rsid w:val="001C4521"/>
    <w:rsid w:val="001C45CF"/>
    <w:rsid w:val="001C4946"/>
    <w:rsid w:val="001C4B37"/>
    <w:rsid w:val="001C5B5D"/>
    <w:rsid w:val="001C61BE"/>
    <w:rsid w:val="001C6971"/>
    <w:rsid w:val="001C6DE7"/>
    <w:rsid w:val="001C6E6D"/>
    <w:rsid w:val="001C720B"/>
    <w:rsid w:val="001C72C7"/>
    <w:rsid w:val="001C73D7"/>
    <w:rsid w:val="001D0537"/>
    <w:rsid w:val="001D06AF"/>
    <w:rsid w:val="001D0749"/>
    <w:rsid w:val="001D08C5"/>
    <w:rsid w:val="001D0AA8"/>
    <w:rsid w:val="001D1674"/>
    <w:rsid w:val="001D18F6"/>
    <w:rsid w:val="001D1DEB"/>
    <w:rsid w:val="001D1FBF"/>
    <w:rsid w:val="001D20C8"/>
    <w:rsid w:val="001D22E2"/>
    <w:rsid w:val="001D273F"/>
    <w:rsid w:val="001D28CD"/>
    <w:rsid w:val="001D33BC"/>
    <w:rsid w:val="001D3421"/>
    <w:rsid w:val="001D3E29"/>
    <w:rsid w:val="001D4458"/>
    <w:rsid w:val="001D476D"/>
    <w:rsid w:val="001D4AA2"/>
    <w:rsid w:val="001D4B76"/>
    <w:rsid w:val="001D5339"/>
    <w:rsid w:val="001D56D0"/>
    <w:rsid w:val="001D5771"/>
    <w:rsid w:val="001D62A5"/>
    <w:rsid w:val="001D6AEB"/>
    <w:rsid w:val="001D6C42"/>
    <w:rsid w:val="001D6C5B"/>
    <w:rsid w:val="001D6C64"/>
    <w:rsid w:val="001D7086"/>
    <w:rsid w:val="001D719F"/>
    <w:rsid w:val="001D73DF"/>
    <w:rsid w:val="001D745A"/>
    <w:rsid w:val="001D7BE9"/>
    <w:rsid w:val="001D7C01"/>
    <w:rsid w:val="001E00EA"/>
    <w:rsid w:val="001E014F"/>
    <w:rsid w:val="001E0A61"/>
    <w:rsid w:val="001E0CCF"/>
    <w:rsid w:val="001E0E18"/>
    <w:rsid w:val="001E0E29"/>
    <w:rsid w:val="001E0E64"/>
    <w:rsid w:val="001E14EB"/>
    <w:rsid w:val="001E1827"/>
    <w:rsid w:val="001E205B"/>
    <w:rsid w:val="001E244B"/>
    <w:rsid w:val="001E2B01"/>
    <w:rsid w:val="001E2CDD"/>
    <w:rsid w:val="001E30A1"/>
    <w:rsid w:val="001E3218"/>
    <w:rsid w:val="001E35E0"/>
    <w:rsid w:val="001E4201"/>
    <w:rsid w:val="001E4406"/>
    <w:rsid w:val="001E48D6"/>
    <w:rsid w:val="001E490B"/>
    <w:rsid w:val="001E4E3F"/>
    <w:rsid w:val="001E4F19"/>
    <w:rsid w:val="001E4F9D"/>
    <w:rsid w:val="001E54A4"/>
    <w:rsid w:val="001E6134"/>
    <w:rsid w:val="001E6877"/>
    <w:rsid w:val="001E7067"/>
    <w:rsid w:val="001E7133"/>
    <w:rsid w:val="001E7136"/>
    <w:rsid w:val="001E716D"/>
    <w:rsid w:val="001E7268"/>
    <w:rsid w:val="001E768E"/>
    <w:rsid w:val="001E775A"/>
    <w:rsid w:val="001E77F5"/>
    <w:rsid w:val="001F0204"/>
    <w:rsid w:val="001F03BD"/>
    <w:rsid w:val="001F0430"/>
    <w:rsid w:val="001F06D4"/>
    <w:rsid w:val="001F0C89"/>
    <w:rsid w:val="001F0CC3"/>
    <w:rsid w:val="001F0F9B"/>
    <w:rsid w:val="001F10B5"/>
    <w:rsid w:val="001F12C9"/>
    <w:rsid w:val="001F130E"/>
    <w:rsid w:val="001F1549"/>
    <w:rsid w:val="001F15F1"/>
    <w:rsid w:val="001F1C07"/>
    <w:rsid w:val="001F2728"/>
    <w:rsid w:val="001F291A"/>
    <w:rsid w:val="001F3180"/>
    <w:rsid w:val="001F3392"/>
    <w:rsid w:val="001F42A4"/>
    <w:rsid w:val="001F4501"/>
    <w:rsid w:val="001F4922"/>
    <w:rsid w:val="001F4B3B"/>
    <w:rsid w:val="001F4E44"/>
    <w:rsid w:val="001F502D"/>
    <w:rsid w:val="001F529C"/>
    <w:rsid w:val="001F55A4"/>
    <w:rsid w:val="001F5D2E"/>
    <w:rsid w:val="001F5E48"/>
    <w:rsid w:val="001F61A1"/>
    <w:rsid w:val="001F62BC"/>
    <w:rsid w:val="001F66F4"/>
    <w:rsid w:val="001F6AC3"/>
    <w:rsid w:val="001F7046"/>
    <w:rsid w:val="001F730F"/>
    <w:rsid w:val="001F741E"/>
    <w:rsid w:val="001F7894"/>
    <w:rsid w:val="001F79F4"/>
    <w:rsid w:val="001F7F6A"/>
    <w:rsid w:val="001F7FC2"/>
    <w:rsid w:val="002003F0"/>
    <w:rsid w:val="002008E7"/>
    <w:rsid w:val="0020097F"/>
    <w:rsid w:val="00200CE1"/>
    <w:rsid w:val="00201308"/>
    <w:rsid w:val="002016C4"/>
    <w:rsid w:val="002019C3"/>
    <w:rsid w:val="0020299A"/>
    <w:rsid w:val="00202C10"/>
    <w:rsid w:val="00202FC0"/>
    <w:rsid w:val="0020329D"/>
    <w:rsid w:val="00203395"/>
    <w:rsid w:val="002035D4"/>
    <w:rsid w:val="00203692"/>
    <w:rsid w:val="00203A50"/>
    <w:rsid w:val="00204338"/>
    <w:rsid w:val="00204EBF"/>
    <w:rsid w:val="00204F5F"/>
    <w:rsid w:val="002053CD"/>
    <w:rsid w:val="00205E4F"/>
    <w:rsid w:val="002067CB"/>
    <w:rsid w:val="0020707D"/>
    <w:rsid w:val="00207330"/>
    <w:rsid w:val="002075C0"/>
    <w:rsid w:val="0020762B"/>
    <w:rsid w:val="00211658"/>
    <w:rsid w:val="002118B8"/>
    <w:rsid w:val="00211D2B"/>
    <w:rsid w:val="00212454"/>
    <w:rsid w:val="00213287"/>
    <w:rsid w:val="002133F7"/>
    <w:rsid w:val="002136C5"/>
    <w:rsid w:val="0021384F"/>
    <w:rsid w:val="002138E6"/>
    <w:rsid w:val="002139FA"/>
    <w:rsid w:val="00213AD9"/>
    <w:rsid w:val="00213EED"/>
    <w:rsid w:val="00214269"/>
    <w:rsid w:val="00214465"/>
    <w:rsid w:val="00214521"/>
    <w:rsid w:val="00214588"/>
    <w:rsid w:val="0021470F"/>
    <w:rsid w:val="002148EE"/>
    <w:rsid w:val="00214E6E"/>
    <w:rsid w:val="0021538B"/>
    <w:rsid w:val="002155F9"/>
    <w:rsid w:val="00215636"/>
    <w:rsid w:val="00215BBF"/>
    <w:rsid w:val="00215BE3"/>
    <w:rsid w:val="00215DB0"/>
    <w:rsid w:val="00216A88"/>
    <w:rsid w:val="00216AE7"/>
    <w:rsid w:val="00217010"/>
    <w:rsid w:val="00217347"/>
    <w:rsid w:val="00217449"/>
    <w:rsid w:val="00217A75"/>
    <w:rsid w:val="00217B48"/>
    <w:rsid w:val="00217EF1"/>
    <w:rsid w:val="0022018E"/>
    <w:rsid w:val="002202B9"/>
    <w:rsid w:val="00220568"/>
    <w:rsid w:val="0022087C"/>
    <w:rsid w:val="0022099D"/>
    <w:rsid w:val="00220B05"/>
    <w:rsid w:val="00221021"/>
    <w:rsid w:val="00221059"/>
    <w:rsid w:val="0022126B"/>
    <w:rsid w:val="00221286"/>
    <w:rsid w:val="002213E7"/>
    <w:rsid w:val="00221815"/>
    <w:rsid w:val="00221D71"/>
    <w:rsid w:val="002223DD"/>
    <w:rsid w:val="0022246C"/>
    <w:rsid w:val="0022290A"/>
    <w:rsid w:val="0022298A"/>
    <w:rsid w:val="00222C7F"/>
    <w:rsid w:val="00222FA4"/>
    <w:rsid w:val="002231B8"/>
    <w:rsid w:val="002231CA"/>
    <w:rsid w:val="00223370"/>
    <w:rsid w:val="00223922"/>
    <w:rsid w:val="00223ADA"/>
    <w:rsid w:val="002242C5"/>
    <w:rsid w:val="00224926"/>
    <w:rsid w:val="00224E53"/>
    <w:rsid w:val="002250A8"/>
    <w:rsid w:val="00225CDF"/>
    <w:rsid w:val="0022607B"/>
    <w:rsid w:val="002262D3"/>
    <w:rsid w:val="00226374"/>
    <w:rsid w:val="002263A2"/>
    <w:rsid w:val="00226497"/>
    <w:rsid w:val="00226642"/>
    <w:rsid w:val="002266F5"/>
    <w:rsid w:val="00226A16"/>
    <w:rsid w:val="00226B3A"/>
    <w:rsid w:val="00226C67"/>
    <w:rsid w:val="00226DF8"/>
    <w:rsid w:val="00226E10"/>
    <w:rsid w:val="002273DD"/>
    <w:rsid w:val="002278C2"/>
    <w:rsid w:val="00227E2B"/>
    <w:rsid w:val="00227FB7"/>
    <w:rsid w:val="00230C9C"/>
    <w:rsid w:val="00230D3A"/>
    <w:rsid w:val="00230FA1"/>
    <w:rsid w:val="00231097"/>
    <w:rsid w:val="0023139A"/>
    <w:rsid w:val="00231D21"/>
    <w:rsid w:val="00231E23"/>
    <w:rsid w:val="002320D3"/>
    <w:rsid w:val="00232320"/>
    <w:rsid w:val="00232489"/>
    <w:rsid w:val="002324FA"/>
    <w:rsid w:val="0023269F"/>
    <w:rsid w:val="002328C7"/>
    <w:rsid w:val="00232A58"/>
    <w:rsid w:val="00232F9D"/>
    <w:rsid w:val="00232FCD"/>
    <w:rsid w:val="0023349F"/>
    <w:rsid w:val="0023370C"/>
    <w:rsid w:val="002338DC"/>
    <w:rsid w:val="00233BE4"/>
    <w:rsid w:val="00233C8D"/>
    <w:rsid w:val="00234508"/>
    <w:rsid w:val="00234786"/>
    <w:rsid w:val="00234D73"/>
    <w:rsid w:val="00235661"/>
    <w:rsid w:val="00235868"/>
    <w:rsid w:val="0023596C"/>
    <w:rsid w:val="00235CAA"/>
    <w:rsid w:val="00235DF1"/>
    <w:rsid w:val="00236241"/>
    <w:rsid w:val="0023688A"/>
    <w:rsid w:val="0023717B"/>
    <w:rsid w:val="0023775F"/>
    <w:rsid w:val="002407B5"/>
    <w:rsid w:val="002408C5"/>
    <w:rsid w:val="00241166"/>
    <w:rsid w:val="002411BD"/>
    <w:rsid w:val="00241418"/>
    <w:rsid w:val="002414F4"/>
    <w:rsid w:val="002417BE"/>
    <w:rsid w:val="00241809"/>
    <w:rsid w:val="00241AD1"/>
    <w:rsid w:val="00241DE2"/>
    <w:rsid w:val="00242319"/>
    <w:rsid w:val="00242780"/>
    <w:rsid w:val="002428BC"/>
    <w:rsid w:val="00242D5F"/>
    <w:rsid w:val="00242F58"/>
    <w:rsid w:val="00243287"/>
    <w:rsid w:val="00243424"/>
    <w:rsid w:val="0024364D"/>
    <w:rsid w:val="00243835"/>
    <w:rsid w:val="00243AE0"/>
    <w:rsid w:val="00243D79"/>
    <w:rsid w:val="00244418"/>
    <w:rsid w:val="002444E7"/>
    <w:rsid w:val="00244642"/>
    <w:rsid w:val="002447F7"/>
    <w:rsid w:val="002449E5"/>
    <w:rsid w:val="002458C5"/>
    <w:rsid w:val="00245BD7"/>
    <w:rsid w:val="00245CE5"/>
    <w:rsid w:val="00245F3E"/>
    <w:rsid w:val="00246514"/>
    <w:rsid w:val="0024659B"/>
    <w:rsid w:val="00246787"/>
    <w:rsid w:val="00246A0F"/>
    <w:rsid w:val="00246D5F"/>
    <w:rsid w:val="00246E84"/>
    <w:rsid w:val="0024711D"/>
    <w:rsid w:val="002475D5"/>
    <w:rsid w:val="002477D1"/>
    <w:rsid w:val="0024780D"/>
    <w:rsid w:val="00247B06"/>
    <w:rsid w:val="00247BCF"/>
    <w:rsid w:val="00247DFB"/>
    <w:rsid w:val="00250544"/>
    <w:rsid w:val="00250E39"/>
    <w:rsid w:val="0025102E"/>
    <w:rsid w:val="00251954"/>
    <w:rsid w:val="00251C28"/>
    <w:rsid w:val="00251E5E"/>
    <w:rsid w:val="00252273"/>
    <w:rsid w:val="0025250A"/>
    <w:rsid w:val="002529C2"/>
    <w:rsid w:val="00252C2E"/>
    <w:rsid w:val="00252C96"/>
    <w:rsid w:val="002530FF"/>
    <w:rsid w:val="00253AD0"/>
    <w:rsid w:val="00253B4D"/>
    <w:rsid w:val="00253CF5"/>
    <w:rsid w:val="002545DA"/>
    <w:rsid w:val="00254C2F"/>
    <w:rsid w:val="002559B4"/>
    <w:rsid w:val="00255D81"/>
    <w:rsid w:val="00256657"/>
    <w:rsid w:val="0025676A"/>
    <w:rsid w:val="00256C6F"/>
    <w:rsid w:val="00257C89"/>
    <w:rsid w:val="0026049A"/>
    <w:rsid w:val="00260795"/>
    <w:rsid w:val="00260822"/>
    <w:rsid w:val="0026130E"/>
    <w:rsid w:val="0026138B"/>
    <w:rsid w:val="00261597"/>
    <w:rsid w:val="00261677"/>
    <w:rsid w:val="002617C4"/>
    <w:rsid w:val="00261954"/>
    <w:rsid w:val="00261ACB"/>
    <w:rsid w:val="00261B83"/>
    <w:rsid w:val="00261E25"/>
    <w:rsid w:val="00262172"/>
    <w:rsid w:val="0026238D"/>
    <w:rsid w:val="002627C0"/>
    <w:rsid w:val="002628BC"/>
    <w:rsid w:val="00262DEB"/>
    <w:rsid w:val="00263481"/>
    <w:rsid w:val="00263577"/>
    <w:rsid w:val="0026421B"/>
    <w:rsid w:val="002646F0"/>
    <w:rsid w:val="00264C81"/>
    <w:rsid w:val="00264C9D"/>
    <w:rsid w:val="0026510C"/>
    <w:rsid w:val="00265447"/>
    <w:rsid w:val="00265924"/>
    <w:rsid w:val="00265D34"/>
    <w:rsid w:val="0026600E"/>
    <w:rsid w:val="00266042"/>
    <w:rsid w:val="002662C7"/>
    <w:rsid w:val="002663AC"/>
    <w:rsid w:val="00266C09"/>
    <w:rsid w:val="00267BB1"/>
    <w:rsid w:val="00270220"/>
    <w:rsid w:val="00270ADB"/>
    <w:rsid w:val="00270C60"/>
    <w:rsid w:val="00270E77"/>
    <w:rsid w:val="00270FF7"/>
    <w:rsid w:val="00271713"/>
    <w:rsid w:val="00271875"/>
    <w:rsid w:val="00271939"/>
    <w:rsid w:val="002719E1"/>
    <w:rsid w:val="00271A50"/>
    <w:rsid w:val="00271E26"/>
    <w:rsid w:val="002723C1"/>
    <w:rsid w:val="002726FE"/>
    <w:rsid w:val="00272BC8"/>
    <w:rsid w:val="00272C09"/>
    <w:rsid w:val="00272C2B"/>
    <w:rsid w:val="00272F03"/>
    <w:rsid w:val="00273424"/>
    <w:rsid w:val="0027382B"/>
    <w:rsid w:val="00273981"/>
    <w:rsid w:val="00273B6B"/>
    <w:rsid w:val="00273CD0"/>
    <w:rsid w:val="002742F0"/>
    <w:rsid w:val="00274664"/>
    <w:rsid w:val="00274768"/>
    <w:rsid w:val="002747A4"/>
    <w:rsid w:val="00274D06"/>
    <w:rsid w:val="002750C1"/>
    <w:rsid w:val="002750D1"/>
    <w:rsid w:val="0027529C"/>
    <w:rsid w:val="002753B8"/>
    <w:rsid w:val="0027576F"/>
    <w:rsid w:val="00275C55"/>
    <w:rsid w:val="00275FAA"/>
    <w:rsid w:val="0027635E"/>
    <w:rsid w:val="00276485"/>
    <w:rsid w:val="002765BF"/>
    <w:rsid w:val="002765FF"/>
    <w:rsid w:val="00276779"/>
    <w:rsid w:val="00276A5E"/>
    <w:rsid w:val="00276C0A"/>
    <w:rsid w:val="00277210"/>
    <w:rsid w:val="002773E1"/>
    <w:rsid w:val="002774FA"/>
    <w:rsid w:val="002776CF"/>
    <w:rsid w:val="0027778D"/>
    <w:rsid w:val="00277C1A"/>
    <w:rsid w:val="00277C61"/>
    <w:rsid w:val="00280324"/>
    <w:rsid w:val="002805CF"/>
    <w:rsid w:val="0028072C"/>
    <w:rsid w:val="00280AE7"/>
    <w:rsid w:val="00280D5D"/>
    <w:rsid w:val="00280F47"/>
    <w:rsid w:val="0028126B"/>
    <w:rsid w:val="00281700"/>
    <w:rsid w:val="00281CF2"/>
    <w:rsid w:val="00282186"/>
    <w:rsid w:val="002823D8"/>
    <w:rsid w:val="00282441"/>
    <w:rsid w:val="002825B2"/>
    <w:rsid w:val="00282755"/>
    <w:rsid w:val="00282821"/>
    <w:rsid w:val="00282CBD"/>
    <w:rsid w:val="002839A5"/>
    <w:rsid w:val="0028412C"/>
    <w:rsid w:val="00284281"/>
    <w:rsid w:val="0028459F"/>
    <w:rsid w:val="00284629"/>
    <w:rsid w:val="00284718"/>
    <w:rsid w:val="00284756"/>
    <w:rsid w:val="002853C7"/>
    <w:rsid w:val="0028559D"/>
    <w:rsid w:val="002856C3"/>
    <w:rsid w:val="00285DFB"/>
    <w:rsid w:val="00285EBC"/>
    <w:rsid w:val="00285FB1"/>
    <w:rsid w:val="00286144"/>
    <w:rsid w:val="00286C30"/>
    <w:rsid w:val="00286C90"/>
    <w:rsid w:val="0028730A"/>
    <w:rsid w:val="002874B8"/>
    <w:rsid w:val="00287508"/>
    <w:rsid w:val="00287567"/>
    <w:rsid w:val="0028758A"/>
    <w:rsid w:val="00287EE7"/>
    <w:rsid w:val="0029056E"/>
    <w:rsid w:val="00290CE5"/>
    <w:rsid w:val="00291637"/>
    <w:rsid w:val="0029182E"/>
    <w:rsid w:val="00291976"/>
    <w:rsid w:val="00291F61"/>
    <w:rsid w:val="002924D8"/>
    <w:rsid w:val="00293FE2"/>
    <w:rsid w:val="00294089"/>
    <w:rsid w:val="002945EE"/>
    <w:rsid w:val="002945F1"/>
    <w:rsid w:val="002949C7"/>
    <w:rsid w:val="00294D2A"/>
    <w:rsid w:val="00294DDF"/>
    <w:rsid w:val="00294F99"/>
    <w:rsid w:val="002950B3"/>
    <w:rsid w:val="0029521B"/>
    <w:rsid w:val="00295315"/>
    <w:rsid w:val="002956ED"/>
    <w:rsid w:val="00295791"/>
    <w:rsid w:val="002957C5"/>
    <w:rsid w:val="00295D56"/>
    <w:rsid w:val="00295F6F"/>
    <w:rsid w:val="00296EFC"/>
    <w:rsid w:val="002979BB"/>
    <w:rsid w:val="00297A33"/>
    <w:rsid w:val="00297AFA"/>
    <w:rsid w:val="002A05F8"/>
    <w:rsid w:val="002A0CBB"/>
    <w:rsid w:val="002A0DE0"/>
    <w:rsid w:val="002A0F59"/>
    <w:rsid w:val="002A109A"/>
    <w:rsid w:val="002A120A"/>
    <w:rsid w:val="002A1841"/>
    <w:rsid w:val="002A1B62"/>
    <w:rsid w:val="002A2096"/>
    <w:rsid w:val="002A24B9"/>
    <w:rsid w:val="002A2BEE"/>
    <w:rsid w:val="002A2E96"/>
    <w:rsid w:val="002A2F1F"/>
    <w:rsid w:val="002A32E0"/>
    <w:rsid w:val="002A3ED7"/>
    <w:rsid w:val="002A47FA"/>
    <w:rsid w:val="002A5838"/>
    <w:rsid w:val="002A583B"/>
    <w:rsid w:val="002A5E02"/>
    <w:rsid w:val="002A601F"/>
    <w:rsid w:val="002A67A7"/>
    <w:rsid w:val="002A6F71"/>
    <w:rsid w:val="002A775E"/>
    <w:rsid w:val="002A7848"/>
    <w:rsid w:val="002A7872"/>
    <w:rsid w:val="002B04A6"/>
    <w:rsid w:val="002B04C3"/>
    <w:rsid w:val="002B0845"/>
    <w:rsid w:val="002B0854"/>
    <w:rsid w:val="002B0C9C"/>
    <w:rsid w:val="002B0D91"/>
    <w:rsid w:val="002B1010"/>
    <w:rsid w:val="002B128D"/>
    <w:rsid w:val="002B17E2"/>
    <w:rsid w:val="002B19A7"/>
    <w:rsid w:val="002B19F4"/>
    <w:rsid w:val="002B1D30"/>
    <w:rsid w:val="002B1D9B"/>
    <w:rsid w:val="002B2601"/>
    <w:rsid w:val="002B2D41"/>
    <w:rsid w:val="002B2EAB"/>
    <w:rsid w:val="002B30D7"/>
    <w:rsid w:val="002B360A"/>
    <w:rsid w:val="002B39C8"/>
    <w:rsid w:val="002B3B85"/>
    <w:rsid w:val="002B3DFF"/>
    <w:rsid w:val="002B3FFE"/>
    <w:rsid w:val="002B4443"/>
    <w:rsid w:val="002B4518"/>
    <w:rsid w:val="002B45FB"/>
    <w:rsid w:val="002B4DB0"/>
    <w:rsid w:val="002B51E9"/>
    <w:rsid w:val="002B52DB"/>
    <w:rsid w:val="002B55A4"/>
    <w:rsid w:val="002B59C8"/>
    <w:rsid w:val="002B5CA9"/>
    <w:rsid w:val="002B62A0"/>
    <w:rsid w:val="002B666C"/>
    <w:rsid w:val="002B672E"/>
    <w:rsid w:val="002B6CD3"/>
    <w:rsid w:val="002B73A6"/>
    <w:rsid w:val="002B78A3"/>
    <w:rsid w:val="002B7ADD"/>
    <w:rsid w:val="002B7C6A"/>
    <w:rsid w:val="002C0185"/>
    <w:rsid w:val="002C088B"/>
    <w:rsid w:val="002C0D63"/>
    <w:rsid w:val="002C1A72"/>
    <w:rsid w:val="002C2163"/>
    <w:rsid w:val="002C220D"/>
    <w:rsid w:val="002C26F1"/>
    <w:rsid w:val="002C2B61"/>
    <w:rsid w:val="002C30A9"/>
    <w:rsid w:val="002C316A"/>
    <w:rsid w:val="002C37FE"/>
    <w:rsid w:val="002C3A88"/>
    <w:rsid w:val="002C3CA6"/>
    <w:rsid w:val="002C3D40"/>
    <w:rsid w:val="002C3EB8"/>
    <w:rsid w:val="002C407A"/>
    <w:rsid w:val="002C42FF"/>
    <w:rsid w:val="002C4357"/>
    <w:rsid w:val="002C4471"/>
    <w:rsid w:val="002C456E"/>
    <w:rsid w:val="002C4CF0"/>
    <w:rsid w:val="002C4FAE"/>
    <w:rsid w:val="002C5998"/>
    <w:rsid w:val="002C60BA"/>
    <w:rsid w:val="002C6286"/>
    <w:rsid w:val="002C755F"/>
    <w:rsid w:val="002C75D7"/>
    <w:rsid w:val="002C7D02"/>
    <w:rsid w:val="002D0038"/>
    <w:rsid w:val="002D0461"/>
    <w:rsid w:val="002D04C2"/>
    <w:rsid w:val="002D0572"/>
    <w:rsid w:val="002D0912"/>
    <w:rsid w:val="002D0E49"/>
    <w:rsid w:val="002D0FCF"/>
    <w:rsid w:val="002D10FC"/>
    <w:rsid w:val="002D1456"/>
    <w:rsid w:val="002D151D"/>
    <w:rsid w:val="002D1790"/>
    <w:rsid w:val="002D179A"/>
    <w:rsid w:val="002D1912"/>
    <w:rsid w:val="002D1B76"/>
    <w:rsid w:val="002D238C"/>
    <w:rsid w:val="002D2506"/>
    <w:rsid w:val="002D2773"/>
    <w:rsid w:val="002D2DE6"/>
    <w:rsid w:val="002D2ED3"/>
    <w:rsid w:val="002D3028"/>
    <w:rsid w:val="002D326C"/>
    <w:rsid w:val="002D334A"/>
    <w:rsid w:val="002D3404"/>
    <w:rsid w:val="002D3724"/>
    <w:rsid w:val="002D3B67"/>
    <w:rsid w:val="002D4EA3"/>
    <w:rsid w:val="002D4F3B"/>
    <w:rsid w:val="002D5325"/>
    <w:rsid w:val="002D5EE4"/>
    <w:rsid w:val="002D63CF"/>
    <w:rsid w:val="002D69A6"/>
    <w:rsid w:val="002D6BB0"/>
    <w:rsid w:val="002D7614"/>
    <w:rsid w:val="002D76C3"/>
    <w:rsid w:val="002D7BA6"/>
    <w:rsid w:val="002D7C21"/>
    <w:rsid w:val="002E01CF"/>
    <w:rsid w:val="002E09A1"/>
    <w:rsid w:val="002E1231"/>
    <w:rsid w:val="002E13F0"/>
    <w:rsid w:val="002E147D"/>
    <w:rsid w:val="002E18FE"/>
    <w:rsid w:val="002E1B2C"/>
    <w:rsid w:val="002E1FB5"/>
    <w:rsid w:val="002E2174"/>
    <w:rsid w:val="002E27E2"/>
    <w:rsid w:val="002E31B7"/>
    <w:rsid w:val="002E34E9"/>
    <w:rsid w:val="002E3DDD"/>
    <w:rsid w:val="002E477F"/>
    <w:rsid w:val="002E4845"/>
    <w:rsid w:val="002E4D4E"/>
    <w:rsid w:val="002E5781"/>
    <w:rsid w:val="002E57D6"/>
    <w:rsid w:val="002E5C78"/>
    <w:rsid w:val="002E5F99"/>
    <w:rsid w:val="002E604B"/>
    <w:rsid w:val="002E6164"/>
    <w:rsid w:val="002E66ED"/>
    <w:rsid w:val="002E6D09"/>
    <w:rsid w:val="002E6E14"/>
    <w:rsid w:val="002E70EE"/>
    <w:rsid w:val="002E7383"/>
    <w:rsid w:val="002E7C3B"/>
    <w:rsid w:val="002E7E4C"/>
    <w:rsid w:val="002E7FAB"/>
    <w:rsid w:val="002F0996"/>
    <w:rsid w:val="002F09FD"/>
    <w:rsid w:val="002F0E39"/>
    <w:rsid w:val="002F1197"/>
    <w:rsid w:val="002F1287"/>
    <w:rsid w:val="002F1890"/>
    <w:rsid w:val="002F18CF"/>
    <w:rsid w:val="002F1EDA"/>
    <w:rsid w:val="002F2A8D"/>
    <w:rsid w:val="002F2B4F"/>
    <w:rsid w:val="002F2BA1"/>
    <w:rsid w:val="002F2D4A"/>
    <w:rsid w:val="002F305B"/>
    <w:rsid w:val="002F307F"/>
    <w:rsid w:val="002F31E4"/>
    <w:rsid w:val="002F3756"/>
    <w:rsid w:val="002F382A"/>
    <w:rsid w:val="002F3A13"/>
    <w:rsid w:val="002F3A89"/>
    <w:rsid w:val="002F3D5E"/>
    <w:rsid w:val="002F3EDD"/>
    <w:rsid w:val="002F40A8"/>
    <w:rsid w:val="002F40CA"/>
    <w:rsid w:val="002F412E"/>
    <w:rsid w:val="002F44CB"/>
    <w:rsid w:val="002F45E7"/>
    <w:rsid w:val="002F4869"/>
    <w:rsid w:val="002F4DC3"/>
    <w:rsid w:val="002F4E4C"/>
    <w:rsid w:val="002F52EC"/>
    <w:rsid w:val="002F5A67"/>
    <w:rsid w:val="002F5CB2"/>
    <w:rsid w:val="002F5CC4"/>
    <w:rsid w:val="002F5F77"/>
    <w:rsid w:val="002F6012"/>
    <w:rsid w:val="002F61E2"/>
    <w:rsid w:val="002F6267"/>
    <w:rsid w:val="002F636B"/>
    <w:rsid w:val="002F6C8E"/>
    <w:rsid w:val="002F7119"/>
    <w:rsid w:val="002F71C3"/>
    <w:rsid w:val="002F784E"/>
    <w:rsid w:val="002F794A"/>
    <w:rsid w:val="002F7C0A"/>
    <w:rsid w:val="002F7F4F"/>
    <w:rsid w:val="002F7FB8"/>
    <w:rsid w:val="0030079C"/>
    <w:rsid w:val="003007BF"/>
    <w:rsid w:val="0030084D"/>
    <w:rsid w:val="00300C19"/>
    <w:rsid w:val="00301342"/>
    <w:rsid w:val="00301AE5"/>
    <w:rsid w:val="0030223C"/>
    <w:rsid w:val="003024A8"/>
    <w:rsid w:val="0030261F"/>
    <w:rsid w:val="0030285F"/>
    <w:rsid w:val="003028D3"/>
    <w:rsid w:val="00302B44"/>
    <w:rsid w:val="00302C60"/>
    <w:rsid w:val="00302CB0"/>
    <w:rsid w:val="00303843"/>
    <w:rsid w:val="00303E34"/>
    <w:rsid w:val="00304043"/>
    <w:rsid w:val="003047E7"/>
    <w:rsid w:val="00304E99"/>
    <w:rsid w:val="003059C1"/>
    <w:rsid w:val="00305A1C"/>
    <w:rsid w:val="00305B67"/>
    <w:rsid w:val="0030616F"/>
    <w:rsid w:val="00306173"/>
    <w:rsid w:val="003066A5"/>
    <w:rsid w:val="00306861"/>
    <w:rsid w:val="003071A3"/>
    <w:rsid w:val="0030738B"/>
    <w:rsid w:val="0030790E"/>
    <w:rsid w:val="00307997"/>
    <w:rsid w:val="00307BB7"/>
    <w:rsid w:val="0031007C"/>
    <w:rsid w:val="003109F6"/>
    <w:rsid w:val="00310B32"/>
    <w:rsid w:val="00311CA4"/>
    <w:rsid w:val="00311FEC"/>
    <w:rsid w:val="00312034"/>
    <w:rsid w:val="00312152"/>
    <w:rsid w:val="00312BCA"/>
    <w:rsid w:val="00312C78"/>
    <w:rsid w:val="00312CEB"/>
    <w:rsid w:val="00312D22"/>
    <w:rsid w:val="003135C0"/>
    <w:rsid w:val="00313723"/>
    <w:rsid w:val="003137F4"/>
    <w:rsid w:val="00313804"/>
    <w:rsid w:val="00313F0E"/>
    <w:rsid w:val="00314068"/>
    <w:rsid w:val="0031424D"/>
    <w:rsid w:val="0031477C"/>
    <w:rsid w:val="00314A0B"/>
    <w:rsid w:val="00314F68"/>
    <w:rsid w:val="003153BF"/>
    <w:rsid w:val="00315884"/>
    <w:rsid w:val="00315893"/>
    <w:rsid w:val="00315E7F"/>
    <w:rsid w:val="00315EB4"/>
    <w:rsid w:val="00316220"/>
    <w:rsid w:val="00316750"/>
    <w:rsid w:val="003168B6"/>
    <w:rsid w:val="0031693B"/>
    <w:rsid w:val="00316ED0"/>
    <w:rsid w:val="00317210"/>
    <w:rsid w:val="00317376"/>
    <w:rsid w:val="0031740C"/>
    <w:rsid w:val="003174C8"/>
    <w:rsid w:val="0031792F"/>
    <w:rsid w:val="00317D58"/>
    <w:rsid w:val="00317F09"/>
    <w:rsid w:val="00320005"/>
    <w:rsid w:val="003202D5"/>
    <w:rsid w:val="003204F0"/>
    <w:rsid w:val="00320AD7"/>
    <w:rsid w:val="00320E27"/>
    <w:rsid w:val="00321941"/>
    <w:rsid w:val="003225B1"/>
    <w:rsid w:val="00322890"/>
    <w:rsid w:val="00322C2A"/>
    <w:rsid w:val="00322E65"/>
    <w:rsid w:val="00322F73"/>
    <w:rsid w:val="003230B9"/>
    <w:rsid w:val="00323275"/>
    <w:rsid w:val="003233B8"/>
    <w:rsid w:val="00323695"/>
    <w:rsid w:val="00323850"/>
    <w:rsid w:val="00323DAD"/>
    <w:rsid w:val="003241B6"/>
    <w:rsid w:val="003244C3"/>
    <w:rsid w:val="003245C0"/>
    <w:rsid w:val="003245C4"/>
    <w:rsid w:val="00324780"/>
    <w:rsid w:val="00324B96"/>
    <w:rsid w:val="00324E06"/>
    <w:rsid w:val="0032597C"/>
    <w:rsid w:val="00325A8D"/>
    <w:rsid w:val="00325FD4"/>
    <w:rsid w:val="003263FF"/>
    <w:rsid w:val="003265C6"/>
    <w:rsid w:val="00326BCF"/>
    <w:rsid w:val="00327083"/>
    <w:rsid w:val="00327292"/>
    <w:rsid w:val="0032743E"/>
    <w:rsid w:val="003275DB"/>
    <w:rsid w:val="00327925"/>
    <w:rsid w:val="00327C9D"/>
    <w:rsid w:val="00327D9E"/>
    <w:rsid w:val="00327FC4"/>
    <w:rsid w:val="00330349"/>
    <w:rsid w:val="003305EF"/>
    <w:rsid w:val="00330775"/>
    <w:rsid w:val="003308E3"/>
    <w:rsid w:val="00330C7E"/>
    <w:rsid w:val="003314DF"/>
    <w:rsid w:val="0033161B"/>
    <w:rsid w:val="00331752"/>
    <w:rsid w:val="0033180B"/>
    <w:rsid w:val="0033214F"/>
    <w:rsid w:val="0033215B"/>
    <w:rsid w:val="003326E3"/>
    <w:rsid w:val="00332C61"/>
    <w:rsid w:val="00332F3D"/>
    <w:rsid w:val="0033347F"/>
    <w:rsid w:val="0033373F"/>
    <w:rsid w:val="0033384F"/>
    <w:rsid w:val="0033391D"/>
    <w:rsid w:val="00333EC1"/>
    <w:rsid w:val="003342B5"/>
    <w:rsid w:val="0033452C"/>
    <w:rsid w:val="003347D8"/>
    <w:rsid w:val="00335247"/>
    <w:rsid w:val="00335377"/>
    <w:rsid w:val="00335C16"/>
    <w:rsid w:val="00335FFC"/>
    <w:rsid w:val="00336480"/>
    <w:rsid w:val="00336864"/>
    <w:rsid w:val="00337550"/>
    <w:rsid w:val="00337995"/>
    <w:rsid w:val="003401AC"/>
    <w:rsid w:val="00340535"/>
    <w:rsid w:val="00340B99"/>
    <w:rsid w:val="00340C78"/>
    <w:rsid w:val="00340FCC"/>
    <w:rsid w:val="00341224"/>
    <w:rsid w:val="00341BB0"/>
    <w:rsid w:val="00341CF6"/>
    <w:rsid w:val="00341E41"/>
    <w:rsid w:val="00341F31"/>
    <w:rsid w:val="00341FE3"/>
    <w:rsid w:val="00342207"/>
    <w:rsid w:val="0034319A"/>
    <w:rsid w:val="00343F40"/>
    <w:rsid w:val="00344726"/>
    <w:rsid w:val="003447AE"/>
    <w:rsid w:val="003447FC"/>
    <w:rsid w:val="003448DD"/>
    <w:rsid w:val="003449AE"/>
    <w:rsid w:val="003449B5"/>
    <w:rsid w:val="00344A03"/>
    <w:rsid w:val="00344DC3"/>
    <w:rsid w:val="00344E7E"/>
    <w:rsid w:val="00344FE8"/>
    <w:rsid w:val="003452C5"/>
    <w:rsid w:val="0034553D"/>
    <w:rsid w:val="0034575B"/>
    <w:rsid w:val="003463C9"/>
    <w:rsid w:val="003463FA"/>
    <w:rsid w:val="0034646C"/>
    <w:rsid w:val="003465C7"/>
    <w:rsid w:val="00346634"/>
    <w:rsid w:val="00346801"/>
    <w:rsid w:val="00346958"/>
    <w:rsid w:val="00346C2A"/>
    <w:rsid w:val="00347553"/>
    <w:rsid w:val="00347B59"/>
    <w:rsid w:val="00347BCF"/>
    <w:rsid w:val="00347D59"/>
    <w:rsid w:val="00350744"/>
    <w:rsid w:val="00350AF9"/>
    <w:rsid w:val="00350B2C"/>
    <w:rsid w:val="00350CB9"/>
    <w:rsid w:val="003510CB"/>
    <w:rsid w:val="003513E0"/>
    <w:rsid w:val="0035160A"/>
    <w:rsid w:val="003518C3"/>
    <w:rsid w:val="00351CF2"/>
    <w:rsid w:val="00351D31"/>
    <w:rsid w:val="00351D7E"/>
    <w:rsid w:val="00351D88"/>
    <w:rsid w:val="00351DCB"/>
    <w:rsid w:val="00352249"/>
    <w:rsid w:val="003522D6"/>
    <w:rsid w:val="00352747"/>
    <w:rsid w:val="00352B79"/>
    <w:rsid w:val="00352CE8"/>
    <w:rsid w:val="00352D9B"/>
    <w:rsid w:val="003537C7"/>
    <w:rsid w:val="00353A1E"/>
    <w:rsid w:val="00354165"/>
    <w:rsid w:val="00354267"/>
    <w:rsid w:val="00354371"/>
    <w:rsid w:val="003543C0"/>
    <w:rsid w:val="00354753"/>
    <w:rsid w:val="00354754"/>
    <w:rsid w:val="00354CD2"/>
    <w:rsid w:val="00354EB4"/>
    <w:rsid w:val="003550B1"/>
    <w:rsid w:val="00355BCC"/>
    <w:rsid w:val="00355C28"/>
    <w:rsid w:val="003560EB"/>
    <w:rsid w:val="003561FD"/>
    <w:rsid w:val="003565AD"/>
    <w:rsid w:val="00356690"/>
    <w:rsid w:val="0035671F"/>
    <w:rsid w:val="00356873"/>
    <w:rsid w:val="00356A45"/>
    <w:rsid w:val="00356E8F"/>
    <w:rsid w:val="00356FBC"/>
    <w:rsid w:val="00357205"/>
    <w:rsid w:val="00357C91"/>
    <w:rsid w:val="00357FA6"/>
    <w:rsid w:val="00360232"/>
    <w:rsid w:val="003608EA"/>
    <w:rsid w:val="0036092C"/>
    <w:rsid w:val="00361362"/>
    <w:rsid w:val="003613A3"/>
    <w:rsid w:val="0036141F"/>
    <w:rsid w:val="00361723"/>
    <w:rsid w:val="003623AC"/>
    <w:rsid w:val="00362EBA"/>
    <w:rsid w:val="00363304"/>
    <w:rsid w:val="003634EA"/>
    <w:rsid w:val="0036364E"/>
    <w:rsid w:val="0036374A"/>
    <w:rsid w:val="00363A18"/>
    <w:rsid w:val="00363C48"/>
    <w:rsid w:val="00363E32"/>
    <w:rsid w:val="00363F10"/>
    <w:rsid w:val="003641E3"/>
    <w:rsid w:val="003643F6"/>
    <w:rsid w:val="00364E12"/>
    <w:rsid w:val="00364F31"/>
    <w:rsid w:val="00364F82"/>
    <w:rsid w:val="00365022"/>
    <w:rsid w:val="0036540A"/>
    <w:rsid w:val="003654A7"/>
    <w:rsid w:val="0036552E"/>
    <w:rsid w:val="00365A77"/>
    <w:rsid w:val="00365AD1"/>
    <w:rsid w:val="00365AE8"/>
    <w:rsid w:val="00365D12"/>
    <w:rsid w:val="003660E7"/>
    <w:rsid w:val="00366380"/>
    <w:rsid w:val="0036667C"/>
    <w:rsid w:val="003666A6"/>
    <w:rsid w:val="00366BD4"/>
    <w:rsid w:val="00366E41"/>
    <w:rsid w:val="00366F2C"/>
    <w:rsid w:val="003672BC"/>
    <w:rsid w:val="00367348"/>
    <w:rsid w:val="003673B9"/>
    <w:rsid w:val="0036795B"/>
    <w:rsid w:val="00367D43"/>
    <w:rsid w:val="00367E0F"/>
    <w:rsid w:val="00367FB3"/>
    <w:rsid w:val="00370807"/>
    <w:rsid w:val="00371141"/>
    <w:rsid w:val="003711EB"/>
    <w:rsid w:val="00371709"/>
    <w:rsid w:val="00372114"/>
    <w:rsid w:val="00372478"/>
    <w:rsid w:val="00372625"/>
    <w:rsid w:val="00372667"/>
    <w:rsid w:val="0037299A"/>
    <w:rsid w:val="00372FAF"/>
    <w:rsid w:val="0037306B"/>
    <w:rsid w:val="00373A0D"/>
    <w:rsid w:val="00373DCE"/>
    <w:rsid w:val="00373E68"/>
    <w:rsid w:val="00373EE7"/>
    <w:rsid w:val="0037419A"/>
    <w:rsid w:val="00374A84"/>
    <w:rsid w:val="00374FF0"/>
    <w:rsid w:val="0037596F"/>
    <w:rsid w:val="0037599A"/>
    <w:rsid w:val="00375E8B"/>
    <w:rsid w:val="003760A6"/>
    <w:rsid w:val="003769BB"/>
    <w:rsid w:val="00376CBB"/>
    <w:rsid w:val="00376CF3"/>
    <w:rsid w:val="003770CA"/>
    <w:rsid w:val="00377362"/>
    <w:rsid w:val="00377727"/>
    <w:rsid w:val="00377857"/>
    <w:rsid w:val="003778CA"/>
    <w:rsid w:val="00377F29"/>
    <w:rsid w:val="0038020A"/>
    <w:rsid w:val="003805B1"/>
    <w:rsid w:val="00380808"/>
    <w:rsid w:val="003819C8"/>
    <w:rsid w:val="00381A7A"/>
    <w:rsid w:val="00381ADB"/>
    <w:rsid w:val="00381B94"/>
    <w:rsid w:val="00381D88"/>
    <w:rsid w:val="00381EE5"/>
    <w:rsid w:val="00382509"/>
    <w:rsid w:val="00382787"/>
    <w:rsid w:val="00382DA6"/>
    <w:rsid w:val="00382EE9"/>
    <w:rsid w:val="00383097"/>
    <w:rsid w:val="00383160"/>
    <w:rsid w:val="00383190"/>
    <w:rsid w:val="003833F6"/>
    <w:rsid w:val="00383438"/>
    <w:rsid w:val="003838C3"/>
    <w:rsid w:val="00383B54"/>
    <w:rsid w:val="00383C2D"/>
    <w:rsid w:val="00384141"/>
    <w:rsid w:val="0038454C"/>
    <w:rsid w:val="00384930"/>
    <w:rsid w:val="003851F5"/>
    <w:rsid w:val="00385206"/>
    <w:rsid w:val="0038540D"/>
    <w:rsid w:val="003859A0"/>
    <w:rsid w:val="00385BC1"/>
    <w:rsid w:val="00385C1D"/>
    <w:rsid w:val="00385FCB"/>
    <w:rsid w:val="003866EE"/>
    <w:rsid w:val="00386AE7"/>
    <w:rsid w:val="00386E69"/>
    <w:rsid w:val="00386FC9"/>
    <w:rsid w:val="0038732E"/>
    <w:rsid w:val="00387630"/>
    <w:rsid w:val="00387755"/>
    <w:rsid w:val="003877D8"/>
    <w:rsid w:val="00387961"/>
    <w:rsid w:val="00387BFD"/>
    <w:rsid w:val="00387CE1"/>
    <w:rsid w:val="00387E91"/>
    <w:rsid w:val="00387EED"/>
    <w:rsid w:val="00390921"/>
    <w:rsid w:val="00390B29"/>
    <w:rsid w:val="00390BA9"/>
    <w:rsid w:val="00390E0A"/>
    <w:rsid w:val="00390E38"/>
    <w:rsid w:val="00390EE2"/>
    <w:rsid w:val="00391383"/>
    <w:rsid w:val="00391C76"/>
    <w:rsid w:val="00391D2D"/>
    <w:rsid w:val="00391F80"/>
    <w:rsid w:val="003921A4"/>
    <w:rsid w:val="0039388F"/>
    <w:rsid w:val="003939E9"/>
    <w:rsid w:val="00393BB4"/>
    <w:rsid w:val="00394FBA"/>
    <w:rsid w:val="00395290"/>
    <w:rsid w:val="0039580D"/>
    <w:rsid w:val="0039591C"/>
    <w:rsid w:val="003960A5"/>
    <w:rsid w:val="00396174"/>
    <w:rsid w:val="00396434"/>
    <w:rsid w:val="00396619"/>
    <w:rsid w:val="003968C4"/>
    <w:rsid w:val="00396BCB"/>
    <w:rsid w:val="00396DA0"/>
    <w:rsid w:val="00396EC5"/>
    <w:rsid w:val="003970DE"/>
    <w:rsid w:val="0039712A"/>
    <w:rsid w:val="00397212"/>
    <w:rsid w:val="00397EBD"/>
    <w:rsid w:val="00397EEF"/>
    <w:rsid w:val="003A0522"/>
    <w:rsid w:val="003A0A62"/>
    <w:rsid w:val="003A171A"/>
    <w:rsid w:val="003A18B4"/>
    <w:rsid w:val="003A1B83"/>
    <w:rsid w:val="003A23D4"/>
    <w:rsid w:val="003A2B3E"/>
    <w:rsid w:val="003A2DAA"/>
    <w:rsid w:val="003A3060"/>
    <w:rsid w:val="003A3A51"/>
    <w:rsid w:val="003A406C"/>
    <w:rsid w:val="003A4249"/>
    <w:rsid w:val="003A44B7"/>
    <w:rsid w:val="003A4903"/>
    <w:rsid w:val="003A490A"/>
    <w:rsid w:val="003A4E6F"/>
    <w:rsid w:val="003A54D4"/>
    <w:rsid w:val="003A5B01"/>
    <w:rsid w:val="003A5B7D"/>
    <w:rsid w:val="003A5C5D"/>
    <w:rsid w:val="003A5E96"/>
    <w:rsid w:val="003A5EF3"/>
    <w:rsid w:val="003A61C2"/>
    <w:rsid w:val="003A66EF"/>
    <w:rsid w:val="003A6A98"/>
    <w:rsid w:val="003A6CAC"/>
    <w:rsid w:val="003A6EDE"/>
    <w:rsid w:val="003A7559"/>
    <w:rsid w:val="003B0117"/>
    <w:rsid w:val="003B08B9"/>
    <w:rsid w:val="003B0A66"/>
    <w:rsid w:val="003B181F"/>
    <w:rsid w:val="003B185E"/>
    <w:rsid w:val="003B1D75"/>
    <w:rsid w:val="003B2BDA"/>
    <w:rsid w:val="003B2E19"/>
    <w:rsid w:val="003B2EEF"/>
    <w:rsid w:val="003B3038"/>
    <w:rsid w:val="003B3057"/>
    <w:rsid w:val="003B32E1"/>
    <w:rsid w:val="003B3528"/>
    <w:rsid w:val="003B354C"/>
    <w:rsid w:val="003B3A43"/>
    <w:rsid w:val="003B3C4D"/>
    <w:rsid w:val="003B3FAB"/>
    <w:rsid w:val="003B415E"/>
    <w:rsid w:val="003B426B"/>
    <w:rsid w:val="003B4CDF"/>
    <w:rsid w:val="003B4DE9"/>
    <w:rsid w:val="003B576E"/>
    <w:rsid w:val="003B57DF"/>
    <w:rsid w:val="003B5C7C"/>
    <w:rsid w:val="003B5EB2"/>
    <w:rsid w:val="003B620B"/>
    <w:rsid w:val="003B6325"/>
    <w:rsid w:val="003B6459"/>
    <w:rsid w:val="003B70E2"/>
    <w:rsid w:val="003B74D6"/>
    <w:rsid w:val="003B75FF"/>
    <w:rsid w:val="003B7644"/>
    <w:rsid w:val="003B76CC"/>
    <w:rsid w:val="003B7BBC"/>
    <w:rsid w:val="003B7C2C"/>
    <w:rsid w:val="003B7E04"/>
    <w:rsid w:val="003B7F56"/>
    <w:rsid w:val="003C0A6F"/>
    <w:rsid w:val="003C0B9E"/>
    <w:rsid w:val="003C0DDB"/>
    <w:rsid w:val="003C1CA3"/>
    <w:rsid w:val="003C1EA0"/>
    <w:rsid w:val="003C1F81"/>
    <w:rsid w:val="003C2AF5"/>
    <w:rsid w:val="003C33AC"/>
    <w:rsid w:val="003C3C75"/>
    <w:rsid w:val="003C3FEB"/>
    <w:rsid w:val="003C458B"/>
    <w:rsid w:val="003C4AB8"/>
    <w:rsid w:val="003C501D"/>
    <w:rsid w:val="003C52AA"/>
    <w:rsid w:val="003C53D7"/>
    <w:rsid w:val="003C5ABC"/>
    <w:rsid w:val="003C5AC6"/>
    <w:rsid w:val="003C5EAF"/>
    <w:rsid w:val="003C651D"/>
    <w:rsid w:val="003C6631"/>
    <w:rsid w:val="003C6A74"/>
    <w:rsid w:val="003C6A76"/>
    <w:rsid w:val="003C6BAD"/>
    <w:rsid w:val="003C6CFC"/>
    <w:rsid w:val="003C6F6B"/>
    <w:rsid w:val="003C6FA0"/>
    <w:rsid w:val="003C6FC1"/>
    <w:rsid w:val="003C7803"/>
    <w:rsid w:val="003C780A"/>
    <w:rsid w:val="003C7920"/>
    <w:rsid w:val="003C79A8"/>
    <w:rsid w:val="003C7F8B"/>
    <w:rsid w:val="003D0151"/>
    <w:rsid w:val="003D01AE"/>
    <w:rsid w:val="003D02B7"/>
    <w:rsid w:val="003D09BF"/>
    <w:rsid w:val="003D0B54"/>
    <w:rsid w:val="003D0CCA"/>
    <w:rsid w:val="003D0D32"/>
    <w:rsid w:val="003D0E58"/>
    <w:rsid w:val="003D0F25"/>
    <w:rsid w:val="003D1054"/>
    <w:rsid w:val="003D10AB"/>
    <w:rsid w:val="003D13E8"/>
    <w:rsid w:val="003D141A"/>
    <w:rsid w:val="003D14A0"/>
    <w:rsid w:val="003D1684"/>
    <w:rsid w:val="003D192F"/>
    <w:rsid w:val="003D1AC8"/>
    <w:rsid w:val="003D2EB4"/>
    <w:rsid w:val="003D3009"/>
    <w:rsid w:val="003D308F"/>
    <w:rsid w:val="003D3330"/>
    <w:rsid w:val="003D3484"/>
    <w:rsid w:val="003D35CE"/>
    <w:rsid w:val="003D3894"/>
    <w:rsid w:val="003D3C39"/>
    <w:rsid w:val="003D41D6"/>
    <w:rsid w:val="003D48F6"/>
    <w:rsid w:val="003D572B"/>
    <w:rsid w:val="003D5B42"/>
    <w:rsid w:val="003D61DB"/>
    <w:rsid w:val="003D61E1"/>
    <w:rsid w:val="003D6A51"/>
    <w:rsid w:val="003D6B8E"/>
    <w:rsid w:val="003D7C0F"/>
    <w:rsid w:val="003D7F4D"/>
    <w:rsid w:val="003E01B5"/>
    <w:rsid w:val="003E094E"/>
    <w:rsid w:val="003E0D87"/>
    <w:rsid w:val="003E0F01"/>
    <w:rsid w:val="003E132A"/>
    <w:rsid w:val="003E16F5"/>
    <w:rsid w:val="003E21C2"/>
    <w:rsid w:val="003E26B4"/>
    <w:rsid w:val="003E2AF8"/>
    <w:rsid w:val="003E3141"/>
    <w:rsid w:val="003E3478"/>
    <w:rsid w:val="003E3652"/>
    <w:rsid w:val="003E3E0D"/>
    <w:rsid w:val="003E4056"/>
    <w:rsid w:val="003E46F9"/>
    <w:rsid w:val="003E4905"/>
    <w:rsid w:val="003E4947"/>
    <w:rsid w:val="003E49C4"/>
    <w:rsid w:val="003E4ED2"/>
    <w:rsid w:val="003E5060"/>
    <w:rsid w:val="003E518F"/>
    <w:rsid w:val="003E57F6"/>
    <w:rsid w:val="003E582D"/>
    <w:rsid w:val="003E583A"/>
    <w:rsid w:val="003E6082"/>
    <w:rsid w:val="003E65E0"/>
    <w:rsid w:val="003E6759"/>
    <w:rsid w:val="003E682E"/>
    <w:rsid w:val="003E7526"/>
    <w:rsid w:val="003E775C"/>
    <w:rsid w:val="003F0084"/>
    <w:rsid w:val="003F0C49"/>
    <w:rsid w:val="003F10E6"/>
    <w:rsid w:val="003F13F7"/>
    <w:rsid w:val="003F17A2"/>
    <w:rsid w:val="003F1CA2"/>
    <w:rsid w:val="003F23EC"/>
    <w:rsid w:val="003F2448"/>
    <w:rsid w:val="003F2750"/>
    <w:rsid w:val="003F284D"/>
    <w:rsid w:val="003F2D63"/>
    <w:rsid w:val="003F303D"/>
    <w:rsid w:val="003F30BA"/>
    <w:rsid w:val="003F328B"/>
    <w:rsid w:val="003F3ACF"/>
    <w:rsid w:val="003F402F"/>
    <w:rsid w:val="003F42BE"/>
    <w:rsid w:val="003F45D9"/>
    <w:rsid w:val="003F4802"/>
    <w:rsid w:val="003F4B9E"/>
    <w:rsid w:val="003F4E23"/>
    <w:rsid w:val="003F5088"/>
    <w:rsid w:val="003F573B"/>
    <w:rsid w:val="003F5767"/>
    <w:rsid w:val="003F593F"/>
    <w:rsid w:val="003F60DF"/>
    <w:rsid w:val="003F68B8"/>
    <w:rsid w:val="003F6FF1"/>
    <w:rsid w:val="003F70F4"/>
    <w:rsid w:val="003F78CB"/>
    <w:rsid w:val="003F7A49"/>
    <w:rsid w:val="003F7DC1"/>
    <w:rsid w:val="003F7E43"/>
    <w:rsid w:val="00400744"/>
    <w:rsid w:val="0040079C"/>
    <w:rsid w:val="004010E0"/>
    <w:rsid w:val="00401284"/>
    <w:rsid w:val="004017E7"/>
    <w:rsid w:val="00401C2D"/>
    <w:rsid w:val="0040227B"/>
    <w:rsid w:val="0040249F"/>
    <w:rsid w:val="00402C46"/>
    <w:rsid w:val="004036AC"/>
    <w:rsid w:val="004037DE"/>
    <w:rsid w:val="00403FD3"/>
    <w:rsid w:val="004043DD"/>
    <w:rsid w:val="00404EFE"/>
    <w:rsid w:val="00405454"/>
    <w:rsid w:val="0040580E"/>
    <w:rsid w:val="00405930"/>
    <w:rsid w:val="00405DA1"/>
    <w:rsid w:val="0040620D"/>
    <w:rsid w:val="004064C5"/>
    <w:rsid w:val="00406AD7"/>
    <w:rsid w:val="00406FCB"/>
    <w:rsid w:val="0040737C"/>
    <w:rsid w:val="00407BA1"/>
    <w:rsid w:val="00410421"/>
    <w:rsid w:val="004105E5"/>
    <w:rsid w:val="004107EC"/>
    <w:rsid w:val="004108AD"/>
    <w:rsid w:val="00410B38"/>
    <w:rsid w:val="00411115"/>
    <w:rsid w:val="0041112E"/>
    <w:rsid w:val="00411169"/>
    <w:rsid w:val="004114CB"/>
    <w:rsid w:val="00411F81"/>
    <w:rsid w:val="00411FCF"/>
    <w:rsid w:val="00412065"/>
    <w:rsid w:val="00412204"/>
    <w:rsid w:val="00412A26"/>
    <w:rsid w:val="00412C78"/>
    <w:rsid w:val="00413085"/>
    <w:rsid w:val="004136D4"/>
    <w:rsid w:val="00413C7E"/>
    <w:rsid w:val="00414248"/>
    <w:rsid w:val="004144D5"/>
    <w:rsid w:val="00414B40"/>
    <w:rsid w:val="00414BE0"/>
    <w:rsid w:val="004151B5"/>
    <w:rsid w:val="004156A3"/>
    <w:rsid w:val="00415A78"/>
    <w:rsid w:val="004160C6"/>
    <w:rsid w:val="0041621B"/>
    <w:rsid w:val="004165D8"/>
    <w:rsid w:val="004168EB"/>
    <w:rsid w:val="004169B4"/>
    <w:rsid w:val="00416B62"/>
    <w:rsid w:val="00416E0C"/>
    <w:rsid w:val="00417A97"/>
    <w:rsid w:val="00417B47"/>
    <w:rsid w:val="00417ED0"/>
    <w:rsid w:val="00417F57"/>
    <w:rsid w:val="00420108"/>
    <w:rsid w:val="00420164"/>
    <w:rsid w:val="004202D7"/>
    <w:rsid w:val="00420E9B"/>
    <w:rsid w:val="00420EA8"/>
    <w:rsid w:val="0042129E"/>
    <w:rsid w:val="004212E9"/>
    <w:rsid w:val="00421594"/>
    <w:rsid w:val="00421607"/>
    <w:rsid w:val="004218C1"/>
    <w:rsid w:val="004218C7"/>
    <w:rsid w:val="00421A93"/>
    <w:rsid w:val="00421F65"/>
    <w:rsid w:val="00421FE7"/>
    <w:rsid w:val="00422016"/>
    <w:rsid w:val="00422162"/>
    <w:rsid w:val="004221EE"/>
    <w:rsid w:val="00422D2A"/>
    <w:rsid w:val="00422FB9"/>
    <w:rsid w:val="004231C6"/>
    <w:rsid w:val="00423237"/>
    <w:rsid w:val="004232B9"/>
    <w:rsid w:val="004235EE"/>
    <w:rsid w:val="00423662"/>
    <w:rsid w:val="0042391C"/>
    <w:rsid w:val="00423C9A"/>
    <w:rsid w:val="00423CB0"/>
    <w:rsid w:val="00423CC6"/>
    <w:rsid w:val="00423DC1"/>
    <w:rsid w:val="0042490C"/>
    <w:rsid w:val="00424A9A"/>
    <w:rsid w:val="00424BC5"/>
    <w:rsid w:val="00425106"/>
    <w:rsid w:val="00425710"/>
    <w:rsid w:val="0042581A"/>
    <w:rsid w:val="004258DB"/>
    <w:rsid w:val="004262C4"/>
    <w:rsid w:val="00426967"/>
    <w:rsid w:val="004275F1"/>
    <w:rsid w:val="00427F79"/>
    <w:rsid w:val="00430558"/>
    <w:rsid w:val="00430823"/>
    <w:rsid w:val="00430A27"/>
    <w:rsid w:val="00430C94"/>
    <w:rsid w:val="0043115F"/>
    <w:rsid w:val="0043124B"/>
    <w:rsid w:val="004312D8"/>
    <w:rsid w:val="0043144D"/>
    <w:rsid w:val="004319A0"/>
    <w:rsid w:val="00431B9F"/>
    <w:rsid w:val="00431C5B"/>
    <w:rsid w:val="00431CD0"/>
    <w:rsid w:val="00431CEA"/>
    <w:rsid w:val="00431ED1"/>
    <w:rsid w:val="00431F1C"/>
    <w:rsid w:val="00432348"/>
    <w:rsid w:val="004326AD"/>
    <w:rsid w:val="00432959"/>
    <w:rsid w:val="00432ABC"/>
    <w:rsid w:val="00432B16"/>
    <w:rsid w:val="00432B4B"/>
    <w:rsid w:val="00432CB1"/>
    <w:rsid w:val="00434504"/>
    <w:rsid w:val="0043461F"/>
    <w:rsid w:val="0043476D"/>
    <w:rsid w:val="00434AE7"/>
    <w:rsid w:val="00436229"/>
    <w:rsid w:val="00436464"/>
    <w:rsid w:val="00436586"/>
    <w:rsid w:val="00436713"/>
    <w:rsid w:val="00436BBE"/>
    <w:rsid w:val="00436C8E"/>
    <w:rsid w:val="004375A6"/>
    <w:rsid w:val="0043799C"/>
    <w:rsid w:val="00437FAC"/>
    <w:rsid w:val="00440683"/>
    <w:rsid w:val="00440B9C"/>
    <w:rsid w:val="004410A6"/>
    <w:rsid w:val="00441265"/>
    <w:rsid w:val="00441446"/>
    <w:rsid w:val="004415A2"/>
    <w:rsid w:val="00442268"/>
    <w:rsid w:val="0044228A"/>
    <w:rsid w:val="00442387"/>
    <w:rsid w:val="0044249A"/>
    <w:rsid w:val="00442558"/>
    <w:rsid w:val="00442611"/>
    <w:rsid w:val="004426FA"/>
    <w:rsid w:val="0044284D"/>
    <w:rsid w:val="0044302C"/>
    <w:rsid w:val="00443727"/>
    <w:rsid w:val="00443759"/>
    <w:rsid w:val="00443786"/>
    <w:rsid w:val="004439C0"/>
    <w:rsid w:val="00443BDE"/>
    <w:rsid w:val="00443CB4"/>
    <w:rsid w:val="00444657"/>
    <w:rsid w:val="00444819"/>
    <w:rsid w:val="00444EAF"/>
    <w:rsid w:val="0044548A"/>
    <w:rsid w:val="004456A5"/>
    <w:rsid w:val="004457A2"/>
    <w:rsid w:val="00445F29"/>
    <w:rsid w:val="0044639A"/>
    <w:rsid w:val="00446653"/>
    <w:rsid w:val="00446DDD"/>
    <w:rsid w:val="004473C5"/>
    <w:rsid w:val="00447D3D"/>
    <w:rsid w:val="00450054"/>
    <w:rsid w:val="0045020C"/>
    <w:rsid w:val="004504D6"/>
    <w:rsid w:val="00450549"/>
    <w:rsid w:val="00450E14"/>
    <w:rsid w:val="00451040"/>
    <w:rsid w:val="004510FE"/>
    <w:rsid w:val="0045132B"/>
    <w:rsid w:val="00451403"/>
    <w:rsid w:val="00451ADA"/>
    <w:rsid w:val="00451F6B"/>
    <w:rsid w:val="0045273F"/>
    <w:rsid w:val="00452757"/>
    <w:rsid w:val="00452A21"/>
    <w:rsid w:val="00452CA1"/>
    <w:rsid w:val="00452D1E"/>
    <w:rsid w:val="00452E23"/>
    <w:rsid w:val="0045300B"/>
    <w:rsid w:val="0045365F"/>
    <w:rsid w:val="004537CC"/>
    <w:rsid w:val="00453EE7"/>
    <w:rsid w:val="00454164"/>
    <w:rsid w:val="004553AF"/>
    <w:rsid w:val="004555F2"/>
    <w:rsid w:val="00455A5B"/>
    <w:rsid w:val="00455B17"/>
    <w:rsid w:val="00455E12"/>
    <w:rsid w:val="004563DD"/>
    <w:rsid w:val="0045686F"/>
    <w:rsid w:val="004569FD"/>
    <w:rsid w:val="004570AC"/>
    <w:rsid w:val="004577EB"/>
    <w:rsid w:val="00457966"/>
    <w:rsid w:val="004579C8"/>
    <w:rsid w:val="00457B5F"/>
    <w:rsid w:val="00457B95"/>
    <w:rsid w:val="00457BEC"/>
    <w:rsid w:val="00457D10"/>
    <w:rsid w:val="00457D24"/>
    <w:rsid w:val="00457EBC"/>
    <w:rsid w:val="00457F6B"/>
    <w:rsid w:val="00460698"/>
    <w:rsid w:val="0046071E"/>
    <w:rsid w:val="00461411"/>
    <w:rsid w:val="00461539"/>
    <w:rsid w:val="00461765"/>
    <w:rsid w:val="00461AAE"/>
    <w:rsid w:val="00461C03"/>
    <w:rsid w:val="00461CCD"/>
    <w:rsid w:val="00461E5F"/>
    <w:rsid w:val="004629AC"/>
    <w:rsid w:val="00462BFF"/>
    <w:rsid w:val="00462FD5"/>
    <w:rsid w:val="0046327C"/>
    <w:rsid w:val="004633D2"/>
    <w:rsid w:val="0046349E"/>
    <w:rsid w:val="00463CA1"/>
    <w:rsid w:val="00463EC8"/>
    <w:rsid w:val="00464170"/>
    <w:rsid w:val="004641A8"/>
    <w:rsid w:val="00464402"/>
    <w:rsid w:val="00464CDC"/>
    <w:rsid w:val="0046512C"/>
    <w:rsid w:val="00465552"/>
    <w:rsid w:val="00465C70"/>
    <w:rsid w:val="00465E8C"/>
    <w:rsid w:val="00466472"/>
    <w:rsid w:val="00466728"/>
    <w:rsid w:val="00466F61"/>
    <w:rsid w:val="0046731F"/>
    <w:rsid w:val="00467ADE"/>
    <w:rsid w:val="00467D9F"/>
    <w:rsid w:val="0047016A"/>
    <w:rsid w:val="00470702"/>
    <w:rsid w:val="00470CBC"/>
    <w:rsid w:val="00470CD7"/>
    <w:rsid w:val="0047135C"/>
    <w:rsid w:val="004719DC"/>
    <w:rsid w:val="00471B31"/>
    <w:rsid w:val="00471CCA"/>
    <w:rsid w:val="00471F19"/>
    <w:rsid w:val="00471F7E"/>
    <w:rsid w:val="00471FD4"/>
    <w:rsid w:val="0047214B"/>
    <w:rsid w:val="004724B0"/>
    <w:rsid w:val="00472711"/>
    <w:rsid w:val="00472995"/>
    <w:rsid w:val="00472C77"/>
    <w:rsid w:val="00472D0A"/>
    <w:rsid w:val="00473024"/>
    <w:rsid w:val="00473D8B"/>
    <w:rsid w:val="00473FB2"/>
    <w:rsid w:val="00474648"/>
    <w:rsid w:val="00474B12"/>
    <w:rsid w:val="00474DA2"/>
    <w:rsid w:val="00474F20"/>
    <w:rsid w:val="00475342"/>
    <w:rsid w:val="00475B46"/>
    <w:rsid w:val="00475E04"/>
    <w:rsid w:val="004760BA"/>
    <w:rsid w:val="004762CC"/>
    <w:rsid w:val="0047646C"/>
    <w:rsid w:val="004766ED"/>
    <w:rsid w:val="00476886"/>
    <w:rsid w:val="0047691A"/>
    <w:rsid w:val="00476B96"/>
    <w:rsid w:val="00476FEA"/>
    <w:rsid w:val="0047719E"/>
    <w:rsid w:val="00477E3F"/>
    <w:rsid w:val="00477E43"/>
    <w:rsid w:val="00480704"/>
    <w:rsid w:val="0048098A"/>
    <w:rsid w:val="00481166"/>
    <w:rsid w:val="00481D95"/>
    <w:rsid w:val="004820CC"/>
    <w:rsid w:val="0048229F"/>
    <w:rsid w:val="004826F6"/>
    <w:rsid w:val="00482B74"/>
    <w:rsid w:val="00482E98"/>
    <w:rsid w:val="00483255"/>
    <w:rsid w:val="004837BC"/>
    <w:rsid w:val="00483DE6"/>
    <w:rsid w:val="00484024"/>
    <w:rsid w:val="004840B4"/>
    <w:rsid w:val="004848AC"/>
    <w:rsid w:val="004861E4"/>
    <w:rsid w:val="00486651"/>
    <w:rsid w:val="004867D7"/>
    <w:rsid w:val="004867FD"/>
    <w:rsid w:val="0048680C"/>
    <w:rsid w:val="00486860"/>
    <w:rsid w:val="00486BBB"/>
    <w:rsid w:val="00486C03"/>
    <w:rsid w:val="00486E7D"/>
    <w:rsid w:val="004871EC"/>
    <w:rsid w:val="00487201"/>
    <w:rsid w:val="004873DD"/>
    <w:rsid w:val="004879A0"/>
    <w:rsid w:val="00487C1D"/>
    <w:rsid w:val="00490259"/>
    <w:rsid w:val="00490317"/>
    <w:rsid w:val="0049037D"/>
    <w:rsid w:val="004903A2"/>
    <w:rsid w:val="00490DB3"/>
    <w:rsid w:val="0049103A"/>
    <w:rsid w:val="0049271A"/>
    <w:rsid w:val="004933F3"/>
    <w:rsid w:val="00493790"/>
    <w:rsid w:val="00493E36"/>
    <w:rsid w:val="004941BC"/>
    <w:rsid w:val="004948E0"/>
    <w:rsid w:val="00494F95"/>
    <w:rsid w:val="00494FFD"/>
    <w:rsid w:val="00495253"/>
    <w:rsid w:val="00495CB8"/>
    <w:rsid w:val="00495D2F"/>
    <w:rsid w:val="00495FCD"/>
    <w:rsid w:val="0049654E"/>
    <w:rsid w:val="00496D2A"/>
    <w:rsid w:val="00496D8C"/>
    <w:rsid w:val="004970BA"/>
    <w:rsid w:val="004973B3"/>
    <w:rsid w:val="004975E5"/>
    <w:rsid w:val="0049765F"/>
    <w:rsid w:val="004977CD"/>
    <w:rsid w:val="00497847"/>
    <w:rsid w:val="00497E53"/>
    <w:rsid w:val="004A0CD7"/>
    <w:rsid w:val="004A1222"/>
    <w:rsid w:val="004A1232"/>
    <w:rsid w:val="004A1399"/>
    <w:rsid w:val="004A1483"/>
    <w:rsid w:val="004A153D"/>
    <w:rsid w:val="004A1696"/>
    <w:rsid w:val="004A18FB"/>
    <w:rsid w:val="004A1D4D"/>
    <w:rsid w:val="004A1D86"/>
    <w:rsid w:val="004A24B3"/>
    <w:rsid w:val="004A2687"/>
    <w:rsid w:val="004A2A31"/>
    <w:rsid w:val="004A30B9"/>
    <w:rsid w:val="004A3117"/>
    <w:rsid w:val="004A33AD"/>
    <w:rsid w:val="004A349A"/>
    <w:rsid w:val="004A3758"/>
    <w:rsid w:val="004A38E9"/>
    <w:rsid w:val="004A3C30"/>
    <w:rsid w:val="004A3C64"/>
    <w:rsid w:val="004A4930"/>
    <w:rsid w:val="004A49A9"/>
    <w:rsid w:val="004A4AE2"/>
    <w:rsid w:val="004A524F"/>
    <w:rsid w:val="004A5667"/>
    <w:rsid w:val="004A5A6C"/>
    <w:rsid w:val="004A5BFE"/>
    <w:rsid w:val="004A5E95"/>
    <w:rsid w:val="004A5FF9"/>
    <w:rsid w:val="004A610D"/>
    <w:rsid w:val="004A6474"/>
    <w:rsid w:val="004A679D"/>
    <w:rsid w:val="004A68E3"/>
    <w:rsid w:val="004A71D1"/>
    <w:rsid w:val="004A722F"/>
    <w:rsid w:val="004A74FB"/>
    <w:rsid w:val="004A77B8"/>
    <w:rsid w:val="004A788C"/>
    <w:rsid w:val="004A7B0A"/>
    <w:rsid w:val="004B05DB"/>
    <w:rsid w:val="004B0984"/>
    <w:rsid w:val="004B09D0"/>
    <w:rsid w:val="004B0C3B"/>
    <w:rsid w:val="004B130E"/>
    <w:rsid w:val="004B1315"/>
    <w:rsid w:val="004B1747"/>
    <w:rsid w:val="004B17BF"/>
    <w:rsid w:val="004B1B0B"/>
    <w:rsid w:val="004B1C1E"/>
    <w:rsid w:val="004B1DB9"/>
    <w:rsid w:val="004B1E10"/>
    <w:rsid w:val="004B1E85"/>
    <w:rsid w:val="004B2034"/>
    <w:rsid w:val="004B20D9"/>
    <w:rsid w:val="004B265F"/>
    <w:rsid w:val="004B2996"/>
    <w:rsid w:val="004B3481"/>
    <w:rsid w:val="004B39D0"/>
    <w:rsid w:val="004B3CFD"/>
    <w:rsid w:val="004B3ED8"/>
    <w:rsid w:val="004B45E7"/>
    <w:rsid w:val="004B49CF"/>
    <w:rsid w:val="004B4B26"/>
    <w:rsid w:val="004B4F83"/>
    <w:rsid w:val="004B51B1"/>
    <w:rsid w:val="004B5620"/>
    <w:rsid w:val="004B5629"/>
    <w:rsid w:val="004B57E6"/>
    <w:rsid w:val="004B630E"/>
    <w:rsid w:val="004B6420"/>
    <w:rsid w:val="004B68A8"/>
    <w:rsid w:val="004B699A"/>
    <w:rsid w:val="004B6F46"/>
    <w:rsid w:val="004B712A"/>
    <w:rsid w:val="004B71CD"/>
    <w:rsid w:val="004B74CD"/>
    <w:rsid w:val="004B7BB7"/>
    <w:rsid w:val="004B7EDE"/>
    <w:rsid w:val="004C000E"/>
    <w:rsid w:val="004C0442"/>
    <w:rsid w:val="004C074C"/>
    <w:rsid w:val="004C0995"/>
    <w:rsid w:val="004C0AD9"/>
    <w:rsid w:val="004C0AF4"/>
    <w:rsid w:val="004C1CA2"/>
    <w:rsid w:val="004C2433"/>
    <w:rsid w:val="004C252A"/>
    <w:rsid w:val="004C2827"/>
    <w:rsid w:val="004C2FE6"/>
    <w:rsid w:val="004C30D9"/>
    <w:rsid w:val="004C30DB"/>
    <w:rsid w:val="004C3973"/>
    <w:rsid w:val="004C39C9"/>
    <w:rsid w:val="004C3BFE"/>
    <w:rsid w:val="004C3D4A"/>
    <w:rsid w:val="004C3FB5"/>
    <w:rsid w:val="004C497B"/>
    <w:rsid w:val="004C4E16"/>
    <w:rsid w:val="004C506F"/>
    <w:rsid w:val="004C51C9"/>
    <w:rsid w:val="004C547A"/>
    <w:rsid w:val="004C54F2"/>
    <w:rsid w:val="004C557E"/>
    <w:rsid w:val="004C5C27"/>
    <w:rsid w:val="004C65E9"/>
    <w:rsid w:val="004C66FC"/>
    <w:rsid w:val="004C6875"/>
    <w:rsid w:val="004C6B9B"/>
    <w:rsid w:val="004C6D18"/>
    <w:rsid w:val="004C7C0E"/>
    <w:rsid w:val="004D035E"/>
    <w:rsid w:val="004D0681"/>
    <w:rsid w:val="004D06B4"/>
    <w:rsid w:val="004D07B4"/>
    <w:rsid w:val="004D094D"/>
    <w:rsid w:val="004D0B22"/>
    <w:rsid w:val="004D11A2"/>
    <w:rsid w:val="004D14B1"/>
    <w:rsid w:val="004D1C2D"/>
    <w:rsid w:val="004D2335"/>
    <w:rsid w:val="004D25C6"/>
    <w:rsid w:val="004D26C6"/>
    <w:rsid w:val="004D28F4"/>
    <w:rsid w:val="004D2ABF"/>
    <w:rsid w:val="004D314C"/>
    <w:rsid w:val="004D3651"/>
    <w:rsid w:val="004D365C"/>
    <w:rsid w:val="004D39AB"/>
    <w:rsid w:val="004D39D5"/>
    <w:rsid w:val="004D3A42"/>
    <w:rsid w:val="004D4093"/>
    <w:rsid w:val="004D4803"/>
    <w:rsid w:val="004D4C3F"/>
    <w:rsid w:val="004D53E5"/>
    <w:rsid w:val="004D66C1"/>
    <w:rsid w:val="004D6834"/>
    <w:rsid w:val="004D68DE"/>
    <w:rsid w:val="004D6970"/>
    <w:rsid w:val="004D6BE9"/>
    <w:rsid w:val="004D77B8"/>
    <w:rsid w:val="004E018B"/>
    <w:rsid w:val="004E0366"/>
    <w:rsid w:val="004E05EE"/>
    <w:rsid w:val="004E0D95"/>
    <w:rsid w:val="004E0FD4"/>
    <w:rsid w:val="004E1B10"/>
    <w:rsid w:val="004E2157"/>
    <w:rsid w:val="004E2611"/>
    <w:rsid w:val="004E26B8"/>
    <w:rsid w:val="004E28AC"/>
    <w:rsid w:val="004E2C24"/>
    <w:rsid w:val="004E2D06"/>
    <w:rsid w:val="004E2E9C"/>
    <w:rsid w:val="004E3190"/>
    <w:rsid w:val="004E355A"/>
    <w:rsid w:val="004E364E"/>
    <w:rsid w:val="004E3B8C"/>
    <w:rsid w:val="004E3C9B"/>
    <w:rsid w:val="004E411C"/>
    <w:rsid w:val="004E4746"/>
    <w:rsid w:val="004E58DD"/>
    <w:rsid w:val="004E6AE0"/>
    <w:rsid w:val="004E6C31"/>
    <w:rsid w:val="004E75DE"/>
    <w:rsid w:val="004E7D16"/>
    <w:rsid w:val="004F0C21"/>
    <w:rsid w:val="004F126C"/>
    <w:rsid w:val="004F12AC"/>
    <w:rsid w:val="004F1932"/>
    <w:rsid w:val="004F1E45"/>
    <w:rsid w:val="004F2455"/>
    <w:rsid w:val="004F2BCD"/>
    <w:rsid w:val="004F2CCE"/>
    <w:rsid w:val="004F3467"/>
    <w:rsid w:val="004F35CB"/>
    <w:rsid w:val="004F3EC5"/>
    <w:rsid w:val="004F413E"/>
    <w:rsid w:val="004F4874"/>
    <w:rsid w:val="004F4CD7"/>
    <w:rsid w:val="004F54D3"/>
    <w:rsid w:val="004F5DC8"/>
    <w:rsid w:val="004F5FF3"/>
    <w:rsid w:val="004F605B"/>
    <w:rsid w:val="004F63DA"/>
    <w:rsid w:val="004F66A0"/>
    <w:rsid w:val="004F6F15"/>
    <w:rsid w:val="004F784D"/>
    <w:rsid w:val="004F788A"/>
    <w:rsid w:val="005002A0"/>
    <w:rsid w:val="005002DC"/>
    <w:rsid w:val="00500461"/>
    <w:rsid w:val="00500C46"/>
    <w:rsid w:val="00500D12"/>
    <w:rsid w:val="00500E7C"/>
    <w:rsid w:val="00500F91"/>
    <w:rsid w:val="00500FEF"/>
    <w:rsid w:val="00501239"/>
    <w:rsid w:val="0050133C"/>
    <w:rsid w:val="0050172C"/>
    <w:rsid w:val="005017A2"/>
    <w:rsid w:val="0050180F"/>
    <w:rsid w:val="005018DE"/>
    <w:rsid w:val="00501A5C"/>
    <w:rsid w:val="0050231A"/>
    <w:rsid w:val="0050257B"/>
    <w:rsid w:val="0050274E"/>
    <w:rsid w:val="0050321B"/>
    <w:rsid w:val="00503483"/>
    <w:rsid w:val="00503EA9"/>
    <w:rsid w:val="005041F6"/>
    <w:rsid w:val="00504518"/>
    <w:rsid w:val="005047F9"/>
    <w:rsid w:val="00504857"/>
    <w:rsid w:val="00504A12"/>
    <w:rsid w:val="00505078"/>
    <w:rsid w:val="005054EE"/>
    <w:rsid w:val="00505D65"/>
    <w:rsid w:val="00506069"/>
    <w:rsid w:val="005061E6"/>
    <w:rsid w:val="005066D3"/>
    <w:rsid w:val="005068CB"/>
    <w:rsid w:val="00506983"/>
    <w:rsid w:val="00507219"/>
    <w:rsid w:val="005075E2"/>
    <w:rsid w:val="005079DE"/>
    <w:rsid w:val="00507CFF"/>
    <w:rsid w:val="00507EB2"/>
    <w:rsid w:val="00507EDC"/>
    <w:rsid w:val="00510670"/>
    <w:rsid w:val="0051079D"/>
    <w:rsid w:val="005107EA"/>
    <w:rsid w:val="00510B70"/>
    <w:rsid w:val="00510BCB"/>
    <w:rsid w:val="00510EF7"/>
    <w:rsid w:val="005113F9"/>
    <w:rsid w:val="005115C7"/>
    <w:rsid w:val="005117DA"/>
    <w:rsid w:val="00511C21"/>
    <w:rsid w:val="00511DB9"/>
    <w:rsid w:val="00511E7E"/>
    <w:rsid w:val="00511ED6"/>
    <w:rsid w:val="00512C52"/>
    <w:rsid w:val="00512F60"/>
    <w:rsid w:val="005130ED"/>
    <w:rsid w:val="0051346E"/>
    <w:rsid w:val="00513D1C"/>
    <w:rsid w:val="00514182"/>
    <w:rsid w:val="00514851"/>
    <w:rsid w:val="005148C1"/>
    <w:rsid w:val="00514D9D"/>
    <w:rsid w:val="00515043"/>
    <w:rsid w:val="0051515C"/>
    <w:rsid w:val="00515428"/>
    <w:rsid w:val="00515C1A"/>
    <w:rsid w:val="00515CA3"/>
    <w:rsid w:val="00516357"/>
    <w:rsid w:val="00516B31"/>
    <w:rsid w:val="00516EC0"/>
    <w:rsid w:val="00517055"/>
    <w:rsid w:val="005170FE"/>
    <w:rsid w:val="005171C0"/>
    <w:rsid w:val="00517365"/>
    <w:rsid w:val="005175B2"/>
    <w:rsid w:val="00517749"/>
    <w:rsid w:val="005178A2"/>
    <w:rsid w:val="00517EF8"/>
    <w:rsid w:val="00520A1F"/>
    <w:rsid w:val="00521324"/>
    <w:rsid w:val="005214DC"/>
    <w:rsid w:val="0052159C"/>
    <w:rsid w:val="00521953"/>
    <w:rsid w:val="00521C45"/>
    <w:rsid w:val="00522406"/>
    <w:rsid w:val="005224BC"/>
    <w:rsid w:val="00522E62"/>
    <w:rsid w:val="00523015"/>
    <w:rsid w:val="005230A1"/>
    <w:rsid w:val="00523A45"/>
    <w:rsid w:val="00523CA5"/>
    <w:rsid w:val="005242D1"/>
    <w:rsid w:val="00524321"/>
    <w:rsid w:val="00525197"/>
    <w:rsid w:val="0052541E"/>
    <w:rsid w:val="00525A7C"/>
    <w:rsid w:val="00525BF9"/>
    <w:rsid w:val="00525D70"/>
    <w:rsid w:val="00525DFF"/>
    <w:rsid w:val="00526A55"/>
    <w:rsid w:val="00527257"/>
    <w:rsid w:val="00527569"/>
    <w:rsid w:val="00527AD2"/>
    <w:rsid w:val="00527BFC"/>
    <w:rsid w:val="00527D9D"/>
    <w:rsid w:val="00527E80"/>
    <w:rsid w:val="00527E81"/>
    <w:rsid w:val="00527E93"/>
    <w:rsid w:val="00527FF0"/>
    <w:rsid w:val="0053055C"/>
    <w:rsid w:val="0053075D"/>
    <w:rsid w:val="00530A38"/>
    <w:rsid w:val="00530DE7"/>
    <w:rsid w:val="00531152"/>
    <w:rsid w:val="0053121D"/>
    <w:rsid w:val="00531233"/>
    <w:rsid w:val="00531364"/>
    <w:rsid w:val="00531519"/>
    <w:rsid w:val="0053191F"/>
    <w:rsid w:val="00531934"/>
    <w:rsid w:val="00531E89"/>
    <w:rsid w:val="00531FFD"/>
    <w:rsid w:val="00532410"/>
    <w:rsid w:val="00532439"/>
    <w:rsid w:val="00532545"/>
    <w:rsid w:val="005325D2"/>
    <w:rsid w:val="005326B1"/>
    <w:rsid w:val="00532E70"/>
    <w:rsid w:val="00532F24"/>
    <w:rsid w:val="005331D5"/>
    <w:rsid w:val="005332AE"/>
    <w:rsid w:val="00533311"/>
    <w:rsid w:val="00534065"/>
    <w:rsid w:val="005343AF"/>
    <w:rsid w:val="00534FD6"/>
    <w:rsid w:val="005353A5"/>
    <w:rsid w:val="00535564"/>
    <w:rsid w:val="00535A5B"/>
    <w:rsid w:val="00535DFB"/>
    <w:rsid w:val="0053751C"/>
    <w:rsid w:val="005376ED"/>
    <w:rsid w:val="00537A84"/>
    <w:rsid w:val="00537B01"/>
    <w:rsid w:val="00540087"/>
    <w:rsid w:val="00540266"/>
    <w:rsid w:val="0054026B"/>
    <w:rsid w:val="00540748"/>
    <w:rsid w:val="00541457"/>
    <w:rsid w:val="0054172F"/>
    <w:rsid w:val="00541DF4"/>
    <w:rsid w:val="00541EE8"/>
    <w:rsid w:val="00541F93"/>
    <w:rsid w:val="0054205F"/>
    <w:rsid w:val="005421DC"/>
    <w:rsid w:val="00542470"/>
    <w:rsid w:val="00542C73"/>
    <w:rsid w:val="00543331"/>
    <w:rsid w:val="0054356A"/>
    <w:rsid w:val="0054387E"/>
    <w:rsid w:val="00544335"/>
    <w:rsid w:val="00544A54"/>
    <w:rsid w:val="00544C79"/>
    <w:rsid w:val="00544CC1"/>
    <w:rsid w:val="00544F53"/>
    <w:rsid w:val="00545A58"/>
    <w:rsid w:val="00545D54"/>
    <w:rsid w:val="005460CC"/>
    <w:rsid w:val="0054619C"/>
    <w:rsid w:val="005461BA"/>
    <w:rsid w:val="00546311"/>
    <w:rsid w:val="005467FE"/>
    <w:rsid w:val="00546855"/>
    <w:rsid w:val="00546C58"/>
    <w:rsid w:val="00546F9D"/>
    <w:rsid w:val="0054731A"/>
    <w:rsid w:val="00547755"/>
    <w:rsid w:val="00547F3E"/>
    <w:rsid w:val="005504E4"/>
    <w:rsid w:val="00550FBA"/>
    <w:rsid w:val="0055134D"/>
    <w:rsid w:val="00551570"/>
    <w:rsid w:val="00551A2A"/>
    <w:rsid w:val="00551F59"/>
    <w:rsid w:val="0055206B"/>
    <w:rsid w:val="005524BD"/>
    <w:rsid w:val="005527C0"/>
    <w:rsid w:val="00552DD7"/>
    <w:rsid w:val="00553259"/>
    <w:rsid w:val="0055336A"/>
    <w:rsid w:val="00553BDA"/>
    <w:rsid w:val="00553E33"/>
    <w:rsid w:val="00553FA1"/>
    <w:rsid w:val="00554005"/>
    <w:rsid w:val="00554286"/>
    <w:rsid w:val="00554812"/>
    <w:rsid w:val="00554CDD"/>
    <w:rsid w:val="0055512E"/>
    <w:rsid w:val="00555314"/>
    <w:rsid w:val="00555EB2"/>
    <w:rsid w:val="00556A32"/>
    <w:rsid w:val="0055703C"/>
    <w:rsid w:val="00557138"/>
    <w:rsid w:val="0055717B"/>
    <w:rsid w:val="00557260"/>
    <w:rsid w:val="00557CDF"/>
    <w:rsid w:val="00557F06"/>
    <w:rsid w:val="00557F6B"/>
    <w:rsid w:val="00560187"/>
    <w:rsid w:val="0056027B"/>
    <w:rsid w:val="0056083B"/>
    <w:rsid w:val="00560A50"/>
    <w:rsid w:val="00560D11"/>
    <w:rsid w:val="0056109C"/>
    <w:rsid w:val="0056150D"/>
    <w:rsid w:val="005615ED"/>
    <w:rsid w:val="00561BF4"/>
    <w:rsid w:val="0056229E"/>
    <w:rsid w:val="005623E7"/>
    <w:rsid w:val="00562526"/>
    <w:rsid w:val="0056252C"/>
    <w:rsid w:val="0056264B"/>
    <w:rsid w:val="005627E6"/>
    <w:rsid w:val="00562A0C"/>
    <w:rsid w:val="00562B48"/>
    <w:rsid w:val="0056336B"/>
    <w:rsid w:val="0056346C"/>
    <w:rsid w:val="005635E4"/>
    <w:rsid w:val="00563874"/>
    <w:rsid w:val="00563908"/>
    <w:rsid w:val="00563CD8"/>
    <w:rsid w:val="00563FEE"/>
    <w:rsid w:val="00564452"/>
    <w:rsid w:val="00564DB4"/>
    <w:rsid w:val="0056543A"/>
    <w:rsid w:val="005654B0"/>
    <w:rsid w:val="005654E9"/>
    <w:rsid w:val="00565672"/>
    <w:rsid w:val="005657A3"/>
    <w:rsid w:val="00565E47"/>
    <w:rsid w:val="0056654F"/>
    <w:rsid w:val="005665DE"/>
    <w:rsid w:val="00566800"/>
    <w:rsid w:val="0056697F"/>
    <w:rsid w:val="00566DA0"/>
    <w:rsid w:val="00567684"/>
    <w:rsid w:val="0056770A"/>
    <w:rsid w:val="0056796F"/>
    <w:rsid w:val="0057068C"/>
    <w:rsid w:val="00570849"/>
    <w:rsid w:val="005709C8"/>
    <w:rsid w:val="00570F23"/>
    <w:rsid w:val="0057107C"/>
    <w:rsid w:val="005718A8"/>
    <w:rsid w:val="0057190F"/>
    <w:rsid w:val="005720BC"/>
    <w:rsid w:val="00572370"/>
    <w:rsid w:val="005725B1"/>
    <w:rsid w:val="005729C6"/>
    <w:rsid w:val="00572D14"/>
    <w:rsid w:val="00572F0E"/>
    <w:rsid w:val="00573431"/>
    <w:rsid w:val="00573516"/>
    <w:rsid w:val="005737D9"/>
    <w:rsid w:val="00573B44"/>
    <w:rsid w:val="00573CFE"/>
    <w:rsid w:val="00573E64"/>
    <w:rsid w:val="00573FC2"/>
    <w:rsid w:val="005740F7"/>
    <w:rsid w:val="005746BD"/>
    <w:rsid w:val="005747B4"/>
    <w:rsid w:val="00574997"/>
    <w:rsid w:val="005749F5"/>
    <w:rsid w:val="00574B13"/>
    <w:rsid w:val="00574B32"/>
    <w:rsid w:val="00574C7E"/>
    <w:rsid w:val="00574D95"/>
    <w:rsid w:val="00574E34"/>
    <w:rsid w:val="00574EDE"/>
    <w:rsid w:val="005752CC"/>
    <w:rsid w:val="00575363"/>
    <w:rsid w:val="005754F6"/>
    <w:rsid w:val="005756BA"/>
    <w:rsid w:val="0057577E"/>
    <w:rsid w:val="00575F65"/>
    <w:rsid w:val="005763A4"/>
    <w:rsid w:val="005764A0"/>
    <w:rsid w:val="005766BF"/>
    <w:rsid w:val="00577BEC"/>
    <w:rsid w:val="00577C4E"/>
    <w:rsid w:val="00577D45"/>
    <w:rsid w:val="00580185"/>
    <w:rsid w:val="005805FD"/>
    <w:rsid w:val="005807A4"/>
    <w:rsid w:val="005807CB"/>
    <w:rsid w:val="00580C12"/>
    <w:rsid w:val="00580FAB"/>
    <w:rsid w:val="005811A3"/>
    <w:rsid w:val="005818B2"/>
    <w:rsid w:val="0058201E"/>
    <w:rsid w:val="005820CF"/>
    <w:rsid w:val="00582113"/>
    <w:rsid w:val="00582B7E"/>
    <w:rsid w:val="00582B95"/>
    <w:rsid w:val="00582BC7"/>
    <w:rsid w:val="0058312F"/>
    <w:rsid w:val="00583C1A"/>
    <w:rsid w:val="00584233"/>
    <w:rsid w:val="00584670"/>
    <w:rsid w:val="00584EE2"/>
    <w:rsid w:val="00585076"/>
    <w:rsid w:val="0058520C"/>
    <w:rsid w:val="005854A0"/>
    <w:rsid w:val="005854CD"/>
    <w:rsid w:val="00585BCE"/>
    <w:rsid w:val="00586254"/>
    <w:rsid w:val="0058633D"/>
    <w:rsid w:val="0058649C"/>
    <w:rsid w:val="005869D1"/>
    <w:rsid w:val="00586C3F"/>
    <w:rsid w:val="00586D63"/>
    <w:rsid w:val="00587028"/>
    <w:rsid w:val="005874DE"/>
    <w:rsid w:val="00590459"/>
    <w:rsid w:val="00590686"/>
    <w:rsid w:val="005906CA"/>
    <w:rsid w:val="00590AC1"/>
    <w:rsid w:val="00590C58"/>
    <w:rsid w:val="00591ADD"/>
    <w:rsid w:val="00591FA8"/>
    <w:rsid w:val="00592322"/>
    <w:rsid w:val="0059289F"/>
    <w:rsid w:val="00592A25"/>
    <w:rsid w:val="00593B20"/>
    <w:rsid w:val="00593F26"/>
    <w:rsid w:val="00594333"/>
    <w:rsid w:val="005945D8"/>
    <w:rsid w:val="005948C8"/>
    <w:rsid w:val="00594BE7"/>
    <w:rsid w:val="00594E0E"/>
    <w:rsid w:val="00594E7C"/>
    <w:rsid w:val="00595C11"/>
    <w:rsid w:val="00595F32"/>
    <w:rsid w:val="00596856"/>
    <w:rsid w:val="00596C32"/>
    <w:rsid w:val="00597609"/>
    <w:rsid w:val="00597BA1"/>
    <w:rsid w:val="00597EC6"/>
    <w:rsid w:val="00597F0E"/>
    <w:rsid w:val="00597F95"/>
    <w:rsid w:val="00597FA2"/>
    <w:rsid w:val="005A1484"/>
    <w:rsid w:val="005A15EE"/>
    <w:rsid w:val="005A335B"/>
    <w:rsid w:val="005A3431"/>
    <w:rsid w:val="005A35AC"/>
    <w:rsid w:val="005A39D6"/>
    <w:rsid w:val="005A4187"/>
    <w:rsid w:val="005A43BB"/>
    <w:rsid w:val="005A4529"/>
    <w:rsid w:val="005A4B8E"/>
    <w:rsid w:val="005A4FA9"/>
    <w:rsid w:val="005A5477"/>
    <w:rsid w:val="005A54B0"/>
    <w:rsid w:val="005A5857"/>
    <w:rsid w:val="005A5C58"/>
    <w:rsid w:val="005A638C"/>
    <w:rsid w:val="005A645E"/>
    <w:rsid w:val="005A6E8E"/>
    <w:rsid w:val="005A7378"/>
    <w:rsid w:val="005A764E"/>
    <w:rsid w:val="005B008D"/>
    <w:rsid w:val="005B0234"/>
    <w:rsid w:val="005B039F"/>
    <w:rsid w:val="005B04A0"/>
    <w:rsid w:val="005B085C"/>
    <w:rsid w:val="005B0D6D"/>
    <w:rsid w:val="005B1303"/>
    <w:rsid w:val="005B13E8"/>
    <w:rsid w:val="005B1C12"/>
    <w:rsid w:val="005B1E67"/>
    <w:rsid w:val="005B2282"/>
    <w:rsid w:val="005B232F"/>
    <w:rsid w:val="005B272F"/>
    <w:rsid w:val="005B2C5D"/>
    <w:rsid w:val="005B2CB3"/>
    <w:rsid w:val="005B35C6"/>
    <w:rsid w:val="005B454B"/>
    <w:rsid w:val="005B4AF4"/>
    <w:rsid w:val="005B5594"/>
    <w:rsid w:val="005B57F8"/>
    <w:rsid w:val="005B5FF7"/>
    <w:rsid w:val="005B6160"/>
    <w:rsid w:val="005B623B"/>
    <w:rsid w:val="005B65A7"/>
    <w:rsid w:val="005B6CB6"/>
    <w:rsid w:val="005B6E39"/>
    <w:rsid w:val="005B7130"/>
    <w:rsid w:val="005B72FB"/>
    <w:rsid w:val="005B754F"/>
    <w:rsid w:val="005B7846"/>
    <w:rsid w:val="005C057B"/>
    <w:rsid w:val="005C0AA6"/>
    <w:rsid w:val="005C10F4"/>
    <w:rsid w:val="005C1116"/>
    <w:rsid w:val="005C1304"/>
    <w:rsid w:val="005C16A6"/>
    <w:rsid w:val="005C1C85"/>
    <w:rsid w:val="005C2021"/>
    <w:rsid w:val="005C26DF"/>
    <w:rsid w:val="005C2799"/>
    <w:rsid w:val="005C2947"/>
    <w:rsid w:val="005C2EAA"/>
    <w:rsid w:val="005C304B"/>
    <w:rsid w:val="005C3178"/>
    <w:rsid w:val="005C3AAD"/>
    <w:rsid w:val="005C4093"/>
    <w:rsid w:val="005C41D1"/>
    <w:rsid w:val="005C422F"/>
    <w:rsid w:val="005C5325"/>
    <w:rsid w:val="005C5A36"/>
    <w:rsid w:val="005C5BA1"/>
    <w:rsid w:val="005C5BD2"/>
    <w:rsid w:val="005C641E"/>
    <w:rsid w:val="005C6B71"/>
    <w:rsid w:val="005C6E29"/>
    <w:rsid w:val="005C767D"/>
    <w:rsid w:val="005C77A4"/>
    <w:rsid w:val="005C77CB"/>
    <w:rsid w:val="005C7838"/>
    <w:rsid w:val="005D06B4"/>
    <w:rsid w:val="005D0D3B"/>
    <w:rsid w:val="005D117D"/>
    <w:rsid w:val="005D121B"/>
    <w:rsid w:val="005D15D1"/>
    <w:rsid w:val="005D166D"/>
    <w:rsid w:val="005D19A0"/>
    <w:rsid w:val="005D20FD"/>
    <w:rsid w:val="005D2A3D"/>
    <w:rsid w:val="005D2C59"/>
    <w:rsid w:val="005D2D70"/>
    <w:rsid w:val="005D2E8F"/>
    <w:rsid w:val="005D307E"/>
    <w:rsid w:val="005D3C35"/>
    <w:rsid w:val="005D3EFB"/>
    <w:rsid w:val="005D3F60"/>
    <w:rsid w:val="005D43CF"/>
    <w:rsid w:val="005D4A69"/>
    <w:rsid w:val="005D4B04"/>
    <w:rsid w:val="005D518F"/>
    <w:rsid w:val="005D5262"/>
    <w:rsid w:val="005D53D6"/>
    <w:rsid w:val="005D569B"/>
    <w:rsid w:val="005D5788"/>
    <w:rsid w:val="005D5C81"/>
    <w:rsid w:val="005D5E35"/>
    <w:rsid w:val="005D5E3F"/>
    <w:rsid w:val="005D5F74"/>
    <w:rsid w:val="005D6417"/>
    <w:rsid w:val="005D69D2"/>
    <w:rsid w:val="005D6B95"/>
    <w:rsid w:val="005D727E"/>
    <w:rsid w:val="005D761B"/>
    <w:rsid w:val="005D7846"/>
    <w:rsid w:val="005D7AE4"/>
    <w:rsid w:val="005D7B2A"/>
    <w:rsid w:val="005E03CB"/>
    <w:rsid w:val="005E0C1E"/>
    <w:rsid w:val="005E0ECC"/>
    <w:rsid w:val="005E114A"/>
    <w:rsid w:val="005E1771"/>
    <w:rsid w:val="005E1B0A"/>
    <w:rsid w:val="005E1C3A"/>
    <w:rsid w:val="005E22E7"/>
    <w:rsid w:val="005E2397"/>
    <w:rsid w:val="005E2404"/>
    <w:rsid w:val="005E24F9"/>
    <w:rsid w:val="005E271B"/>
    <w:rsid w:val="005E3114"/>
    <w:rsid w:val="005E3246"/>
    <w:rsid w:val="005E3262"/>
    <w:rsid w:val="005E36BB"/>
    <w:rsid w:val="005E38F2"/>
    <w:rsid w:val="005E3908"/>
    <w:rsid w:val="005E3DE8"/>
    <w:rsid w:val="005E3EC9"/>
    <w:rsid w:val="005E42B1"/>
    <w:rsid w:val="005E4645"/>
    <w:rsid w:val="005E48BE"/>
    <w:rsid w:val="005E4DDE"/>
    <w:rsid w:val="005E623E"/>
    <w:rsid w:val="005E62E2"/>
    <w:rsid w:val="005E6682"/>
    <w:rsid w:val="005E6E0D"/>
    <w:rsid w:val="005E7306"/>
    <w:rsid w:val="005E7850"/>
    <w:rsid w:val="005E78A0"/>
    <w:rsid w:val="005F039E"/>
    <w:rsid w:val="005F0CF6"/>
    <w:rsid w:val="005F0E69"/>
    <w:rsid w:val="005F151F"/>
    <w:rsid w:val="005F162C"/>
    <w:rsid w:val="005F1942"/>
    <w:rsid w:val="005F1C51"/>
    <w:rsid w:val="005F1CB2"/>
    <w:rsid w:val="005F1D91"/>
    <w:rsid w:val="005F1DAD"/>
    <w:rsid w:val="005F2194"/>
    <w:rsid w:val="005F2250"/>
    <w:rsid w:val="005F225D"/>
    <w:rsid w:val="005F377D"/>
    <w:rsid w:val="005F3CF2"/>
    <w:rsid w:val="005F3F28"/>
    <w:rsid w:val="005F41CE"/>
    <w:rsid w:val="005F4DA5"/>
    <w:rsid w:val="005F4E27"/>
    <w:rsid w:val="005F51C0"/>
    <w:rsid w:val="005F565E"/>
    <w:rsid w:val="005F56BD"/>
    <w:rsid w:val="005F5CCC"/>
    <w:rsid w:val="005F5E6A"/>
    <w:rsid w:val="005F6310"/>
    <w:rsid w:val="005F64CD"/>
    <w:rsid w:val="005F68CC"/>
    <w:rsid w:val="005F6AD9"/>
    <w:rsid w:val="005F6CC9"/>
    <w:rsid w:val="005F727F"/>
    <w:rsid w:val="005F7409"/>
    <w:rsid w:val="005F75D5"/>
    <w:rsid w:val="005F79FD"/>
    <w:rsid w:val="005F7D9F"/>
    <w:rsid w:val="005F7F16"/>
    <w:rsid w:val="005F7F1E"/>
    <w:rsid w:val="005F7FB1"/>
    <w:rsid w:val="006000BA"/>
    <w:rsid w:val="00600825"/>
    <w:rsid w:val="00600A47"/>
    <w:rsid w:val="00600D0B"/>
    <w:rsid w:val="00600D9C"/>
    <w:rsid w:val="00601246"/>
    <w:rsid w:val="006013D1"/>
    <w:rsid w:val="0060152B"/>
    <w:rsid w:val="00601893"/>
    <w:rsid w:val="0060209C"/>
    <w:rsid w:val="0060225E"/>
    <w:rsid w:val="00602900"/>
    <w:rsid w:val="00603198"/>
    <w:rsid w:val="00603211"/>
    <w:rsid w:val="006034E8"/>
    <w:rsid w:val="006039F6"/>
    <w:rsid w:val="00604319"/>
    <w:rsid w:val="00604578"/>
    <w:rsid w:val="006050F2"/>
    <w:rsid w:val="006056DE"/>
    <w:rsid w:val="00605AAB"/>
    <w:rsid w:val="00606460"/>
    <w:rsid w:val="006067FC"/>
    <w:rsid w:val="006069BB"/>
    <w:rsid w:val="00606D8F"/>
    <w:rsid w:val="00606EC1"/>
    <w:rsid w:val="00606FF8"/>
    <w:rsid w:val="00607044"/>
    <w:rsid w:val="00607355"/>
    <w:rsid w:val="006075EC"/>
    <w:rsid w:val="006078FD"/>
    <w:rsid w:val="00607E41"/>
    <w:rsid w:val="00607EC2"/>
    <w:rsid w:val="00610322"/>
    <w:rsid w:val="0061033A"/>
    <w:rsid w:val="006103D1"/>
    <w:rsid w:val="0061068E"/>
    <w:rsid w:val="00610824"/>
    <w:rsid w:val="00610BB2"/>
    <w:rsid w:val="00610E35"/>
    <w:rsid w:val="00610FE8"/>
    <w:rsid w:val="0061130A"/>
    <w:rsid w:val="006118AC"/>
    <w:rsid w:val="006121F3"/>
    <w:rsid w:val="006125FC"/>
    <w:rsid w:val="006140B5"/>
    <w:rsid w:val="00614146"/>
    <w:rsid w:val="006142F7"/>
    <w:rsid w:val="00614359"/>
    <w:rsid w:val="006146C0"/>
    <w:rsid w:val="0061470C"/>
    <w:rsid w:val="00615933"/>
    <w:rsid w:val="00615987"/>
    <w:rsid w:val="00615DF4"/>
    <w:rsid w:val="00615E52"/>
    <w:rsid w:val="00616353"/>
    <w:rsid w:val="0061644C"/>
    <w:rsid w:val="006165FC"/>
    <w:rsid w:val="006169FF"/>
    <w:rsid w:val="00616B73"/>
    <w:rsid w:val="006176DE"/>
    <w:rsid w:val="006178F6"/>
    <w:rsid w:val="00617D7B"/>
    <w:rsid w:val="00617E9A"/>
    <w:rsid w:val="006201BA"/>
    <w:rsid w:val="006205A1"/>
    <w:rsid w:val="00620851"/>
    <w:rsid w:val="0062131D"/>
    <w:rsid w:val="00621391"/>
    <w:rsid w:val="00621D87"/>
    <w:rsid w:val="006229B6"/>
    <w:rsid w:val="00622C42"/>
    <w:rsid w:val="00622CB9"/>
    <w:rsid w:val="00622D7C"/>
    <w:rsid w:val="0062321A"/>
    <w:rsid w:val="006237DE"/>
    <w:rsid w:val="00623C6C"/>
    <w:rsid w:val="006242EE"/>
    <w:rsid w:val="00624425"/>
    <w:rsid w:val="00624615"/>
    <w:rsid w:val="006246D2"/>
    <w:rsid w:val="006246FD"/>
    <w:rsid w:val="006248F2"/>
    <w:rsid w:val="00624B82"/>
    <w:rsid w:val="00625661"/>
    <w:rsid w:val="00625970"/>
    <w:rsid w:val="00625D3B"/>
    <w:rsid w:val="00625E45"/>
    <w:rsid w:val="0062666F"/>
    <w:rsid w:val="006267E2"/>
    <w:rsid w:val="0062691E"/>
    <w:rsid w:val="00626BF3"/>
    <w:rsid w:val="00626F21"/>
    <w:rsid w:val="006275FC"/>
    <w:rsid w:val="00627679"/>
    <w:rsid w:val="006277C1"/>
    <w:rsid w:val="006300F6"/>
    <w:rsid w:val="0063013D"/>
    <w:rsid w:val="0063014F"/>
    <w:rsid w:val="00630653"/>
    <w:rsid w:val="0063095F"/>
    <w:rsid w:val="00630CAF"/>
    <w:rsid w:val="006310F2"/>
    <w:rsid w:val="00631695"/>
    <w:rsid w:val="006316CF"/>
    <w:rsid w:val="00631E40"/>
    <w:rsid w:val="00632288"/>
    <w:rsid w:val="00632738"/>
    <w:rsid w:val="00632D66"/>
    <w:rsid w:val="00633CF9"/>
    <w:rsid w:val="0063464E"/>
    <w:rsid w:val="00634A40"/>
    <w:rsid w:val="00634A7F"/>
    <w:rsid w:val="00634AF5"/>
    <w:rsid w:val="00635643"/>
    <w:rsid w:val="00635798"/>
    <w:rsid w:val="00635A4D"/>
    <w:rsid w:val="00635B03"/>
    <w:rsid w:val="00635E77"/>
    <w:rsid w:val="00636B09"/>
    <w:rsid w:val="00636E5C"/>
    <w:rsid w:val="0063700B"/>
    <w:rsid w:val="00637705"/>
    <w:rsid w:val="006379F6"/>
    <w:rsid w:val="00637A43"/>
    <w:rsid w:val="00637AA3"/>
    <w:rsid w:val="00637E10"/>
    <w:rsid w:val="006402C6"/>
    <w:rsid w:val="0064094B"/>
    <w:rsid w:val="00640BD3"/>
    <w:rsid w:val="00640DD0"/>
    <w:rsid w:val="006415E3"/>
    <w:rsid w:val="006426BD"/>
    <w:rsid w:val="00642901"/>
    <w:rsid w:val="00642D61"/>
    <w:rsid w:val="00642F44"/>
    <w:rsid w:val="006433D0"/>
    <w:rsid w:val="0064350B"/>
    <w:rsid w:val="006437CD"/>
    <w:rsid w:val="00643BB6"/>
    <w:rsid w:val="00644EBD"/>
    <w:rsid w:val="00645455"/>
    <w:rsid w:val="0064583E"/>
    <w:rsid w:val="00646989"/>
    <w:rsid w:val="00646AD1"/>
    <w:rsid w:val="00646BB2"/>
    <w:rsid w:val="0064714B"/>
    <w:rsid w:val="006472A5"/>
    <w:rsid w:val="00647742"/>
    <w:rsid w:val="006477EE"/>
    <w:rsid w:val="00647B22"/>
    <w:rsid w:val="00647BEF"/>
    <w:rsid w:val="00647E67"/>
    <w:rsid w:val="00650417"/>
    <w:rsid w:val="00650B2F"/>
    <w:rsid w:val="00650E2F"/>
    <w:rsid w:val="00650F2A"/>
    <w:rsid w:val="006516E9"/>
    <w:rsid w:val="006517A6"/>
    <w:rsid w:val="006517C7"/>
    <w:rsid w:val="0065193E"/>
    <w:rsid w:val="00651C3D"/>
    <w:rsid w:val="00651E1D"/>
    <w:rsid w:val="00651FED"/>
    <w:rsid w:val="00652049"/>
    <w:rsid w:val="006522CD"/>
    <w:rsid w:val="006524CE"/>
    <w:rsid w:val="00652662"/>
    <w:rsid w:val="00652B35"/>
    <w:rsid w:val="00652C7F"/>
    <w:rsid w:val="00652FDE"/>
    <w:rsid w:val="00653807"/>
    <w:rsid w:val="0065402C"/>
    <w:rsid w:val="0065488C"/>
    <w:rsid w:val="00654AB4"/>
    <w:rsid w:val="00654D91"/>
    <w:rsid w:val="00654DD9"/>
    <w:rsid w:val="0065594A"/>
    <w:rsid w:val="00655D94"/>
    <w:rsid w:val="006560CA"/>
    <w:rsid w:val="00656159"/>
    <w:rsid w:val="00656475"/>
    <w:rsid w:val="00656B67"/>
    <w:rsid w:val="00656D1D"/>
    <w:rsid w:val="0065719B"/>
    <w:rsid w:val="006573BF"/>
    <w:rsid w:val="00657F32"/>
    <w:rsid w:val="00660FBE"/>
    <w:rsid w:val="0066100C"/>
    <w:rsid w:val="00661414"/>
    <w:rsid w:val="006616ED"/>
    <w:rsid w:val="0066290D"/>
    <w:rsid w:val="00662A71"/>
    <w:rsid w:val="00662C91"/>
    <w:rsid w:val="00662D41"/>
    <w:rsid w:val="00663833"/>
    <w:rsid w:val="00663DBB"/>
    <w:rsid w:val="006641A1"/>
    <w:rsid w:val="006642E4"/>
    <w:rsid w:val="006644ED"/>
    <w:rsid w:val="00664A89"/>
    <w:rsid w:val="00664C0C"/>
    <w:rsid w:val="00666229"/>
    <w:rsid w:val="0066634F"/>
    <w:rsid w:val="00666866"/>
    <w:rsid w:val="00667148"/>
    <w:rsid w:val="00667248"/>
    <w:rsid w:val="00667313"/>
    <w:rsid w:val="006678A7"/>
    <w:rsid w:val="00667A79"/>
    <w:rsid w:val="00667B3A"/>
    <w:rsid w:val="00667B6F"/>
    <w:rsid w:val="0067013F"/>
    <w:rsid w:val="006708A6"/>
    <w:rsid w:val="00670DA5"/>
    <w:rsid w:val="00670DB7"/>
    <w:rsid w:val="00670DC5"/>
    <w:rsid w:val="00670E6E"/>
    <w:rsid w:val="00670FBD"/>
    <w:rsid w:val="006713D5"/>
    <w:rsid w:val="00671504"/>
    <w:rsid w:val="00671D77"/>
    <w:rsid w:val="00671E1F"/>
    <w:rsid w:val="00672746"/>
    <w:rsid w:val="006728ED"/>
    <w:rsid w:val="00672AF5"/>
    <w:rsid w:val="00672B40"/>
    <w:rsid w:val="006730A4"/>
    <w:rsid w:val="0067318E"/>
    <w:rsid w:val="006736F3"/>
    <w:rsid w:val="00673DF8"/>
    <w:rsid w:val="00673FB8"/>
    <w:rsid w:val="006741C4"/>
    <w:rsid w:val="0067420C"/>
    <w:rsid w:val="0067468B"/>
    <w:rsid w:val="00675473"/>
    <w:rsid w:val="0067561B"/>
    <w:rsid w:val="006758B6"/>
    <w:rsid w:val="00675B8D"/>
    <w:rsid w:val="00675D98"/>
    <w:rsid w:val="00675DC4"/>
    <w:rsid w:val="0067705D"/>
    <w:rsid w:val="00677370"/>
    <w:rsid w:val="006773C5"/>
    <w:rsid w:val="0067751E"/>
    <w:rsid w:val="006775C6"/>
    <w:rsid w:val="00677653"/>
    <w:rsid w:val="006800B5"/>
    <w:rsid w:val="00680272"/>
    <w:rsid w:val="006804B7"/>
    <w:rsid w:val="00680E88"/>
    <w:rsid w:val="00681232"/>
    <w:rsid w:val="00681518"/>
    <w:rsid w:val="00681745"/>
    <w:rsid w:val="006817BB"/>
    <w:rsid w:val="00681C70"/>
    <w:rsid w:val="0068202E"/>
    <w:rsid w:val="00682156"/>
    <w:rsid w:val="00682BD3"/>
    <w:rsid w:val="00683272"/>
    <w:rsid w:val="0068359E"/>
    <w:rsid w:val="006839FB"/>
    <w:rsid w:val="00683D4E"/>
    <w:rsid w:val="00683ED6"/>
    <w:rsid w:val="006842D3"/>
    <w:rsid w:val="00684566"/>
    <w:rsid w:val="006845CE"/>
    <w:rsid w:val="00684895"/>
    <w:rsid w:val="00684C49"/>
    <w:rsid w:val="00684CF5"/>
    <w:rsid w:val="00685612"/>
    <w:rsid w:val="00685BBF"/>
    <w:rsid w:val="00686116"/>
    <w:rsid w:val="0068633C"/>
    <w:rsid w:val="0068646B"/>
    <w:rsid w:val="006865F3"/>
    <w:rsid w:val="0068676C"/>
    <w:rsid w:val="00686D6C"/>
    <w:rsid w:val="00686E8A"/>
    <w:rsid w:val="006873BD"/>
    <w:rsid w:val="006874A5"/>
    <w:rsid w:val="00687CDD"/>
    <w:rsid w:val="00687D0F"/>
    <w:rsid w:val="00687FD4"/>
    <w:rsid w:val="00690005"/>
    <w:rsid w:val="006907C3"/>
    <w:rsid w:val="00691090"/>
    <w:rsid w:val="006910DD"/>
    <w:rsid w:val="00691635"/>
    <w:rsid w:val="00691706"/>
    <w:rsid w:val="006917DA"/>
    <w:rsid w:val="00691AAA"/>
    <w:rsid w:val="00691CC1"/>
    <w:rsid w:val="0069240F"/>
    <w:rsid w:val="00692C05"/>
    <w:rsid w:val="00692CEE"/>
    <w:rsid w:val="00692F12"/>
    <w:rsid w:val="006933DE"/>
    <w:rsid w:val="006935A7"/>
    <w:rsid w:val="00693652"/>
    <w:rsid w:val="006936A3"/>
    <w:rsid w:val="0069401C"/>
    <w:rsid w:val="006940CF"/>
    <w:rsid w:val="006943EE"/>
    <w:rsid w:val="00694722"/>
    <w:rsid w:val="00694F7C"/>
    <w:rsid w:val="00695112"/>
    <w:rsid w:val="006951B2"/>
    <w:rsid w:val="006952C1"/>
    <w:rsid w:val="006961D6"/>
    <w:rsid w:val="00696B97"/>
    <w:rsid w:val="00696D9C"/>
    <w:rsid w:val="00696E83"/>
    <w:rsid w:val="00697579"/>
    <w:rsid w:val="00697765"/>
    <w:rsid w:val="0069798B"/>
    <w:rsid w:val="00697F22"/>
    <w:rsid w:val="006A0613"/>
    <w:rsid w:val="006A0B64"/>
    <w:rsid w:val="006A0D6F"/>
    <w:rsid w:val="006A0D8B"/>
    <w:rsid w:val="006A0FE8"/>
    <w:rsid w:val="006A1139"/>
    <w:rsid w:val="006A1E28"/>
    <w:rsid w:val="006A258F"/>
    <w:rsid w:val="006A279B"/>
    <w:rsid w:val="006A2A2A"/>
    <w:rsid w:val="006A2F63"/>
    <w:rsid w:val="006A313E"/>
    <w:rsid w:val="006A3500"/>
    <w:rsid w:val="006A3C3B"/>
    <w:rsid w:val="006A4EB6"/>
    <w:rsid w:val="006A5B93"/>
    <w:rsid w:val="006A67EA"/>
    <w:rsid w:val="006A762D"/>
    <w:rsid w:val="006A7CCC"/>
    <w:rsid w:val="006B04AA"/>
    <w:rsid w:val="006B07E2"/>
    <w:rsid w:val="006B0A7A"/>
    <w:rsid w:val="006B0D2D"/>
    <w:rsid w:val="006B0FAB"/>
    <w:rsid w:val="006B0FF6"/>
    <w:rsid w:val="006B1395"/>
    <w:rsid w:val="006B1964"/>
    <w:rsid w:val="006B1B9C"/>
    <w:rsid w:val="006B1C0F"/>
    <w:rsid w:val="006B1D03"/>
    <w:rsid w:val="006B1D46"/>
    <w:rsid w:val="006B1DCA"/>
    <w:rsid w:val="006B1E05"/>
    <w:rsid w:val="006B23A9"/>
    <w:rsid w:val="006B2D71"/>
    <w:rsid w:val="006B2DD1"/>
    <w:rsid w:val="006B2F00"/>
    <w:rsid w:val="006B2F55"/>
    <w:rsid w:val="006B39CC"/>
    <w:rsid w:val="006B42AA"/>
    <w:rsid w:val="006B479E"/>
    <w:rsid w:val="006B4FF2"/>
    <w:rsid w:val="006B5703"/>
    <w:rsid w:val="006B5C19"/>
    <w:rsid w:val="006B5C5A"/>
    <w:rsid w:val="006B5DC8"/>
    <w:rsid w:val="006B5DD3"/>
    <w:rsid w:val="006B5E2D"/>
    <w:rsid w:val="006B62A8"/>
    <w:rsid w:val="006B638D"/>
    <w:rsid w:val="006B6704"/>
    <w:rsid w:val="006B6740"/>
    <w:rsid w:val="006B6B0C"/>
    <w:rsid w:val="006B72C6"/>
    <w:rsid w:val="006B74D4"/>
    <w:rsid w:val="006B74F3"/>
    <w:rsid w:val="006C00D6"/>
    <w:rsid w:val="006C03DB"/>
    <w:rsid w:val="006C060C"/>
    <w:rsid w:val="006C098C"/>
    <w:rsid w:val="006C0EFF"/>
    <w:rsid w:val="006C1453"/>
    <w:rsid w:val="006C1636"/>
    <w:rsid w:val="006C16CC"/>
    <w:rsid w:val="006C19FB"/>
    <w:rsid w:val="006C2714"/>
    <w:rsid w:val="006C2FD3"/>
    <w:rsid w:val="006C308B"/>
    <w:rsid w:val="006C3375"/>
    <w:rsid w:val="006C3425"/>
    <w:rsid w:val="006C3902"/>
    <w:rsid w:val="006C3CF1"/>
    <w:rsid w:val="006C46F0"/>
    <w:rsid w:val="006C48B0"/>
    <w:rsid w:val="006C4956"/>
    <w:rsid w:val="006C4BDA"/>
    <w:rsid w:val="006C540F"/>
    <w:rsid w:val="006C579E"/>
    <w:rsid w:val="006C593D"/>
    <w:rsid w:val="006C5FF6"/>
    <w:rsid w:val="006C6112"/>
    <w:rsid w:val="006C62A5"/>
    <w:rsid w:val="006C63A4"/>
    <w:rsid w:val="006C6B5F"/>
    <w:rsid w:val="006C7217"/>
    <w:rsid w:val="006C73EB"/>
    <w:rsid w:val="006C740F"/>
    <w:rsid w:val="006C7482"/>
    <w:rsid w:val="006C786E"/>
    <w:rsid w:val="006C7DB2"/>
    <w:rsid w:val="006D0656"/>
    <w:rsid w:val="006D06AE"/>
    <w:rsid w:val="006D077B"/>
    <w:rsid w:val="006D0E8F"/>
    <w:rsid w:val="006D0F40"/>
    <w:rsid w:val="006D1719"/>
    <w:rsid w:val="006D17E1"/>
    <w:rsid w:val="006D19A2"/>
    <w:rsid w:val="006D24E1"/>
    <w:rsid w:val="006D27A5"/>
    <w:rsid w:val="006D308A"/>
    <w:rsid w:val="006D341D"/>
    <w:rsid w:val="006D3D87"/>
    <w:rsid w:val="006D41DB"/>
    <w:rsid w:val="006D4C27"/>
    <w:rsid w:val="006D5627"/>
    <w:rsid w:val="006D572A"/>
    <w:rsid w:val="006D61AB"/>
    <w:rsid w:val="006D65A1"/>
    <w:rsid w:val="006D6742"/>
    <w:rsid w:val="006D6C2C"/>
    <w:rsid w:val="006D6E1D"/>
    <w:rsid w:val="006D705B"/>
    <w:rsid w:val="006D75EA"/>
    <w:rsid w:val="006D7867"/>
    <w:rsid w:val="006D7B48"/>
    <w:rsid w:val="006E0788"/>
    <w:rsid w:val="006E07C9"/>
    <w:rsid w:val="006E0CC0"/>
    <w:rsid w:val="006E0FB5"/>
    <w:rsid w:val="006E117D"/>
    <w:rsid w:val="006E1C9A"/>
    <w:rsid w:val="006E1CE0"/>
    <w:rsid w:val="006E251B"/>
    <w:rsid w:val="006E2632"/>
    <w:rsid w:val="006E27F0"/>
    <w:rsid w:val="006E3BA6"/>
    <w:rsid w:val="006E4711"/>
    <w:rsid w:val="006E4988"/>
    <w:rsid w:val="006E4F4B"/>
    <w:rsid w:val="006E52BF"/>
    <w:rsid w:val="006E579B"/>
    <w:rsid w:val="006E6299"/>
    <w:rsid w:val="006E635C"/>
    <w:rsid w:val="006E644C"/>
    <w:rsid w:val="006E6458"/>
    <w:rsid w:val="006E659C"/>
    <w:rsid w:val="006E689B"/>
    <w:rsid w:val="006E6BA5"/>
    <w:rsid w:val="006E6E55"/>
    <w:rsid w:val="006E70EF"/>
    <w:rsid w:val="006E731C"/>
    <w:rsid w:val="006E7A92"/>
    <w:rsid w:val="006E7DBB"/>
    <w:rsid w:val="006E7DCB"/>
    <w:rsid w:val="006F03E7"/>
    <w:rsid w:val="006F0A2F"/>
    <w:rsid w:val="006F0C31"/>
    <w:rsid w:val="006F0C99"/>
    <w:rsid w:val="006F1253"/>
    <w:rsid w:val="006F1961"/>
    <w:rsid w:val="006F20B2"/>
    <w:rsid w:val="006F2209"/>
    <w:rsid w:val="006F2430"/>
    <w:rsid w:val="006F27F6"/>
    <w:rsid w:val="006F2976"/>
    <w:rsid w:val="006F2D2C"/>
    <w:rsid w:val="006F2DE4"/>
    <w:rsid w:val="006F3058"/>
    <w:rsid w:val="006F3132"/>
    <w:rsid w:val="006F405F"/>
    <w:rsid w:val="006F46A6"/>
    <w:rsid w:val="006F4897"/>
    <w:rsid w:val="006F4B4F"/>
    <w:rsid w:val="006F4B7E"/>
    <w:rsid w:val="006F4CFD"/>
    <w:rsid w:val="006F53A2"/>
    <w:rsid w:val="006F646A"/>
    <w:rsid w:val="006F649C"/>
    <w:rsid w:val="006F6C13"/>
    <w:rsid w:val="006F6D05"/>
    <w:rsid w:val="006F7D32"/>
    <w:rsid w:val="006F7D59"/>
    <w:rsid w:val="00700C39"/>
    <w:rsid w:val="00700D7E"/>
    <w:rsid w:val="007014A9"/>
    <w:rsid w:val="007014E0"/>
    <w:rsid w:val="0070170A"/>
    <w:rsid w:val="00701778"/>
    <w:rsid w:val="00701C1E"/>
    <w:rsid w:val="00702029"/>
    <w:rsid w:val="007020F5"/>
    <w:rsid w:val="00702791"/>
    <w:rsid w:val="00703095"/>
    <w:rsid w:val="00703718"/>
    <w:rsid w:val="00703828"/>
    <w:rsid w:val="00703BFB"/>
    <w:rsid w:val="007040E7"/>
    <w:rsid w:val="007040F8"/>
    <w:rsid w:val="00704136"/>
    <w:rsid w:val="00704175"/>
    <w:rsid w:val="007044AF"/>
    <w:rsid w:val="007049B8"/>
    <w:rsid w:val="00704FB7"/>
    <w:rsid w:val="00705D63"/>
    <w:rsid w:val="00706388"/>
    <w:rsid w:val="00706739"/>
    <w:rsid w:val="007073B7"/>
    <w:rsid w:val="007075EE"/>
    <w:rsid w:val="0070764D"/>
    <w:rsid w:val="007100E0"/>
    <w:rsid w:val="00710B69"/>
    <w:rsid w:val="00710EF7"/>
    <w:rsid w:val="0071105B"/>
    <w:rsid w:val="00711402"/>
    <w:rsid w:val="00711782"/>
    <w:rsid w:val="007118A2"/>
    <w:rsid w:val="007121CB"/>
    <w:rsid w:val="00712461"/>
    <w:rsid w:val="007127E9"/>
    <w:rsid w:val="00712879"/>
    <w:rsid w:val="00712969"/>
    <w:rsid w:val="00712A6C"/>
    <w:rsid w:val="00712CBB"/>
    <w:rsid w:val="0071317F"/>
    <w:rsid w:val="00713277"/>
    <w:rsid w:val="007144A1"/>
    <w:rsid w:val="0071486E"/>
    <w:rsid w:val="00714AC9"/>
    <w:rsid w:val="00714C4D"/>
    <w:rsid w:val="00714C97"/>
    <w:rsid w:val="00714CAD"/>
    <w:rsid w:val="007154BD"/>
    <w:rsid w:val="00715869"/>
    <w:rsid w:val="007158E6"/>
    <w:rsid w:val="00715B5E"/>
    <w:rsid w:val="00715D24"/>
    <w:rsid w:val="007160CB"/>
    <w:rsid w:val="00716751"/>
    <w:rsid w:val="00716DE1"/>
    <w:rsid w:val="007177F0"/>
    <w:rsid w:val="00717C25"/>
    <w:rsid w:val="007205E2"/>
    <w:rsid w:val="0072082D"/>
    <w:rsid w:val="00720A55"/>
    <w:rsid w:val="00720C27"/>
    <w:rsid w:val="00720D22"/>
    <w:rsid w:val="00720FCB"/>
    <w:rsid w:val="00721203"/>
    <w:rsid w:val="00721729"/>
    <w:rsid w:val="00721829"/>
    <w:rsid w:val="00721C0B"/>
    <w:rsid w:val="0072260F"/>
    <w:rsid w:val="00722833"/>
    <w:rsid w:val="00722A23"/>
    <w:rsid w:val="00722C8F"/>
    <w:rsid w:val="00722D05"/>
    <w:rsid w:val="00722D12"/>
    <w:rsid w:val="00722F7F"/>
    <w:rsid w:val="007234AE"/>
    <w:rsid w:val="00723CB5"/>
    <w:rsid w:val="00723E3A"/>
    <w:rsid w:val="00724217"/>
    <w:rsid w:val="0072453A"/>
    <w:rsid w:val="0072463A"/>
    <w:rsid w:val="00725223"/>
    <w:rsid w:val="007256EE"/>
    <w:rsid w:val="00725A06"/>
    <w:rsid w:val="00725B8E"/>
    <w:rsid w:val="00725EE6"/>
    <w:rsid w:val="00725EFE"/>
    <w:rsid w:val="00725F68"/>
    <w:rsid w:val="00725F98"/>
    <w:rsid w:val="007261D3"/>
    <w:rsid w:val="00726315"/>
    <w:rsid w:val="00726F3A"/>
    <w:rsid w:val="0072709A"/>
    <w:rsid w:val="00727F36"/>
    <w:rsid w:val="00730032"/>
    <w:rsid w:val="0073014B"/>
    <w:rsid w:val="007301C6"/>
    <w:rsid w:val="007303BA"/>
    <w:rsid w:val="007305CF"/>
    <w:rsid w:val="00730674"/>
    <w:rsid w:val="0073132F"/>
    <w:rsid w:val="00731382"/>
    <w:rsid w:val="0073142C"/>
    <w:rsid w:val="007316CF"/>
    <w:rsid w:val="00731AA2"/>
    <w:rsid w:val="00731ECA"/>
    <w:rsid w:val="00732150"/>
    <w:rsid w:val="00732407"/>
    <w:rsid w:val="00732412"/>
    <w:rsid w:val="00732506"/>
    <w:rsid w:val="00732670"/>
    <w:rsid w:val="00732828"/>
    <w:rsid w:val="00732A41"/>
    <w:rsid w:val="00732DEA"/>
    <w:rsid w:val="00732FBD"/>
    <w:rsid w:val="0073310B"/>
    <w:rsid w:val="00733941"/>
    <w:rsid w:val="007339F0"/>
    <w:rsid w:val="00733ED3"/>
    <w:rsid w:val="007340D4"/>
    <w:rsid w:val="0073436B"/>
    <w:rsid w:val="0073447D"/>
    <w:rsid w:val="007344F1"/>
    <w:rsid w:val="007346AE"/>
    <w:rsid w:val="007347F4"/>
    <w:rsid w:val="00734902"/>
    <w:rsid w:val="00734955"/>
    <w:rsid w:val="00735010"/>
    <w:rsid w:val="00735750"/>
    <w:rsid w:val="00735784"/>
    <w:rsid w:val="00735967"/>
    <w:rsid w:val="00735A70"/>
    <w:rsid w:val="00735BE4"/>
    <w:rsid w:val="00735D5C"/>
    <w:rsid w:val="00735ECF"/>
    <w:rsid w:val="00735F3B"/>
    <w:rsid w:val="00735F87"/>
    <w:rsid w:val="007360CC"/>
    <w:rsid w:val="007365FC"/>
    <w:rsid w:val="00736653"/>
    <w:rsid w:val="0073712D"/>
    <w:rsid w:val="00737652"/>
    <w:rsid w:val="00737949"/>
    <w:rsid w:val="00740102"/>
    <w:rsid w:val="00740C65"/>
    <w:rsid w:val="007414A3"/>
    <w:rsid w:val="0074170C"/>
    <w:rsid w:val="00741EDE"/>
    <w:rsid w:val="00742336"/>
    <w:rsid w:val="00742631"/>
    <w:rsid w:val="00742728"/>
    <w:rsid w:val="00742835"/>
    <w:rsid w:val="00742E4B"/>
    <w:rsid w:val="00743BC8"/>
    <w:rsid w:val="00743C4D"/>
    <w:rsid w:val="00743C93"/>
    <w:rsid w:val="007448FF"/>
    <w:rsid w:val="00744C59"/>
    <w:rsid w:val="00744CB1"/>
    <w:rsid w:val="00744D9B"/>
    <w:rsid w:val="007452C0"/>
    <w:rsid w:val="00745428"/>
    <w:rsid w:val="007456EB"/>
    <w:rsid w:val="00745DDE"/>
    <w:rsid w:val="0074619E"/>
    <w:rsid w:val="00746907"/>
    <w:rsid w:val="00746A47"/>
    <w:rsid w:val="007477AB"/>
    <w:rsid w:val="007505CC"/>
    <w:rsid w:val="00750774"/>
    <w:rsid w:val="00750946"/>
    <w:rsid w:val="00750BBA"/>
    <w:rsid w:val="00750EDC"/>
    <w:rsid w:val="007514F9"/>
    <w:rsid w:val="007515BE"/>
    <w:rsid w:val="007515C6"/>
    <w:rsid w:val="007515ED"/>
    <w:rsid w:val="00751630"/>
    <w:rsid w:val="00751C15"/>
    <w:rsid w:val="00751D8F"/>
    <w:rsid w:val="00751F18"/>
    <w:rsid w:val="0075204F"/>
    <w:rsid w:val="00752989"/>
    <w:rsid w:val="00752EFE"/>
    <w:rsid w:val="00752F97"/>
    <w:rsid w:val="0075333B"/>
    <w:rsid w:val="00753613"/>
    <w:rsid w:val="007538C9"/>
    <w:rsid w:val="007538EF"/>
    <w:rsid w:val="00753B18"/>
    <w:rsid w:val="00753FDC"/>
    <w:rsid w:val="0075472B"/>
    <w:rsid w:val="00754988"/>
    <w:rsid w:val="00754AE9"/>
    <w:rsid w:val="007555E9"/>
    <w:rsid w:val="00755CB8"/>
    <w:rsid w:val="00756615"/>
    <w:rsid w:val="0075673E"/>
    <w:rsid w:val="00756829"/>
    <w:rsid w:val="00756921"/>
    <w:rsid w:val="0075703D"/>
    <w:rsid w:val="00757727"/>
    <w:rsid w:val="00757B70"/>
    <w:rsid w:val="00757BB6"/>
    <w:rsid w:val="00757E60"/>
    <w:rsid w:val="00760068"/>
    <w:rsid w:val="00760ACB"/>
    <w:rsid w:val="0076132C"/>
    <w:rsid w:val="007613C6"/>
    <w:rsid w:val="00761D0E"/>
    <w:rsid w:val="00762332"/>
    <w:rsid w:val="00762706"/>
    <w:rsid w:val="00762ACD"/>
    <w:rsid w:val="00762F52"/>
    <w:rsid w:val="007633D7"/>
    <w:rsid w:val="0076356A"/>
    <w:rsid w:val="00763AAB"/>
    <w:rsid w:val="00763ABF"/>
    <w:rsid w:val="007644F6"/>
    <w:rsid w:val="00764B12"/>
    <w:rsid w:val="00764DA4"/>
    <w:rsid w:val="00764DCB"/>
    <w:rsid w:val="00765177"/>
    <w:rsid w:val="0076579A"/>
    <w:rsid w:val="007659A0"/>
    <w:rsid w:val="00765A5F"/>
    <w:rsid w:val="00765C62"/>
    <w:rsid w:val="00765CD2"/>
    <w:rsid w:val="0076601C"/>
    <w:rsid w:val="007661CA"/>
    <w:rsid w:val="0076623B"/>
    <w:rsid w:val="00767844"/>
    <w:rsid w:val="007678B6"/>
    <w:rsid w:val="00770030"/>
    <w:rsid w:val="00770547"/>
    <w:rsid w:val="0077069E"/>
    <w:rsid w:val="007708D4"/>
    <w:rsid w:val="00770D0E"/>
    <w:rsid w:val="00771601"/>
    <w:rsid w:val="007718F9"/>
    <w:rsid w:val="007720EF"/>
    <w:rsid w:val="007724F0"/>
    <w:rsid w:val="007730D2"/>
    <w:rsid w:val="00773821"/>
    <w:rsid w:val="007739D7"/>
    <w:rsid w:val="00773B6D"/>
    <w:rsid w:val="00774351"/>
    <w:rsid w:val="00774525"/>
    <w:rsid w:val="00774595"/>
    <w:rsid w:val="00774A2D"/>
    <w:rsid w:val="00775348"/>
    <w:rsid w:val="00775363"/>
    <w:rsid w:val="007755BA"/>
    <w:rsid w:val="00775EE3"/>
    <w:rsid w:val="00775F05"/>
    <w:rsid w:val="00775F8A"/>
    <w:rsid w:val="007762ED"/>
    <w:rsid w:val="00776911"/>
    <w:rsid w:val="00776992"/>
    <w:rsid w:val="00776C84"/>
    <w:rsid w:val="00776D9D"/>
    <w:rsid w:val="0077754D"/>
    <w:rsid w:val="007775A9"/>
    <w:rsid w:val="0077775B"/>
    <w:rsid w:val="00777D07"/>
    <w:rsid w:val="00777E04"/>
    <w:rsid w:val="00777FC9"/>
    <w:rsid w:val="00780068"/>
    <w:rsid w:val="00780668"/>
    <w:rsid w:val="00781326"/>
    <w:rsid w:val="00781B73"/>
    <w:rsid w:val="00781BBF"/>
    <w:rsid w:val="00781DF4"/>
    <w:rsid w:val="00782503"/>
    <w:rsid w:val="0078295D"/>
    <w:rsid w:val="0078307E"/>
    <w:rsid w:val="007830BC"/>
    <w:rsid w:val="0078346F"/>
    <w:rsid w:val="00783606"/>
    <w:rsid w:val="007836BC"/>
    <w:rsid w:val="00784467"/>
    <w:rsid w:val="00784612"/>
    <w:rsid w:val="00784EDD"/>
    <w:rsid w:val="007852D8"/>
    <w:rsid w:val="00785473"/>
    <w:rsid w:val="007854B8"/>
    <w:rsid w:val="00785AFB"/>
    <w:rsid w:val="00785BDE"/>
    <w:rsid w:val="00785C0C"/>
    <w:rsid w:val="00785CE7"/>
    <w:rsid w:val="007860A7"/>
    <w:rsid w:val="00786259"/>
    <w:rsid w:val="00786702"/>
    <w:rsid w:val="00786A1B"/>
    <w:rsid w:val="0078704D"/>
    <w:rsid w:val="007873E0"/>
    <w:rsid w:val="007879D2"/>
    <w:rsid w:val="00787ED4"/>
    <w:rsid w:val="007904B1"/>
    <w:rsid w:val="00790548"/>
    <w:rsid w:val="00790605"/>
    <w:rsid w:val="00790644"/>
    <w:rsid w:val="0079071C"/>
    <w:rsid w:val="00790747"/>
    <w:rsid w:val="00790A67"/>
    <w:rsid w:val="0079116E"/>
    <w:rsid w:val="0079149E"/>
    <w:rsid w:val="0079209B"/>
    <w:rsid w:val="0079235B"/>
    <w:rsid w:val="0079264B"/>
    <w:rsid w:val="00792DBE"/>
    <w:rsid w:val="0079339F"/>
    <w:rsid w:val="00793719"/>
    <w:rsid w:val="00793876"/>
    <w:rsid w:val="0079422B"/>
    <w:rsid w:val="00794B8F"/>
    <w:rsid w:val="00794EE7"/>
    <w:rsid w:val="00795116"/>
    <w:rsid w:val="0079546A"/>
    <w:rsid w:val="00795A2A"/>
    <w:rsid w:val="00795DAD"/>
    <w:rsid w:val="007960B0"/>
    <w:rsid w:val="007965E5"/>
    <w:rsid w:val="00796BF0"/>
    <w:rsid w:val="00797413"/>
    <w:rsid w:val="007975FA"/>
    <w:rsid w:val="007978B2"/>
    <w:rsid w:val="00797D0D"/>
    <w:rsid w:val="00797D30"/>
    <w:rsid w:val="00797EAD"/>
    <w:rsid w:val="007A0855"/>
    <w:rsid w:val="007A0953"/>
    <w:rsid w:val="007A09AA"/>
    <w:rsid w:val="007A1178"/>
    <w:rsid w:val="007A12B1"/>
    <w:rsid w:val="007A1628"/>
    <w:rsid w:val="007A16FB"/>
    <w:rsid w:val="007A1AA0"/>
    <w:rsid w:val="007A1FF7"/>
    <w:rsid w:val="007A2844"/>
    <w:rsid w:val="007A29AB"/>
    <w:rsid w:val="007A2A1F"/>
    <w:rsid w:val="007A2B7C"/>
    <w:rsid w:val="007A2CBA"/>
    <w:rsid w:val="007A3153"/>
    <w:rsid w:val="007A37C9"/>
    <w:rsid w:val="007A3EB5"/>
    <w:rsid w:val="007A436F"/>
    <w:rsid w:val="007A43CB"/>
    <w:rsid w:val="007A43D8"/>
    <w:rsid w:val="007A4911"/>
    <w:rsid w:val="007A4F16"/>
    <w:rsid w:val="007A5007"/>
    <w:rsid w:val="007A502C"/>
    <w:rsid w:val="007A579A"/>
    <w:rsid w:val="007A601F"/>
    <w:rsid w:val="007A63C9"/>
    <w:rsid w:val="007A66EF"/>
    <w:rsid w:val="007A7102"/>
    <w:rsid w:val="007A73DD"/>
    <w:rsid w:val="007A79CA"/>
    <w:rsid w:val="007A7F3D"/>
    <w:rsid w:val="007B0393"/>
    <w:rsid w:val="007B07C4"/>
    <w:rsid w:val="007B08F9"/>
    <w:rsid w:val="007B0CEF"/>
    <w:rsid w:val="007B1976"/>
    <w:rsid w:val="007B1C9D"/>
    <w:rsid w:val="007B1F30"/>
    <w:rsid w:val="007B26DE"/>
    <w:rsid w:val="007B2986"/>
    <w:rsid w:val="007B2BAF"/>
    <w:rsid w:val="007B2DF3"/>
    <w:rsid w:val="007B2FBB"/>
    <w:rsid w:val="007B3358"/>
    <w:rsid w:val="007B3728"/>
    <w:rsid w:val="007B3DA7"/>
    <w:rsid w:val="007B3E8F"/>
    <w:rsid w:val="007B4599"/>
    <w:rsid w:val="007B51DC"/>
    <w:rsid w:val="007B5484"/>
    <w:rsid w:val="007B563B"/>
    <w:rsid w:val="007B5DF9"/>
    <w:rsid w:val="007B6098"/>
    <w:rsid w:val="007B6391"/>
    <w:rsid w:val="007B6475"/>
    <w:rsid w:val="007B661C"/>
    <w:rsid w:val="007B69B5"/>
    <w:rsid w:val="007B6D76"/>
    <w:rsid w:val="007B6F14"/>
    <w:rsid w:val="007B6F81"/>
    <w:rsid w:val="007B708B"/>
    <w:rsid w:val="007B763E"/>
    <w:rsid w:val="007B7DF9"/>
    <w:rsid w:val="007B7F0F"/>
    <w:rsid w:val="007B7F86"/>
    <w:rsid w:val="007C0213"/>
    <w:rsid w:val="007C08ED"/>
    <w:rsid w:val="007C09B1"/>
    <w:rsid w:val="007C0C11"/>
    <w:rsid w:val="007C0EED"/>
    <w:rsid w:val="007C130E"/>
    <w:rsid w:val="007C142B"/>
    <w:rsid w:val="007C17F5"/>
    <w:rsid w:val="007C1AFA"/>
    <w:rsid w:val="007C1BDB"/>
    <w:rsid w:val="007C238C"/>
    <w:rsid w:val="007C2519"/>
    <w:rsid w:val="007C2617"/>
    <w:rsid w:val="007C268D"/>
    <w:rsid w:val="007C282F"/>
    <w:rsid w:val="007C2BD4"/>
    <w:rsid w:val="007C2C61"/>
    <w:rsid w:val="007C301B"/>
    <w:rsid w:val="007C381E"/>
    <w:rsid w:val="007C38FB"/>
    <w:rsid w:val="007C4243"/>
    <w:rsid w:val="007C4768"/>
    <w:rsid w:val="007C4816"/>
    <w:rsid w:val="007C49CD"/>
    <w:rsid w:val="007C4A1C"/>
    <w:rsid w:val="007C4E10"/>
    <w:rsid w:val="007C4E88"/>
    <w:rsid w:val="007C589F"/>
    <w:rsid w:val="007C5DEA"/>
    <w:rsid w:val="007C5E39"/>
    <w:rsid w:val="007C63AA"/>
    <w:rsid w:val="007C6441"/>
    <w:rsid w:val="007C647F"/>
    <w:rsid w:val="007C65B7"/>
    <w:rsid w:val="007C7138"/>
    <w:rsid w:val="007C7399"/>
    <w:rsid w:val="007C7EDD"/>
    <w:rsid w:val="007D1BFA"/>
    <w:rsid w:val="007D1FAE"/>
    <w:rsid w:val="007D20EB"/>
    <w:rsid w:val="007D2292"/>
    <w:rsid w:val="007D274F"/>
    <w:rsid w:val="007D29D8"/>
    <w:rsid w:val="007D2E9A"/>
    <w:rsid w:val="007D3694"/>
    <w:rsid w:val="007D36E6"/>
    <w:rsid w:val="007D3A60"/>
    <w:rsid w:val="007D3B92"/>
    <w:rsid w:val="007D41D9"/>
    <w:rsid w:val="007D42AD"/>
    <w:rsid w:val="007D42B9"/>
    <w:rsid w:val="007D481A"/>
    <w:rsid w:val="007D4BEB"/>
    <w:rsid w:val="007D4CD6"/>
    <w:rsid w:val="007D573F"/>
    <w:rsid w:val="007D5DAA"/>
    <w:rsid w:val="007D5EF1"/>
    <w:rsid w:val="007D620A"/>
    <w:rsid w:val="007D62E2"/>
    <w:rsid w:val="007D69C1"/>
    <w:rsid w:val="007D6C20"/>
    <w:rsid w:val="007D6C7F"/>
    <w:rsid w:val="007D6C8D"/>
    <w:rsid w:val="007D7530"/>
    <w:rsid w:val="007D7AEA"/>
    <w:rsid w:val="007D7CB8"/>
    <w:rsid w:val="007D7E0D"/>
    <w:rsid w:val="007D7E34"/>
    <w:rsid w:val="007E0479"/>
    <w:rsid w:val="007E0E25"/>
    <w:rsid w:val="007E0EF6"/>
    <w:rsid w:val="007E1158"/>
    <w:rsid w:val="007E1699"/>
    <w:rsid w:val="007E1710"/>
    <w:rsid w:val="007E1870"/>
    <w:rsid w:val="007E1874"/>
    <w:rsid w:val="007E26ED"/>
    <w:rsid w:val="007E2754"/>
    <w:rsid w:val="007E2882"/>
    <w:rsid w:val="007E2A57"/>
    <w:rsid w:val="007E2DF1"/>
    <w:rsid w:val="007E2DF8"/>
    <w:rsid w:val="007E2F08"/>
    <w:rsid w:val="007E2F2B"/>
    <w:rsid w:val="007E30CE"/>
    <w:rsid w:val="007E35ED"/>
    <w:rsid w:val="007E4145"/>
    <w:rsid w:val="007E41A5"/>
    <w:rsid w:val="007E462B"/>
    <w:rsid w:val="007E4A5A"/>
    <w:rsid w:val="007E51F2"/>
    <w:rsid w:val="007E54C8"/>
    <w:rsid w:val="007E592A"/>
    <w:rsid w:val="007E5A28"/>
    <w:rsid w:val="007E5BE6"/>
    <w:rsid w:val="007E5EB1"/>
    <w:rsid w:val="007E68E5"/>
    <w:rsid w:val="007E7ACB"/>
    <w:rsid w:val="007E7C48"/>
    <w:rsid w:val="007F0137"/>
    <w:rsid w:val="007F0BBF"/>
    <w:rsid w:val="007F0FBC"/>
    <w:rsid w:val="007F1492"/>
    <w:rsid w:val="007F14A3"/>
    <w:rsid w:val="007F18CC"/>
    <w:rsid w:val="007F1A06"/>
    <w:rsid w:val="007F1C42"/>
    <w:rsid w:val="007F1E73"/>
    <w:rsid w:val="007F2042"/>
    <w:rsid w:val="007F20C5"/>
    <w:rsid w:val="007F26C4"/>
    <w:rsid w:val="007F290D"/>
    <w:rsid w:val="007F2E7A"/>
    <w:rsid w:val="007F3006"/>
    <w:rsid w:val="007F3415"/>
    <w:rsid w:val="007F3C3E"/>
    <w:rsid w:val="007F3C4B"/>
    <w:rsid w:val="007F3FBD"/>
    <w:rsid w:val="007F4113"/>
    <w:rsid w:val="007F46E7"/>
    <w:rsid w:val="007F4BF2"/>
    <w:rsid w:val="007F4E87"/>
    <w:rsid w:val="007F5648"/>
    <w:rsid w:val="007F5A2B"/>
    <w:rsid w:val="007F5ABB"/>
    <w:rsid w:val="007F5B4B"/>
    <w:rsid w:val="007F6589"/>
    <w:rsid w:val="007F6AB2"/>
    <w:rsid w:val="007F714F"/>
    <w:rsid w:val="007F7758"/>
    <w:rsid w:val="007F7A6F"/>
    <w:rsid w:val="007F7A72"/>
    <w:rsid w:val="007F7CC2"/>
    <w:rsid w:val="007F7DCC"/>
    <w:rsid w:val="00800350"/>
    <w:rsid w:val="0080041D"/>
    <w:rsid w:val="00800A3F"/>
    <w:rsid w:val="00800B10"/>
    <w:rsid w:val="00800C22"/>
    <w:rsid w:val="00801842"/>
    <w:rsid w:val="008019BD"/>
    <w:rsid w:val="00801FF4"/>
    <w:rsid w:val="00802194"/>
    <w:rsid w:val="00802592"/>
    <w:rsid w:val="008027D8"/>
    <w:rsid w:val="00802BD5"/>
    <w:rsid w:val="00802C34"/>
    <w:rsid w:val="00802D58"/>
    <w:rsid w:val="00802EF0"/>
    <w:rsid w:val="0080327A"/>
    <w:rsid w:val="00803BD2"/>
    <w:rsid w:val="00803E4A"/>
    <w:rsid w:val="00804011"/>
    <w:rsid w:val="00804185"/>
    <w:rsid w:val="0080482A"/>
    <w:rsid w:val="00804910"/>
    <w:rsid w:val="00804B2D"/>
    <w:rsid w:val="00804DB7"/>
    <w:rsid w:val="00804F45"/>
    <w:rsid w:val="00806022"/>
    <w:rsid w:val="0080649B"/>
    <w:rsid w:val="0080672F"/>
    <w:rsid w:val="00806772"/>
    <w:rsid w:val="00806AEE"/>
    <w:rsid w:val="00806B04"/>
    <w:rsid w:val="00807603"/>
    <w:rsid w:val="008077CB"/>
    <w:rsid w:val="0081026A"/>
    <w:rsid w:val="00810AF3"/>
    <w:rsid w:val="00810E07"/>
    <w:rsid w:val="008114CB"/>
    <w:rsid w:val="00811782"/>
    <w:rsid w:val="00811F5E"/>
    <w:rsid w:val="00811FC5"/>
    <w:rsid w:val="00812186"/>
    <w:rsid w:val="008122E5"/>
    <w:rsid w:val="00812793"/>
    <w:rsid w:val="00812C0D"/>
    <w:rsid w:val="00812D7A"/>
    <w:rsid w:val="00813584"/>
    <w:rsid w:val="008139EF"/>
    <w:rsid w:val="00814772"/>
    <w:rsid w:val="008148F6"/>
    <w:rsid w:val="00815050"/>
    <w:rsid w:val="0081548F"/>
    <w:rsid w:val="0081553B"/>
    <w:rsid w:val="008155D8"/>
    <w:rsid w:val="008156B1"/>
    <w:rsid w:val="008162B4"/>
    <w:rsid w:val="008163AC"/>
    <w:rsid w:val="00816957"/>
    <w:rsid w:val="00816B9C"/>
    <w:rsid w:val="0081707E"/>
    <w:rsid w:val="0081728B"/>
    <w:rsid w:val="008173EE"/>
    <w:rsid w:val="00817C8E"/>
    <w:rsid w:val="00817CF8"/>
    <w:rsid w:val="00817D14"/>
    <w:rsid w:val="00817D5B"/>
    <w:rsid w:val="00817DB5"/>
    <w:rsid w:val="00817F0C"/>
    <w:rsid w:val="008209C0"/>
    <w:rsid w:val="00820A3D"/>
    <w:rsid w:val="00820EEE"/>
    <w:rsid w:val="0082127C"/>
    <w:rsid w:val="00821F1C"/>
    <w:rsid w:val="0082228D"/>
    <w:rsid w:val="00822979"/>
    <w:rsid w:val="00822AAF"/>
    <w:rsid w:val="00822C05"/>
    <w:rsid w:val="008237DF"/>
    <w:rsid w:val="00823D1D"/>
    <w:rsid w:val="00823E97"/>
    <w:rsid w:val="008245E2"/>
    <w:rsid w:val="00824F43"/>
    <w:rsid w:val="00825464"/>
    <w:rsid w:val="00825515"/>
    <w:rsid w:val="00825AE0"/>
    <w:rsid w:val="00825CF8"/>
    <w:rsid w:val="00825DAC"/>
    <w:rsid w:val="0082637D"/>
    <w:rsid w:val="00826B77"/>
    <w:rsid w:val="00826D02"/>
    <w:rsid w:val="008270E3"/>
    <w:rsid w:val="008276E5"/>
    <w:rsid w:val="00827787"/>
    <w:rsid w:val="00827A9A"/>
    <w:rsid w:val="00827E3C"/>
    <w:rsid w:val="00827FAC"/>
    <w:rsid w:val="00830577"/>
    <w:rsid w:val="008307F3"/>
    <w:rsid w:val="00830AA4"/>
    <w:rsid w:val="00830CCF"/>
    <w:rsid w:val="0083109F"/>
    <w:rsid w:val="008320CF"/>
    <w:rsid w:val="008321DF"/>
    <w:rsid w:val="00832B2B"/>
    <w:rsid w:val="00832FC4"/>
    <w:rsid w:val="008331FB"/>
    <w:rsid w:val="008347FB"/>
    <w:rsid w:val="00834A1D"/>
    <w:rsid w:val="00834BE6"/>
    <w:rsid w:val="008353DB"/>
    <w:rsid w:val="00835B80"/>
    <w:rsid w:val="008368C4"/>
    <w:rsid w:val="00836C8B"/>
    <w:rsid w:val="00836DAF"/>
    <w:rsid w:val="008375EA"/>
    <w:rsid w:val="0083774A"/>
    <w:rsid w:val="008402E3"/>
    <w:rsid w:val="008403D3"/>
    <w:rsid w:val="00840663"/>
    <w:rsid w:val="00840985"/>
    <w:rsid w:val="00841BCB"/>
    <w:rsid w:val="00842609"/>
    <w:rsid w:val="00842D54"/>
    <w:rsid w:val="00843045"/>
    <w:rsid w:val="00843234"/>
    <w:rsid w:val="008433A1"/>
    <w:rsid w:val="008433A5"/>
    <w:rsid w:val="008436D1"/>
    <w:rsid w:val="00843758"/>
    <w:rsid w:val="00843FEC"/>
    <w:rsid w:val="0084400A"/>
    <w:rsid w:val="008440E9"/>
    <w:rsid w:val="008441D6"/>
    <w:rsid w:val="00844303"/>
    <w:rsid w:val="00844331"/>
    <w:rsid w:val="00844A04"/>
    <w:rsid w:val="0084515F"/>
    <w:rsid w:val="00845516"/>
    <w:rsid w:val="008463B9"/>
    <w:rsid w:val="0084658F"/>
    <w:rsid w:val="0084666D"/>
    <w:rsid w:val="008469B4"/>
    <w:rsid w:val="00846AAE"/>
    <w:rsid w:val="00846B37"/>
    <w:rsid w:val="00846C36"/>
    <w:rsid w:val="00846C6D"/>
    <w:rsid w:val="00846CC8"/>
    <w:rsid w:val="00846E48"/>
    <w:rsid w:val="008473BD"/>
    <w:rsid w:val="0084780C"/>
    <w:rsid w:val="00847C43"/>
    <w:rsid w:val="00847FD5"/>
    <w:rsid w:val="0085091E"/>
    <w:rsid w:val="00850A3C"/>
    <w:rsid w:val="008511AE"/>
    <w:rsid w:val="00851201"/>
    <w:rsid w:val="0085141D"/>
    <w:rsid w:val="008514C6"/>
    <w:rsid w:val="00851781"/>
    <w:rsid w:val="0085197A"/>
    <w:rsid w:val="00851AF9"/>
    <w:rsid w:val="00851E34"/>
    <w:rsid w:val="008525BD"/>
    <w:rsid w:val="00852909"/>
    <w:rsid w:val="00852B66"/>
    <w:rsid w:val="00852C5A"/>
    <w:rsid w:val="00852E12"/>
    <w:rsid w:val="00852F6A"/>
    <w:rsid w:val="00852FA4"/>
    <w:rsid w:val="00853336"/>
    <w:rsid w:val="0085352E"/>
    <w:rsid w:val="00853A76"/>
    <w:rsid w:val="0085415D"/>
    <w:rsid w:val="008541C8"/>
    <w:rsid w:val="008542F7"/>
    <w:rsid w:val="00854737"/>
    <w:rsid w:val="0085560F"/>
    <w:rsid w:val="0085583D"/>
    <w:rsid w:val="0085597A"/>
    <w:rsid w:val="00855BEC"/>
    <w:rsid w:val="00855FDF"/>
    <w:rsid w:val="0085649E"/>
    <w:rsid w:val="0085724B"/>
    <w:rsid w:val="00857274"/>
    <w:rsid w:val="008605B2"/>
    <w:rsid w:val="00860A9F"/>
    <w:rsid w:val="00861542"/>
    <w:rsid w:val="008619D4"/>
    <w:rsid w:val="00861D11"/>
    <w:rsid w:val="00861EB4"/>
    <w:rsid w:val="008620A4"/>
    <w:rsid w:val="008621CB"/>
    <w:rsid w:val="008625BD"/>
    <w:rsid w:val="00862653"/>
    <w:rsid w:val="008626D6"/>
    <w:rsid w:val="008629CA"/>
    <w:rsid w:val="00862CE6"/>
    <w:rsid w:val="00862DD0"/>
    <w:rsid w:val="008635FA"/>
    <w:rsid w:val="00863AC9"/>
    <w:rsid w:val="0086419B"/>
    <w:rsid w:val="00864406"/>
    <w:rsid w:val="008647B7"/>
    <w:rsid w:val="00864882"/>
    <w:rsid w:val="00864956"/>
    <w:rsid w:val="00864EEC"/>
    <w:rsid w:val="0086515C"/>
    <w:rsid w:val="0086567E"/>
    <w:rsid w:val="008656A9"/>
    <w:rsid w:val="00865A52"/>
    <w:rsid w:val="00865D34"/>
    <w:rsid w:val="0086605B"/>
    <w:rsid w:val="008666C4"/>
    <w:rsid w:val="00866C4A"/>
    <w:rsid w:val="008674E6"/>
    <w:rsid w:val="00867E24"/>
    <w:rsid w:val="00867E55"/>
    <w:rsid w:val="00870235"/>
    <w:rsid w:val="0087089C"/>
    <w:rsid w:val="00870B5C"/>
    <w:rsid w:val="00870BC0"/>
    <w:rsid w:val="00870BCA"/>
    <w:rsid w:val="00871081"/>
    <w:rsid w:val="0087112D"/>
    <w:rsid w:val="00871260"/>
    <w:rsid w:val="0087148C"/>
    <w:rsid w:val="0087189B"/>
    <w:rsid w:val="00871C28"/>
    <w:rsid w:val="00871FC9"/>
    <w:rsid w:val="00871FF6"/>
    <w:rsid w:val="008720C9"/>
    <w:rsid w:val="008728AA"/>
    <w:rsid w:val="00872F62"/>
    <w:rsid w:val="00873978"/>
    <w:rsid w:val="008739B7"/>
    <w:rsid w:val="00873B01"/>
    <w:rsid w:val="00873C05"/>
    <w:rsid w:val="00873C9F"/>
    <w:rsid w:val="00874478"/>
    <w:rsid w:val="008744FF"/>
    <w:rsid w:val="0087475B"/>
    <w:rsid w:val="00874E80"/>
    <w:rsid w:val="00875137"/>
    <w:rsid w:val="0087554E"/>
    <w:rsid w:val="0087597C"/>
    <w:rsid w:val="00875D94"/>
    <w:rsid w:val="00875F3A"/>
    <w:rsid w:val="008761F9"/>
    <w:rsid w:val="008764EA"/>
    <w:rsid w:val="008765C3"/>
    <w:rsid w:val="008769CD"/>
    <w:rsid w:val="00876B10"/>
    <w:rsid w:val="00876C49"/>
    <w:rsid w:val="0087730A"/>
    <w:rsid w:val="008774F3"/>
    <w:rsid w:val="00877501"/>
    <w:rsid w:val="00877AB7"/>
    <w:rsid w:val="00877DF5"/>
    <w:rsid w:val="0088007B"/>
    <w:rsid w:val="008801DD"/>
    <w:rsid w:val="008804EE"/>
    <w:rsid w:val="00880500"/>
    <w:rsid w:val="008808DB"/>
    <w:rsid w:val="00880F4F"/>
    <w:rsid w:val="00881086"/>
    <w:rsid w:val="0088118E"/>
    <w:rsid w:val="0088131C"/>
    <w:rsid w:val="00881734"/>
    <w:rsid w:val="008817B9"/>
    <w:rsid w:val="008817F9"/>
    <w:rsid w:val="00881C25"/>
    <w:rsid w:val="00881FAA"/>
    <w:rsid w:val="008823CC"/>
    <w:rsid w:val="0088259D"/>
    <w:rsid w:val="00883031"/>
    <w:rsid w:val="00883094"/>
    <w:rsid w:val="00883401"/>
    <w:rsid w:val="00883BA2"/>
    <w:rsid w:val="00883C3B"/>
    <w:rsid w:val="00884364"/>
    <w:rsid w:val="008848C2"/>
    <w:rsid w:val="008849FC"/>
    <w:rsid w:val="00884BF0"/>
    <w:rsid w:val="008851EF"/>
    <w:rsid w:val="008852E1"/>
    <w:rsid w:val="00885CCF"/>
    <w:rsid w:val="008862E8"/>
    <w:rsid w:val="0088667A"/>
    <w:rsid w:val="008869F9"/>
    <w:rsid w:val="00886AC0"/>
    <w:rsid w:val="00886BD1"/>
    <w:rsid w:val="0088725D"/>
    <w:rsid w:val="00887472"/>
    <w:rsid w:val="008876C0"/>
    <w:rsid w:val="00887C08"/>
    <w:rsid w:val="00887C8C"/>
    <w:rsid w:val="00890464"/>
    <w:rsid w:val="00890B9F"/>
    <w:rsid w:val="00890EEA"/>
    <w:rsid w:val="0089119E"/>
    <w:rsid w:val="0089144D"/>
    <w:rsid w:val="0089189C"/>
    <w:rsid w:val="00891976"/>
    <w:rsid w:val="00891A57"/>
    <w:rsid w:val="00891A75"/>
    <w:rsid w:val="00892A19"/>
    <w:rsid w:val="00892C27"/>
    <w:rsid w:val="00892D13"/>
    <w:rsid w:val="00893128"/>
    <w:rsid w:val="00893344"/>
    <w:rsid w:val="008935E7"/>
    <w:rsid w:val="00893843"/>
    <w:rsid w:val="00893D2E"/>
    <w:rsid w:val="0089401E"/>
    <w:rsid w:val="008944D4"/>
    <w:rsid w:val="00894512"/>
    <w:rsid w:val="00894785"/>
    <w:rsid w:val="00894B16"/>
    <w:rsid w:val="00894BA1"/>
    <w:rsid w:val="00894CEE"/>
    <w:rsid w:val="00894DDA"/>
    <w:rsid w:val="00894F2C"/>
    <w:rsid w:val="008953A6"/>
    <w:rsid w:val="00895617"/>
    <w:rsid w:val="00895948"/>
    <w:rsid w:val="00895BD7"/>
    <w:rsid w:val="00895CA6"/>
    <w:rsid w:val="00895E24"/>
    <w:rsid w:val="008962C3"/>
    <w:rsid w:val="0089649C"/>
    <w:rsid w:val="00896619"/>
    <w:rsid w:val="00896B12"/>
    <w:rsid w:val="00896E98"/>
    <w:rsid w:val="00896F05"/>
    <w:rsid w:val="00897007"/>
    <w:rsid w:val="00897177"/>
    <w:rsid w:val="008976BB"/>
    <w:rsid w:val="00897D1F"/>
    <w:rsid w:val="00897D9A"/>
    <w:rsid w:val="00897DBF"/>
    <w:rsid w:val="008A065D"/>
    <w:rsid w:val="008A0896"/>
    <w:rsid w:val="008A10BE"/>
    <w:rsid w:val="008A1131"/>
    <w:rsid w:val="008A127D"/>
    <w:rsid w:val="008A1854"/>
    <w:rsid w:val="008A1880"/>
    <w:rsid w:val="008A25DA"/>
    <w:rsid w:val="008A2893"/>
    <w:rsid w:val="008A2CBD"/>
    <w:rsid w:val="008A32BC"/>
    <w:rsid w:val="008A36D0"/>
    <w:rsid w:val="008A3EFB"/>
    <w:rsid w:val="008A4074"/>
    <w:rsid w:val="008A477A"/>
    <w:rsid w:val="008A54B1"/>
    <w:rsid w:val="008A5957"/>
    <w:rsid w:val="008A616B"/>
    <w:rsid w:val="008A61C7"/>
    <w:rsid w:val="008A64F9"/>
    <w:rsid w:val="008A6851"/>
    <w:rsid w:val="008A7696"/>
    <w:rsid w:val="008A7E34"/>
    <w:rsid w:val="008A7E3A"/>
    <w:rsid w:val="008B0558"/>
    <w:rsid w:val="008B0896"/>
    <w:rsid w:val="008B08B3"/>
    <w:rsid w:val="008B0AEB"/>
    <w:rsid w:val="008B14BB"/>
    <w:rsid w:val="008B155E"/>
    <w:rsid w:val="008B179D"/>
    <w:rsid w:val="008B1850"/>
    <w:rsid w:val="008B1C03"/>
    <w:rsid w:val="008B1C82"/>
    <w:rsid w:val="008B1E3B"/>
    <w:rsid w:val="008B233C"/>
    <w:rsid w:val="008B2539"/>
    <w:rsid w:val="008B262C"/>
    <w:rsid w:val="008B291D"/>
    <w:rsid w:val="008B2935"/>
    <w:rsid w:val="008B2B4D"/>
    <w:rsid w:val="008B2B54"/>
    <w:rsid w:val="008B2E16"/>
    <w:rsid w:val="008B3360"/>
    <w:rsid w:val="008B3C1B"/>
    <w:rsid w:val="008B4845"/>
    <w:rsid w:val="008B5140"/>
    <w:rsid w:val="008B525B"/>
    <w:rsid w:val="008B535D"/>
    <w:rsid w:val="008B55C6"/>
    <w:rsid w:val="008B5A7F"/>
    <w:rsid w:val="008B5ED3"/>
    <w:rsid w:val="008B5FE3"/>
    <w:rsid w:val="008B63DD"/>
    <w:rsid w:val="008B6411"/>
    <w:rsid w:val="008B6B4D"/>
    <w:rsid w:val="008B6DBF"/>
    <w:rsid w:val="008B7584"/>
    <w:rsid w:val="008B799E"/>
    <w:rsid w:val="008B7AEE"/>
    <w:rsid w:val="008B7F00"/>
    <w:rsid w:val="008B7FE7"/>
    <w:rsid w:val="008C0164"/>
    <w:rsid w:val="008C0426"/>
    <w:rsid w:val="008C0595"/>
    <w:rsid w:val="008C0619"/>
    <w:rsid w:val="008C08A5"/>
    <w:rsid w:val="008C0D25"/>
    <w:rsid w:val="008C1303"/>
    <w:rsid w:val="008C20C3"/>
    <w:rsid w:val="008C25DE"/>
    <w:rsid w:val="008C2C5A"/>
    <w:rsid w:val="008C2F7A"/>
    <w:rsid w:val="008C3469"/>
    <w:rsid w:val="008C3CE2"/>
    <w:rsid w:val="008C3D38"/>
    <w:rsid w:val="008C49BB"/>
    <w:rsid w:val="008C49CB"/>
    <w:rsid w:val="008C4FB0"/>
    <w:rsid w:val="008C51D6"/>
    <w:rsid w:val="008C5BB4"/>
    <w:rsid w:val="008C5C8B"/>
    <w:rsid w:val="008C6083"/>
    <w:rsid w:val="008C6581"/>
    <w:rsid w:val="008C6669"/>
    <w:rsid w:val="008C6F46"/>
    <w:rsid w:val="008C6F86"/>
    <w:rsid w:val="008C7B81"/>
    <w:rsid w:val="008C7F63"/>
    <w:rsid w:val="008D0230"/>
    <w:rsid w:val="008D065B"/>
    <w:rsid w:val="008D09AB"/>
    <w:rsid w:val="008D09EB"/>
    <w:rsid w:val="008D13B4"/>
    <w:rsid w:val="008D13EE"/>
    <w:rsid w:val="008D147A"/>
    <w:rsid w:val="008D158F"/>
    <w:rsid w:val="008D1654"/>
    <w:rsid w:val="008D16C7"/>
    <w:rsid w:val="008D259D"/>
    <w:rsid w:val="008D3AC8"/>
    <w:rsid w:val="008D3B40"/>
    <w:rsid w:val="008D4002"/>
    <w:rsid w:val="008D40AD"/>
    <w:rsid w:val="008D46A9"/>
    <w:rsid w:val="008D4CE1"/>
    <w:rsid w:val="008D52A7"/>
    <w:rsid w:val="008D5C00"/>
    <w:rsid w:val="008D5C8A"/>
    <w:rsid w:val="008D6B86"/>
    <w:rsid w:val="008D73BD"/>
    <w:rsid w:val="008D7A7A"/>
    <w:rsid w:val="008E04CB"/>
    <w:rsid w:val="008E0C72"/>
    <w:rsid w:val="008E0D80"/>
    <w:rsid w:val="008E118A"/>
    <w:rsid w:val="008E147A"/>
    <w:rsid w:val="008E16A0"/>
    <w:rsid w:val="008E1A9F"/>
    <w:rsid w:val="008E1D21"/>
    <w:rsid w:val="008E1E7F"/>
    <w:rsid w:val="008E21BD"/>
    <w:rsid w:val="008E2208"/>
    <w:rsid w:val="008E23DF"/>
    <w:rsid w:val="008E253F"/>
    <w:rsid w:val="008E26AA"/>
    <w:rsid w:val="008E293F"/>
    <w:rsid w:val="008E2BCC"/>
    <w:rsid w:val="008E2CB0"/>
    <w:rsid w:val="008E2D91"/>
    <w:rsid w:val="008E2DC9"/>
    <w:rsid w:val="008E2F2B"/>
    <w:rsid w:val="008E3134"/>
    <w:rsid w:val="008E31C3"/>
    <w:rsid w:val="008E3721"/>
    <w:rsid w:val="008E3954"/>
    <w:rsid w:val="008E3A8A"/>
    <w:rsid w:val="008E485F"/>
    <w:rsid w:val="008E4B86"/>
    <w:rsid w:val="008E4BC8"/>
    <w:rsid w:val="008E5590"/>
    <w:rsid w:val="008E57FB"/>
    <w:rsid w:val="008E6946"/>
    <w:rsid w:val="008E6E0C"/>
    <w:rsid w:val="008E78D0"/>
    <w:rsid w:val="008E7E9E"/>
    <w:rsid w:val="008F02F6"/>
    <w:rsid w:val="008F0751"/>
    <w:rsid w:val="008F0A39"/>
    <w:rsid w:val="008F0AA3"/>
    <w:rsid w:val="008F1082"/>
    <w:rsid w:val="008F13A4"/>
    <w:rsid w:val="008F1559"/>
    <w:rsid w:val="008F187B"/>
    <w:rsid w:val="008F1B8F"/>
    <w:rsid w:val="008F2096"/>
    <w:rsid w:val="008F21EC"/>
    <w:rsid w:val="008F2872"/>
    <w:rsid w:val="008F3460"/>
    <w:rsid w:val="008F3EB8"/>
    <w:rsid w:val="008F3ECB"/>
    <w:rsid w:val="008F3FAE"/>
    <w:rsid w:val="008F52A2"/>
    <w:rsid w:val="008F611E"/>
    <w:rsid w:val="008F64DD"/>
    <w:rsid w:val="008F6579"/>
    <w:rsid w:val="008F6769"/>
    <w:rsid w:val="008F69B3"/>
    <w:rsid w:val="008F69CE"/>
    <w:rsid w:val="008F6BA8"/>
    <w:rsid w:val="008F6F52"/>
    <w:rsid w:val="008F72C7"/>
    <w:rsid w:val="008F7C0C"/>
    <w:rsid w:val="008F7FAA"/>
    <w:rsid w:val="00900010"/>
    <w:rsid w:val="00900665"/>
    <w:rsid w:val="00901153"/>
    <w:rsid w:val="009011A7"/>
    <w:rsid w:val="00901289"/>
    <w:rsid w:val="009019FF"/>
    <w:rsid w:val="00901B34"/>
    <w:rsid w:val="00901F96"/>
    <w:rsid w:val="009024A6"/>
    <w:rsid w:val="0090256C"/>
    <w:rsid w:val="00902A33"/>
    <w:rsid w:val="00902AF2"/>
    <w:rsid w:val="00902B20"/>
    <w:rsid w:val="00902DC4"/>
    <w:rsid w:val="00903383"/>
    <w:rsid w:val="009037A6"/>
    <w:rsid w:val="00903D38"/>
    <w:rsid w:val="00904307"/>
    <w:rsid w:val="009043CC"/>
    <w:rsid w:val="0090451B"/>
    <w:rsid w:val="009045C8"/>
    <w:rsid w:val="00904628"/>
    <w:rsid w:val="00904821"/>
    <w:rsid w:val="00904D02"/>
    <w:rsid w:val="009052B1"/>
    <w:rsid w:val="009056F6"/>
    <w:rsid w:val="009058C9"/>
    <w:rsid w:val="00905E9A"/>
    <w:rsid w:val="009060D1"/>
    <w:rsid w:val="00906782"/>
    <w:rsid w:val="0090690C"/>
    <w:rsid w:val="00906B98"/>
    <w:rsid w:val="00906DE6"/>
    <w:rsid w:val="00906ECA"/>
    <w:rsid w:val="00906FC0"/>
    <w:rsid w:val="009071A4"/>
    <w:rsid w:val="00907221"/>
    <w:rsid w:val="00907323"/>
    <w:rsid w:val="00907499"/>
    <w:rsid w:val="00907AED"/>
    <w:rsid w:val="00907B40"/>
    <w:rsid w:val="00907C18"/>
    <w:rsid w:val="009104DE"/>
    <w:rsid w:val="00910539"/>
    <w:rsid w:val="0091068A"/>
    <w:rsid w:val="0091076C"/>
    <w:rsid w:val="00910AEB"/>
    <w:rsid w:val="00911915"/>
    <w:rsid w:val="00911969"/>
    <w:rsid w:val="0091203A"/>
    <w:rsid w:val="00912441"/>
    <w:rsid w:val="00912BF8"/>
    <w:rsid w:val="00912F35"/>
    <w:rsid w:val="00912F8F"/>
    <w:rsid w:val="009135C4"/>
    <w:rsid w:val="00913874"/>
    <w:rsid w:val="009138D4"/>
    <w:rsid w:val="00913F59"/>
    <w:rsid w:val="00914637"/>
    <w:rsid w:val="00914F73"/>
    <w:rsid w:val="009151B0"/>
    <w:rsid w:val="0091538C"/>
    <w:rsid w:val="00915B1F"/>
    <w:rsid w:val="00915DF1"/>
    <w:rsid w:val="00915E92"/>
    <w:rsid w:val="00916348"/>
    <w:rsid w:val="00916422"/>
    <w:rsid w:val="009164F1"/>
    <w:rsid w:val="0091669F"/>
    <w:rsid w:val="0091679C"/>
    <w:rsid w:val="00916A27"/>
    <w:rsid w:val="00916FC1"/>
    <w:rsid w:val="0091701F"/>
    <w:rsid w:val="009170CD"/>
    <w:rsid w:val="009171E1"/>
    <w:rsid w:val="00917C27"/>
    <w:rsid w:val="0092019D"/>
    <w:rsid w:val="0092056B"/>
    <w:rsid w:val="009214E9"/>
    <w:rsid w:val="0092163F"/>
    <w:rsid w:val="009216F5"/>
    <w:rsid w:val="009219DF"/>
    <w:rsid w:val="00921B5E"/>
    <w:rsid w:val="00923152"/>
    <w:rsid w:val="00923A33"/>
    <w:rsid w:val="00924286"/>
    <w:rsid w:val="009242D7"/>
    <w:rsid w:val="00924571"/>
    <w:rsid w:val="009245A9"/>
    <w:rsid w:val="009246EA"/>
    <w:rsid w:val="009248CD"/>
    <w:rsid w:val="00925065"/>
    <w:rsid w:val="0092545E"/>
    <w:rsid w:val="009256B5"/>
    <w:rsid w:val="009256EE"/>
    <w:rsid w:val="00925AD3"/>
    <w:rsid w:val="00925BEC"/>
    <w:rsid w:val="00925E03"/>
    <w:rsid w:val="00926124"/>
    <w:rsid w:val="0092619E"/>
    <w:rsid w:val="009262AC"/>
    <w:rsid w:val="0092644C"/>
    <w:rsid w:val="00926A42"/>
    <w:rsid w:val="00926FE2"/>
    <w:rsid w:val="00927080"/>
    <w:rsid w:val="0092739C"/>
    <w:rsid w:val="0092743A"/>
    <w:rsid w:val="009277A0"/>
    <w:rsid w:val="00927AAC"/>
    <w:rsid w:val="00930352"/>
    <w:rsid w:val="00930389"/>
    <w:rsid w:val="009303EF"/>
    <w:rsid w:val="00930416"/>
    <w:rsid w:val="009305B6"/>
    <w:rsid w:val="00930AE8"/>
    <w:rsid w:val="00930B01"/>
    <w:rsid w:val="00930F7C"/>
    <w:rsid w:val="009312AE"/>
    <w:rsid w:val="0093169E"/>
    <w:rsid w:val="00932015"/>
    <w:rsid w:val="009323BE"/>
    <w:rsid w:val="009326CF"/>
    <w:rsid w:val="00932AE3"/>
    <w:rsid w:val="00932F35"/>
    <w:rsid w:val="00933024"/>
    <w:rsid w:val="00933501"/>
    <w:rsid w:val="009337BB"/>
    <w:rsid w:val="0093457D"/>
    <w:rsid w:val="00934CB9"/>
    <w:rsid w:val="009351F8"/>
    <w:rsid w:val="00935221"/>
    <w:rsid w:val="0093551E"/>
    <w:rsid w:val="009358F6"/>
    <w:rsid w:val="00935FE4"/>
    <w:rsid w:val="009365D8"/>
    <w:rsid w:val="00936610"/>
    <w:rsid w:val="00936B95"/>
    <w:rsid w:val="0093706F"/>
    <w:rsid w:val="00937572"/>
    <w:rsid w:val="009375D0"/>
    <w:rsid w:val="00937845"/>
    <w:rsid w:val="009400A1"/>
    <w:rsid w:val="009408B2"/>
    <w:rsid w:val="009408B9"/>
    <w:rsid w:val="00940C9F"/>
    <w:rsid w:val="00941094"/>
    <w:rsid w:val="009414E0"/>
    <w:rsid w:val="00941A35"/>
    <w:rsid w:val="009425D4"/>
    <w:rsid w:val="00943038"/>
    <w:rsid w:val="00943A51"/>
    <w:rsid w:val="00943B81"/>
    <w:rsid w:val="00943BF8"/>
    <w:rsid w:val="0094457C"/>
    <w:rsid w:val="00944951"/>
    <w:rsid w:val="00944D13"/>
    <w:rsid w:val="00944DA7"/>
    <w:rsid w:val="00944FC7"/>
    <w:rsid w:val="00945368"/>
    <w:rsid w:val="0094574B"/>
    <w:rsid w:val="009459E7"/>
    <w:rsid w:val="00945F78"/>
    <w:rsid w:val="00945FCC"/>
    <w:rsid w:val="0094655E"/>
    <w:rsid w:val="00946681"/>
    <w:rsid w:val="0094684D"/>
    <w:rsid w:val="00946AA9"/>
    <w:rsid w:val="00946EB8"/>
    <w:rsid w:val="00947083"/>
    <w:rsid w:val="00947156"/>
    <w:rsid w:val="0094770D"/>
    <w:rsid w:val="00947C58"/>
    <w:rsid w:val="00947CED"/>
    <w:rsid w:val="00947FED"/>
    <w:rsid w:val="00950171"/>
    <w:rsid w:val="0095029E"/>
    <w:rsid w:val="009507DE"/>
    <w:rsid w:val="00950CD1"/>
    <w:rsid w:val="00951043"/>
    <w:rsid w:val="0095162B"/>
    <w:rsid w:val="00951FA0"/>
    <w:rsid w:val="009520A7"/>
    <w:rsid w:val="0095228A"/>
    <w:rsid w:val="009522FE"/>
    <w:rsid w:val="00952394"/>
    <w:rsid w:val="0095250A"/>
    <w:rsid w:val="00952998"/>
    <w:rsid w:val="00952BDF"/>
    <w:rsid w:val="0095317D"/>
    <w:rsid w:val="00953375"/>
    <w:rsid w:val="00953643"/>
    <w:rsid w:val="00953EB7"/>
    <w:rsid w:val="009547DD"/>
    <w:rsid w:val="0095497B"/>
    <w:rsid w:val="00955160"/>
    <w:rsid w:val="00955331"/>
    <w:rsid w:val="0095540A"/>
    <w:rsid w:val="0095556E"/>
    <w:rsid w:val="009557A3"/>
    <w:rsid w:val="0095595F"/>
    <w:rsid w:val="00955995"/>
    <w:rsid w:val="00955AE9"/>
    <w:rsid w:val="00955C8E"/>
    <w:rsid w:val="00956473"/>
    <w:rsid w:val="00956563"/>
    <w:rsid w:val="009565F0"/>
    <w:rsid w:val="00956875"/>
    <w:rsid w:val="00956BB7"/>
    <w:rsid w:val="00956D2C"/>
    <w:rsid w:val="00956D5F"/>
    <w:rsid w:val="009571A8"/>
    <w:rsid w:val="00957293"/>
    <w:rsid w:val="00957B78"/>
    <w:rsid w:val="00960A36"/>
    <w:rsid w:val="00960D16"/>
    <w:rsid w:val="00960F56"/>
    <w:rsid w:val="0096125D"/>
    <w:rsid w:val="0096156E"/>
    <w:rsid w:val="00961745"/>
    <w:rsid w:val="00961A16"/>
    <w:rsid w:val="00961D29"/>
    <w:rsid w:val="00962953"/>
    <w:rsid w:val="00962B2F"/>
    <w:rsid w:val="00962F0D"/>
    <w:rsid w:val="0096324E"/>
    <w:rsid w:val="009637EB"/>
    <w:rsid w:val="00963A9D"/>
    <w:rsid w:val="00963FAC"/>
    <w:rsid w:val="009647A0"/>
    <w:rsid w:val="0096511C"/>
    <w:rsid w:val="00965342"/>
    <w:rsid w:val="0096543F"/>
    <w:rsid w:val="00965768"/>
    <w:rsid w:val="00965C57"/>
    <w:rsid w:val="00965E68"/>
    <w:rsid w:val="0096635D"/>
    <w:rsid w:val="009664A2"/>
    <w:rsid w:val="00966E13"/>
    <w:rsid w:val="009670FE"/>
    <w:rsid w:val="009671C9"/>
    <w:rsid w:val="00967396"/>
    <w:rsid w:val="00967436"/>
    <w:rsid w:val="009678BD"/>
    <w:rsid w:val="00967BA2"/>
    <w:rsid w:val="00967BD5"/>
    <w:rsid w:val="009703FE"/>
    <w:rsid w:val="009704D2"/>
    <w:rsid w:val="0097070B"/>
    <w:rsid w:val="0097083F"/>
    <w:rsid w:val="00970992"/>
    <w:rsid w:val="00970C5F"/>
    <w:rsid w:val="00971114"/>
    <w:rsid w:val="009724AC"/>
    <w:rsid w:val="009730B2"/>
    <w:rsid w:val="0097342B"/>
    <w:rsid w:val="00973455"/>
    <w:rsid w:val="009734C6"/>
    <w:rsid w:val="00973B37"/>
    <w:rsid w:val="00973E8C"/>
    <w:rsid w:val="0097424F"/>
    <w:rsid w:val="009746F1"/>
    <w:rsid w:val="0097477B"/>
    <w:rsid w:val="00975164"/>
    <w:rsid w:val="00975AC3"/>
    <w:rsid w:val="00975BFD"/>
    <w:rsid w:val="00975C13"/>
    <w:rsid w:val="009762C8"/>
    <w:rsid w:val="009763C4"/>
    <w:rsid w:val="00976EBB"/>
    <w:rsid w:val="0097712B"/>
    <w:rsid w:val="0097752B"/>
    <w:rsid w:val="00977612"/>
    <w:rsid w:val="00977A7C"/>
    <w:rsid w:val="00980A24"/>
    <w:rsid w:val="00980A2F"/>
    <w:rsid w:val="00980AF7"/>
    <w:rsid w:val="00980D19"/>
    <w:rsid w:val="009813A2"/>
    <w:rsid w:val="00982625"/>
    <w:rsid w:val="009829E8"/>
    <w:rsid w:val="0098317A"/>
    <w:rsid w:val="0098359C"/>
    <w:rsid w:val="00983C84"/>
    <w:rsid w:val="0098428F"/>
    <w:rsid w:val="009848B8"/>
    <w:rsid w:val="00984982"/>
    <w:rsid w:val="0098567C"/>
    <w:rsid w:val="00985C14"/>
    <w:rsid w:val="009860D8"/>
    <w:rsid w:val="00986132"/>
    <w:rsid w:val="009861E2"/>
    <w:rsid w:val="009867CC"/>
    <w:rsid w:val="009869A9"/>
    <w:rsid w:val="00986BC5"/>
    <w:rsid w:val="00986BF7"/>
    <w:rsid w:val="009871C2"/>
    <w:rsid w:val="009871CA"/>
    <w:rsid w:val="009871DE"/>
    <w:rsid w:val="009872FC"/>
    <w:rsid w:val="00987382"/>
    <w:rsid w:val="009876DA"/>
    <w:rsid w:val="0098799D"/>
    <w:rsid w:val="00987C88"/>
    <w:rsid w:val="009900CE"/>
    <w:rsid w:val="00990476"/>
    <w:rsid w:val="009908EC"/>
    <w:rsid w:val="00990C13"/>
    <w:rsid w:val="00990C3E"/>
    <w:rsid w:val="00990C5E"/>
    <w:rsid w:val="00990C8F"/>
    <w:rsid w:val="00990E0D"/>
    <w:rsid w:val="00990FB2"/>
    <w:rsid w:val="009916FA"/>
    <w:rsid w:val="00991B5D"/>
    <w:rsid w:val="00991C09"/>
    <w:rsid w:val="00991DF4"/>
    <w:rsid w:val="00991E4A"/>
    <w:rsid w:val="00992306"/>
    <w:rsid w:val="0099297D"/>
    <w:rsid w:val="00993DC5"/>
    <w:rsid w:val="00994494"/>
    <w:rsid w:val="0099462E"/>
    <w:rsid w:val="009953FD"/>
    <w:rsid w:val="00995A2C"/>
    <w:rsid w:val="009965E1"/>
    <w:rsid w:val="00996A3F"/>
    <w:rsid w:val="00996EA8"/>
    <w:rsid w:val="00997425"/>
    <w:rsid w:val="00997B05"/>
    <w:rsid w:val="00997D02"/>
    <w:rsid w:val="00997E04"/>
    <w:rsid w:val="009A0277"/>
    <w:rsid w:val="009A0294"/>
    <w:rsid w:val="009A0355"/>
    <w:rsid w:val="009A0758"/>
    <w:rsid w:val="009A07AB"/>
    <w:rsid w:val="009A13D5"/>
    <w:rsid w:val="009A16D3"/>
    <w:rsid w:val="009A21D8"/>
    <w:rsid w:val="009A254E"/>
    <w:rsid w:val="009A2889"/>
    <w:rsid w:val="009A29CD"/>
    <w:rsid w:val="009A2E7D"/>
    <w:rsid w:val="009A2EA1"/>
    <w:rsid w:val="009A307F"/>
    <w:rsid w:val="009A3522"/>
    <w:rsid w:val="009A39EC"/>
    <w:rsid w:val="009A3B05"/>
    <w:rsid w:val="009A3B3F"/>
    <w:rsid w:val="009A4210"/>
    <w:rsid w:val="009A4465"/>
    <w:rsid w:val="009A44AC"/>
    <w:rsid w:val="009A4548"/>
    <w:rsid w:val="009A48FF"/>
    <w:rsid w:val="009A49F4"/>
    <w:rsid w:val="009A4E31"/>
    <w:rsid w:val="009A4F7A"/>
    <w:rsid w:val="009A5719"/>
    <w:rsid w:val="009A5806"/>
    <w:rsid w:val="009A5FBD"/>
    <w:rsid w:val="009A688F"/>
    <w:rsid w:val="009A6FCA"/>
    <w:rsid w:val="009A6FCB"/>
    <w:rsid w:val="009A7199"/>
    <w:rsid w:val="009A7369"/>
    <w:rsid w:val="009A7438"/>
    <w:rsid w:val="009A767C"/>
    <w:rsid w:val="009A786D"/>
    <w:rsid w:val="009A7A7F"/>
    <w:rsid w:val="009A7E56"/>
    <w:rsid w:val="009B018E"/>
    <w:rsid w:val="009B064C"/>
    <w:rsid w:val="009B0AC9"/>
    <w:rsid w:val="009B1014"/>
    <w:rsid w:val="009B102F"/>
    <w:rsid w:val="009B14DB"/>
    <w:rsid w:val="009B2145"/>
    <w:rsid w:val="009B248F"/>
    <w:rsid w:val="009B296C"/>
    <w:rsid w:val="009B2FD9"/>
    <w:rsid w:val="009B3231"/>
    <w:rsid w:val="009B3332"/>
    <w:rsid w:val="009B389F"/>
    <w:rsid w:val="009B3A98"/>
    <w:rsid w:val="009B3B1A"/>
    <w:rsid w:val="009B3D40"/>
    <w:rsid w:val="009B3E2C"/>
    <w:rsid w:val="009B4054"/>
    <w:rsid w:val="009B431F"/>
    <w:rsid w:val="009B436D"/>
    <w:rsid w:val="009B49FE"/>
    <w:rsid w:val="009B4A78"/>
    <w:rsid w:val="009B51A5"/>
    <w:rsid w:val="009B5775"/>
    <w:rsid w:val="009B5B94"/>
    <w:rsid w:val="009B6496"/>
    <w:rsid w:val="009B69F5"/>
    <w:rsid w:val="009B6A3C"/>
    <w:rsid w:val="009B73CB"/>
    <w:rsid w:val="009B75C7"/>
    <w:rsid w:val="009B771F"/>
    <w:rsid w:val="009B7949"/>
    <w:rsid w:val="009B797D"/>
    <w:rsid w:val="009B79C4"/>
    <w:rsid w:val="009B7E50"/>
    <w:rsid w:val="009C04D3"/>
    <w:rsid w:val="009C07D5"/>
    <w:rsid w:val="009C0AE9"/>
    <w:rsid w:val="009C0B0D"/>
    <w:rsid w:val="009C0E48"/>
    <w:rsid w:val="009C0E94"/>
    <w:rsid w:val="009C16C1"/>
    <w:rsid w:val="009C1785"/>
    <w:rsid w:val="009C1AA9"/>
    <w:rsid w:val="009C1C8B"/>
    <w:rsid w:val="009C2234"/>
    <w:rsid w:val="009C22CB"/>
    <w:rsid w:val="009C22F0"/>
    <w:rsid w:val="009C2335"/>
    <w:rsid w:val="009C2802"/>
    <w:rsid w:val="009C2D5A"/>
    <w:rsid w:val="009C2F56"/>
    <w:rsid w:val="009C3078"/>
    <w:rsid w:val="009C3399"/>
    <w:rsid w:val="009C35B0"/>
    <w:rsid w:val="009C371E"/>
    <w:rsid w:val="009C38D5"/>
    <w:rsid w:val="009C3E62"/>
    <w:rsid w:val="009C40C0"/>
    <w:rsid w:val="009C4EE8"/>
    <w:rsid w:val="009C4F65"/>
    <w:rsid w:val="009C4F8E"/>
    <w:rsid w:val="009C55B6"/>
    <w:rsid w:val="009C5685"/>
    <w:rsid w:val="009C5EEB"/>
    <w:rsid w:val="009C6079"/>
    <w:rsid w:val="009C62CA"/>
    <w:rsid w:val="009C64A9"/>
    <w:rsid w:val="009C6517"/>
    <w:rsid w:val="009C662B"/>
    <w:rsid w:val="009C6CDB"/>
    <w:rsid w:val="009C7493"/>
    <w:rsid w:val="009C7614"/>
    <w:rsid w:val="009D0050"/>
    <w:rsid w:val="009D0247"/>
    <w:rsid w:val="009D0500"/>
    <w:rsid w:val="009D07EE"/>
    <w:rsid w:val="009D086D"/>
    <w:rsid w:val="009D0EF0"/>
    <w:rsid w:val="009D12C1"/>
    <w:rsid w:val="009D14CA"/>
    <w:rsid w:val="009D200F"/>
    <w:rsid w:val="009D2013"/>
    <w:rsid w:val="009D20DE"/>
    <w:rsid w:val="009D226F"/>
    <w:rsid w:val="009D2427"/>
    <w:rsid w:val="009D2759"/>
    <w:rsid w:val="009D2B70"/>
    <w:rsid w:val="009D2F4A"/>
    <w:rsid w:val="009D30BC"/>
    <w:rsid w:val="009D316F"/>
    <w:rsid w:val="009D338E"/>
    <w:rsid w:val="009D3600"/>
    <w:rsid w:val="009D39F3"/>
    <w:rsid w:val="009D3A87"/>
    <w:rsid w:val="009D41E5"/>
    <w:rsid w:val="009D4C7D"/>
    <w:rsid w:val="009D4C9E"/>
    <w:rsid w:val="009D4F77"/>
    <w:rsid w:val="009D50BB"/>
    <w:rsid w:val="009D51AC"/>
    <w:rsid w:val="009D6137"/>
    <w:rsid w:val="009D6B68"/>
    <w:rsid w:val="009D6C76"/>
    <w:rsid w:val="009D727D"/>
    <w:rsid w:val="009D7A90"/>
    <w:rsid w:val="009E02CC"/>
    <w:rsid w:val="009E02DC"/>
    <w:rsid w:val="009E0368"/>
    <w:rsid w:val="009E0E68"/>
    <w:rsid w:val="009E1307"/>
    <w:rsid w:val="009E15E8"/>
    <w:rsid w:val="009E1616"/>
    <w:rsid w:val="009E1B33"/>
    <w:rsid w:val="009E1C17"/>
    <w:rsid w:val="009E1F56"/>
    <w:rsid w:val="009E22C0"/>
    <w:rsid w:val="009E2525"/>
    <w:rsid w:val="009E2528"/>
    <w:rsid w:val="009E2F6C"/>
    <w:rsid w:val="009E3589"/>
    <w:rsid w:val="009E3A5A"/>
    <w:rsid w:val="009E3BD7"/>
    <w:rsid w:val="009E3C3B"/>
    <w:rsid w:val="009E3FF5"/>
    <w:rsid w:val="009E48A1"/>
    <w:rsid w:val="009E48AB"/>
    <w:rsid w:val="009E4C1A"/>
    <w:rsid w:val="009E4CA0"/>
    <w:rsid w:val="009E5176"/>
    <w:rsid w:val="009E58F8"/>
    <w:rsid w:val="009E5900"/>
    <w:rsid w:val="009E60BD"/>
    <w:rsid w:val="009E6629"/>
    <w:rsid w:val="009E6886"/>
    <w:rsid w:val="009E68F5"/>
    <w:rsid w:val="009E69F6"/>
    <w:rsid w:val="009E7476"/>
    <w:rsid w:val="009E747B"/>
    <w:rsid w:val="009F049A"/>
    <w:rsid w:val="009F0849"/>
    <w:rsid w:val="009F0A0B"/>
    <w:rsid w:val="009F1E8E"/>
    <w:rsid w:val="009F20DC"/>
    <w:rsid w:val="009F27D7"/>
    <w:rsid w:val="009F27D9"/>
    <w:rsid w:val="009F29C0"/>
    <w:rsid w:val="009F2C62"/>
    <w:rsid w:val="009F2D94"/>
    <w:rsid w:val="009F2E05"/>
    <w:rsid w:val="009F2F6A"/>
    <w:rsid w:val="009F3258"/>
    <w:rsid w:val="009F3856"/>
    <w:rsid w:val="009F3E16"/>
    <w:rsid w:val="009F4567"/>
    <w:rsid w:val="009F4B21"/>
    <w:rsid w:val="009F5711"/>
    <w:rsid w:val="009F5770"/>
    <w:rsid w:val="009F5962"/>
    <w:rsid w:val="009F5DC9"/>
    <w:rsid w:val="009F642C"/>
    <w:rsid w:val="009F6613"/>
    <w:rsid w:val="009F66CE"/>
    <w:rsid w:val="009F6C59"/>
    <w:rsid w:val="009F6D06"/>
    <w:rsid w:val="009F6EF6"/>
    <w:rsid w:val="009F74CB"/>
    <w:rsid w:val="009F7737"/>
    <w:rsid w:val="009F7CD1"/>
    <w:rsid w:val="009F7EB7"/>
    <w:rsid w:val="00A00073"/>
    <w:rsid w:val="00A0026A"/>
    <w:rsid w:val="00A005BC"/>
    <w:rsid w:val="00A00884"/>
    <w:rsid w:val="00A00916"/>
    <w:rsid w:val="00A00A0F"/>
    <w:rsid w:val="00A00A1E"/>
    <w:rsid w:val="00A015EA"/>
    <w:rsid w:val="00A017D5"/>
    <w:rsid w:val="00A018D7"/>
    <w:rsid w:val="00A01928"/>
    <w:rsid w:val="00A019E6"/>
    <w:rsid w:val="00A01B22"/>
    <w:rsid w:val="00A01C58"/>
    <w:rsid w:val="00A02767"/>
    <w:rsid w:val="00A02A45"/>
    <w:rsid w:val="00A02F19"/>
    <w:rsid w:val="00A031CA"/>
    <w:rsid w:val="00A0374E"/>
    <w:rsid w:val="00A03A27"/>
    <w:rsid w:val="00A03EBF"/>
    <w:rsid w:val="00A0412B"/>
    <w:rsid w:val="00A0424E"/>
    <w:rsid w:val="00A04441"/>
    <w:rsid w:val="00A044CD"/>
    <w:rsid w:val="00A056CE"/>
    <w:rsid w:val="00A05DC9"/>
    <w:rsid w:val="00A06356"/>
    <w:rsid w:val="00A066EA"/>
    <w:rsid w:val="00A067E9"/>
    <w:rsid w:val="00A068C9"/>
    <w:rsid w:val="00A069F0"/>
    <w:rsid w:val="00A06D93"/>
    <w:rsid w:val="00A06EA6"/>
    <w:rsid w:val="00A07039"/>
    <w:rsid w:val="00A07107"/>
    <w:rsid w:val="00A0792D"/>
    <w:rsid w:val="00A079E2"/>
    <w:rsid w:val="00A107B2"/>
    <w:rsid w:val="00A10966"/>
    <w:rsid w:val="00A10D3B"/>
    <w:rsid w:val="00A111D3"/>
    <w:rsid w:val="00A11231"/>
    <w:rsid w:val="00A11810"/>
    <w:rsid w:val="00A1185B"/>
    <w:rsid w:val="00A11975"/>
    <w:rsid w:val="00A11BD6"/>
    <w:rsid w:val="00A11C35"/>
    <w:rsid w:val="00A121D1"/>
    <w:rsid w:val="00A12820"/>
    <w:rsid w:val="00A1356C"/>
    <w:rsid w:val="00A139FC"/>
    <w:rsid w:val="00A13B23"/>
    <w:rsid w:val="00A13D3B"/>
    <w:rsid w:val="00A14064"/>
    <w:rsid w:val="00A1447A"/>
    <w:rsid w:val="00A14A5B"/>
    <w:rsid w:val="00A151FB"/>
    <w:rsid w:val="00A159D7"/>
    <w:rsid w:val="00A15A1C"/>
    <w:rsid w:val="00A161D1"/>
    <w:rsid w:val="00A16229"/>
    <w:rsid w:val="00A162A1"/>
    <w:rsid w:val="00A164E6"/>
    <w:rsid w:val="00A167C5"/>
    <w:rsid w:val="00A16C44"/>
    <w:rsid w:val="00A177DB"/>
    <w:rsid w:val="00A17831"/>
    <w:rsid w:val="00A1793A"/>
    <w:rsid w:val="00A17A55"/>
    <w:rsid w:val="00A17C94"/>
    <w:rsid w:val="00A17FEA"/>
    <w:rsid w:val="00A20107"/>
    <w:rsid w:val="00A206A3"/>
    <w:rsid w:val="00A207A1"/>
    <w:rsid w:val="00A20C8F"/>
    <w:rsid w:val="00A2140B"/>
    <w:rsid w:val="00A21830"/>
    <w:rsid w:val="00A21F53"/>
    <w:rsid w:val="00A220B6"/>
    <w:rsid w:val="00A2212B"/>
    <w:rsid w:val="00A22819"/>
    <w:rsid w:val="00A22EA9"/>
    <w:rsid w:val="00A22FB6"/>
    <w:rsid w:val="00A233DB"/>
    <w:rsid w:val="00A23EEB"/>
    <w:rsid w:val="00A23F70"/>
    <w:rsid w:val="00A240AD"/>
    <w:rsid w:val="00A24100"/>
    <w:rsid w:val="00A24488"/>
    <w:rsid w:val="00A25164"/>
    <w:rsid w:val="00A25525"/>
    <w:rsid w:val="00A255D5"/>
    <w:rsid w:val="00A25979"/>
    <w:rsid w:val="00A25C5A"/>
    <w:rsid w:val="00A26134"/>
    <w:rsid w:val="00A263F5"/>
    <w:rsid w:val="00A264EB"/>
    <w:rsid w:val="00A26844"/>
    <w:rsid w:val="00A26CF1"/>
    <w:rsid w:val="00A270EC"/>
    <w:rsid w:val="00A2721B"/>
    <w:rsid w:val="00A27C8D"/>
    <w:rsid w:val="00A30AEA"/>
    <w:rsid w:val="00A30BFB"/>
    <w:rsid w:val="00A30E89"/>
    <w:rsid w:val="00A30FE2"/>
    <w:rsid w:val="00A32D68"/>
    <w:rsid w:val="00A3367C"/>
    <w:rsid w:val="00A33A22"/>
    <w:rsid w:val="00A340F9"/>
    <w:rsid w:val="00A3475E"/>
    <w:rsid w:val="00A347DA"/>
    <w:rsid w:val="00A34A02"/>
    <w:rsid w:val="00A35249"/>
    <w:rsid w:val="00A35507"/>
    <w:rsid w:val="00A3578C"/>
    <w:rsid w:val="00A35AAD"/>
    <w:rsid w:val="00A35D02"/>
    <w:rsid w:val="00A3622F"/>
    <w:rsid w:val="00A36266"/>
    <w:rsid w:val="00A36361"/>
    <w:rsid w:val="00A36C48"/>
    <w:rsid w:val="00A36D14"/>
    <w:rsid w:val="00A36DF5"/>
    <w:rsid w:val="00A37546"/>
    <w:rsid w:val="00A37698"/>
    <w:rsid w:val="00A377AE"/>
    <w:rsid w:val="00A3784E"/>
    <w:rsid w:val="00A37CE9"/>
    <w:rsid w:val="00A37FC7"/>
    <w:rsid w:val="00A403AA"/>
    <w:rsid w:val="00A40B81"/>
    <w:rsid w:val="00A40CCB"/>
    <w:rsid w:val="00A413B0"/>
    <w:rsid w:val="00A417F5"/>
    <w:rsid w:val="00A4195A"/>
    <w:rsid w:val="00A42387"/>
    <w:rsid w:val="00A4239C"/>
    <w:rsid w:val="00A4267A"/>
    <w:rsid w:val="00A427EF"/>
    <w:rsid w:val="00A43012"/>
    <w:rsid w:val="00A43280"/>
    <w:rsid w:val="00A43C96"/>
    <w:rsid w:val="00A44173"/>
    <w:rsid w:val="00A4487A"/>
    <w:rsid w:val="00A44CBB"/>
    <w:rsid w:val="00A45100"/>
    <w:rsid w:val="00A4517C"/>
    <w:rsid w:val="00A45525"/>
    <w:rsid w:val="00A4562F"/>
    <w:rsid w:val="00A4614A"/>
    <w:rsid w:val="00A4677F"/>
    <w:rsid w:val="00A468F2"/>
    <w:rsid w:val="00A46B2F"/>
    <w:rsid w:val="00A46D4E"/>
    <w:rsid w:val="00A47095"/>
    <w:rsid w:val="00A47101"/>
    <w:rsid w:val="00A47A39"/>
    <w:rsid w:val="00A47ABB"/>
    <w:rsid w:val="00A47ADE"/>
    <w:rsid w:val="00A47BD3"/>
    <w:rsid w:val="00A47CD5"/>
    <w:rsid w:val="00A50250"/>
    <w:rsid w:val="00A50281"/>
    <w:rsid w:val="00A50453"/>
    <w:rsid w:val="00A509A5"/>
    <w:rsid w:val="00A50AAF"/>
    <w:rsid w:val="00A50FC9"/>
    <w:rsid w:val="00A51112"/>
    <w:rsid w:val="00A5111D"/>
    <w:rsid w:val="00A51F57"/>
    <w:rsid w:val="00A5205D"/>
    <w:rsid w:val="00A52264"/>
    <w:rsid w:val="00A52530"/>
    <w:rsid w:val="00A5256E"/>
    <w:rsid w:val="00A52586"/>
    <w:rsid w:val="00A529B3"/>
    <w:rsid w:val="00A52EC1"/>
    <w:rsid w:val="00A52FEF"/>
    <w:rsid w:val="00A53669"/>
    <w:rsid w:val="00A53761"/>
    <w:rsid w:val="00A54320"/>
    <w:rsid w:val="00A544E5"/>
    <w:rsid w:val="00A558F3"/>
    <w:rsid w:val="00A55C82"/>
    <w:rsid w:val="00A55E63"/>
    <w:rsid w:val="00A567E0"/>
    <w:rsid w:val="00A567F3"/>
    <w:rsid w:val="00A568EC"/>
    <w:rsid w:val="00A569A8"/>
    <w:rsid w:val="00A56B76"/>
    <w:rsid w:val="00A576B0"/>
    <w:rsid w:val="00A577CB"/>
    <w:rsid w:val="00A57A6C"/>
    <w:rsid w:val="00A60035"/>
    <w:rsid w:val="00A60418"/>
    <w:rsid w:val="00A605D3"/>
    <w:rsid w:val="00A60766"/>
    <w:rsid w:val="00A6076B"/>
    <w:rsid w:val="00A60962"/>
    <w:rsid w:val="00A609B6"/>
    <w:rsid w:val="00A60D60"/>
    <w:rsid w:val="00A61337"/>
    <w:rsid w:val="00A61952"/>
    <w:rsid w:val="00A61A2C"/>
    <w:rsid w:val="00A61BA6"/>
    <w:rsid w:val="00A62C4F"/>
    <w:rsid w:val="00A63046"/>
    <w:rsid w:val="00A635D8"/>
    <w:rsid w:val="00A6386B"/>
    <w:rsid w:val="00A63D8B"/>
    <w:rsid w:val="00A6427B"/>
    <w:rsid w:val="00A643B5"/>
    <w:rsid w:val="00A6443A"/>
    <w:rsid w:val="00A6454D"/>
    <w:rsid w:val="00A64D97"/>
    <w:rsid w:val="00A65261"/>
    <w:rsid w:val="00A65E5A"/>
    <w:rsid w:val="00A65F57"/>
    <w:rsid w:val="00A67285"/>
    <w:rsid w:val="00A67379"/>
    <w:rsid w:val="00A67D55"/>
    <w:rsid w:val="00A67EA2"/>
    <w:rsid w:val="00A701C3"/>
    <w:rsid w:val="00A7029D"/>
    <w:rsid w:val="00A7078B"/>
    <w:rsid w:val="00A708D7"/>
    <w:rsid w:val="00A7131A"/>
    <w:rsid w:val="00A71576"/>
    <w:rsid w:val="00A716CF"/>
    <w:rsid w:val="00A71D12"/>
    <w:rsid w:val="00A721B6"/>
    <w:rsid w:val="00A7247E"/>
    <w:rsid w:val="00A725B5"/>
    <w:rsid w:val="00A7279F"/>
    <w:rsid w:val="00A72CCA"/>
    <w:rsid w:val="00A72E9C"/>
    <w:rsid w:val="00A73B48"/>
    <w:rsid w:val="00A73E30"/>
    <w:rsid w:val="00A748F9"/>
    <w:rsid w:val="00A74A87"/>
    <w:rsid w:val="00A74B2F"/>
    <w:rsid w:val="00A757EF"/>
    <w:rsid w:val="00A7595C"/>
    <w:rsid w:val="00A76040"/>
    <w:rsid w:val="00A769A7"/>
    <w:rsid w:val="00A769EA"/>
    <w:rsid w:val="00A76C94"/>
    <w:rsid w:val="00A76D22"/>
    <w:rsid w:val="00A77464"/>
    <w:rsid w:val="00A775C7"/>
    <w:rsid w:val="00A77983"/>
    <w:rsid w:val="00A77B3C"/>
    <w:rsid w:val="00A77C65"/>
    <w:rsid w:val="00A77D29"/>
    <w:rsid w:val="00A804BA"/>
    <w:rsid w:val="00A805F0"/>
    <w:rsid w:val="00A80601"/>
    <w:rsid w:val="00A80627"/>
    <w:rsid w:val="00A8085A"/>
    <w:rsid w:val="00A80A5C"/>
    <w:rsid w:val="00A80C19"/>
    <w:rsid w:val="00A80C98"/>
    <w:rsid w:val="00A80E96"/>
    <w:rsid w:val="00A8100E"/>
    <w:rsid w:val="00A81547"/>
    <w:rsid w:val="00A81BA3"/>
    <w:rsid w:val="00A81BB1"/>
    <w:rsid w:val="00A82308"/>
    <w:rsid w:val="00A8251D"/>
    <w:rsid w:val="00A82562"/>
    <w:rsid w:val="00A82564"/>
    <w:rsid w:val="00A82686"/>
    <w:rsid w:val="00A82821"/>
    <w:rsid w:val="00A82886"/>
    <w:rsid w:val="00A828CE"/>
    <w:rsid w:val="00A82FB1"/>
    <w:rsid w:val="00A83093"/>
    <w:rsid w:val="00A837A0"/>
    <w:rsid w:val="00A83E7B"/>
    <w:rsid w:val="00A84094"/>
    <w:rsid w:val="00A84524"/>
    <w:rsid w:val="00A8455F"/>
    <w:rsid w:val="00A848C0"/>
    <w:rsid w:val="00A84ACF"/>
    <w:rsid w:val="00A85284"/>
    <w:rsid w:val="00A855E3"/>
    <w:rsid w:val="00A8586D"/>
    <w:rsid w:val="00A85956"/>
    <w:rsid w:val="00A85A4E"/>
    <w:rsid w:val="00A863E9"/>
    <w:rsid w:val="00A8644C"/>
    <w:rsid w:val="00A864AD"/>
    <w:rsid w:val="00A86A8A"/>
    <w:rsid w:val="00A86C22"/>
    <w:rsid w:val="00A87119"/>
    <w:rsid w:val="00A87366"/>
    <w:rsid w:val="00A87CF1"/>
    <w:rsid w:val="00A87E21"/>
    <w:rsid w:val="00A90023"/>
    <w:rsid w:val="00A905D8"/>
    <w:rsid w:val="00A906CA"/>
    <w:rsid w:val="00A9089C"/>
    <w:rsid w:val="00A90DE8"/>
    <w:rsid w:val="00A91C85"/>
    <w:rsid w:val="00A92295"/>
    <w:rsid w:val="00A9292D"/>
    <w:rsid w:val="00A92C98"/>
    <w:rsid w:val="00A92CC1"/>
    <w:rsid w:val="00A92EC8"/>
    <w:rsid w:val="00A9328D"/>
    <w:rsid w:val="00A9447E"/>
    <w:rsid w:val="00A946F0"/>
    <w:rsid w:val="00A94812"/>
    <w:rsid w:val="00A94F67"/>
    <w:rsid w:val="00A95011"/>
    <w:rsid w:val="00A95646"/>
    <w:rsid w:val="00A95925"/>
    <w:rsid w:val="00A95B0A"/>
    <w:rsid w:val="00A95B2C"/>
    <w:rsid w:val="00A96FCA"/>
    <w:rsid w:val="00A97068"/>
    <w:rsid w:val="00A97172"/>
    <w:rsid w:val="00A9728D"/>
    <w:rsid w:val="00A97765"/>
    <w:rsid w:val="00A97809"/>
    <w:rsid w:val="00A97DD3"/>
    <w:rsid w:val="00AA0117"/>
    <w:rsid w:val="00AA017F"/>
    <w:rsid w:val="00AA0AB7"/>
    <w:rsid w:val="00AA0B6E"/>
    <w:rsid w:val="00AA0D20"/>
    <w:rsid w:val="00AA0E2D"/>
    <w:rsid w:val="00AA0EDA"/>
    <w:rsid w:val="00AA0F52"/>
    <w:rsid w:val="00AA0F7E"/>
    <w:rsid w:val="00AA207E"/>
    <w:rsid w:val="00AA282B"/>
    <w:rsid w:val="00AA295B"/>
    <w:rsid w:val="00AA3027"/>
    <w:rsid w:val="00AA3225"/>
    <w:rsid w:val="00AA3C1A"/>
    <w:rsid w:val="00AA3CB3"/>
    <w:rsid w:val="00AA4027"/>
    <w:rsid w:val="00AA46DC"/>
    <w:rsid w:val="00AA472E"/>
    <w:rsid w:val="00AA48D5"/>
    <w:rsid w:val="00AA490D"/>
    <w:rsid w:val="00AA4AE6"/>
    <w:rsid w:val="00AA4BF9"/>
    <w:rsid w:val="00AA4F41"/>
    <w:rsid w:val="00AA5034"/>
    <w:rsid w:val="00AA50E7"/>
    <w:rsid w:val="00AA5AF6"/>
    <w:rsid w:val="00AA6344"/>
    <w:rsid w:val="00AA63E0"/>
    <w:rsid w:val="00AA64CC"/>
    <w:rsid w:val="00AA6980"/>
    <w:rsid w:val="00AA6996"/>
    <w:rsid w:val="00AA6C75"/>
    <w:rsid w:val="00AA6FBD"/>
    <w:rsid w:val="00AA70BC"/>
    <w:rsid w:val="00AA722E"/>
    <w:rsid w:val="00AA77DA"/>
    <w:rsid w:val="00AA7898"/>
    <w:rsid w:val="00AA7A9D"/>
    <w:rsid w:val="00AA7C7E"/>
    <w:rsid w:val="00AB01A9"/>
    <w:rsid w:val="00AB02AA"/>
    <w:rsid w:val="00AB0790"/>
    <w:rsid w:val="00AB0794"/>
    <w:rsid w:val="00AB16D2"/>
    <w:rsid w:val="00AB196B"/>
    <w:rsid w:val="00AB218E"/>
    <w:rsid w:val="00AB2600"/>
    <w:rsid w:val="00AB2913"/>
    <w:rsid w:val="00AB2B3F"/>
    <w:rsid w:val="00AB2C14"/>
    <w:rsid w:val="00AB2E1C"/>
    <w:rsid w:val="00AB2F7B"/>
    <w:rsid w:val="00AB31C4"/>
    <w:rsid w:val="00AB3383"/>
    <w:rsid w:val="00AB363D"/>
    <w:rsid w:val="00AB408F"/>
    <w:rsid w:val="00AB4105"/>
    <w:rsid w:val="00AB4151"/>
    <w:rsid w:val="00AB4788"/>
    <w:rsid w:val="00AB47FA"/>
    <w:rsid w:val="00AB4978"/>
    <w:rsid w:val="00AB4AFC"/>
    <w:rsid w:val="00AB4C45"/>
    <w:rsid w:val="00AB5865"/>
    <w:rsid w:val="00AB5B8D"/>
    <w:rsid w:val="00AB60C9"/>
    <w:rsid w:val="00AB66A7"/>
    <w:rsid w:val="00AB67E1"/>
    <w:rsid w:val="00AB69C7"/>
    <w:rsid w:val="00AB6F83"/>
    <w:rsid w:val="00AB706C"/>
    <w:rsid w:val="00AB708D"/>
    <w:rsid w:val="00AB7101"/>
    <w:rsid w:val="00AB79C3"/>
    <w:rsid w:val="00AB7A4E"/>
    <w:rsid w:val="00AB7FB4"/>
    <w:rsid w:val="00AC009E"/>
    <w:rsid w:val="00AC0488"/>
    <w:rsid w:val="00AC0DF1"/>
    <w:rsid w:val="00AC1308"/>
    <w:rsid w:val="00AC1460"/>
    <w:rsid w:val="00AC149F"/>
    <w:rsid w:val="00AC1588"/>
    <w:rsid w:val="00AC1DB7"/>
    <w:rsid w:val="00AC22AB"/>
    <w:rsid w:val="00AC236D"/>
    <w:rsid w:val="00AC252E"/>
    <w:rsid w:val="00AC2F0F"/>
    <w:rsid w:val="00AC3071"/>
    <w:rsid w:val="00AC341E"/>
    <w:rsid w:val="00AC3795"/>
    <w:rsid w:val="00AC3C21"/>
    <w:rsid w:val="00AC3DB5"/>
    <w:rsid w:val="00AC3FE6"/>
    <w:rsid w:val="00AC40B3"/>
    <w:rsid w:val="00AC43D9"/>
    <w:rsid w:val="00AC447F"/>
    <w:rsid w:val="00AC48EB"/>
    <w:rsid w:val="00AC4A49"/>
    <w:rsid w:val="00AC4E9B"/>
    <w:rsid w:val="00AC4FFD"/>
    <w:rsid w:val="00AC507C"/>
    <w:rsid w:val="00AC5158"/>
    <w:rsid w:val="00AC5242"/>
    <w:rsid w:val="00AC5598"/>
    <w:rsid w:val="00AC5B63"/>
    <w:rsid w:val="00AC5BE5"/>
    <w:rsid w:val="00AC5CC1"/>
    <w:rsid w:val="00AC5F28"/>
    <w:rsid w:val="00AC5F67"/>
    <w:rsid w:val="00AC60C2"/>
    <w:rsid w:val="00AC60FE"/>
    <w:rsid w:val="00AC6147"/>
    <w:rsid w:val="00AC65DE"/>
    <w:rsid w:val="00AC6910"/>
    <w:rsid w:val="00AC6F8A"/>
    <w:rsid w:val="00AC71D3"/>
    <w:rsid w:val="00AC7569"/>
    <w:rsid w:val="00AC77C9"/>
    <w:rsid w:val="00AC7925"/>
    <w:rsid w:val="00AC7AD8"/>
    <w:rsid w:val="00AC7AEC"/>
    <w:rsid w:val="00AC7DF2"/>
    <w:rsid w:val="00AD0415"/>
    <w:rsid w:val="00AD0452"/>
    <w:rsid w:val="00AD064B"/>
    <w:rsid w:val="00AD0B6B"/>
    <w:rsid w:val="00AD0C3D"/>
    <w:rsid w:val="00AD0F31"/>
    <w:rsid w:val="00AD13A6"/>
    <w:rsid w:val="00AD172B"/>
    <w:rsid w:val="00AD251A"/>
    <w:rsid w:val="00AD2881"/>
    <w:rsid w:val="00AD2D6F"/>
    <w:rsid w:val="00AD300A"/>
    <w:rsid w:val="00AD309F"/>
    <w:rsid w:val="00AD3BB1"/>
    <w:rsid w:val="00AD3C35"/>
    <w:rsid w:val="00AD3D82"/>
    <w:rsid w:val="00AD3FC1"/>
    <w:rsid w:val="00AD40B4"/>
    <w:rsid w:val="00AD4801"/>
    <w:rsid w:val="00AD487F"/>
    <w:rsid w:val="00AD4A29"/>
    <w:rsid w:val="00AD4AF9"/>
    <w:rsid w:val="00AD4F52"/>
    <w:rsid w:val="00AD5411"/>
    <w:rsid w:val="00AD546F"/>
    <w:rsid w:val="00AD5509"/>
    <w:rsid w:val="00AD5CAB"/>
    <w:rsid w:val="00AD5D5E"/>
    <w:rsid w:val="00AD665E"/>
    <w:rsid w:val="00AD6AC1"/>
    <w:rsid w:val="00AD6BA1"/>
    <w:rsid w:val="00AD6C51"/>
    <w:rsid w:val="00AD6C7C"/>
    <w:rsid w:val="00AD71EA"/>
    <w:rsid w:val="00AD7717"/>
    <w:rsid w:val="00AD7800"/>
    <w:rsid w:val="00AD7875"/>
    <w:rsid w:val="00AD79D4"/>
    <w:rsid w:val="00AD7C99"/>
    <w:rsid w:val="00AE0085"/>
    <w:rsid w:val="00AE02E6"/>
    <w:rsid w:val="00AE04BC"/>
    <w:rsid w:val="00AE0521"/>
    <w:rsid w:val="00AE077F"/>
    <w:rsid w:val="00AE0DF7"/>
    <w:rsid w:val="00AE11FC"/>
    <w:rsid w:val="00AE18E5"/>
    <w:rsid w:val="00AE25D5"/>
    <w:rsid w:val="00AE25E7"/>
    <w:rsid w:val="00AE282B"/>
    <w:rsid w:val="00AE2A84"/>
    <w:rsid w:val="00AE2E0B"/>
    <w:rsid w:val="00AE2F5C"/>
    <w:rsid w:val="00AE3C7C"/>
    <w:rsid w:val="00AE40E8"/>
    <w:rsid w:val="00AE4BB8"/>
    <w:rsid w:val="00AE4C40"/>
    <w:rsid w:val="00AE4E33"/>
    <w:rsid w:val="00AE4FA3"/>
    <w:rsid w:val="00AE4FCE"/>
    <w:rsid w:val="00AE5BE7"/>
    <w:rsid w:val="00AE613D"/>
    <w:rsid w:val="00AE65F3"/>
    <w:rsid w:val="00AE666C"/>
    <w:rsid w:val="00AE69C7"/>
    <w:rsid w:val="00AE6BBD"/>
    <w:rsid w:val="00AE7181"/>
    <w:rsid w:val="00AE7217"/>
    <w:rsid w:val="00AE7233"/>
    <w:rsid w:val="00AE7277"/>
    <w:rsid w:val="00AE732A"/>
    <w:rsid w:val="00AE73CB"/>
    <w:rsid w:val="00AE75FE"/>
    <w:rsid w:val="00AE78F5"/>
    <w:rsid w:val="00AF02A4"/>
    <w:rsid w:val="00AF0500"/>
    <w:rsid w:val="00AF054E"/>
    <w:rsid w:val="00AF0CE4"/>
    <w:rsid w:val="00AF1133"/>
    <w:rsid w:val="00AF1C69"/>
    <w:rsid w:val="00AF1F3D"/>
    <w:rsid w:val="00AF229D"/>
    <w:rsid w:val="00AF2734"/>
    <w:rsid w:val="00AF281A"/>
    <w:rsid w:val="00AF2A3B"/>
    <w:rsid w:val="00AF2CFE"/>
    <w:rsid w:val="00AF2D5E"/>
    <w:rsid w:val="00AF3259"/>
    <w:rsid w:val="00AF3865"/>
    <w:rsid w:val="00AF3AAC"/>
    <w:rsid w:val="00AF4006"/>
    <w:rsid w:val="00AF412C"/>
    <w:rsid w:val="00AF461D"/>
    <w:rsid w:val="00AF47B4"/>
    <w:rsid w:val="00AF4A78"/>
    <w:rsid w:val="00AF5314"/>
    <w:rsid w:val="00AF6651"/>
    <w:rsid w:val="00AF6BBC"/>
    <w:rsid w:val="00AF6BF5"/>
    <w:rsid w:val="00AF6F46"/>
    <w:rsid w:val="00AF6FC0"/>
    <w:rsid w:val="00AF709B"/>
    <w:rsid w:val="00AF75EA"/>
    <w:rsid w:val="00AF7B15"/>
    <w:rsid w:val="00AF7D12"/>
    <w:rsid w:val="00B0018A"/>
    <w:rsid w:val="00B013D1"/>
    <w:rsid w:val="00B0173F"/>
    <w:rsid w:val="00B0192F"/>
    <w:rsid w:val="00B01A33"/>
    <w:rsid w:val="00B01C53"/>
    <w:rsid w:val="00B020A6"/>
    <w:rsid w:val="00B022D7"/>
    <w:rsid w:val="00B02579"/>
    <w:rsid w:val="00B0310D"/>
    <w:rsid w:val="00B03472"/>
    <w:rsid w:val="00B0352C"/>
    <w:rsid w:val="00B03C3D"/>
    <w:rsid w:val="00B03DC1"/>
    <w:rsid w:val="00B03DCE"/>
    <w:rsid w:val="00B04579"/>
    <w:rsid w:val="00B0467A"/>
    <w:rsid w:val="00B049B6"/>
    <w:rsid w:val="00B04E05"/>
    <w:rsid w:val="00B04E6F"/>
    <w:rsid w:val="00B050C6"/>
    <w:rsid w:val="00B0557A"/>
    <w:rsid w:val="00B05901"/>
    <w:rsid w:val="00B05B61"/>
    <w:rsid w:val="00B05E50"/>
    <w:rsid w:val="00B06006"/>
    <w:rsid w:val="00B06073"/>
    <w:rsid w:val="00B060A4"/>
    <w:rsid w:val="00B062D6"/>
    <w:rsid w:val="00B069A1"/>
    <w:rsid w:val="00B06BEA"/>
    <w:rsid w:val="00B06CA9"/>
    <w:rsid w:val="00B06DDF"/>
    <w:rsid w:val="00B0711F"/>
    <w:rsid w:val="00B075C8"/>
    <w:rsid w:val="00B07798"/>
    <w:rsid w:val="00B07825"/>
    <w:rsid w:val="00B07C92"/>
    <w:rsid w:val="00B10445"/>
    <w:rsid w:val="00B10640"/>
    <w:rsid w:val="00B112E5"/>
    <w:rsid w:val="00B11320"/>
    <w:rsid w:val="00B114D7"/>
    <w:rsid w:val="00B1185E"/>
    <w:rsid w:val="00B11C7E"/>
    <w:rsid w:val="00B12212"/>
    <w:rsid w:val="00B12D09"/>
    <w:rsid w:val="00B1351D"/>
    <w:rsid w:val="00B13B05"/>
    <w:rsid w:val="00B13DF7"/>
    <w:rsid w:val="00B13F70"/>
    <w:rsid w:val="00B14155"/>
    <w:rsid w:val="00B14317"/>
    <w:rsid w:val="00B1436D"/>
    <w:rsid w:val="00B14625"/>
    <w:rsid w:val="00B147AC"/>
    <w:rsid w:val="00B14E2B"/>
    <w:rsid w:val="00B15992"/>
    <w:rsid w:val="00B15E90"/>
    <w:rsid w:val="00B16011"/>
    <w:rsid w:val="00B1620C"/>
    <w:rsid w:val="00B1625D"/>
    <w:rsid w:val="00B163BA"/>
    <w:rsid w:val="00B16A54"/>
    <w:rsid w:val="00B16D1D"/>
    <w:rsid w:val="00B16F64"/>
    <w:rsid w:val="00B1718B"/>
    <w:rsid w:val="00B17AF3"/>
    <w:rsid w:val="00B17C5B"/>
    <w:rsid w:val="00B17E7C"/>
    <w:rsid w:val="00B17F67"/>
    <w:rsid w:val="00B2023B"/>
    <w:rsid w:val="00B20402"/>
    <w:rsid w:val="00B2073A"/>
    <w:rsid w:val="00B20D6D"/>
    <w:rsid w:val="00B21103"/>
    <w:rsid w:val="00B22008"/>
    <w:rsid w:val="00B22322"/>
    <w:rsid w:val="00B223E0"/>
    <w:rsid w:val="00B22434"/>
    <w:rsid w:val="00B2252C"/>
    <w:rsid w:val="00B2277C"/>
    <w:rsid w:val="00B2297D"/>
    <w:rsid w:val="00B22BDE"/>
    <w:rsid w:val="00B230E3"/>
    <w:rsid w:val="00B232E9"/>
    <w:rsid w:val="00B23B5A"/>
    <w:rsid w:val="00B23C4A"/>
    <w:rsid w:val="00B24746"/>
    <w:rsid w:val="00B249A1"/>
    <w:rsid w:val="00B24A44"/>
    <w:rsid w:val="00B24AB6"/>
    <w:rsid w:val="00B25329"/>
    <w:rsid w:val="00B253AA"/>
    <w:rsid w:val="00B25F7E"/>
    <w:rsid w:val="00B26457"/>
    <w:rsid w:val="00B26684"/>
    <w:rsid w:val="00B266EC"/>
    <w:rsid w:val="00B27073"/>
    <w:rsid w:val="00B2729D"/>
    <w:rsid w:val="00B276E1"/>
    <w:rsid w:val="00B27B48"/>
    <w:rsid w:val="00B301D9"/>
    <w:rsid w:val="00B3074F"/>
    <w:rsid w:val="00B30A71"/>
    <w:rsid w:val="00B316F0"/>
    <w:rsid w:val="00B32078"/>
    <w:rsid w:val="00B3247F"/>
    <w:rsid w:val="00B327A9"/>
    <w:rsid w:val="00B32826"/>
    <w:rsid w:val="00B32852"/>
    <w:rsid w:val="00B32973"/>
    <w:rsid w:val="00B32C3A"/>
    <w:rsid w:val="00B33392"/>
    <w:rsid w:val="00B333E3"/>
    <w:rsid w:val="00B33429"/>
    <w:rsid w:val="00B335B7"/>
    <w:rsid w:val="00B337AA"/>
    <w:rsid w:val="00B33881"/>
    <w:rsid w:val="00B33B45"/>
    <w:rsid w:val="00B33D34"/>
    <w:rsid w:val="00B33D4D"/>
    <w:rsid w:val="00B34413"/>
    <w:rsid w:val="00B347D1"/>
    <w:rsid w:val="00B34AE9"/>
    <w:rsid w:val="00B34C03"/>
    <w:rsid w:val="00B354D3"/>
    <w:rsid w:val="00B35ACC"/>
    <w:rsid w:val="00B35E96"/>
    <w:rsid w:val="00B360DB"/>
    <w:rsid w:val="00B36458"/>
    <w:rsid w:val="00B36869"/>
    <w:rsid w:val="00B36E5F"/>
    <w:rsid w:val="00B374BF"/>
    <w:rsid w:val="00B37830"/>
    <w:rsid w:val="00B37E5A"/>
    <w:rsid w:val="00B4076F"/>
    <w:rsid w:val="00B40A71"/>
    <w:rsid w:val="00B40AA1"/>
    <w:rsid w:val="00B40C38"/>
    <w:rsid w:val="00B40E6C"/>
    <w:rsid w:val="00B40F19"/>
    <w:rsid w:val="00B411A6"/>
    <w:rsid w:val="00B412AD"/>
    <w:rsid w:val="00B41448"/>
    <w:rsid w:val="00B41846"/>
    <w:rsid w:val="00B419D3"/>
    <w:rsid w:val="00B41BEC"/>
    <w:rsid w:val="00B41C29"/>
    <w:rsid w:val="00B41E8A"/>
    <w:rsid w:val="00B42260"/>
    <w:rsid w:val="00B42461"/>
    <w:rsid w:val="00B425F9"/>
    <w:rsid w:val="00B43191"/>
    <w:rsid w:val="00B43281"/>
    <w:rsid w:val="00B43437"/>
    <w:rsid w:val="00B434A1"/>
    <w:rsid w:val="00B43BC2"/>
    <w:rsid w:val="00B43F35"/>
    <w:rsid w:val="00B43F8F"/>
    <w:rsid w:val="00B43F94"/>
    <w:rsid w:val="00B44114"/>
    <w:rsid w:val="00B448A9"/>
    <w:rsid w:val="00B44998"/>
    <w:rsid w:val="00B44A01"/>
    <w:rsid w:val="00B44A59"/>
    <w:rsid w:val="00B44B7F"/>
    <w:rsid w:val="00B44EAE"/>
    <w:rsid w:val="00B450C4"/>
    <w:rsid w:val="00B45214"/>
    <w:rsid w:val="00B4529D"/>
    <w:rsid w:val="00B45379"/>
    <w:rsid w:val="00B45F01"/>
    <w:rsid w:val="00B46D98"/>
    <w:rsid w:val="00B4721E"/>
    <w:rsid w:val="00B47429"/>
    <w:rsid w:val="00B47BDD"/>
    <w:rsid w:val="00B47D89"/>
    <w:rsid w:val="00B50CA0"/>
    <w:rsid w:val="00B51167"/>
    <w:rsid w:val="00B512A1"/>
    <w:rsid w:val="00B513C5"/>
    <w:rsid w:val="00B5160E"/>
    <w:rsid w:val="00B51A11"/>
    <w:rsid w:val="00B51A3A"/>
    <w:rsid w:val="00B51C00"/>
    <w:rsid w:val="00B51D9F"/>
    <w:rsid w:val="00B51DC0"/>
    <w:rsid w:val="00B52505"/>
    <w:rsid w:val="00B52C90"/>
    <w:rsid w:val="00B53009"/>
    <w:rsid w:val="00B54475"/>
    <w:rsid w:val="00B54D4B"/>
    <w:rsid w:val="00B55199"/>
    <w:rsid w:val="00B55558"/>
    <w:rsid w:val="00B55692"/>
    <w:rsid w:val="00B55A77"/>
    <w:rsid w:val="00B55D62"/>
    <w:rsid w:val="00B55FF3"/>
    <w:rsid w:val="00B562BB"/>
    <w:rsid w:val="00B564A9"/>
    <w:rsid w:val="00B56A89"/>
    <w:rsid w:val="00B56BA6"/>
    <w:rsid w:val="00B5725E"/>
    <w:rsid w:val="00B577E3"/>
    <w:rsid w:val="00B57A17"/>
    <w:rsid w:val="00B57CB0"/>
    <w:rsid w:val="00B57F12"/>
    <w:rsid w:val="00B60921"/>
    <w:rsid w:val="00B6130A"/>
    <w:rsid w:val="00B6191E"/>
    <w:rsid w:val="00B61E30"/>
    <w:rsid w:val="00B62544"/>
    <w:rsid w:val="00B62586"/>
    <w:rsid w:val="00B626FC"/>
    <w:rsid w:val="00B6273B"/>
    <w:rsid w:val="00B62841"/>
    <w:rsid w:val="00B62B1F"/>
    <w:rsid w:val="00B62D46"/>
    <w:rsid w:val="00B62F26"/>
    <w:rsid w:val="00B63561"/>
    <w:rsid w:val="00B638CE"/>
    <w:rsid w:val="00B6398F"/>
    <w:rsid w:val="00B640CB"/>
    <w:rsid w:val="00B64618"/>
    <w:rsid w:val="00B647DD"/>
    <w:rsid w:val="00B647FE"/>
    <w:rsid w:val="00B6486A"/>
    <w:rsid w:val="00B65752"/>
    <w:rsid w:val="00B657EB"/>
    <w:rsid w:val="00B6598D"/>
    <w:rsid w:val="00B65B9C"/>
    <w:rsid w:val="00B66047"/>
    <w:rsid w:val="00B6643B"/>
    <w:rsid w:val="00B66781"/>
    <w:rsid w:val="00B667EF"/>
    <w:rsid w:val="00B66CC5"/>
    <w:rsid w:val="00B66D5D"/>
    <w:rsid w:val="00B66F06"/>
    <w:rsid w:val="00B67785"/>
    <w:rsid w:val="00B67857"/>
    <w:rsid w:val="00B67C6B"/>
    <w:rsid w:val="00B67FEA"/>
    <w:rsid w:val="00B70C13"/>
    <w:rsid w:val="00B71168"/>
    <w:rsid w:val="00B712BE"/>
    <w:rsid w:val="00B71507"/>
    <w:rsid w:val="00B71A46"/>
    <w:rsid w:val="00B71C03"/>
    <w:rsid w:val="00B71FB6"/>
    <w:rsid w:val="00B72750"/>
    <w:rsid w:val="00B73B12"/>
    <w:rsid w:val="00B73B20"/>
    <w:rsid w:val="00B73CCB"/>
    <w:rsid w:val="00B74C08"/>
    <w:rsid w:val="00B74DFC"/>
    <w:rsid w:val="00B75729"/>
    <w:rsid w:val="00B759FA"/>
    <w:rsid w:val="00B75BE4"/>
    <w:rsid w:val="00B75E19"/>
    <w:rsid w:val="00B75E30"/>
    <w:rsid w:val="00B75F3E"/>
    <w:rsid w:val="00B761A1"/>
    <w:rsid w:val="00B7623B"/>
    <w:rsid w:val="00B76406"/>
    <w:rsid w:val="00B7674B"/>
    <w:rsid w:val="00B76CD2"/>
    <w:rsid w:val="00B7742E"/>
    <w:rsid w:val="00B77A4B"/>
    <w:rsid w:val="00B77BA6"/>
    <w:rsid w:val="00B77E4A"/>
    <w:rsid w:val="00B77F7E"/>
    <w:rsid w:val="00B8033D"/>
    <w:rsid w:val="00B8062C"/>
    <w:rsid w:val="00B80A29"/>
    <w:rsid w:val="00B80E29"/>
    <w:rsid w:val="00B80FDD"/>
    <w:rsid w:val="00B812C2"/>
    <w:rsid w:val="00B8131C"/>
    <w:rsid w:val="00B81683"/>
    <w:rsid w:val="00B81A40"/>
    <w:rsid w:val="00B81DD0"/>
    <w:rsid w:val="00B81FA2"/>
    <w:rsid w:val="00B820A1"/>
    <w:rsid w:val="00B821BD"/>
    <w:rsid w:val="00B826DA"/>
    <w:rsid w:val="00B82B04"/>
    <w:rsid w:val="00B831C0"/>
    <w:rsid w:val="00B839B9"/>
    <w:rsid w:val="00B83A65"/>
    <w:rsid w:val="00B83B32"/>
    <w:rsid w:val="00B83C66"/>
    <w:rsid w:val="00B83F9D"/>
    <w:rsid w:val="00B84386"/>
    <w:rsid w:val="00B84433"/>
    <w:rsid w:val="00B8485E"/>
    <w:rsid w:val="00B84EE6"/>
    <w:rsid w:val="00B851F1"/>
    <w:rsid w:val="00B85208"/>
    <w:rsid w:val="00B858C3"/>
    <w:rsid w:val="00B8591F"/>
    <w:rsid w:val="00B85945"/>
    <w:rsid w:val="00B859D2"/>
    <w:rsid w:val="00B85A48"/>
    <w:rsid w:val="00B85B35"/>
    <w:rsid w:val="00B86104"/>
    <w:rsid w:val="00B8618A"/>
    <w:rsid w:val="00B861C0"/>
    <w:rsid w:val="00B865A7"/>
    <w:rsid w:val="00B86AD9"/>
    <w:rsid w:val="00B8759E"/>
    <w:rsid w:val="00B876DF"/>
    <w:rsid w:val="00B877A0"/>
    <w:rsid w:val="00B87A44"/>
    <w:rsid w:val="00B87D33"/>
    <w:rsid w:val="00B90025"/>
    <w:rsid w:val="00B90287"/>
    <w:rsid w:val="00B9034B"/>
    <w:rsid w:val="00B907D7"/>
    <w:rsid w:val="00B90D14"/>
    <w:rsid w:val="00B90D6D"/>
    <w:rsid w:val="00B91010"/>
    <w:rsid w:val="00B912C9"/>
    <w:rsid w:val="00B91A02"/>
    <w:rsid w:val="00B91FAF"/>
    <w:rsid w:val="00B920D4"/>
    <w:rsid w:val="00B92524"/>
    <w:rsid w:val="00B92601"/>
    <w:rsid w:val="00B92732"/>
    <w:rsid w:val="00B92867"/>
    <w:rsid w:val="00B92CDE"/>
    <w:rsid w:val="00B92DD9"/>
    <w:rsid w:val="00B92E5B"/>
    <w:rsid w:val="00B93411"/>
    <w:rsid w:val="00B93585"/>
    <w:rsid w:val="00B93788"/>
    <w:rsid w:val="00B9386D"/>
    <w:rsid w:val="00B939B6"/>
    <w:rsid w:val="00B93D0D"/>
    <w:rsid w:val="00B93D42"/>
    <w:rsid w:val="00B94206"/>
    <w:rsid w:val="00B94CED"/>
    <w:rsid w:val="00B94D7F"/>
    <w:rsid w:val="00B95B91"/>
    <w:rsid w:val="00B95B98"/>
    <w:rsid w:val="00B95ED3"/>
    <w:rsid w:val="00B960FE"/>
    <w:rsid w:val="00B9615F"/>
    <w:rsid w:val="00B963AA"/>
    <w:rsid w:val="00B96431"/>
    <w:rsid w:val="00B966B5"/>
    <w:rsid w:val="00B969C6"/>
    <w:rsid w:val="00B96BE4"/>
    <w:rsid w:val="00B96CC0"/>
    <w:rsid w:val="00B9782B"/>
    <w:rsid w:val="00B97DB8"/>
    <w:rsid w:val="00B97EED"/>
    <w:rsid w:val="00BA01B3"/>
    <w:rsid w:val="00BA03C0"/>
    <w:rsid w:val="00BA057C"/>
    <w:rsid w:val="00BA0CBE"/>
    <w:rsid w:val="00BA169C"/>
    <w:rsid w:val="00BA1828"/>
    <w:rsid w:val="00BA1B0C"/>
    <w:rsid w:val="00BA1DC6"/>
    <w:rsid w:val="00BA2334"/>
    <w:rsid w:val="00BA242C"/>
    <w:rsid w:val="00BA249E"/>
    <w:rsid w:val="00BA2AB9"/>
    <w:rsid w:val="00BA2FC7"/>
    <w:rsid w:val="00BA30C0"/>
    <w:rsid w:val="00BA33FD"/>
    <w:rsid w:val="00BA3453"/>
    <w:rsid w:val="00BA35EE"/>
    <w:rsid w:val="00BA36D2"/>
    <w:rsid w:val="00BA3767"/>
    <w:rsid w:val="00BA3A4B"/>
    <w:rsid w:val="00BA3AE6"/>
    <w:rsid w:val="00BA3BB4"/>
    <w:rsid w:val="00BA3D87"/>
    <w:rsid w:val="00BA3EF1"/>
    <w:rsid w:val="00BA4567"/>
    <w:rsid w:val="00BA5149"/>
    <w:rsid w:val="00BA58C0"/>
    <w:rsid w:val="00BA5D5F"/>
    <w:rsid w:val="00BA60AE"/>
    <w:rsid w:val="00BA63F1"/>
    <w:rsid w:val="00BA6562"/>
    <w:rsid w:val="00BA67BF"/>
    <w:rsid w:val="00BA6881"/>
    <w:rsid w:val="00BA692F"/>
    <w:rsid w:val="00BA6949"/>
    <w:rsid w:val="00BA7A54"/>
    <w:rsid w:val="00BA7B42"/>
    <w:rsid w:val="00BB009F"/>
    <w:rsid w:val="00BB011C"/>
    <w:rsid w:val="00BB0ACF"/>
    <w:rsid w:val="00BB0BE0"/>
    <w:rsid w:val="00BB0C35"/>
    <w:rsid w:val="00BB0EAD"/>
    <w:rsid w:val="00BB1029"/>
    <w:rsid w:val="00BB17BD"/>
    <w:rsid w:val="00BB1816"/>
    <w:rsid w:val="00BB1D3F"/>
    <w:rsid w:val="00BB2023"/>
    <w:rsid w:val="00BB256A"/>
    <w:rsid w:val="00BB2757"/>
    <w:rsid w:val="00BB2785"/>
    <w:rsid w:val="00BB2AA5"/>
    <w:rsid w:val="00BB2CDD"/>
    <w:rsid w:val="00BB3523"/>
    <w:rsid w:val="00BB37E1"/>
    <w:rsid w:val="00BB3897"/>
    <w:rsid w:val="00BB3C8A"/>
    <w:rsid w:val="00BB3D85"/>
    <w:rsid w:val="00BB42A4"/>
    <w:rsid w:val="00BB431A"/>
    <w:rsid w:val="00BB44B9"/>
    <w:rsid w:val="00BB45E6"/>
    <w:rsid w:val="00BB4E5B"/>
    <w:rsid w:val="00BB52DC"/>
    <w:rsid w:val="00BB538A"/>
    <w:rsid w:val="00BB54DB"/>
    <w:rsid w:val="00BB5879"/>
    <w:rsid w:val="00BB5E80"/>
    <w:rsid w:val="00BB64BE"/>
    <w:rsid w:val="00BB6515"/>
    <w:rsid w:val="00BB6B0A"/>
    <w:rsid w:val="00BB6DA6"/>
    <w:rsid w:val="00BB725D"/>
    <w:rsid w:val="00BB773A"/>
    <w:rsid w:val="00BC01AA"/>
    <w:rsid w:val="00BC0284"/>
    <w:rsid w:val="00BC0F41"/>
    <w:rsid w:val="00BC14E5"/>
    <w:rsid w:val="00BC1571"/>
    <w:rsid w:val="00BC165F"/>
    <w:rsid w:val="00BC2A16"/>
    <w:rsid w:val="00BC3201"/>
    <w:rsid w:val="00BC36C7"/>
    <w:rsid w:val="00BC38DE"/>
    <w:rsid w:val="00BC3C66"/>
    <w:rsid w:val="00BC3E68"/>
    <w:rsid w:val="00BC40D7"/>
    <w:rsid w:val="00BC4292"/>
    <w:rsid w:val="00BC465F"/>
    <w:rsid w:val="00BC4AA9"/>
    <w:rsid w:val="00BC4AEC"/>
    <w:rsid w:val="00BC4DC5"/>
    <w:rsid w:val="00BC5142"/>
    <w:rsid w:val="00BC559C"/>
    <w:rsid w:val="00BC5649"/>
    <w:rsid w:val="00BC5709"/>
    <w:rsid w:val="00BC58E4"/>
    <w:rsid w:val="00BC5B6D"/>
    <w:rsid w:val="00BC6042"/>
    <w:rsid w:val="00BC6112"/>
    <w:rsid w:val="00BC62C5"/>
    <w:rsid w:val="00BC633F"/>
    <w:rsid w:val="00BC658A"/>
    <w:rsid w:val="00BC65A5"/>
    <w:rsid w:val="00BC6BB0"/>
    <w:rsid w:val="00BC6CA8"/>
    <w:rsid w:val="00BC6CE1"/>
    <w:rsid w:val="00BC6D14"/>
    <w:rsid w:val="00BC7141"/>
    <w:rsid w:val="00BC78C8"/>
    <w:rsid w:val="00BC7B05"/>
    <w:rsid w:val="00BD062B"/>
    <w:rsid w:val="00BD0796"/>
    <w:rsid w:val="00BD0CF6"/>
    <w:rsid w:val="00BD1176"/>
    <w:rsid w:val="00BD1424"/>
    <w:rsid w:val="00BD1851"/>
    <w:rsid w:val="00BD18EC"/>
    <w:rsid w:val="00BD1C85"/>
    <w:rsid w:val="00BD1F6C"/>
    <w:rsid w:val="00BD25EA"/>
    <w:rsid w:val="00BD2794"/>
    <w:rsid w:val="00BD2C25"/>
    <w:rsid w:val="00BD2DE1"/>
    <w:rsid w:val="00BD346C"/>
    <w:rsid w:val="00BD3864"/>
    <w:rsid w:val="00BD392F"/>
    <w:rsid w:val="00BD3994"/>
    <w:rsid w:val="00BD3C6A"/>
    <w:rsid w:val="00BD3C81"/>
    <w:rsid w:val="00BD3C90"/>
    <w:rsid w:val="00BD3FA4"/>
    <w:rsid w:val="00BD4121"/>
    <w:rsid w:val="00BD41C1"/>
    <w:rsid w:val="00BD46D5"/>
    <w:rsid w:val="00BD46F2"/>
    <w:rsid w:val="00BD4770"/>
    <w:rsid w:val="00BD47F2"/>
    <w:rsid w:val="00BD48AA"/>
    <w:rsid w:val="00BD4B78"/>
    <w:rsid w:val="00BD4D85"/>
    <w:rsid w:val="00BD5203"/>
    <w:rsid w:val="00BD57E8"/>
    <w:rsid w:val="00BD5961"/>
    <w:rsid w:val="00BD5B9E"/>
    <w:rsid w:val="00BD6193"/>
    <w:rsid w:val="00BD6574"/>
    <w:rsid w:val="00BD6AEF"/>
    <w:rsid w:val="00BD6D52"/>
    <w:rsid w:val="00BD6FE5"/>
    <w:rsid w:val="00BD73A7"/>
    <w:rsid w:val="00BD75D5"/>
    <w:rsid w:val="00BD79E0"/>
    <w:rsid w:val="00BD7AEB"/>
    <w:rsid w:val="00BE01F6"/>
    <w:rsid w:val="00BE02EC"/>
    <w:rsid w:val="00BE0665"/>
    <w:rsid w:val="00BE0D56"/>
    <w:rsid w:val="00BE1D87"/>
    <w:rsid w:val="00BE1FAF"/>
    <w:rsid w:val="00BE23A0"/>
    <w:rsid w:val="00BE28F7"/>
    <w:rsid w:val="00BE2FF5"/>
    <w:rsid w:val="00BE3425"/>
    <w:rsid w:val="00BE3788"/>
    <w:rsid w:val="00BE4B5D"/>
    <w:rsid w:val="00BE529F"/>
    <w:rsid w:val="00BE5796"/>
    <w:rsid w:val="00BE5A29"/>
    <w:rsid w:val="00BE5BED"/>
    <w:rsid w:val="00BE5DBD"/>
    <w:rsid w:val="00BE6073"/>
    <w:rsid w:val="00BE63ED"/>
    <w:rsid w:val="00BE64DF"/>
    <w:rsid w:val="00BE6693"/>
    <w:rsid w:val="00BE66C1"/>
    <w:rsid w:val="00BE6F17"/>
    <w:rsid w:val="00BE6FF9"/>
    <w:rsid w:val="00BE724A"/>
    <w:rsid w:val="00BE7276"/>
    <w:rsid w:val="00BE7432"/>
    <w:rsid w:val="00BE7AEB"/>
    <w:rsid w:val="00BE7BBD"/>
    <w:rsid w:val="00BF023B"/>
    <w:rsid w:val="00BF044B"/>
    <w:rsid w:val="00BF0C24"/>
    <w:rsid w:val="00BF1136"/>
    <w:rsid w:val="00BF14AB"/>
    <w:rsid w:val="00BF15B4"/>
    <w:rsid w:val="00BF1D61"/>
    <w:rsid w:val="00BF2034"/>
    <w:rsid w:val="00BF20BA"/>
    <w:rsid w:val="00BF2125"/>
    <w:rsid w:val="00BF2813"/>
    <w:rsid w:val="00BF291D"/>
    <w:rsid w:val="00BF2A39"/>
    <w:rsid w:val="00BF2BEB"/>
    <w:rsid w:val="00BF3B89"/>
    <w:rsid w:val="00BF4053"/>
    <w:rsid w:val="00BF45F3"/>
    <w:rsid w:val="00BF5700"/>
    <w:rsid w:val="00BF626B"/>
    <w:rsid w:val="00BF6291"/>
    <w:rsid w:val="00BF645F"/>
    <w:rsid w:val="00BF64C3"/>
    <w:rsid w:val="00BF6843"/>
    <w:rsid w:val="00BF68A8"/>
    <w:rsid w:val="00BF6ACE"/>
    <w:rsid w:val="00BF6B7D"/>
    <w:rsid w:val="00BF6BEF"/>
    <w:rsid w:val="00BF7076"/>
    <w:rsid w:val="00BF776C"/>
    <w:rsid w:val="00BF7A6A"/>
    <w:rsid w:val="00BF7B4D"/>
    <w:rsid w:val="00BF7BA9"/>
    <w:rsid w:val="00C001C1"/>
    <w:rsid w:val="00C00460"/>
    <w:rsid w:val="00C00FDB"/>
    <w:rsid w:val="00C0124D"/>
    <w:rsid w:val="00C01AA3"/>
    <w:rsid w:val="00C01B76"/>
    <w:rsid w:val="00C01ECE"/>
    <w:rsid w:val="00C01F3D"/>
    <w:rsid w:val="00C02527"/>
    <w:rsid w:val="00C02708"/>
    <w:rsid w:val="00C02819"/>
    <w:rsid w:val="00C02AB9"/>
    <w:rsid w:val="00C02ED3"/>
    <w:rsid w:val="00C0307A"/>
    <w:rsid w:val="00C03A83"/>
    <w:rsid w:val="00C03FE6"/>
    <w:rsid w:val="00C04146"/>
    <w:rsid w:val="00C0415F"/>
    <w:rsid w:val="00C0432F"/>
    <w:rsid w:val="00C0482E"/>
    <w:rsid w:val="00C048C7"/>
    <w:rsid w:val="00C04DAD"/>
    <w:rsid w:val="00C05838"/>
    <w:rsid w:val="00C058AC"/>
    <w:rsid w:val="00C058DA"/>
    <w:rsid w:val="00C05C3C"/>
    <w:rsid w:val="00C0667A"/>
    <w:rsid w:val="00C066E8"/>
    <w:rsid w:val="00C06852"/>
    <w:rsid w:val="00C072C3"/>
    <w:rsid w:val="00C079F8"/>
    <w:rsid w:val="00C07BEA"/>
    <w:rsid w:val="00C07E78"/>
    <w:rsid w:val="00C1016A"/>
    <w:rsid w:val="00C1023B"/>
    <w:rsid w:val="00C10A95"/>
    <w:rsid w:val="00C10C14"/>
    <w:rsid w:val="00C11BAF"/>
    <w:rsid w:val="00C11C68"/>
    <w:rsid w:val="00C11FBC"/>
    <w:rsid w:val="00C12084"/>
    <w:rsid w:val="00C127CE"/>
    <w:rsid w:val="00C12821"/>
    <w:rsid w:val="00C12850"/>
    <w:rsid w:val="00C128C7"/>
    <w:rsid w:val="00C12E88"/>
    <w:rsid w:val="00C13452"/>
    <w:rsid w:val="00C135CE"/>
    <w:rsid w:val="00C13621"/>
    <w:rsid w:val="00C139B8"/>
    <w:rsid w:val="00C1442E"/>
    <w:rsid w:val="00C14441"/>
    <w:rsid w:val="00C1459F"/>
    <w:rsid w:val="00C14C8F"/>
    <w:rsid w:val="00C14F8C"/>
    <w:rsid w:val="00C150F4"/>
    <w:rsid w:val="00C1518D"/>
    <w:rsid w:val="00C15565"/>
    <w:rsid w:val="00C159B1"/>
    <w:rsid w:val="00C15B61"/>
    <w:rsid w:val="00C166F0"/>
    <w:rsid w:val="00C1782C"/>
    <w:rsid w:val="00C1795E"/>
    <w:rsid w:val="00C17B70"/>
    <w:rsid w:val="00C17E40"/>
    <w:rsid w:val="00C17E74"/>
    <w:rsid w:val="00C17E7E"/>
    <w:rsid w:val="00C17E9F"/>
    <w:rsid w:val="00C2017E"/>
    <w:rsid w:val="00C203FF"/>
    <w:rsid w:val="00C204F9"/>
    <w:rsid w:val="00C206E5"/>
    <w:rsid w:val="00C209C3"/>
    <w:rsid w:val="00C20E05"/>
    <w:rsid w:val="00C20FB0"/>
    <w:rsid w:val="00C21377"/>
    <w:rsid w:val="00C2139D"/>
    <w:rsid w:val="00C21493"/>
    <w:rsid w:val="00C21536"/>
    <w:rsid w:val="00C21AA4"/>
    <w:rsid w:val="00C21C2E"/>
    <w:rsid w:val="00C224F0"/>
    <w:rsid w:val="00C225BA"/>
    <w:rsid w:val="00C22B93"/>
    <w:rsid w:val="00C22FD4"/>
    <w:rsid w:val="00C23190"/>
    <w:rsid w:val="00C2397E"/>
    <w:rsid w:val="00C23CD8"/>
    <w:rsid w:val="00C23D7B"/>
    <w:rsid w:val="00C24B17"/>
    <w:rsid w:val="00C24C31"/>
    <w:rsid w:val="00C24C86"/>
    <w:rsid w:val="00C24E8D"/>
    <w:rsid w:val="00C24F66"/>
    <w:rsid w:val="00C256C7"/>
    <w:rsid w:val="00C257A3"/>
    <w:rsid w:val="00C25877"/>
    <w:rsid w:val="00C259B2"/>
    <w:rsid w:val="00C259C4"/>
    <w:rsid w:val="00C25D6D"/>
    <w:rsid w:val="00C26217"/>
    <w:rsid w:val="00C2654E"/>
    <w:rsid w:val="00C265D7"/>
    <w:rsid w:val="00C265F7"/>
    <w:rsid w:val="00C26AAA"/>
    <w:rsid w:val="00C273DF"/>
    <w:rsid w:val="00C274E1"/>
    <w:rsid w:val="00C277E6"/>
    <w:rsid w:val="00C27E84"/>
    <w:rsid w:val="00C27F38"/>
    <w:rsid w:val="00C303A1"/>
    <w:rsid w:val="00C30490"/>
    <w:rsid w:val="00C309DC"/>
    <w:rsid w:val="00C30C15"/>
    <w:rsid w:val="00C30E06"/>
    <w:rsid w:val="00C3180A"/>
    <w:rsid w:val="00C318D4"/>
    <w:rsid w:val="00C31931"/>
    <w:rsid w:val="00C3197E"/>
    <w:rsid w:val="00C31DCD"/>
    <w:rsid w:val="00C32199"/>
    <w:rsid w:val="00C3341F"/>
    <w:rsid w:val="00C33B02"/>
    <w:rsid w:val="00C33B6C"/>
    <w:rsid w:val="00C33CB4"/>
    <w:rsid w:val="00C344CB"/>
    <w:rsid w:val="00C34A5D"/>
    <w:rsid w:val="00C34BE6"/>
    <w:rsid w:val="00C35353"/>
    <w:rsid w:val="00C357A9"/>
    <w:rsid w:val="00C35C8A"/>
    <w:rsid w:val="00C36256"/>
    <w:rsid w:val="00C36366"/>
    <w:rsid w:val="00C36532"/>
    <w:rsid w:val="00C365D6"/>
    <w:rsid w:val="00C36A1D"/>
    <w:rsid w:val="00C37659"/>
    <w:rsid w:val="00C37816"/>
    <w:rsid w:val="00C37C23"/>
    <w:rsid w:val="00C37CF2"/>
    <w:rsid w:val="00C37FA3"/>
    <w:rsid w:val="00C40387"/>
    <w:rsid w:val="00C404EF"/>
    <w:rsid w:val="00C409F3"/>
    <w:rsid w:val="00C40C09"/>
    <w:rsid w:val="00C40F69"/>
    <w:rsid w:val="00C40F75"/>
    <w:rsid w:val="00C41533"/>
    <w:rsid w:val="00C4161B"/>
    <w:rsid w:val="00C416F7"/>
    <w:rsid w:val="00C418CC"/>
    <w:rsid w:val="00C419E2"/>
    <w:rsid w:val="00C42CFB"/>
    <w:rsid w:val="00C4375A"/>
    <w:rsid w:val="00C43B67"/>
    <w:rsid w:val="00C43EC9"/>
    <w:rsid w:val="00C44386"/>
    <w:rsid w:val="00C444DE"/>
    <w:rsid w:val="00C445BA"/>
    <w:rsid w:val="00C44BC3"/>
    <w:rsid w:val="00C44FE6"/>
    <w:rsid w:val="00C45374"/>
    <w:rsid w:val="00C45A2C"/>
    <w:rsid w:val="00C45A92"/>
    <w:rsid w:val="00C45C71"/>
    <w:rsid w:val="00C464A2"/>
    <w:rsid w:val="00C464BF"/>
    <w:rsid w:val="00C466B4"/>
    <w:rsid w:val="00C46833"/>
    <w:rsid w:val="00C46E0C"/>
    <w:rsid w:val="00C46FB8"/>
    <w:rsid w:val="00C47AA2"/>
    <w:rsid w:val="00C47E39"/>
    <w:rsid w:val="00C47FAF"/>
    <w:rsid w:val="00C50111"/>
    <w:rsid w:val="00C509E2"/>
    <w:rsid w:val="00C50F0B"/>
    <w:rsid w:val="00C51499"/>
    <w:rsid w:val="00C5161B"/>
    <w:rsid w:val="00C516F4"/>
    <w:rsid w:val="00C51701"/>
    <w:rsid w:val="00C51703"/>
    <w:rsid w:val="00C51CA6"/>
    <w:rsid w:val="00C520D7"/>
    <w:rsid w:val="00C52793"/>
    <w:rsid w:val="00C528F3"/>
    <w:rsid w:val="00C529BA"/>
    <w:rsid w:val="00C529CA"/>
    <w:rsid w:val="00C52D04"/>
    <w:rsid w:val="00C531C9"/>
    <w:rsid w:val="00C53556"/>
    <w:rsid w:val="00C535B2"/>
    <w:rsid w:val="00C535B4"/>
    <w:rsid w:val="00C53B40"/>
    <w:rsid w:val="00C5416E"/>
    <w:rsid w:val="00C54BB4"/>
    <w:rsid w:val="00C5539A"/>
    <w:rsid w:val="00C554D8"/>
    <w:rsid w:val="00C55907"/>
    <w:rsid w:val="00C55A56"/>
    <w:rsid w:val="00C56088"/>
    <w:rsid w:val="00C561BD"/>
    <w:rsid w:val="00C56221"/>
    <w:rsid w:val="00C56293"/>
    <w:rsid w:val="00C5654F"/>
    <w:rsid w:val="00C56979"/>
    <w:rsid w:val="00C56CCF"/>
    <w:rsid w:val="00C56CEC"/>
    <w:rsid w:val="00C5718E"/>
    <w:rsid w:val="00C57AD8"/>
    <w:rsid w:val="00C57CAC"/>
    <w:rsid w:val="00C57CC7"/>
    <w:rsid w:val="00C60196"/>
    <w:rsid w:val="00C6079D"/>
    <w:rsid w:val="00C60EE3"/>
    <w:rsid w:val="00C60F94"/>
    <w:rsid w:val="00C61183"/>
    <w:rsid w:val="00C612E4"/>
    <w:rsid w:val="00C617F2"/>
    <w:rsid w:val="00C61C63"/>
    <w:rsid w:val="00C6221F"/>
    <w:rsid w:val="00C62804"/>
    <w:rsid w:val="00C628D1"/>
    <w:rsid w:val="00C6291A"/>
    <w:rsid w:val="00C62DA2"/>
    <w:rsid w:val="00C633C9"/>
    <w:rsid w:val="00C63784"/>
    <w:rsid w:val="00C63BDC"/>
    <w:rsid w:val="00C643CC"/>
    <w:rsid w:val="00C64503"/>
    <w:rsid w:val="00C64562"/>
    <w:rsid w:val="00C64F42"/>
    <w:rsid w:val="00C6520C"/>
    <w:rsid w:val="00C652C5"/>
    <w:rsid w:val="00C65A11"/>
    <w:rsid w:val="00C65B38"/>
    <w:rsid w:val="00C65D1A"/>
    <w:rsid w:val="00C66323"/>
    <w:rsid w:val="00C6632F"/>
    <w:rsid w:val="00C66952"/>
    <w:rsid w:val="00C67013"/>
    <w:rsid w:val="00C676BE"/>
    <w:rsid w:val="00C67F1E"/>
    <w:rsid w:val="00C70102"/>
    <w:rsid w:val="00C70377"/>
    <w:rsid w:val="00C704AA"/>
    <w:rsid w:val="00C704CC"/>
    <w:rsid w:val="00C70788"/>
    <w:rsid w:val="00C707FC"/>
    <w:rsid w:val="00C70A5B"/>
    <w:rsid w:val="00C70CB7"/>
    <w:rsid w:val="00C70DCD"/>
    <w:rsid w:val="00C70E7E"/>
    <w:rsid w:val="00C70FCB"/>
    <w:rsid w:val="00C713E8"/>
    <w:rsid w:val="00C71AD4"/>
    <w:rsid w:val="00C725E2"/>
    <w:rsid w:val="00C72AAA"/>
    <w:rsid w:val="00C72B9B"/>
    <w:rsid w:val="00C72EC4"/>
    <w:rsid w:val="00C72FCB"/>
    <w:rsid w:val="00C7325F"/>
    <w:rsid w:val="00C732D7"/>
    <w:rsid w:val="00C73747"/>
    <w:rsid w:val="00C737DB"/>
    <w:rsid w:val="00C737EA"/>
    <w:rsid w:val="00C73838"/>
    <w:rsid w:val="00C740C7"/>
    <w:rsid w:val="00C74A6E"/>
    <w:rsid w:val="00C753ED"/>
    <w:rsid w:val="00C7571B"/>
    <w:rsid w:val="00C759B1"/>
    <w:rsid w:val="00C75AC4"/>
    <w:rsid w:val="00C75AC6"/>
    <w:rsid w:val="00C75ADA"/>
    <w:rsid w:val="00C75DAE"/>
    <w:rsid w:val="00C760B4"/>
    <w:rsid w:val="00C76112"/>
    <w:rsid w:val="00C761E8"/>
    <w:rsid w:val="00C76D5D"/>
    <w:rsid w:val="00C76F93"/>
    <w:rsid w:val="00C777D7"/>
    <w:rsid w:val="00C77839"/>
    <w:rsid w:val="00C8003C"/>
    <w:rsid w:val="00C803BC"/>
    <w:rsid w:val="00C80476"/>
    <w:rsid w:val="00C805B9"/>
    <w:rsid w:val="00C809AE"/>
    <w:rsid w:val="00C81611"/>
    <w:rsid w:val="00C81974"/>
    <w:rsid w:val="00C81BE2"/>
    <w:rsid w:val="00C82322"/>
    <w:rsid w:val="00C82442"/>
    <w:rsid w:val="00C82449"/>
    <w:rsid w:val="00C826AF"/>
    <w:rsid w:val="00C826E7"/>
    <w:rsid w:val="00C82E94"/>
    <w:rsid w:val="00C831ED"/>
    <w:rsid w:val="00C83BDB"/>
    <w:rsid w:val="00C8403E"/>
    <w:rsid w:val="00C84197"/>
    <w:rsid w:val="00C84F61"/>
    <w:rsid w:val="00C85630"/>
    <w:rsid w:val="00C85727"/>
    <w:rsid w:val="00C85760"/>
    <w:rsid w:val="00C85914"/>
    <w:rsid w:val="00C85B97"/>
    <w:rsid w:val="00C85E6F"/>
    <w:rsid w:val="00C862A9"/>
    <w:rsid w:val="00C86DD8"/>
    <w:rsid w:val="00C86E68"/>
    <w:rsid w:val="00C86EAA"/>
    <w:rsid w:val="00C86F2B"/>
    <w:rsid w:val="00C870B6"/>
    <w:rsid w:val="00C8778B"/>
    <w:rsid w:val="00C87A29"/>
    <w:rsid w:val="00C87BA5"/>
    <w:rsid w:val="00C87E60"/>
    <w:rsid w:val="00C90000"/>
    <w:rsid w:val="00C90172"/>
    <w:rsid w:val="00C903F3"/>
    <w:rsid w:val="00C905F1"/>
    <w:rsid w:val="00C909BD"/>
    <w:rsid w:val="00C90BC3"/>
    <w:rsid w:val="00C90C8A"/>
    <w:rsid w:val="00C90FF5"/>
    <w:rsid w:val="00C91421"/>
    <w:rsid w:val="00C9143C"/>
    <w:rsid w:val="00C917B9"/>
    <w:rsid w:val="00C918B4"/>
    <w:rsid w:val="00C9190B"/>
    <w:rsid w:val="00C91ADF"/>
    <w:rsid w:val="00C92018"/>
    <w:rsid w:val="00C9204C"/>
    <w:rsid w:val="00C92087"/>
    <w:rsid w:val="00C9248F"/>
    <w:rsid w:val="00C93BA4"/>
    <w:rsid w:val="00C93C63"/>
    <w:rsid w:val="00C93CC8"/>
    <w:rsid w:val="00C944B6"/>
    <w:rsid w:val="00C94EFD"/>
    <w:rsid w:val="00C954FF"/>
    <w:rsid w:val="00C95666"/>
    <w:rsid w:val="00C95E25"/>
    <w:rsid w:val="00C9611B"/>
    <w:rsid w:val="00C964A1"/>
    <w:rsid w:val="00C965ED"/>
    <w:rsid w:val="00C9679D"/>
    <w:rsid w:val="00C96EE1"/>
    <w:rsid w:val="00C976AF"/>
    <w:rsid w:val="00C977BF"/>
    <w:rsid w:val="00C97BA4"/>
    <w:rsid w:val="00C97F54"/>
    <w:rsid w:val="00C97FB3"/>
    <w:rsid w:val="00CA0144"/>
    <w:rsid w:val="00CA0C7F"/>
    <w:rsid w:val="00CA0D83"/>
    <w:rsid w:val="00CA1251"/>
    <w:rsid w:val="00CA130F"/>
    <w:rsid w:val="00CA1549"/>
    <w:rsid w:val="00CA1A6B"/>
    <w:rsid w:val="00CA1AB8"/>
    <w:rsid w:val="00CA1B79"/>
    <w:rsid w:val="00CA2287"/>
    <w:rsid w:val="00CA24A5"/>
    <w:rsid w:val="00CA292D"/>
    <w:rsid w:val="00CA2A93"/>
    <w:rsid w:val="00CA2DB7"/>
    <w:rsid w:val="00CA3389"/>
    <w:rsid w:val="00CA3472"/>
    <w:rsid w:val="00CA3736"/>
    <w:rsid w:val="00CA41B2"/>
    <w:rsid w:val="00CA41EC"/>
    <w:rsid w:val="00CA42F4"/>
    <w:rsid w:val="00CA432C"/>
    <w:rsid w:val="00CA46C0"/>
    <w:rsid w:val="00CA4725"/>
    <w:rsid w:val="00CA4984"/>
    <w:rsid w:val="00CA5933"/>
    <w:rsid w:val="00CA60EF"/>
    <w:rsid w:val="00CA617B"/>
    <w:rsid w:val="00CA624B"/>
    <w:rsid w:val="00CA62B4"/>
    <w:rsid w:val="00CA6496"/>
    <w:rsid w:val="00CA6674"/>
    <w:rsid w:val="00CA709F"/>
    <w:rsid w:val="00CA7622"/>
    <w:rsid w:val="00CA799F"/>
    <w:rsid w:val="00CA7BF7"/>
    <w:rsid w:val="00CB0B18"/>
    <w:rsid w:val="00CB0B3C"/>
    <w:rsid w:val="00CB0CD4"/>
    <w:rsid w:val="00CB133E"/>
    <w:rsid w:val="00CB1BE2"/>
    <w:rsid w:val="00CB20AF"/>
    <w:rsid w:val="00CB20F9"/>
    <w:rsid w:val="00CB24EC"/>
    <w:rsid w:val="00CB2DC4"/>
    <w:rsid w:val="00CB32DB"/>
    <w:rsid w:val="00CB3400"/>
    <w:rsid w:val="00CB4178"/>
    <w:rsid w:val="00CB4271"/>
    <w:rsid w:val="00CB4396"/>
    <w:rsid w:val="00CB467B"/>
    <w:rsid w:val="00CB4C7D"/>
    <w:rsid w:val="00CB51C1"/>
    <w:rsid w:val="00CB5490"/>
    <w:rsid w:val="00CB5B85"/>
    <w:rsid w:val="00CB69D9"/>
    <w:rsid w:val="00CB73D3"/>
    <w:rsid w:val="00CB7417"/>
    <w:rsid w:val="00CB75F3"/>
    <w:rsid w:val="00CC0220"/>
    <w:rsid w:val="00CC0359"/>
    <w:rsid w:val="00CC0809"/>
    <w:rsid w:val="00CC08C9"/>
    <w:rsid w:val="00CC0C2A"/>
    <w:rsid w:val="00CC0FA1"/>
    <w:rsid w:val="00CC0FC7"/>
    <w:rsid w:val="00CC152D"/>
    <w:rsid w:val="00CC15C9"/>
    <w:rsid w:val="00CC1BC5"/>
    <w:rsid w:val="00CC1BCA"/>
    <w:rsid w:val="00CC2374"/>
    <w:rsid w:val="00CC24C6"/>
    <w:rsid w:val="00CC24CD"/>
    <w:rsid w:val="00CC2789"/>
    <w:rsid w:val="00CC2B2A"/>
    <w:rsid w:val="00CC32DB"/>
    <w:rsid w:val="00CC38C9"/>
    <w:rsid w:val="00CC39AA"/>
    <w:rsid w:val="00CC3ACC"/>
    <w:rsid w:val="00CC3CF5"/>
    <w:rsid w:val="00CC401D"/>
    <w:rsid w:val="00CC4026"/>
    <w:rsid w:val="00CC4CDF"/>
    <w:rsid w:val="00CC4DB4"/>
    <w:rsid w:val="00CC4E44"/>
    <w:rsid w:val="00CC5767"/>
    <w:rsid w:val="00CC591A"/>
    <w:rsid w:val="00CC599F"/>
    <w:rsid w:val="00CC5B8C"/>
    <w:rsid w:val="00CC5C1B"/>
    <w:rsid w:val="00CC5F13"/>
    <w:rsid w:val="00CC5F23"/>
    <w:rsid w:val="00CC62E6"/>
    <w:rsid w:val="00CC655C"/>
    <w:rsid w:val="00CC6774"/>
    <w:rsid w:val="00CC7462"/>
    <w:rsid w:val="00CC7539"/>
    <w:rsid w:val="00CC7931"/>
    <w:rsid w:val="00CC798B"/>
    <w:rsid w:val="00CC7F68"/>
    <w:rsid w:val="00CD0412"/>
    <w:rsid w:val="00CD0457"/>
    <w:rsid w:val="00CD06D0"/>
    <w:rsid w:val="00CD0CA2"/>
    <w:rsid w:val="00CD0FAE"/>
    <w:rsid w:val="00CD189A"/>
    <w:rsid w:val="00CD18C2"/>
    <w:rsid w:val="00CD1955"/>
    <w:rsid w:val="00CD2283"/>
    <w:rsid w:val="00CD25A0"/>
    <w:rsid w:val="00CD287C"/>
    <w:rsid w:val="00CD3033"/>
    <w:rsid w:val="00CD32C7"/>
    <w:rsid w:val="00CD35D7"/>
    <w:rsid w:val="00CD3607"/>
    <w:rsid w:val="00CD4140"/>
    <w:rsid w:val="00CD4CE0"/>
    <w:rsid w:val="00CD4F77"/>
    <w:rsid w:val="00CD5567"/>
    <w:rsid w:val="00CD5666"/>
    <w:rsid w:val="00CD5E27"/>
    <w:rsid w:val="00CD5E50"/>
    <w:rsid w:val="00CD616E"/>
    <w:rsid w:val="00CD6F13"/>
    <w:rsid w:val="00CD6FD1"/>
    <w:rsid w:val="00CD7194"/>
    <w:rsid w:val="00CD729C"/>
    <w:rsid w:val="00CD75DF"/>
    <w:rsid w:val="00CD7A33"/>
    <w:rsid w:val="00CD7A3A"/>
    <w:rsid w:val="00CD7CFB"/>
    <w:rsid w:val="00CD7EF2"/>
    <w:rsid w:val="00CE054E"/>
    <w:rsid w:val="00CE0748"/>
    <w:rsid w:val="00CE0857"/>
    <w:rsid w:val="00CE0AE8"/>
    <w:rsid w:val="00CE0B3A"/>
    <w:rsid w:val="00CE0E3A"/>
    <w:rsid w:val="00CE10E0"/>
    <w:rsid w:val="00CE132B"/>
    <w:rsid w:val="00CE15BE"/>
    <w:rsid w:val="00CE1970"/>
    <w:rsid w:val="00CE1C09"/>
    <w:rsid w:val="00CE1CD2"/>
    <w:rsid w:val="00CE20DA"/>
    <w:rsid w:val="00CE2117"/>
    <w:rsid w:val="00CE2181"/>
    <w:rsid w:val="00CE24FD"/>
    <w:rsid w:val="00CE2568"/>
    <w:rsid w:val="00CE2A02"/>
    <w:rsid w:val="00CE31EA"/>
    <w:rsid w:val="00CE34CC"/>
    <w:rsid w:val="00CE3660"/>
    <w:rsid w:val="00CE386A"/>
    <w:rsid w:val="00CE3CAA"/>
    <w:rsid w:val="00CE4481"/>
    <w:rsid w:val="00CE454E"/>
    <w:rsid w:val="00CE4A35"/>
    <w:rsid w:val="00CE4E2B"/>
    <w:rsid w:val="00CE4EF9"/>
    <w:rsid w:val="00CE52F9"/>
    <w:rsid w:val="00CE5577"/>
    <w:rsid w:val="00CE5984"/>
    <w:rsid w:val="00CE5CAB"/>
    <w:rsid w:val="00CE604F"/>
    <w:rsid w:val="00CE627D"/>
    <w:rsid w:val="00CE6971"/>
    <w:rsid w:val="00CE6ACB"/>
    <w:rsid w:val="00CE6BA0"/>
    <w:rsid w:val="00CE7BFC"/>
    <w:rsid w:val="00CF0151"/>
    <w:rsid w:val="00CF0988"/>
    <w:rsid w:val="00CF0D24"/>
    <w:rsid w:val="00CF0ED9"/>
    <w:rsid w:val="00CF17BC"/>
    <w:rsid w:val="00CF1ACD"/>
    <w:rsid w:val="00CF1C7C"/>
    <w:rsid w:val="00CF1EE9"/>
    <w:rsid w:val="00CF2132"/>
    <w:rsid w:val="00CF2634"/>
    <w:rsid w:val="00CF2927"/>
    <w:rsid w:val="00CF29AF"/>
    <w:rsid w:val="00CF2B91"/>
    <w:rsid w:val="00CF2E5C"/>
    <w:rsid w:val="00CF2EFB"/>
    <w:rsid w:val="00CF3254"/>
    <w:rsid w:val="00CF3291"/>
    <w:rsid w:val="00CF33E0"/>
    <w:rsid w:val="00CF364B"/>
    <w:rsid w:val="00CF365E"/>
    <w:rsid w:val="00CF37A4"/>
    <w:rsid w:val="00CF3BC6"/>
    <w:rsid w:val="00CF44DE"/>
    <w:rsid w:val="00CF47F3"/>
    <w:rsid w:val="00CF4B62"/>
    <w:rsid w:val="00CF4C91"/>
    <w:rsid w:val="00CF5262"/>
    <w:rsid w:val="00CF5581"/>
    <w:rsid w:val="00CF6189"/>
    <w:rsid w:val="00CF69F2"/>
    <w:rsid w:val="00CF6A8E"/>
    <w:rsid w:val="00CF6AB7"/>
    <w:rsid w:val="00CF7027"/>
    <w:rsid w:val="00CF76F3"/>
    <w:rsid w:val="00D000DA"/>
    <w:rsid w:val="00D00210"/>
    <w:rsid w:val="00D01156"/>
    <w:rsid w:val="00D011FA"/>
    <w:rsid w:val="00D0140F"/>
    <w:rsid w:val="00D01422"/>
    <w:rsid w:val="00D0169E"/>
    <w:rsid w:val="00D01857"/>
    <w:rsid w:val="00D01F6F"/>
    <w:rsid w:val="00D026EB"/>
    <w:rsid w:val="00D02713"/>
    <w:rsid w:val="00D02E09"/>
    <w:rsid w:val="00D0307F"/>
    <w:rsid w:val="00D0314C"/>
    <w:rsid w:val="00D031A0"/>
    <w:rsid w:val="00D032DC"/>
    <w:rsid w:val="00D0380B"/>
    <w:rsid w:val="00D03CAB"/>
    <w:rsid w:val="00D03CEC"/>
    <w:rsid w:val="00D04022"/>
    <w:rsid w:val="00D043BE"/>
    <w:rsid w:val="00D04B62"/>
    <w:rsid w:val="00D04F99"/>
    <w:rsid w:val="00D052A3"/>
    <w:rsid w:val="00D0544C"/>
    <w:rsid w:val="00D05538"/>
    <w:rsid w:val="00D05735"/>
    <w:rsid w:val="00D057E8"/>
    <w:rsid w:val="00D05D18"/>
    <w:rsid w:val="00D05EBB"/>
    <w:rsid w:val="00D05F98"/>
    <w:rsid w:val="00D06364"/>
    <w:rsid w:val="00D063D5"/>
    <w:rsid w:val="00D068CA"/>
    <w:rsid w:val="00D06E4C"/>
    <w:rsid w:val="00D06E7E"/>
    <w:rsid w:val="00D06E7F"/>
    <w:rsid w:val="00D070DD"/>
    <w:rsid w:val="00D07975"/>
    <w:rsid w:val="00D07A11"/>
    <w:rsid w:val="00D07D08"/>
    <w:rsid w:val="00D1091D"/>
    <w:rsid w:val="00D10AF6"/>
    <w:rsid w:val="00D10FCF"/>
    <w:rsid w:val="00D1109A"/>
    <w:rsid w:val="00D112A9"/>
    <w:rsid w:val="00D11425"/>
    <w:rsid w:val="00D116CE"/>
    <w:rsid w:val="00D1187F"/>
    <w:rsid w:val="00D11906"/>
    <w:rsid w:val="00D12144"/>
    <w:rsid w:val="00D12391"/>
    <w:rsid w:val="00D12493"/>
    <w:rsid w:val="00D12C27"/>
    <w:rsid w:val="00D1324C"/>
    <w:rsid w:val="00D1348E"/>
    <w:rsid w:val="00D135CC"/>
    <w:rsid w:val="00D1378C"/>
    <w:rsid w:val="00D1382B"/>
    <w:rsid w:val="00D13DF1"/>
    <w:rsid w:val="00D13E70"/>
    <w:rsid w:val="00D14017"/>
    <w:rsid w:val="00D142DF"/>
    <w:rsid w:val="00D142FC"/>
    <w:rsid w:val="00D14338"/>
    <w:rsid w:val="00D14523"/>
    <w:rsid w:val="00D146D1"/>
    <w:rsid w:val="00D152F6"/>
    <w:rsid w:val="00D1532A"/>
    <w:rsid w:val="00D15443"/>
    <w:rsid w:val="00D15496"/>
    <w:rsid w:val="00D156CD"/>
    <w:rsid w:val="00D15F21"/>
    <w:rsid w:val="00D15F93"/>
    <w:rsid w:val="00D16153"/>
    <w:rsid w:val="00D16609"/>
    <w:rsid w:val="00D16F51"/>
    <w:rsid w:val="00D16FA4"/>
    <w:rsid w:val="00D17051"/>
    <w:rsid w:val="00D17237"/>
    <w:rsid w:val="00D1748C"/>
    <w:rsid w:val="00D17F95"/>
    <w:rsid w:val="00D2086B"/>
    <w:rsid w:val="00D21400"/>
    <w:rsid w:val="00D214F2"/>
    <w:rsid w:val="00D21807"/>
    <w:rsid w:val="00D21AC1"/>
    <w:rsid w:val="00D21BA9"/>
    <w:rsid w:val="00D22498"/>
    <w:rsid w:val="00D2262D"/>
    <w:rsid w:val="00D22A85"/>
    <w:rsid w:val="00D22B9C"/>
    <w:rsid w:val="00D23B53"/>
    <w:rsid w:val="00D23BFF"/>
    <w:rsid w:val="00D23E9F"/>
    <w:rsid w:val="00D23F9B"/>
    <w:rsid w:val="00D240BA"/>
    <w:rsid w:val="00D241CD"/>
    <w:rsid w:val="00D24342"/>
    <w:rsid w:val="00D24557"/>
    <w:rsid w:val="00D24A9E"/>
    <w:rsid w:val="00D24B79"/>
    <w:rsid w:val="00D24C22"/>
    <w:rsid w:val="00D24F57"/>
    <w:rsid w:val="00D25279"/>
    <w:rsid w:val="00D256CF"/>
    <w:rsid w:val="00D257AC"/>
    <w:rsid w:val="00D257C7"/>
    <w:rsid w:val="00D2604F"/>
    <w:rsid w:val="00D26201"/>
    <w:rsid w:val="00D26F33"/>
    <w:rsid w:val="00D27A79"/>
    <w:rsid w:val="00D302F3"/>
    <w:rsid w:val="00D30475"/>
    <w:rsid w:val="00D305FA"/>
    <w:rsid w:val="00D30982"/>
    <w:rsid w:val="00D309D5"/>
    <w:rsid w:val="00D30B9D"/>
    <w:rsid w:val="00D31176"/>
    <w:rsid w:val="00D31329"/>
    <w:rsid w:val="00D3153B"/>
    <w:rsid w:val="00D317AF"/>
    <w:rsid w:val="00D32162"/>
    <w:rsid w:val="00D325CF"/>
    <w:rsid w:val="00D32947"/>
    <w:rsid w:val="00D32BA3"/>
    <w:rsid w:val="00D32CA9"/>
    <w:rsid w:val="00D331AD"/>
    <w:rsid w:val="00D33374"/>
    <w:rsid w:val="00D3366D"/>
    <w:rsid w:val="00D3391D"/>
    <w:rsid w:val="00D340FA"/>
    <w:rsid w:val="00D34BEA"/>
    <w:rsid w:val="00D34F8C"/>
    <w:rsid w:val="00D3527E"/>
    <w:rsid w:val="00D3554B"/>
    <w:rsid w:val="00D3585A"/>
    <w:rsid w:val="00D35C0B"/>
    <w:rsid w:val="00D35C48"/>
    <w:rsid w:val="00D362F6"/>
    <w:rsid w:val="00D36A54"/>
    <w:rsid w:val="00D36AE5"/>
    <w:rsid w:val="00D36F1F"/>
    <w:rsid w:val="00D37099"/>
    <w:rsid w:val="00D376D2"/>
    <w:rsid w:val="00D37E3F"/>
    <w:rsid w:val="00D37FD0"/>
    <w:rsid w:val="00D400E0"/>
    <w:rsid w:val="00D40695"/>
    <w:rsid w:val="00D40707"/>
    <w:rsid w:val="00D4080C"/>
    <w:rsid w:val="00D4158B"/>
    <w:rsid w:val="00D41D3D"/>
    <w:rsid w:val="00D42467"/>
    <w:rsid w:val="00D425D9"/>
    <w:rsid w:val="00D4264C"/>
    <w:rsid w:val="00D4359F"/>
    <w:rsid w:val="00D4387F"/>
    <w:rsid w:val="00D43CBD"/>
    <w:rsid w:val="00D43FE8"/>
    <w:rsid w:val="00D44007"/>
    <w:rsid w:val="00D440B3"/>
    <w:rsid w:val="00D441BC"/>
    <w:rsid w:val="00D4473F"/>
    <w:rsid w:val="00D44C96"/>
    <w:rsid w:val="00D45014"/>
    <w:rsid w:val="00D45304"/>
    <w:rsid w:val="00D455C7"/>
    <w:rsid w:val="00D459ED"/>
    <w:rsid w:val="00D45F32"/>
    <w:rsid w:val="00D46277"/>
    <w:rsid w:val="00D4661E"/>
    <w:rsid w:val="00D46A7B"/>
    <w:rsid w:val="00D46D15"/>
    <w:rsid w:val="00D46F8E"/>
    <w:rsid w:val="00D47206"/>
    <w:rsid w:val="00D4798B"/>
    <w:rsid w:val="00D47E7F"/>
    <w:rsid w:val="00D51399"/>
    <w:rsid w:val="00D51697"/>
    <w:rsid w:val="00D517D4"/>
    <w:rsid w:val="00D51BC7"/>
    <w:rsid w:val="00D520A3"/>
    <w:rsid w:val="00D526FC"/>
    <w:rsid w:val="00D52D0E"/>
    <w:rsid w:val="00D52DFB"/>
    <w:rsid w:val="00D52EB3"/>
    <w:rsid w:val="00D53036"/>
    <w:rsid w:val="00D53839"/>
    <w:rsid w:val="00D538CC"/>
    <w:rsid w:val="00D53923"/>
    <w:rsid w:val="00D53BB3"/>
    <w:rsid w:val="00D53CE9"/>
    <w:rsid w:val="00D53D7B"/>
    <w:rsid w:val="00D544AC"/>
    <w:rsid w:val="00D5455A"/>
    <w:rsid w:val="00D546AB"/>
    <w:rsid w:val="00D55521"/>
    <w:rsid w:val="00D55973"/>
    <w:rsid w:val="00D5601B"/>
    <w:rsid w:val="00D560A7"/>
    <w:rsid w:val="00D56902"/>
    <w:rsid w:val="00D56E5E"/>
    <w:rsid w:val="00D57490"/>
    <w:rsid w:val="00D5766D"/>
    <w:rsid w:val="00D57ACD"/>
    <w:rsid w:val="00D60138"/>
    <w:rsid w:val="00D603AE"/>
    <w:rsid w:val="00D604D0"/>
    <w:rsid w:val="00D60549"/>
    <w:rsid w:val="00D60BD4"/>
    <w:rsid w:val="00D61005"/>
    <w:rsid w:val="00D611DB"/>
    <w:rsid w:val="00D61279"/>
    <w:rsid w:val="00D616D4"/>
    <w:rsid w:val="00D61DC4"/>
    <w:rsid w:val="00D6215C"/>
    <w:rsid w:val="00D64185"/>
    <w:rsid w:val="00D6434C"/>
    <w:rsid w:val="00D645D2"/>
    <w:rsid w:val="00D64FDB"/>
    <w:rsid w:val="00D65190"/>
    <w:rsid w:val="00D65569"/>
    <w:rsid w:val="00D65A82"/>
    <w:rsid w:val="00D65D1E"/>
    <w:rsid w:val="00D65EC7"/>
    <w:rsid w:val="00D65F49"/>
    <w:rsid w:val="00D66319"/>
    <w:rsid w:val="00D664C7"/>
    <w:rsid w:val="00D6652A"/>
    <w:rsid w:val="00D66B10"/>
    <w:rsid w:val="00D66D5D"/>
    <w:rsid w:val="00D671A8"/>
    <w:rsid w:val="00D671F4"/>
    <w:rsid w:val="00D674EC"/>
    <w:rsid w:val="00D6768B"/>
    <w:rsid w:val="00D67865"/>
    <w:rsid w:val="00D67C52"/>
    <w:rsid w:val="00D70B5B"/>
    <w:rsid w:val="00D70C12"/>
    <w:rsid w:val="00D71171"/>
    <w:rsid w:val="00D71447"/>
    <w:rsid w:val="00D714C4"/>
    <w:rsid w:val="00D715CE"/>
    <w:rsid w:val="00D71888"/>
    <w:rsid w:val="00D719ED"/>
    <w:rsid w:val="00D7256B"/>
    <w:rsid w:val="00D725AC"/>
    <w:rsid w:val="00D72661"/>
    <w:rsid w:val="00D729D4"/>
    <w:rsid w:val="00D72B64"/>
    <w:rsid w:val="00D73058"/>
    <w:rsid w:val="00D738E2"/>
    <w:rsid w:val="00D73AB6"/>
    <w:rsid w:val="00D73B0E"/>
    <w:rsid w:val="00D756AB"/>
    <w:rsid w:val="00D75BAD"/>
    <w:rsid w:val="00D760EF"/>
    <w:rsid w:val="00D76124"/>
    <w:rsid w:val="00D7628D"/>
    <w:rsid w:val="00D767FC"/>
    <w:rsid w:val="00D76E8B"/>
    <w:rsid w:val="00D7754F"/>
    <w:rsid w:val="00D776D7"/>
    <w:rsid w:val="00D77910"/>
    <w:rsid w:val="00D77D59"/>
    <w:rsid w:val="00D801AC"/>
    <w:rsid w:val="00D80294"/>
    <w:rsid w:val="00D80709"/>
    <w:rsid w:val="00D81A65"/>
    <w:rsid w:val="00D82243"/>
    <w:rsid w:val="00D828B5"/>
    <w:rsid w:val="00D82988"/>
    <w:rsid w:val="00D82D31"/>
    <w:rsid w:val="00D83406"/>
    <w:rsid w:val="00D8358D"/>
    <w:rsid w:val="00D83E65"/>
    <w:rsid w:val="00D8410C"/>
    <w:rsid w:val="00D84AF0"/>
    <w:rsid w:val="00D84D25"/>
    <w:rsid w:val="00D85174"/>
    <w:rsid w:val="00D8628F"/>
    <w:rsid w:val="00D867D1"/>
    <w:rsid w:val="00D867E5"/>
    <w:rsid w:val="00D86BA6"/>
    <w:rsid w:val="00D87356"/>
    <w:rsid w:val="00D873D9"/>
    <w:rsid w:val="00D877E2"/>
    <w:rsid w:val="00D87A05"/>
    <w:rsid w:val="00D87AE7"/>
    <w:rsid w:val="00D902F5"/>
    <w:rsid w:val="00D90554"/>
    <w:rsid w:val="00D90B16"/>
    <w:rsid w:val="00D91448"/>
    <w:rsid w:val="00D9144E"/>
    <w:rsid w:val="00D919D2"/>
    <w:rsid w:val="00D91C27"/>
    <w:rsid w:val="00D92178"/>
    <w:rsid w:val="00D92471"/>
    <w:rsid w:val="00D924BA"/>
    <w:rsid w:val="00D92AFC"/>
    <w:rsid w:val="00D92C80"/>
    <w:rsid w:val="00D93018"/>
    <w:rsid w:val="00D932C4"/>
    <w:rsid w:val="00D93930"/>
    <w:rsid w:val="00D93E53"/>
    <w:rsid w:val="00D94145"/>
    <w:rsid w:val="00D941ED"/>
    <w:rsid w:val="00D944CF"/>
    <w:rsid w:val="00D947C7"/>
    <w:rsid w:val="00D94A81"/>
    <w:rsid w:val="00D94AFB"/>
    <w:rsid w:val="00D952E9"/>
    <w:rsid w:val="00D95550"/>
    <w:rsid w:val="00D95A49"/>
    <w:rsid w:val="00D95C1B"/>
    <w:rsid w:val="00D95CB6"/>
    <w:rsid w:val="00D9617A"/>
    <w:rsid w:val="00D964C9"/>
    <w:rsid w:val="00D964E7"/>
    <w:rsid w:val="00D96A26"/>
    <w:rsid w:val="00D96D10"/>
    <w:rsid w:val="00D974A8"/>
    <w:rsid w:val="00D97658"/>
    <w:rsid w:val="00D9772F"/>
    <w:rsid w:val="00D97924"/>
    <w:rsid w:val="00D97A06"/>
    <w:rsid w:val="00D97AAB"/>
    <w:rsid w:val="00D97E51"/>
    <w:rsid w:val="00DA0312"/>
    <w:rsid w:val="00DA0E0B"/>
    <w:rsid w:val="00DA1050"/>
    <w:rsid w:val="00DA18C6"/>
    <w:rsid w:val="00DA193E"/>
    <w:rsid w:val="00DA1F27"/>
    <w:rsid w:val="00DA258E"/>
    <w:rsid w:val="00DA279E"/>
    <w:rsid w:val="00DA2F82"/>
    <w:rsid w:val="00DA32C8"/>
    <w:rsid w:val="00DA3FA7"/>
    <w:rsid w:val="00DA41E1"/>
    <w:rsid w:val="00DA4731"/>
    <w:rsid w:val="00DA4C44"/>
    <w:rsid w:val="00DA4CA7"/>
    <w:rsid w:val="00DA4ECA"/>
    <w:rsid w:val="00DA521D"/>
    <w:rsid w:val="00DA52C8"/>
    <w:rsid w:val="00DA5306"/>
    <w:rsid w:val="00DA53A1"/>
    <w:rsid w:val="00DA55A9"/>
    <w:rsid w:val="00DA5B9F"/>
    <w:rsid w:val="00DA5C7C"/>
    <w:rsid w:val="00DA5F9A"/>
    <w:rsid w:val="00DA639C"/>
    <w:rsid w:val="00DA647E"/>
    <w:rsid w:val="00DA6C27"/>
    <w:rsid w:val="00DA6DD1"/>
    <w:rsid w:val="00DA6DDD"/>
    <w:rsid w:val="00DA74A2"/>
    <w:rsid w:val="00DA76B3"/>
    <w:rsid w:val="00DA7B0B"/>
    <w:rsid w:val="00DB05A2"/>
    <w:rsid w:val="00DB08DA"/>
    <w:rsid w:val="00DB0B64"/>
    <w:rsid w:val="00DB0CA7"/>
    <w:rsid w:val="00DB119A"/>
    <w:rsid w:val="00DB1788"/>
    <w:rsid w:val="00DB1935"/>
    <w:rsid w:val="00DB1ECA"/>
    <w:rsid w:val="00DB1F5B"/>
    <w:rsid w:val="00DB223E"/>
    <w:rsid w:val="00DB2468"/>
    <w:rsid w:val="00DB24D3"/>
    <w:rsid w:val="00DB2625"/>
    <w:rsid w:val="00DB26B4"/>
    <w:rsid w:val="00DB279E"/>
    <w:rsid w:val="00DB288B"/>
    <w:rsid w:val="00DB32C9"/>
    <w:rsid w:val="00DB377D"/>
    <w:rsid w:val="00DB3B30"/>
    <w:rsid w:val="00DB4554"/>
    <w:rsid w:val="00DB48DD"/>
    <w:rsid w:val="00DB4D9D"/>
    <w:rsid w:val="00DB4E01"/>
    <w:rsid w:val="00DB4FE2"/>
    <w:rsid w:val="00DB57BA"/>
    <w:rsid w:val="00DB654D"/>
    <w:rsid w:val="00DB66C5"/>
    <w:rsid w:val="00DB6873"/>
    <w:rsid w:val="00DB7AB6"/>
    <w:rsid w:val="00DB7DF4"/>
    <w:rsid w:val="00DB7E63"/>
    <w:rsid w:val="00DC062C"/>
    <w:rsid w:val="00DC084F"/>
    <w:rsid w:val="00DC0A04"/>
    <w:rsid w:val="00DC0E1D"/>
    <w:rsid w:val="00DC1537"/>
    <w:rsid w:val="00DC159C"/>
    <w:rsid w:val="00DC16CA"/>
    <w:rsid w:val="00DC17C9"/>
    <w:rsid w:val="00DC1989"/>
    <w:rsid w:val="00DC1ACB"/>
    <w:rsid w:val="00DC1F6C"/>
    <w:rsid w:val="00DC200B"/>
    <w:rsid w:val="00DC216C"/>
    <w:rsid w:val="00DC2211"/>
    <w:rsid w:val="00DC2F3B"/>
    <w:rsid w:val="00DC3647"/>
    <w:rsid w:val="00DC3D6F"/>
    <w:rsid w:val="00DC3F56"/>
    <w:rsid w:val="00DC4606"/>
    <w:rsid w:val="00DC484D"/>
    <w:rsid w:val="00DC4C37"/>
    <w:rsid w:val="00DC512B"/>
    <w:rsid w:val="00DC5316"/>
    <w:rsid w:val="00DC5877"/>
    <w:rsid w:val="00DC62E2"/>
    <w:rsid w:val="00DC664A"/>
    <w:rsid w:val="00DC6696"/>
    <w:rsid w:val="00DC6860"/>
    <w:rsid w:val="00DC68A1"/>
    <w:rsid w:val="00DC6B86"/>
    <w:rsid w:val="00DC6C18"/>
    <w:rsid w:val="00DC6E89"/>
    <w:rsid w:val="00DC7439"/>
    <w:rsid w:val="00DC7794"/>
    <w:rsid w:val="00DC782F"/>
    <w:rsid w:val="00DC7915"/>
    <w:rsid w:val="00DC7A72"/>
    <w:rsid w:val="00DD04F7"/>
    <w:rsid w:val="00DD0978"/>
    <w:rsid w:val="00DD1204"/>
    <w:rsid w:val="00DD1573"/>
    <w:rsid w:val="00DD1664"/>
    <w:rsid w:val="00DD1C5F"/>
    <w:rsid w:val="00DD1FD7"/>
    <w:rsid w:val="00DD1FE8"/>
    <w:rsid w:val="00DD22A7"/>
    <w:rsid w:val="00DD2E1A"/>
    <w:rsid w:val="00DD354E"/>
    <w:rsid w:val="00DD39E7"/>
    <w:rsid w:val="00DD3B2C"/>
    <w:rsid w:val="00DD3CE4"/>
    <w:rsid w:val="00DD4165"/>
    <w:rsid w:val="00DD4766"/>
    <w:rsid w:val="00DD47AF"/>
    <w:rsid w:val="00DD4A0F"/>
    <w:rsid w:val="00DD5144"/>
    <w:rsid w:val="00DD522B"/>
    <w:rsid w:val="00DD52FC"/>
    <w:rsid w:val="00DD5825"/>
    <w:rsid w:val="00DD59CF"/>
    <w:rsid w:val="00DD65B9"/>
    <w:rsid w:val="00DD6BFF"/>
    <w:rsid w:val="00DD6C33"/>
    <w:rsid w:val="00DD7174"/>
    <w:rsid w:val="00DD7672"/>
    <w:rsid w:val="00DD7A16"/>
    <w:rsid w:val="00DD7E40"/>
    <w:rsid w:val="00DE03CC"/>
    <w:rsid w:val="00DE04FF"/>
    <w:rsid w:val="00DE0695"/>
    <w:rsid w:val="00DE0AD3"/>
    <w:rsid w:val="00DE0CF7"/>
    <w:rsid w:val="00DE0D9F"/>
    <w:rsid w:val="00DE0F8C"/>
    <w:rsid w:val="00DE10DA"/>
    <w:rsid w:val="00DE12F5"/>
    <w:rsid w:val="00DE13A6"/>
    <w:rsid w:val="00DE1E12"/>
    <w:rsid w:val="00DE2E96"/>
    <w:rsid w:val="00DE334B"/>
    <w:rsid w:val="00DE335C"/>
    <w:rsid w:val="00DE342E"/>
    <w:rsid w:val="00DE3513"/>
    <w:rsid w:val="00DE3DCF"/>
    <w:rsid w:val="00DE3F3C"/>
    <w:rsid w:val="00DE49C4"/>
    <w:rsid w:val="00DE58F5"/>
    <w:rsid w:val="00DE5B84"/>
    <w:rsid w:val="00DE5C1B"/>
    <w:rsid w:val="00DE6164"/>
    <w:rsid w:val="00DE6740"/>
    <w:rsid w:val="00DE6990"/>
    <w:rsid w:val="00DE6A6A"/>
    <w:rsid w:val="00DE6C11"/>
    <w:rsid w:val="00DE6F01"/>
    <w:rsid w:val="00DE73BD"/>
    <w:rsid w:val="00DE7796"/>
    <w:rsid w:val="00DE7798"/>
    <w:rsid w:val="00DE77C8"/>
    <w:rsid w:val="00DE7A0C"/>
    <w:rsid w:val="00DE7B4E"/>
    <w:rsid w:val="00DE7BC2"/>
    <w:rsid w:val="00DF0FD3"/>
    <w:rsid w:val="00DF1118"/>
    <w:rsid w:val="00DF1281"/>
    <w:rsid w:val="00DF154A"/>
    <w:rsid w:val="00DF1A72"/>
    <w:rsid w:val="00DF1C7F"/>
    <w:rsid w:val="00DF1CC7"/>
    <w:rsid w:val="00DF1DA1"/>
    <w:rsid w:val="00DF1FE9"/>
    <w:rsid w:val="00DF2099"/>
    <w:rsid w:val="00DF2229"/>
    <w:rsid w:val="00DF22CD"/>
    <w:rsid w:val="00DF2796"/>
    <w:rsid w:val="00DF28ED"/>
    <w:rsid w:val="00DF2B3E"/>
    <w:rsid w:val="00DF2BED"/>
    <w:rsid w:val="00DF2BF7"/>
    <w:rsid w:val="00DF2C07"/>
    <w:rsid w:val="00DF31C4"/>
    <w:rsid w:val="00DF35EA"/>
    <w:rsid w:val="00DF3BF4"/>
    <w:rsid w:val="00DF3D59"/>
    <w:rsid w:val="00DF3DC3"/>
    <w:rsid w:val="00DF420B"/>
    <w:rsid w:val="00DF441A"/>
    <w:rsid w:val="00DF4694"/>
    <w:rsid w:val="00DF4CA8"/>
    <w:rsid w:val="00DF4CED"/>
    <w:rsid w:val="00DF4EDD"/>
    <w:rsid w:val="00DF53EC"/>
    <w:rsid w:val="00DF575B"/>
    <w:rsid w:val="00DF58F6"/>
    <w:rsid w:val="00DF623D"/>
    <w:rsid w:val="00DF6349"/>
    <w:rsid w:val="00DF64A9"/>
    <w:rsid w:val="00DF6715"/>
    <w:rsid w:val="00DF6A3F"/>
    <w:rsid w:val="00DF7660"/>
    <w:rsid w:val="00DF7702"/>
    <w:rsid w:val="00DF792A"/>
    <w:rsid w:val="00E00360"/>
    <w:rsid w:val="00E0054B"/>
    <w:rsid w:val="00E0063E"/>
    <w:rsid w:val="00E00B35"/>
    <w:rsid w:val="00E00F60"/>
    <w:rsid w:val="00E0156B"/>
    <w:rsid w:val="00E017D7"/>
    <w:rsid w:val="00E01A5E"/>
    <w:rsid w:val="00E01B25"/>
    <w:rsid w:val="00E01E6A"/>
    <w:rsid w:val="00E02500"/>
    <w:rsid w:val="00E02AB4"/>
    <w:rsid w:val="00E02F63"/>
    <w:rsid w:val="00E03312"/>
    <w:rsid w:val="00E03B18"/>
    <w:rsid w:val="00E03D79"/>
    <w:rsid w:val="00E04220"/>
    <w:rsid w:val="00E04BA4"/>
    <w:rsid w:val="00E04C7E"/>
    <w:rsid w:val="00E04F9D"/>
    <w:rsid w:val="00E04FFF"/>
    <w:rsid w:val="00E05F95"/>
    <w:rsid w:val="00E063C2"/>
    <w:rsid w:val="00E102F7"/>
    <w:rsid w:val="00E107DC"/>
    <w:rsid w:val="00E10A8E"/>
    <w:rsid w:val="00E10ADC"/>
    <w:rsid w:val="00E120D4"/>
    <w:rsid w:val="00E12A52"/>
    <w:rsid w:val="00E134E5"/>
    <w:rsid w:val="00E135FD"/>
    <w:rsid w:val="00E135FF"/>
    <w:rsid w:val="00E139B4"/>
    <w:rsid w:val="00E13B44"/>
    <w:rsid w:val="00E13F0C"/>
    <w:rsid w:val="00E13F34"/>
    <w:rsid w:val="00E14065"/>
    <w:rsid w:val="00E14170"/>
    <w:rsid w:val="00E14442"/>
    <w:rsid w:val="00E14A09"/>
    <w:rsid w:val="00E150A2"/>
    <w:rsid w:val="00E15175"/>
    <w:rsid w:val="00E15CB4"/>
    <w:rsid w:val="00E15E53"/>
    <w:rsid w:val="00E16141"/>
    <w:rsid w:val="00E16147"/>
    <w:rsid w:val="00E162FE"/>
    <w:rsid w:val="00E1664E"/>
    <w:rsid w:val="00E1704F"/>
    <w:rsid w:val="00E17443"/>
    <w:rsid w:val="00E1755F"/>
    <w:rsid w:val="00E17D42"/>
    <w:rsid w:val="00E200BE"/>
    <w:rsid w:val="00E2017F"/>
    <w:rsid w:val="00E20265"/>
    <w:rsid w:val="00E20B02"/>
    <w:rsid w:val="00E20E54"/>
    <w:rsid w:val="00E211E9"/>
    <w:rsid w:val="00E21292"/>
    <w:rsid w:val="00E21344"/>
    <w:rsid w:val="00E2162A"/>
    <w:rsid w:val="00E218D4"/>
    <w:rsid w:val="00E222C5"/>
    <w:rsid w:val="00E22377"/>
    <w:rsid w:val="00E22988"/>
    <w:rsid w:val="00E22B3D"/>
    <w:rsid w:val="00E22C07"/>
    <w:rsid w:val="00E22E7E"/>
    <w:rsid w:val="00E23506"/>
    <w:rsid w:val="00E235F7"/>
    <w:rsid w:val="00E2388A"/>
    <w:rsid w:val="00E240CE"/>
    <w:rsid w:val="00E24901"/>
    <w:rsid w:val="00E25F02"/>
    <w:rsid w:val="00E26136"/>
    <w:rsid w:val="00E26657"/>
    <w:rsid w:val="00E26815"/>
    <w:rsid w:val="00E268A9"/>
    <w:rsid w:val="00E26B6A"/>
    <w:rsid w:val="00E273D9"/>
    <w:rsid w:val="00E27678"/>
    <w:rsid w:val="00E2788D"/>
    <w:rsid w:val="00E27D03"/>
    <w:rsid w:val="00E30100"/>
    <w:rsid w:val="00E30428"/>
    <w:rsid w:val="00E3073F"/>
    <w:rsid w:val="00E30BF8"/>
    <w:rsid w:val="00E30D1C"/>
    <w:rsid w:val="00E31110"/>
    <w:rsid w:val="00E31148"/>
    <w:rsid w:val="00E31428"/>
    <w:rsid w:val="00E316C5"/>
    <w:rsid w:val="00E31912"/>
    <w:rsid w:val="00E31AAA"/>
    <w:rsid w:val="00E31CF8"/>
    <w:rsid w:val="00E32043"/>
    <w:rsid w:val="00E322A2"/>
    <w:rsid w:val="00E32647"/>
    <w:rsid w:val="00E326E4"/>
    <w:rsid w:val="00E327D1"/>
    <w:rsid w:val="00E327EA"/>
    <w:rsid w:val="00E32D08"/>
    <w:rsid w:val="00E32F09"/>
    <w:rsid w:val="00E33424"/>
    <w:rsid w:val="00E33714"/>
    <w:rsid w:val="00E33C4C"/>
    <w:rsid w:val="00E340AC"/>
    <w:rsid w:val="00E34251"/>
    <w:rsid w:val="00E34310"/>
    <w:rsid w:val="00E34387"/>
    <w:rsid w:val="00E344E2"/>
    <w:rsid w:val="00E345CF"/>
    <w:rsid w:val="00E34669"/>
    <w:rsid w:val="00E348C1"/>
    <w:rsid w:val="00E34D7C"/>
    <w:rsid w:val="00E34E50"/>
    <w:rsid w:val="00E35190"/>
    <w:rsid w:val="00E35C5B"/>
    <w:rsid w:val="00E361AC"/>
    <w:rsid w:val="00E363CC"/>
    <w:rsid w:val="00E3653D"/>
    <w:rsid w:val="00E36910"/>
    <w:rsid w:val="00E36A38"/>
    <w:rsid w:val="00E36B30"/>
    <w:rsid w:val="00E36B72"/>
    <w:rsid w:val="00E36EA1"/>
    <w:rsid w:val="00E3722A"/>
    <w:rsid w:val="00E3722D"/>
    <w:rsid w:val="00E373B0"/>
    <w:rsid w:val="00E37978"/>
    <w:rsid w:val="00E37C09"/>
    <w:rsid w:val="00E37C62"/>
    <w:rsid w:val="00E37FF8"/>
    <w:rsid w:val="00E410C4"/>
    <w:rsid w:val="00E41182"/>
    <w:rsid w:val="00E417CC"/>
    <w:rsid w:val="00E41934"/>
    <w:rsid w:val="00E41D1E"/>
    <w:rsid w:val="00E41D73"/>
    <w:rsid w:val="00E41F2C"/>
    <w:rsid w:val="00E420D3"/>
    <w:rsid w:val="00E423D1"/>
    <w:rsid w:val="00E424BC"/>
    <w:rsid w:val="00E42656"/>
    <w:rsid w:val="00E42869"/>
    <w:rsid w:val="00E42F85"/>
    <w:rsid w:val="00E436BF"/>
    <w:rsid w:val="00E43A61"/>
    <w:rsid w:val="00E43D7E"/>
    <w:rsid w:val="00E442DC"/>
    <w:rsid w:val="00E4440F"/>
    <w:rsid w:val="00E4476F"/>
    <w:rsid w:val="00E44844"/>
    <w:rsid w:val="00E44AD6"/>
    <w:rsid w:val="00E44F74"/>
    <w:rsid w:val="00E452A1"/>
    <w:rsid w:val="00E45CC0"/>
    <w:rsid w:val="00E45D08"/>
    <w:rsid w:val="00E45D7A"/>
    <w:rsid w:val="00E460E3"/>
    <w:rsid w:val="00E464BB"/>
    <w:rsid w:val="00E464CB"/>
    <w:rsid w:val="00E4658C"/>
    <w:rsid w:val="00E466EB"/>
    <w:rsid w:val="00E46A71"/>
    <w:rsid w:val="00E46D6D"/>
    <w:rsid w:val="00E46D98"/>
    <w:rsid w:val="00E470BE"/>
    <w:rsid w:val="00E4743C"/>
    <w:rsid w:val="00E476A4"/>
    <w:rsid w:val="00E47D0E"/>
    <w:rsid w:val="00E47F29"/>
    <w:rsid w:val="00E50394"/>
    <w:rsid w:val="00E50404"/>
    <w:rsid w:val="00E5062A"/>
    <w:rsid w:val="00E50F32"/>
    <w:rsid w:val="00E511A5"/>
    <w:rsid w:val="00E51254"/>
    <w:rsid w:val="00E51CF0"/>
    <w:rsid w:val="00E52123"/>
    <w:rsid w:val="00E5244A"/>
    <w:rsid w:val="00E52730"/>
    <w:rsid w:val="00E52DB7"/>
    <w:rsid w:val="00E52DB9"/>
    <w:rsid w:val="00E52E84"/>
    <w:rsid w:val="00E52F7F"/>
    <w:rsid w:val="00E5310B"/>
    <w:rsid w:val="00E532F6"/>
    <w:rsid w:val="00E53303"/>
    <w:rsid w:val="00E5340A"/>
    <w:rsid w:val="00E53742"/>
    <w:rsid w:val="00E5378D"/>
    <w:rsid w:val="00E53A46"/>
    <w:rsid w:val="00E53B0D"/>
    <w:rsid w:val="00E54437"/>
    <w:rsid w:val="00E54894"/>
    <w:rsid w:val="00E54DB6"/>
    <w:rsid w:val="00E55198"/>
    <w:rsid w:val="00E552A7"/>
    <w:rsid w:val="00E553CD"/>
    <w:rsid w:val="00E55A18"/>
    <w:rsid w:val="00E55AA8"/>
    <w:rsid w:val="00E55ABF"/>
    <w:rsid w:val="00E56174"/>
    <w:rsid w:val="00E56363"/>
    <w:rsid w:val="00E56C21"/>
    <w:rsid w:val="00E57041"/>
    <w:rsid w:val="00E57FF5"/>
    <w:rsid w:val="00E601D8"/>
    <w:rsid w:val="00E60401"/>
    <w:rsid w:val="00E60D3A"/>
    <w:rsid w:val="00E6117F"/>
    <w:rsid w:val="00E615D8"/>
    <w:rsid w:val="00E61856"/>
    <w:rsid w:val="00E6225D"/>
    <w:rsid w:val="00E625AE"/>
    <w:rsid w:val="00E62ABE"/>
    <w:rsid w:val="00E62E2E"/>
    <w:rsid w:val="00E62F3F"/>
    <w:rsid w:val="00E6329B"/>
    <w:rsid w:val="00E63322"/>
    <w:rsid w:val="00E63345"/>
    <w:rsid w:val="00E634AF"/>
    <w:rsid w:val="00E6357A"/>
    <w:rsid w:val="00E63837"/>
    <w:rsid w:val="00E63936"/>
    <w:rsid w:val="00E63AC3"/>
    <w:rsid w:val="00E63F3E"/>
    <w:rsid w:val="00E64AAC"/>
    <w:rsid w:val="00E65350"/>
    <w:rsid w:val="00E65B9D"/>
    <w:rsid w:val="00E65C73"/>
    <w:rsid w:val="00E663D3"/>
    <w:rsid w:val="00E67A77"/>
    <w:rsid w:val="00E67C89"/>
    <w:rsid w:val="00E70355"/>
    <w:rsid w:val="00E703F4"/>
    <w:rsid w:val="00E7076D"/>
    <w:rsid w:val="00E709F7"/>
    <w:rsid w:val="00E70FF9"/>
    <w:rsid w:val="00E7119B"/>
    <w:rsid w:val="00E714E5"/>
    <w:rsid w:val="00E72340"/>
    <w:rsid w:val="00E72629"/>
    <w:rsid w:val="00E7265F"/>
    <w:rsid w:val="00E7273B"/>
    <w:rsid w:val="00E72820"/>
    <w:rsid w:val="00E72BB6"/>
    <w:rsid w:val="00E734F0"/>
    <w:rsid w:val="00E73571"/>
    <w:rsid w:val="00E73976"/>
    <w:rsid w:val="00E73A02"/>
    <w:rsid w:val="00E73C61"/>
    <w:rsid w:val="00E73FA5"/>
    <w:rsid w:val="00E74131"/>
    <w:rsid w:val="00E7450B"/>
    <w:rsid w:val="00E74F8C"/>
    <w:rsid w:val="00E75215"/>
    <w:rsid w:val="00E75251"/>
    <w:rsid w:val="00E75597"/>
    <w:rsid w:val="00E7569B"/>
    <w:rsid w:val="00E758E9"/>
    <w:rsid w:val="00E75C7B"/>
    <w:rsid w:val="00E76355"/>
    <w:rsid w:val="00E769F6"/>
    <w:rsid w:val="00E76A06"/>
    <w:rsid w:val="00E76C1A"/>
    <w:rsid w:val="00E76C44"/>
    <w:rsid w:val="00E76D06"/>
    <w:rsid w:val="00E76E1C"/>
    <w:rsid w:val="00E7725D"/>
    <w:rsid w:val="00E7746A"/>
    <w:rsid w:val="00E77CFF"/>
    <w:rsid w:val="00E77F54"/>
    <w:rsid w:val="00E80A9B"/>
    <w:rsid w:val="00E8152E"/>
    <w:rsid w:val="00E815B0"/>
    <w:rsid w:val="00E817D2"/>
    <w:rsid w:val="00E8187A"/>
    <w:rsid w:val="00E81E96"/>
    <w:rsid w:val="00E81F95"/>
    <w:rsid w:val="00E8205A"/>
    <w:rsid w:val="00E82835"/>
    <w:rsid w:val="00E831B4"/>
    <w:rsid w:val="00E83235"/>
    <w:rsid w:val="00E83894"/>
    <w:rsid w:val="00E8403E"/>
    <w:rsid w:val="00E8467B"/>
    <w:rsid w:val="00E84831"/>
    <w:rsid w:val="00E84BB7"/>
    <w:rsid w:val="00E84D89"/>
    <w:rsid w:val="00E8543E"/>
    <w:rsid w:val="00E85941"/>
    <w:rsid w:val="00E85BF0"/>
    <w:rsid w:val="00E85DA5"/>
    <w:rsid w:val="00E85F54"/>
    <w:rsid w:val="00E863AC"/>
    <w:rsid w:val="00E867A7"/>
    <w:rsid w:val="00E86917"/>
    <w:rsid w:val="00E8695F"/>
    <w:rsid w:val="00E86D8D"/>
    <w:rsid w:val="00E877F6"/>
    <w:rsid w:val="00E8796F"/>
    <w:rsid w:val="00E87C7A"/>
    <w:rsid w:val="00E9054E"/>
    <w:rsid w:val="00E90B60"/>
    <w:rsid w:val="00E90DF2"/>
    <w:rsid w:val="00E90F87"/>
    <w:rsid w:val="00E9111E"/>
    <w:rsid w:val="00E91731"/>
    <w:rsid w:val="00E92059"/>
    <w:rsid w:val="00E9211A"/>
    <w:rsid w:val="00E929CC"/>
    <w:rsid w:val="00E92AC3"/>
    <w:rsid w:val="00E92F7C"/>
    <w:rsid w:val="00E93449"/>
    <w:rsid w:val="00E935BA"/>
    <w:rsid w:val="00E93935"/>
    <w:rsid w:val="00E9432B"/>
    <w:rsid w:val="00E946CD"/>
    <w:rsid w:val="00E94A8C"/>
    <w:rsid w:val="00E94AD8"/>
    <w:rsid w:val="00E94D18"/>
    <w:rsid w:val="00E95006"/>
    <w:rsid w:val="00E956A6"/>
    <w:rsid w:val="00E957F7"/>
    <w:rsid w:val="00E95856"/>
    <w:rsid w:val="00E95875"/>
    <w:rsid w:val="00E959D5"/>
    <w:rsid w:val="00E95A16"/>
    <w:rsid w:val="00E95AB0"/>
    <w:rsid w:val="00E96023"/>
    <w:rsid w:val="00E964B7"/>
    <w:rsid w:val="00E9695D"/>
    <w:rsid w:val="00E96C30"/>
    <w:rsid w:val="00E97311"/>
    <w:rsid w:val="00E976E5"/>
    <w:rsid w:val="00E97BAF"/>
    <w:rsid w:val="00E97BEA"/>
    <w:rsid w:val="00E97E06"/>
    <w:rsid w:val="00E97E76"/>
    <w:rsid w:val="00EA03B8"/>
    <w:rsid w:val="00EA051C"/>
    <w:rsid w:val="00EA05B8"/>
    <w:rsid w:val="00EA05C6"/>
    <w:rsid w:val="00EA0A6A"/>
    <w:rsid w:val="00EA0CEE"/>
    <w:rsid w:val="00EA1113"/>
    <w:rsid w:val="00EA165A"/>
    <w:rsid w:val="00EA16BC"/>
    <w:rsid w:val="00EA245C"/>
    <w:rsid w:val="00EA24DD"/>
    <w:rsid w:val="00EA26B8"/>
    <w:rsid w:val="00EA299C"/>
    <w:rsid w:val="00EA2AF2"/>
    <w:rsid w:val="00EA2CBD"/>
    <w:rsid w:val="00EA33A0"/>
    <w:rsid w:val="00EA3924"/>
    <w:rsid w:val="00EA3D54"/>
    <w:rsid w:val="00EA413C"/>
    <w:rsid w:val="00EA43EB"/>
    <w:rsid w:val="00EA4963"/>
    <w:rsid w:val="00EA4BF9"/>
    <w:rsid w:val="00EA4E0E"/>
    <w:rsid w:val="00EA4E47"/>
    <w:rsid w:val="00EA4EF7"/>
    <w:rsid w:val="00EA5A3A"/>
    <w:rsid w:val="00EA5DA2"/>
    <w:rsid w:val="00EA60E0"/>
    <w:rsid w:val="00EA677B"/>
    <w:rsid w:val="00EA6802"/>
    <w:rsid w:val="00EA6828"/>
    <w:rsid w:val="00EA6B45"/>
    <w:rsid w:val="00EA7741"/>
    <w:rsid w:val="00EA79D3"/>
    <w:rsid w:val="00EB0403"/>
    <w:rsid w:val="00EB0660"/>
    <w:rsid w:val="00EB0852"/>
    <w:rsid w:val="00EB0CC4"/>
    <w:rsid w:val="00EB1161"/>
    <w:rsid w:val="00EB19AE"/>
    <w:rsid w:val="00EB21FC"/>
    <w:rsid w:val="00EB253A"/>
    <w:rsid w:val="00EB3152"/>
    <w:rsid w:val="00EB41FE"/>
    <w:rsid w:val="00EB477E"/>
    <w:rsid w:val="00EB5137"/>
    <w:rsid w:val="00EB51C8"/>
    <w:rsid w:val="00EB540B"/>
    <w:rsid w:val="00EB5470"/>
    <w:rsid w:val="00EB5733"/>
    <w:rsid w:val="00EB5798"/>
    <w:rsid w:val="00EB5BE6"/>
    <w:rsid w:val="00EB6044"/>
    <w:rsid w:val="00EB6370"/>
    <w:rsid w:val="00EB64DB"/>
    <w:rsid w:val="00EB670A"/>
    <w:rsid w:val="00EB6F8D"/>
    <w:rsid w:val="00EB7693"/>
    <w:rsid w:val="00EC00BE"/>
    <w:rsid w:val="00EC115D"/>
    <w:rsid w:val="00EC159F"/>
    <w:rsid w:val="00EC1D5D"/>
    <w:rsid w:val="00EC1DB7"/>
    <w:rsid w:val="00EC21A1"/>
    <w:rsid w:val="00EC238A"/>
    <w:rsid w:val="00EC246D"/>
    <w:rsid w:val="00EC258F"/>
    <w:rsid w:val="00EC26FE"/>
    <w:rsid w:val="00EC30FF"/>
    <w:rsid w:val="00EC3112"/>
    <w:rsid w:val="00EC393D"/>
    <w:rsid w:val="00EC3E15"/>
    <w:rsid w:val="00EC4220"/>
    <w:rsid w:val="00EC43B9"/>
    <w:rsid w:val="00EC4417"/>
    <w:rsid w:val="00EC4C1C"/>
    <w:rsid w:val="00EC4DC4"/>
    <w:rsid w:val="00EC4EC5"/>
    <w:rsid w:val="00EC51EC"/>
    <w:rsid w:val="00EC56C5"/>
    <w:rsid w:val="00EC5925"/>
    <w:rsid w:val="00EC59EA"/>
    <w:rsid w:val="00EC60C0"/>
    <w:rsid w:val="00EC707B"/>
    <w:rsid w:val="00EC7215"/>
    <w:rsid w:val="00EC731B"/>
    <w:rsid w:val="00EC731D"/>
    <w:rsid w:val="00EC7A50"/>
    <w:rsid w:val="00EC7AB3"/>
    <w:rsid w:val="00EC7B8F"/>
    <w:rsid w:val="00ED0274"/>
    <w:rsid w:val="00ED0313"/>
    <w:rsid w:val="00ED08E5"/>
    <w:rsid w:val="00ED08EA"/>
    <w:rsid w:val="00ED0A69"/>
    <w:rsid w:val="00ED0DD5"/>
    <w:rsid w:val="00ED12A8"/>
    <w:rsid w:val="00ED165A"/>
    <w:rsid w:val="00ED1666"/>
    <w:rsid w:val="00ED20D9"/>
    <w:rsid w:val="00ED236F"/>
    <w:rsid w:val="00ED2470"/>
    <w:rsid w:val="00ED2A96"/>
    <w:rsid w:val="00ED316B"/>
    <w:rsid w:val="00ED33C7"/>
    <w:rsid w:val="00ED35E1"/>
    <w:rsid w:val="00ED384E"/>
    <w:rsid w:val="00ED3A19"/>
    <w:rsid w:val="00ED40D1"/>
    <w:rsid w:val="00ED473F"/>
    <w:rsid w:val="00ED4A09"/>
    <w:rsid w:val="00ED4B53"/>
    <w:rsid w:val="00ED4B59"/>
    <w:rsid w:val="00ED4B7D"/>
    <w:rsid w:val="00ED4D2E"/>
    <w:rsid w:val="00ED50CF"/>
    <w:rsid w:val="00ED53DE"/>
    <w:rsid w:val="00ED59BC"/>
    <w:rsid w:val="00ED5A9F"/>
    <w:rsid w:val="00ED6002"/>
    <w:rsid w:val="00ED6003"/>
    <w:rsid w:val="00ED613E"/>
    <w:rsid w:val="00ED6377"/>
    <w:rsid w:val="00ED657C"/>
    <w:rsid w:val="00ED65C7"/>
    <w:rsid w:val="00ED68C3"/>
    <w:rsid w:val="00ED6A21"/>
    <w:rsid w:val="00ED6C02"/>
    <w:rsid w:val="00ED733C"/>
    <w:rsid w:val="00ED73B1"/>
    <w:rsid w:val="00EE04FE"/>
    <w:rsid w:val="00EE06CB"/>
    <w:rsid w:val="00EE0D8B"/>
    <w:rsid w:val="00EE0D99"/>
    <w:rsid w:val="00EE12E4"/>
    <w:rsid w:val="00EE1E80"/>
    <w:rsid w:val="00EE229E"/>
    <w:rsid w:val="00EE2411"/>
    <w:rsid w:val="00EE2457"/>
    <w:rsid w:val="00EE27C3"/>
    <w:rsid w:val="00EE2C12"/>
    <w:rsid w:val="00EE2E80"/>
    <w:rsid w:val="00EE323B"/>
    <w:rsid w:val="00EE386A"/>
    <w:rsid w:val="00EE3A6B"/>
    <w:rsid w:val="00EE3B23"/>
    <w:rsid w:val="00EE3E0F"/>
    <w:rsid w:val="00EE3FFC"/>
    <w:rsid w:val="00EE46E7"/>
    <w:rsid w:val="00EE4DC5"/>
    <w:rsid w:val="00EE5430"/>
    <w:rsid w:val="00EE5B42"/>
    <w:rsid w:val="00EE5B5E"/>
    <w:rsid w:val="00EE5BF1"/>
    <w:rsid w:val="00EE61F2"/>
    <w:rsid w:val="00EE62C8"/>
    <w:rsid w:val="00EE68CB"/>
    <w:rsid w:val="00EE6AB8"/>
    <w:rsid w:val="00EE6CCD"/>
    <w:rsid w:val="00EE7683"/>
    <w:rsid w:val="00EE76DA"/>
    <w:rsid w:val="00EE782C"/>
    <w:rsid w:val="00EE7C6B"/>
    <w:rsid w:val="00EF04A8"/>
    <w:rsid w:val="00EF079F"/>
    <w:rsid w:val="00EF0E68"/>
    <w:rsid w:val="00EF11CB"/>
    <w:rsid w:val="00EF1D7D"/>
    <w:rsid w:val="00EF203E"/>
    <w:rsid w:val="00EF20D0"/>
    <w:rsid w:val="00EF2461"/>
    <w:rsid w:val="00EF27C2"/>
    <w:rsid w:val="00EF2A47"/>
    <w:rsid w:val="00EF37B2"/>
    <w:rsid w:val="00EF3C64"/>
    <w:rsid w:val="00EF41AE"/>
    <w:rsid w:val="00EF4434"/>
    <w:rsid w:val="00EF4C96"/>
    <w:rsid w:val="00EF4D88"/>
    <w:rsid w:val="00EF4E7A"/>
    <w:rsid w:val="00EF4FDE"/>
    <w:rsid w:val="00EF518F"/>
    <w:rsid w:val="00EF5350"/>
    <w:rsid w:val="00EF5B6D"/>
    <w:rsid w:val="00EF5CF9"/>
    <w:rsid w:val="00EF62AA"/>
    <w:rsid w:val="00EF656F"/>
    <w:rsid w:val="00EF6721"/>
    <w:rsid w:val="00EF76C9"/>
    <w:rsid w:val="00EF789A"/>
    <w:rsid w:val="00EF7BCE"/>
    <w:rsid w:val="00EF7C80"/>
    <w:rsid w:val="00F00614"/>
    <w:rsid w:val="00F00B27"/>
    <w:rsid w:val="00F00D24"/>
    <w:rsid w:val="00F0158B"/>
    <w:rsid w:val="00F01B9C"/>
    <w:rsid w:val="00F01C92"/>
    <w:rsid w:val="00F01C97"/>
    <w:rsid w:val="00F02480"/>
    <w:rsid w:val="00F026B5"/>
    <w:rsid w:val="00F0270F"/>
    <w:rsid w:val="00F0336E"/>
    <w:rsid w:val="00F0351E"/>
    <w:rsid w:val="00F03582"/>
    <w:rsid w:val="00F03B23"/>
    <w:rsid w:val="00F03ED0"/>
    <w:rsid w:val="00F03EDC"/>
    <w:rsid w:val="00F04ACE"/>
    <w:rsid w:val="00F04BE3"/>
    <w:rsid w:val="00F05140"/>
    <w:rsid w:val="00F05C85"/>
    <w:rsid w:val="00F05E32"/>
    <w:rsid w:val="00F05E76"/>
    <w:rsid w:val="00F05FD7"/>
    <w:rsid w:val="00F0607C"/>
    <w:rsid w:val="00F0619B"/>
    <w:rsid w:val="00F0676D"/>
    <w:rsid w:val="00F06FE1"/>
    <w:rsid w:val="00F07744"/>
    <w:rsid w:val="00F07859"/>
    <w:rsid w:val="00F07A5D"/>
    <w:rsid w:val="00F101B4"/>
    <w:rsid w:val="00F1031B"/>
    <w:rsid w:val="00F10868"/>
    <w:rsid w:val="00F1088E"/>
    <w:rsid w:val="00F10971"/>
    <w:rsid w:val="00F10E4B"/>
    <w:rsid w:val="00F11B10"/>
    <w:rsid w:val="00F11D7F"/>
    <w:rsid w:val="00F11FD9"/>
    <w:rsid w:val="00F124EB"/>
    <w:rsid w:val="00F1281E"/>
    <w:rsid w:val="00F12A58"/>
    <w:rsid w:val="00F12B3A"/>
    <w:rsid w:val="00F13611"/>
    <w:rsid w:val="00F13BC6"/>
    <w:rsid w:val="00F13DCB"/>
    <w:rsid w:val="00F13E13"/>
    <w:rsid w:val="00F14235"/>
    <w:rsid w:val="00F146FC"/>
    <w:rsid w:val="00F14CBD"/>
    <w:rsid w:val="00F14EC0"/>
    <w:rsid w:val="00F14F23"/>
    <w:rsid w:val="00F1574F"/>
    <w:rsid w:val="00F15CBC"/>
    <w:rsid w:val="00F15D4B"/>
    <w:rsid w:val="00F1656F"/>
    <w:rsid w:val="00F16C43"/>
    <w:rsid w:val="00F16F13"/>
    <w:rsid w:val="00F175E2"/>
    <w:rsid w:val="00F17668"/>
    <w:rsid w:val="00F17BF4"/>
    <w:rsid w:val="00F17EE1"/>
    <w:rsid w:val="00F20046"/>
    <w:rsid w:val="00F2007B"/>
    <w:rsid w:val="00F2008B"/>
    <w:rsid w:val="00F20F85"/>
    <w:rsid w:val="00F21242"/>
    <w:rsid w:val="00F21599"/>
    <w:rsid w:val="00F21B90"/>
    <w:rsid w:val="00F21F09"/>
    <w:rsid w:val="00F21F8E"/>
    <w:rsid w:val="00F22BC3"/>
    <w:rsid w:val="00F22C91"/>
    <w:rsid w:val="00F22E02"/>
    <w:rsid w:val="00F22F27"/>
    <w:rsid w:val="00F230D4"/>
    <w:rsid w:val="00F23ABC"/>
    <w:rsid w:val="00F23AD4"/>
    <w:rsid w:val="00F23D67"/>
    <w:rsid w:val="00F23D8C"/>
    <w:rsid w:val="00F24E3B"/>
    <w:rsid w:val="00F252FB"/>
    <w:rsid w:val="00F254EE"/>
    <w:rsid w:val="00F25C66"/>
    <w:rsid w:val="00F26256"/>
    <w:rsid w:val="00F26E89"/>
    <w:rsid w:val="00F275D7"/>
    <w:rsid w:val="00F27B9C"/>
    <w:rsid w:val="00F27BFE"/>
    <w:rsid w:val="00F27FF7"/>
    <w:rsid w:val="00F3021D"/>
    <w:rsid w:val="00F31861"/>
    <w:rsid w:val="00F31AB4"/>
    <w:rsid w:val="00F31C91"/>
    <w:rsid w:val="00F32148"/>
    <w:rsid w:val="00F324CB"/>
    <w:rsid w:val="00F32541"/>
    <w:rsid w:val="00F32692"/>
    <w:rsid w:val="00F32A17"/>
    <w:rsid w:val="00F32FFB"/>
    <w:rsid w:val="00F3353E"/>
    <w:rsid w:val="00F33815"/>
    <w:rsid w:val="00F33980"/>
    <w:rsid w:val="00F33B62"/>
    <w:rsid w:val="00F33D70"/>
    <w:rsid w:val="00F33DE7"/>
    <w:rsid w:val="00F3402E"/>
    <w:rsid w:val="00F3421B"/>
    <w:rsid w:val="00F3473A"/>
    <w:rsid w:val="00F34F45"/>
    <w:rsid w:val="00F35545"/>
    <w:rsid w:val="00F35917"/>
    <w:rsid w:val="00F35957"/>
    <w:rsid w:val="00F35C90"/>
    <w:rsid w:val="00F35F30"/>
    <w:rsid w:val="00F3655F"/>
    <w:rsid w:val="00F3656D"/>
    <w:rsid w:val="00F3714A"/>
    <w:rsid w:val="00F37170"/>
    <w:rsid w:val="00F371E7"/>
    <w:rsid w:val="00F37604"/>
    <w:rsid w:val="00F37D53"/>
    <w:rsid w:val="00F40954"/>
    <w:rsid w:val="00F40C26"/>
    <w:rsid w:val="00F40F7D"/>
    <w:rsid w:val="00F4175C"/>
    <w:rsid w:val="00F41947"/>
    <w:rsid w:val="00F4195B"/>
    <w:rsid w:val="00F41AB0"/>
    <w:rsid w:val="00F41C3E"/>
    <w:rsid w:val="00F42BD9"/>
    <w:rsid w:val="00F4340C"/>
    <w:rsid w:val="00F43499"/>
    <w:rsid w:val="00F4389E"/>
    <w:rsid w:val="00F450F8"/>
    <w:rsid w:val="00F45E20"/>
    <w:rsid w:val="00F46386"/>
    <w:rsid w:val="00F46581"/>
    <w:rsid w:val="00F46BB0"/>
    <w:rsid w:val="00F4752A"/>
    <w:rsid w:val="00F4753F"/>
    <w:rsid w:val="00F47E5B"/>
    <w:rsid w:val="00F50014"/>
    <w:rsid w:val="00F50183"/>
    <w:rsid w:val="00F50982"/>
    <w:rsid w:val="00F50ACD"/>
    <w:rsid w:val="00F51026"/>
    <w:rsid w:val="00F5104F"/>
    <w:rsid w:val="00F5122C"/>
    <w:rsid w:val="00F51CDE"/>
    <w:rsid w:val="00F5226F"/>
    <w:rsid w:val="00F527DC"/>
    <w:rsid w:val="00F52B73"/>
    <w:rsid w:val="00F52D15"/>
    <w:rsid w:val="00F53654"/>
    <w:rsid w:val="00F53A10"/>
    <w:rsid w:val="00F53C63"/>
    <w:rsid w:val="00F5437C"/>
    <w:rsid w:val="00F54460"/>
    <w:rsid w:val="00F54515"/>
    <w:rsid w:val="00F546D7"/>
    <w:rsid w:val="00F54AB6"/>
    <w:rsid w:val="00F55352"/>
    <w:rsid w:val="00F554E4"/>
    <w:rsid w:val="00F55F32"/>
    <w:rsid w:val="00F55F52"/>
    <w:rsid w:val="00F56426"/>
    <w:rsid w:val="00F5667A"/>
    <w:rsid w:val="00F56D75"/>
    <w:rsid w:val="00F56E5F"/>
    <w:rsid w:val="00F57090"/>
    <w:rsid w:val="00F5711C"/>
    <w:rsid w:val="00F57D77"/>
    <w:rsid w:val="00F57FEE"/>
    <w:rsid w:val="00F60580"/>
    <w:rsid w:val="00F60B0D"/>
    <w:rsid w:val="00F60C1A"/>
    <w:rsid w:val="00F60EAB"/>
    <w:rsid w:val="00F61168"/>
    <w:rsid w:val="00F6167A"/>
    <w:rsid w:val="00F61D61"/>
    <w:rsid w:val="00F61EFF"/>
    <w:rsid w:val="00F621AA"/>
    <w:rsid w:val="00F622CC"/>
    <w:rsid w:val="00F62510"/>
    <w:rsid w:val="00F62D9E"/>
    <w:rsid w:val="00F63630"/>
    <w:rsid w:val="00F63854"/>
    <w:rsid w:val="00F638DF"/>
    <w:rsid w:val="00F63954"/>
    <w:rsid w:val="00F645B9"/>
    <w:rsid w:val="00F646F7"/>
    <w:rsid w:val="00F64803"/>
    <w:rsid w:val="00F65991"/>
    <w:rsid w:val="00F65AF4"/>
    <w:rsid w:val="00F65C0F"/>
    <w:rsid w:val="00F65E28"/>
    <w:rsid w:val="00F66885"/>
    <w:rsid w:val="00F669CE"/>
    <w:rsid w:val="00F66C52"/>
    <w:rsid w:val="00F67027"/>
    <w:rsid w:val="00F67185"/>
    <w:rsid w:val="00F674F6"/>
    <w:rsid w:val="00F67652"/>
    <w:rsid w:val="00F6781B"/>
    <w:rsid w:val="00F67895"/>
    <w:rsid w:val="00F67AB1"/>
    <w:rsid w:val="00F67D46"/>
    <w:rsid w:val="00F67EBA"/>
    <w:rsid w:val="00F702ED"/>
    <w:rsid w:val="00F706DC"/>
    <w:rsid w:val="00F70A02"/>
    <w:rsid w:val="00F70A9F"/>
    <w:rsid w:val="00F70C13"/>
    <w:rsid w:val="00F70E19"/>
    <w:rsid w:val="00F70E4C"/>
    <w:rsid w:val="00F717B6"/>
    <w:rsid w:val="00F71ADF"/>
    <w:rsid w:val="00F71D15"/>
    <w:rsid w:val="00F721FB"/>
    <w:rsid w:val="00F72311"/>
    <w:rsid w:val="00F7259C"/>
    <w:rsid w:val="00F72665"/>
    <w:rsid w:val="00F72B8C"/>
    <w:rsid w:val="00F73191"/>
    <w:rsid w:val="00F73E02"/>
    <w:rsid w:val="00F74077"/>
    <w:rsid w:val="00F742CA"/>
    <w:rsid w:val="00F743E1"/>
    <w:rsid w:val="00F74D4B"/>
    <w:rsid w:val="00F75125"/>
    <w:rsid w:val="00F751C8"/>
    <w:rsid w:val="00F7556E"/>
    <w:rsid w:val="00F75DCC"/>
    <w:rsid w:val="00F761D0"/>
    <w:rsid w:val="00F762D0"/>
    <w:rsid w:val="00F76505"/>
    <w:rsid w:val="00F76D56"/>
    <w:rsid w:val="00F76ED8"/>
    <w:rsid w:val="00F77657"/>
    <w:rsid w:val="00F80A91"/>
    <w:rsid w:val="00F80C4F"/>
    <w:rsid w:val="00F80D1D"/>
    <w:rsid w:val="00F815F5"/>
    <w:rsid w:val="00F817F9"/>
    <w:rsid w:val="00F81D6D"/>
    <w:rsid w:val="00F82A87"/>
    <w:rsid w:val="00F82B1E"/>
    <w:rsid w:val="00F82F8A"/>
    <w:rsid w:val="00F831B3"/>
    <w:rsid w:val="00F83F08"/>
    <w:rsid w:val="00F84189"/>
    <w:rsid w:val="00F8426A"/>
    <w:rsid w:val="00F845EF"/>
    <w:rsid w:val="00F84602"/>
    <w:rsid w:val="00F84B8F"/>
    <w:rsid w:val="00F84E6D"/>
    <w:rsid w:val="00F85206"/>
    <w:rsid w:val="00F85A50"/>
    <w:rsid w:val="00F85ABE"/>
    <w:rsid w:val="00F85EF1"/>
    <w:rsid w:val="00F860CE"/>
    <w:rsid w:val="00F8645A"/>
    <w:rsid w:val="00F86537"/>
    <w:rsid w:val="00F866D9"/>
    <w:rsid w:val="00F8679D"/>
    <w:rsid w:val="00F867EE"/>
    <w:rsid w:val="00F86939"/>
    <w:rsid w:val="00F8730A"/>
    <w:rsid w:val="00F8758F"/>
    <w:rsid w:val="00F87776"/>
    <w:rsid w:val="00F8779D"/>
    <w:rsid w:val="00F8795E"/>
    <w:rsid w:val="00F87E75"/>
    <w:rsid w:val="00F90407"/>
    <w:rsid w:val="00F90496"/>
    <w:rsid w:val="00F90641"/>
    <w:rsid w:val="00F9073E"/>
    <w:rsid w:val="00F90859"/>
    <w:rsid w:val="00F90B13"/>
    <w:rsid w:val="00F90C31"/>
    <w:rsid w:val="00F90FC3"/>
    <w:rsid w:val="00F9185E"/>
    <w:rsid w:val="00F91D0C"/>
    <w:rsid w:val="00F922BB"/>
    <w:rsid w:val="00F92C61"/>
    <w:rsid w:val="00F92D09"/>
    <w:rsid w:val="00F92F24"/>
    <w:rsid w:val="00F93491"/>
    <w:rsid w:val="00F93768"/>
    <w:rsid w:val="00F9384C"/>
    <w:rsid w:val="00F93A6F"/>
    <w:rsid w:val="00F93AC7"/>
    <w:rsid w:val="00F93CFD"/>
    <w:rsid w:val="00F93E0B"/>
    <w:rsid w:val="00F942BB"/>
    <w:rsid w:val="00F94302"/>
    <w:rsid w:val="00F94A45"/>
    <w:rsid w:val="00F94FE7"/>
    <w:rsid w:val="00F9504A"/>
    <w:rsid w:val="00F9563E"/>
    <w:rsid w:val="00F963ED"/>
    <w:rsid w:val="00F966DA"/>
    <w:rsid w:val="00F96A5B"/>
    <w:rsid w:val="00F96C09"/>
    <w:rsid w:val="00F97AC8"/>
    <w:rsid w:val="00F97E2B"/>
    <w:rsid w:val="00FA0A1B"/>
    <w:rsid w:val="00FA1399"/>
    <w:rsid w:val="00FA14C2"/>
    <w:rsid w:val="00FA1579"/>
    <w:rsid w:val="00FA17DF"/>
    <w:rsid w:val="00FA1B34"/>
    <w:rsid w:val="00FA1CBF"/>
    <w:rsid w:val="00FA2177"/>
    <w:rsid w:val="00FA24B0"/>
    <w:rsid w:val="00FA285F"/>
    <w:rsid w:val="00FA3002"/>
    <w:rsid w:val="00FA32C7"/>
    <w:rsid w:val="00FA3793"/>
    <w:rsid w:val="00FA4D03"/>
    <w:rsid w:val="00FA506A"/>
    <w:rsid w:val="00FA547F"/>
    <w:rsid w:val="00FA572F"/>
    <w:rsid w:val="00FA57F3"/>
    <w:rsid w:val="00FA6156"/>
    <w:rsid w:val="00FA61DD"/>
    <w:rsid w:val="00FA667B"/>
    <w:rsid w:val="00FA66D3"/>
    <w:rsid w:val="00FA67E5"/>
    <w:rsid w:val="00FA68AB"/>
    <w:rsid w:val="00FA6C7C"/>
    <w:rsid w:val="00FA7271"/>
    <w:rsid w:val="00FA755B"/>
    <w:rsid w:val="00FA7CD4"/>
    <w:rsid w:val="00FB06CF"/>
    <w:rsid w:val="00FB0913"/>
    <w:rsid w:val="00FB0E7F"/>
    <w:rsid w:val="00FB11FC"/>
    <w:rsid w:val="00FB181B"/>
    <w:rsid w:val="00FB1941"/>
    <w:rsid w:val="00FB19BF"/>
    <w:rsid w:val="00FB1A28"/>
    <w:rsid w:val="00FB2246"/>
    <w:rsid w:val="00FB264A"/>
    <w:rsid w:val="00FB2E75"/>
    <w:rsid w:val="00FB2F49"/>
    <w:rsid w:val="00FB3796"/>
    <w:rsid w:val="00FB39E1"/>
    <w:rsid w:val="00FB4475"/>
    <w:rsid w:val="00FB4546"/>
    <w:rsid w:val="00FB466C"/>
    <w:rsid w:val="00FB4878"/>
    <w:rsid w:val="00FB4F7B"/>
    <w:rsid w:val="00FB541C"/>
    <w:rsid w:val="00FB5535"/>
    <w:rsid w:val="00FB5B2A"/>
    <w:rsid w:val="00FB5D63"/>
    <w:rsid w:val="00FB60DE"/>
    <w:rsid w:val="00FB6803"/>
    <w:rsid w:val="00FB687B"/>
    <w:rsid w:val="00FB6DF4"/>
    <w:rsid w:val="00FB7571"/>
    <w:rsid w:val="00FB761A"/>
    <w:rsid w:val="00FB7887"/>
    <w:rsid w:val="00FB7AAC"/>
    <w:rsid w:val="00FB7B1C"/>
    <w:rsid w:val="00FB7B3D"/>
    <w:rsid w:val="00FB7BDF"/>
    <w:rsid w:val="00FC0221"/>
    <w:rsid w:val="00FC06E8"/>
    <w:rsid w:val="00FC0BBE"/>
    <w:rsid w:val="00FC0E0F"/>
    <w:rsid w:val="00FC11F4"/>
    <w:rsid w:val="00FC154B"/>
    <w:rsid w:val="00FC1556"/>
    <w:rsid w:val="00FC2253"/>
    <w:rsid w:val="00FC2389"/>
    <w:rsid w:val="00FC253E"/>
    <w:rsid w:val="00FC31E9"/>
    <w:rsid w:val="00FC3793"/>
    <w:rsid w:val="00FC3C71"/>
    <w:rsid w:val="00FC4537"/>
    <w:rsid w:val="00FC4F6E"/>
    <w:rsid w:val="00FC5396"/>
    <w:rsid w:val="00FC55E1"/>
    <w:rsid w:val="00FC5751"/>
    <w:rsid w:val="00FC57A0"/>
    <w:rsid w:val="00FC57FA"/>
    <w:rsid w:val="00FC5F91"/>
    <w:rsid w:val="00FC6213"/>
    <w:rsid w:val="00FC62EC"/>
    <w:rsid w:val="00FC6342"/>
    <w:rsid w:val="00FC6343"/>
    <w:rsid w:val="00FC655A"/>
    <w:rsid w:val="00FC6B1C"/>
    <w:rsid w:val="00FC6DA4"/>
    <w:rsid w:val="00FC744B"/>
    <w:rsid w:val="00FC7611"/>
    <w:rsid w:val="00FC7668"/>
    <w:rsid w:val="00FC76EA"/>
    <w:rsid w:val="00FC7F72"/>
    <w:rsid w:val="00FD00D6"/>
    <w:rsid w:val="00FD0586"/>
    <w:rsid w:val="00FD073B"/>
    <w:rsid w:val="00FD0C55"/>
    <w:rsid w:val="00FD1136"/>
    <w:rsid w:val="00FD1747"/>
    <w:rsid w:val="00FD183A"/>
    <w:rsid w:val="00FD1B2B"/>
    <w:rsid w:val="00FD1E1B"/>
    <w:rsid w:val="00FD1EBE"/>
    <w:rsid w:val="00FD245B"/>
    <w:rsid w:val="00FD2769"/>
    <w:rsid w:val="00FD2E9E"/>
    <w:rsid w:val="00FD2F13"/>
    <w:rsid w:val="00FD32E5"/>
    <w:rsid w:val="00FD350F"/>
    <w:rsid w:val="00FD36E3"/>
    <w:rsid w:val="00FD4113"/>
    <w:rsid w:val="00FD4252"/>
    <w:rsid w:val="00FD4AD9"/>
    <w:rsid w:val="00FD4ED2"/>
    <w:rsid w:val="00FD5546"/>
    <w:rsid w:val="00FD5EA6"/>
    <w:rsid w:val="00FD6069"/>
    <w:rsid w:val="00FD675C"/>
    <w:rsid w:val="00FD68E8"/>
    <w:rsid w:val="00FD69F3"/>
    <w:rsid w:val="00FD6B5B"/>
    <w:rsid w:val="00FD7541"/>
    <w:rsid w:val="00FD7D6D"/>
    <w:rsid w:val="00FD7E60"/>
    <w:rsid w:val="00FE01CF"/>
    <w:rsid w:val="00FE04EF"/>
    <w:rsid w:val="00FE0812"/>
    <w:rsid w:val="00FE1AA7"/>
    <w:rsid w:val="00FE2065"/>
    <w:rsid w:val="00FE26F8"/>
    <w:rsid w:val="00FE28C0"/>
    <w:rsid w:val="00FE36E4"/>
    <w:rsid w:val="00FE386C"/>
    <w:rsid w:val="00FE39BC"/>
    <w:rsid w:val="00FE46E1"/>
    <w:rsid w:val="00FE4989"/>
    <w:rsid w:val="00FE55D4"/>
    <w:rsid w:val="00FE5B07"/>
    <w:rsid w:val="00FE632E"/>
    <w:rsid w:val="00FE6398"/>
    <w:rsid w:val="00FE65AB"/>
    <w:rsid w:val="00FE6B81"/>
    <w:rsid w:val="00FE6B96"/>
    <w:rsid w:val="00FE6F07"/>
    <w:rsid w:val="00FE71A6"/>
    <w:rsid w:val="00FE71C0"/>
    <w:rsid w:val="00FE7308"/>
    <w:rsid w:val="00FF022F"/>
    <w:rsid w:val="00FF0B8C"/>
    <w:rsid w:val="00FF0DE3"/>
    <w:rsid w:val="00FF12E2"/>
    <w:rsid w:val="00FF1607"/>
    <w:rsid w:val="00FF173F"/>
    <w:rsid w:val="00FF1D32"/>
    <w:rsid w:val="00FF1DAD"/>
    <w:rsid w:val="00FF1EE5"/>
    <w:rsid w:val="00FF20D4"/>
    <w:rsid w:val="00FF21EE"/>
    <w:rsid w:val="00FF252C"/>
    <w:rsid w:val="00FF259D"/>
    <w:rsid w:val="00FF2E4F"/>
    <w:rsid w:val="00FF2F55"/>
    <w:rsid w:val="00FF3027"/>
    <w:rsid w:val="00FF419E"/>
    <w:rsid w:val="00FF4456"/>
    <w:rsid w:val="00FF4B5A"/>
    <w:rsid w:val="00FF513B"/>
    <w:rsid w:val="00FF53A2"/>
    <w:rsid w:val="00FF59F3"/>
    <w:rsid w:val="00FF5C6E"/>
    <w:rsid w:val="00FF5E6C"/>
    <w:rsid w:val="00FF61F8"/>
    <w:rsid w:val="00FF630C"/>
    <w:rsid w:val="00FF63C3"/>
    <w:rsid w:val="00FF6970"/>
    <w:rsid w:val="00FF6A6B"/>
    <w:rsid w:val="00FF6F46"/>
    <w:rsid w:val="00FF7083"/>
    <w:rsid w:val="00FF72ED"/>
  </w:rsids>
  <m:mathPr>
    <m:mathFont m:val="Cambria Math"/>
    <m:brkBin m:val="before"/>
    <m:brkBinSub m:val="--"/>
    <m:smallFrac m:val="0"/>
    <m:dispDef/>
    <m:lMargin m:val="0"/>
    <m:rMargin m:val="0"/>
    <m:defJc m:val="centerGroup"/>
    <m:wrapIndent m:val="1440"/>
    <m:intLim m:val="subSup"/>
    <m:naryLim m:val="undOvr"/>
  </m:mathPr>
  <w:themeFontLang w:val="fr-CH"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7ABFD8"/>
  <w15:chartTrackingRefBased/>
  <w15:docId w15:val="{0586751E-61D4-4621-AF28-B4A0C424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E5430"/>
    <w:rPr>
      <w:rFonts w:hAnsiTheme="minorHAnsi" w:cstheme="minorBidi"/>
      <w:lang w:eastAsia="en-US"/>
    </w:rPr>
  </w:style>
  <w:style w:type="paragraph" w:styleId="Heading1">
    <w:name w:val="heading 1"/>
    <w:basedOn w:val="Normal"/>
    <w:next w:val="Normal"/>
    <w:link w:val="Heading1Char"/>
    <w:uiPriority w:val="9"/>
    <w:qFormat/>
    <w:rsid w:val="00EE3FF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u w:val="single"/>
    </w:rPr>
  </w:style>
  <w:style w:type="paragraph" w:styleId="Heading2">
    <w:name w:val="heading 2"/>
    <w:basedOn w:val="Normal"/>
    <w:next w:val="Normal"/>
    <w:link w:val="Heading2Char"/>
    <w:uiPriority w:val="9"/>
    <w:unhideWhenUsed/>
    <w:qFormat/>
    <w:rsid w:val="00EE3FF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4026B"/>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83BA2"/>
    <w:pPr>
      <w:keepNext/>
      <w:keepLines/>
      <w:numPr>
        <w:ilvl w:val="3"/>
        <w:numId w:val="4"/>
      </w:numPr>
      <w:spacing w:before="40" w:after="0"/>
      <w:outlineLvl w:val="3"/>
    </w:pPr>
    <w:rPr>
      <w:rFonts w:asciiTheme="majorHAnsi" w:eastAsiaTheme="majorEastAsia" w:hAnsiTheme="majorHAnsi" w:cstheme="majorBidi"/>
      <w:iCs/>
      <w:color w:val="2F5496" w:themeColor="accent1" w:themeShade="BF"/>
    </w:rPr>
  </w:style>
  <w:style w:type="paragraph" w:styleId="Heading5">
    <w:name w:val="heading 5"/>
    <w:basedOn w:val="Normal"/>
    <w:next w:val="Normal"/>
    <w:link w:val="Heading5Char"/>
    <w:uiPriority w:val="9"/>
    <w:unhideWhenUsed/>
    <w:qFormat/>
    <w:rsid w:val="00633CF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75F3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75F3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75F3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75F3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3FFC"/>
    <w:rPr>
      <w:rFonts w:asciiTheme="majorHAnsi" w:eastAsiaTheme="majorEastAsia" w:hAnsiTheme="majorHAnsi" w:cstheme="majorBidi"/>
      <w:color w:val="2F5496" w:themeColor="accent1" w:themeShade="BF"/>
      <w:sz w:val="32"/>
      <w:szCs w:val="32"/>
      <w:u w:val="single"/>
      <w:lang w:eastAsia="en-US"/>
    </w:rPr>
  </w:style>
  <w:style w:type="character" w:customStyle="1" w:styleId="Heading2Char">
    <w:name w:val="Heading 2 Char"/>
    <w:basedOn w:val="DefaultParagraphFont"/>
    <w:link w:val="Heading2"/>
    <w:uiPriority w:val="9"/>
    <w:rsid w:val="00EE3FFC"/>
    <w:rPr>
      <w:rFonts w:asciiTheme="majorHAnsi" w:eastAsiaTheme="majorEastAsia" w:hAnsiTheme="majorHAnsi" w:cstheme="majorBidi"/>
      <w:color w:val="2F5496" w:themeColor="accent1" w:themeShade="BF"/>
      <w:sz w:val="26"/>
      <w:szCs w:val="26"/>
      <w:lang w:eastAsia="en-US"/>
    </w:rPr>
  </w:style>
  <w:style w:type="paragraph" w:styleId="Title">
    <w:name w:val="Title"/>
    <w:basedOn w:val="Normal"/>
    <w:next w:val="Normal"/>
    <w:link w:val="TitleChar"/>
    <w:uiPriority w:val="10"/>
    <w:qFormat/>
    <w:rsid w:val="00EE3F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3FFC"/>
    <w:rPr>
      <w:rFonts w:asciiTheme="majorHAnsi" w:eastAsiaTheme="majorEastAsia" w:hAnsiTheme="majorHAnsi" w:cstheme="majorBidi"/>
      <w:spacing w:val="-10"/>
      <w:kern w:val="28"/>
      <w:sz w:val="56"/>
      <w:szCs w:val="56"/>
      <w:lang w:eastAsia="en-US"/>
    </w:rPr>
  </w:style>
  <w:style w:type="paragraph" w:styleId="ListParagraph">
    <w:name w:val="List Paragraph"/>
    <w:basedOn w:val="Normal"/>
    <w:uiPriority w:val="34"/>
    <w:qFormat/>
    <w:rsid w:val="00580C12"/>
    <w:pPr>
      <w:ind w:left="720"/>
      <w:contextualSpacing/>
    </w:pPr>
  </w:style>
  <w:style w:type="paragraph" w:styleId="Caption">
    <w:name w:val="caption"/>
    <w:basedOn w:val="Normal"/>
    <w:next w:val="Normal"/>
    <w:uiPriority w:val="35"/>
    <w:unhideWhenUsed/>
    <w:qFormat/>
    <w:rsid w:val="00FE39BC"/>
    <w:pPr>
      <w:spacing w:after="200" w:line="240" w:lineRule="auto"/>
    </w:pPr>
    <w:rPr>
      <w:i/>
      <w:iCs/>
      <w:color w:val="44546A" w:themeColor="text2"/>
      <w:sz w:val="18"/>
      <w:szCs w:val="18"/>
    </w:rPr>
  </w:style>
  <w:style w:type="character" w:styleId="Hyperlink">
    <w:name w:val="Hyperlink"/>
    <w:basedOn w:val="DefaultParagraphFont"/>
    <w:uiPriority w:val="99"/>
    <w:unhideWhenUsed/>
    <w:rsid w:val="001F1C07"/>
    <w:rPr>
      <w:color w:val="0000FF"/>
      <w:u w:val="single"/>
    </w:rPr>
  </w:style>
  <w:style w:type="character" w:customStyle="1" w:styleId="Heading3Char">
    <w:name w:val="Heading 3 Char"/>
    <w:basedOn w:val="DefaultParagraphFont"/>
    <w:link w:val="Heading3"/>
    <w:uiPriority w:val="9"/>
    <w:rsid w:val="0054026B"/>
    <w:rPr>
      <w:rFonts w:asciiTheme="majorHAnsi" w:eastAsiaTheme="majorEastAsia" w:hAnsiTheme="majorHAnsi" w:cstheme="majorBidi"/>
      <w:color w:val="1F3763" w:themeColor="accent1" w:themeShade="7F"/>
      <w:sz w:val="24"/>
      <w:szCs w:val="24"/>
      <w:lang w:eastAsia="en-US"/>
    </w:rPr>
  </w:style>
  <w:style w:type="character" w:customStyle="1" w:styleId="Heading4Char">
    <w:name w:val="Heading 4 Char"/>
    <w:basedOn w:val="DefaultParagraphFont"/>
    <w:link w:val="Heading4"/>
    <w:uiPriority w:val="9"/>
    <w:rsid w:val="00883BA2"/>
    <w:rPr>
      <w:rFonts w:asciiTheme="majorHAnsi" w:eastAsiaTheme="majorEastAsia" w:hAnsiTheme="majorHAnsi" w:cstheme="majorBidi"/>
      <w:iCs/>
      <w:color w:val="2F5496" w:themeColor="accent1" w:themeShade="BF"/>
      <w:lang w:eastAsia="en-US"/>
    </w:rPr>
  </w:style>
  <w:style w:type="character" w:customStyle="1" w:styleId="Heading5Char">
    <w:name w:val="Heading 5 Char"/>
    <w:basedOn w:val="DefaultParagraphFont"/>
    <w:link w:val="Heading5"/>
    <w:uiPriority w:val="9"/>
    <w:rsid w:val="00B75F3E"/>
    <w:rPr>
      <w:rFonts w:asciiTheme="majorHAnsi" w:eastAsiaTheme="majorEastAsia" w:hAnsiTheme="majorHAnsi" w:cstheme="majorBidi"/>
      <w:color w:val="2F5496" w:themeColor="accent1" w:themeShade="BF"/>
      <w:lang w:eastAsia="en-US"/>
    </w:rPr>
  </w:style>
  <w:style w:type="character" w:customStyle="1" w:styleId="Heading6Char">
    <w:name w:val="Heading 6 Char"/>
    <w:basedOn w:val="DefaultParagraphFont"/>
    <w:link w:val="Heading6"/>
    <w:uiPriority w:val="9"/>
    <w:semiHidden/>
    <w:rsid w:val="00B75F3E"/>
    <w:rPr>
      <w:rFonts w:asciiTheme="majorHAnsi" w:eastAsiaTheme="majorEastAsia" w:hAnsiTheme="majorHAnsi" w:cstheme="majorBidi"/>
      <w:color w:val="1F3763" w:themeColor="accent1" w:themeShade="7F"/>
      <w:lang w:eastAsia="en-US"/>
    </w:rPr>
  </w:style>
  <w:style w:type="character" w:customStyle="1" w:styleId="Heading7Char">
    <w:name w:val="Heading 7 Char"/>
    <w:basedOn w:val="DefaultParagraphFont"/>
    <w:link w:val="Heading7"/>
    <w:uiPriority w:val="9"/>
    <w:semiHidden/>
    <w:rsid w:val="00B75F3E"/>
    <w:rPr>
      <w:rFonts w:asciiTheme="majorHAnsi" w:eastAsiaTheme="majorEastAsia" w:hAnsiTheme="majorHAnsi" w:cstheme="majorBidi"/>
      <w:i/>
      <w:iCs/>
      <w:color w:val="1F3763" w:themeColor="accent1" w:themeShade="7F"/>
      <w:lang w:eastAsia="en-US"/>
    </w:rPr>
  </w:style>
  <w:style w:type="character" w:customStyle="1" w:styleId="Heading8Char">
    <w:name w:val="Heading 8 Char"/>
    <w:basedOn w:val="DefaultParagraphFont"/>
    <w:link w:val="Heading8"/>
    <w:uiPriority w:val="9"/>
    <w:semiHidden/>
    <w:rsid w:val="00B75F3E"/>
    <w:rPr>
      <w:rFonts w:asciiTheme="majorHAnsi" w:eastAsiaTheme="majorEastAsia" w:hAnsiTheme="majorHAnsi" w:cstheme="majorBidi"/>
      <w:color w:val="272727" w:themeColor="text1" w:themeTint="D8"/>
      <w:sz w:val="21"/>
      <w:szCs w:val="21"/>
      <w:lang w:eastAsia="en-US"/>
    </w:rPr>
  </w:style>
  <w:style w:type="character" w:customStyle="1" w:styleId="Heading9Char">
    <w:name w:val="Heading 9 Char"/>
    <w:basedOn w:val="DefaultParagraphFont"/>
    <w:link w:val="Heading9"/>
    <w:uiPriority w:val="9"/>
    <w:semiHidden/>
    <w:rsid w:val="00B75F3E"/>
    <w:rPr>
      <w:rFonts w:asciiTheme="majorHAnsi" w:eastAsiaTheme="majorEastAsia" w:hAnsiTheme="majorHAnsi" w:cstheme="majorBidi"/>
      <w:i/>
      <w:iCs/>
      <w:color w:val="272727" w:themeColor="text1" w:themeTint="D8"/>
      <w:sz w:val="21"/>
      <w:szCs w:val="21"/>
      <w:lang w:eastAsia="en-US"/>
    </w:rPr>
  </w:style>
  <w:style w:type="paragraph" w:styleId="Header">
    <w:name w:val="header"/>
    <w:basedOn w:val="Normal"/>
    <w:link w:val="HeaderChar"/>
    <w:uiPriority w:val="99"/>
    <w:unhideWhenUsed/>
    <w:rsid w:val="00EF656F"/>
    <w:pPr>
      <w:tabs>
        <w:tab w:val="center" w:pos="4536"/>
        <w:tab w:val="right" w:pos="9072"/>
      </w:tabs>
      <w:spacing w:after="0" w:line="240" w:lineRule="auto"/>
    </w:pPr>
  </w:style>
  <w:style w:type="character" w:customStyle="1" w:styleId="HeaderChar">
    <w:name w:val="Header Char"/>
    <w:basedOn w:val="DefaultParagraphFont"/>
    <w:link w:val="Header"/>
    <w:uiPriority w:val="99"/>
    <w:rsid w:val="00EF656F"/>
    <w:rPr>
      <w:rFonts w:hAnsiTheme="minorHAnsi" w:cstheme="minorBidi"/>
      <w:lang w:eastAsia="en-US"/>
    </w:rPr>
  </w:style>
  <w:style w:type="paragraph" w:styleId="Footer">
    <w:name w:val="footer"/>
    <w:basedOn w:val="Normal"/>
    <w:link w:val="FooterChar"/>
    <w:uiPriority w:val="99"/>
    <w:unhideWhenUsed/>
    <w:rsid w:val="00EF656F"/>
    <w:pPr>
      <w:tabs>
        <w:tab w:val="center" w:pos="4536"/>
        <w:tab w:val="right" w:pos="9072"/>
      </w:tabs>
      <w:spacing w:after="0" w:line="240" w:lineRule="auto"/>
    </w:pPr>
  </w:style>
  <w:style w:type="character" w:customStyle="1" w:styleId="FooterChar">
    <w:name w:val="Footer Char"/>
    <w:basedOn w:val="DefaultParagraphFont"/>
    <w:link w:val="Footer"/>
    <w:uiPriority w:val="99"/>
    <w:rsid w:val="00EF656F"/>
    <w:rPr>
      <w:rFonts w:hAnsiTheme="minorHAnsi" w:cstheme="minorBidi"/>
      <w:lang w:eastAsia="en-US"/>
    </w:rPr>
  </w:style>
  <w:style w:type="paragraph" w:styleId="NoSpacing">
    <w:name w:val="No Spacing"/>
    <w:link w:val="NoSpacingChar"/>
    <w:uiPriority w:val="1"/>
    <w:qFormat/>
    <w:rsid w:val="00C17E9F"/>
    <w:pPr>
      <w:spacing w:after="0" w:line="240" w:lineRule="auto"/>
    </w:pPr>
    <w:rPr>
      <w:rFonts w:eastAsiaTheme="minorEastAsia" w:hAnsiTheme="minorHAnsi" w:cstheme="minorBidi"/>
    </w:rPr>
  </w:style>
  <w:style w:type="character" w:customStyle="1" w:styleId="NoSpacingChar">
    <w:name w:val="No Spacing Char"/>
    <w:basedOn w:val="DefaultParagraphFont"/>
    <w:link w:val="NoSpacing"/>
    <w:uiPriority w:val="1"/>
    <w:rsid w:val="00C17E9F"/>
    <w:rPr>
      <w:rFonts w:eastAsiaTheme="minorEastAsia" w:hAnsiTheme="minorHAnsi" w:cstheme="minorBidi"/>
    </w:rPr>
  </w:style>
  <w:style w:type="character" w:styleId="PlaceholderText">
    <w:name w:val="Placeholder Text"/>
    <w:basedOn w:val="DefaultParagraphFont"/>
    <w:uiPriority w:val="99"/>
    <w:semiHidden/>
    <w:rsid w:val="00D1748C"/>
    <w:rPr>
      <w:color w:val="808080"/>
    </w:rPr>
  </w:style>
  <w:style w:type="character" w:customStyle="1" w:styleId="Mentionnonrsolue1">
    <w:name w:val="Mention non résolue1"/>
    <w:basedOn w:val="DefaultParagraphFont"/>
    <w:uiPriority w:val="99"/>
    <w:semiHidden/>
    <w:unhideWhenUsed/>
    <w:rsid w:val="005C2021"/>
    <w:rPr>
      <w:color w:val="808080"/>
      <w:shd w:val="clear" w:color="auto" w:fill="E6E6E6"/>
    </w:rPr>
  </w:style>
  <w:style w:type="character" w:styleId="HTMLDefinition">
    <w:name w:val="HTML Definition"/>
    <w:basedOn w:val="DefaultParagraphFont"/>
    <w:uiPriority w:val="99"/>
    <w:semiHidden/>
    <w:unhideWhenUsed/>
    <w:rsid w:val="002A2096"/>
    <w:rPr>
      <w:i/>
      <w:iCs/>
    </w:rPr>
  </w:style>
  <w:style w:type="paragraph" w:styleId="NormalWeb">
    <w:name w:val="Normal (Web)"/>
    <w:basedOn w:val="Normal"/>
    <w:uiPriority w:val="99"/>
    <w:unhideWhenUsed/>
    <w:rsid w:val="009D727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HTMLPreformatted">
    <w:name w:val="HTML Preformatted"/>
    <w:basedOn w:val="Normal"/>
    <w:link w:val="HTMLPreformattedChar"/>
    <w:uiPriority w:val="99"/>
    <w:semiHidden/>
    <w:unhideWhenUsed/>
    <w:rsid w:val="00D43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D4359F"/>
    <w:rPr>
      <w:rFonts w:ascii="Courier New" w:eastAsia="Times New Roman" w:hAnsi="Courier New" w:cs="Courier New"/>
      <w:sz w:val="20"/>
      <w:szCs w:val="20"/>
    </w:rPr>
  </w:style>
  <w:style w:type="character" w:customStyle="1" w:styleId="hscoswrapper">
    <w:name w:val="hs_cos_wrapper"/>
    <w:basedOn w:val="DefaultParagraphFont"/>
    <w:rsid w:val="00E02500"/>
  </w:style>
  <w:style w:type="character" w:styleId="Emphasis">
    <w:name w:val="Emphasis"/>
    <w:basedOn w:val="DefaultParagraphFont"/>
    <w:uiPriority w:val="20"/>
    <w:qFormat/>
    <w:rsid w:val="00007D34"/>
    <w:rPr>
      <w:i/>
      <w:iCs/>
    </w:rPr>
  </w:style>
  <w:style w:type="character" w:customStyle="1" w:styleId="mw-headline">
    <w:name w:val="mw-headline"/>
    <w:basedOn w:val="DefaultParagraphFont"/>
    <w:rsid w:val="00A4677F"/>
  </w:style>
  <w:style w:type="character" w:styleId="Strong">
    <w:name w:val="Strong"/>
    <w:basedOn w:val="DefaultParagraphFont"/>
    <w:uiPriority w:val="22"/>
    <w:qFormat/>
    <w:rsid w:val="00F85ABE"/>
    <w:rPr>
      <w:b/>
      <w:bCs/>
    </w:rPr>
  </w:style>
  <w:style w:type="paragraph" w:customStyle="1" w:styleId="shortdesc">
    <w:name w:val="shortdesc"/>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UnresolvedMention">
    <w:name w:val="Unresolved Mention"/>
    <w:basedOn w:val="DefaultParagraphFont"/>
    <w:uiPriority w:val="99"/>
    <w:semiHidden/>
    <w:unhideWhenUsed/>
    <w:rsid w:val="00C528F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434389">
      <w:bodyDiv w:val="1"/>
      <w:marLeft w:val="0"/>
      <w:marRight w:val="0"/>
      <w:marTop w:val="0"/>
      <w:marBottom w:val="0"/>
      <w:divBdr>
        <w:top w:val="none" w:sz="0" w:space="0" w:color="auto"/>
        <w:left w:val="none" w:sz="0" w:space="0" w:color="auto"/>
        <w:bottom w:val="none" w:sz="0" w:space="0" w:color="auto"/>
        <w:right w:val="none" w:sz="0" w:space="0" w:color="auto"/>
      </w:divBdr>
      <w:divsChild>
        <w:div w:id="1341615348">
          <w:marLeft w:val="446"/>
          <w:marRight w:val="0"/>
          <w:marTop w:val="100"/>
          <w:marBottom w:val="0"/>
          <w:divBdr>
            <w:top w:val="none" w:sz="0" w:space="0" w:color="auto"/>
            <w:left w:val="none" w:sz="0" w:space="0" w:color="auto"/>
            <w:bottom w:val="none" w:sz="0" w:space="0" w:color="auto"/>
            <w:right w:val="none" w:sz="0" w:space="0" w:color="auto"/>
          </w:divBdr>
        </w:div>
      </w:divsChild>
    </w:div>
    <w:div w:id="48765550">
      <w:bodyDiv w:val="1"/>
      <w:marLeft w:val="0"/>
      <w:marRight w:val="0"/>
      <w:marTop w:val="0"/>
      <w:marBottom w:val="0"/>
      <w:divBdr>
        <w:top w:val="none" w:sz="0" w:space="0" w:color="auto"/>
        <w:left w:val="none" w:sz="0" w:space="0" w:color="auto"/>
        <w:bottom w:val="none" w:sz="0" w:space="0" w:color="auto"/>
        <w:right w:val="none" w:sz="0" w:space="0" w:color="auto"/>
      </w:divBdr>
    </w:div>
    <w:div w:id="119225396">
      <w:bodyDiv w:val="1"/>
      <w:marLeft w:val="0"/>
      <w:marRight w:val="0"/>
      <w:marTop w:val="0"/>
      <w:marBottom w:val="0"/>
      <w:divBdr>
        <w:top w:val="none" w:sz="0" w:space="0" w:color="auto"/>
        <w:left w:val="none" w:sz="0" w:space="0" w:color="auto"/>
        <w:bottom w:val="none" w:sz="0" w:space="0" w:color="auto"/>
        <w:right w:val="none" w:sz="0" w:space="0" w:color="auto"/>
      </w:divBdr>
    </w:div>
    <w:div w:id="128861840">
      <w:bodyDiv w:val="1"/>
      <w:marLeft w:val="0"/>
      <w:marRight w:val="0"/>
      <w:marTop w:val="0"/>
      <w:marBottom w:val="0"/>
      <w:divBdr>
        <w:top w:val="none" w:sz="0" w:space="0" w:color="auto"/>
        <w:left w:val="none" w:sz="0" w:space="0" w:color="auto"/>
        <w:bottom w:val="none" w:sz="0" w:space="0" w:color="auto"/>
        <w:right w:val="none" w:sz="0" w:space="0" w:color="auto"/>
      </w:divBdr>
    </w:div>
    <w:div w:id="132067952">
      <w:bodyDiv w:val="1"/>
      <w:marLeft w:val="0"/>
      <w:marRight w:val="0"/>
      <w:marTop w:val="0"/>
      <w:marBottom w:val="0"/>
      <w:divBdr>
        <w:top w:val="none" w:sz="0" w:space="0" w:color="auto"/>
        <w:left w:val="none" w:sz="0" w:space="0" w:color="auto"/>
        <w:bottom w:val="none" w:sz="0" w:space="0" w:color="auto"/>
        <w:right w:val="none" w:sz="0" w:space="0" w:color="auto"/>
      </w:divBdr>
    </w:div>
    <w:div w:id="167061146">
      <w:bodyDiv w:val="1"/>
      <w:marLeft w:val="0"/>
      <w:marRight w:val="0"/>
      <w:marTop w:val="0"/>
      <w:marBottom w:val="0"/>
      <w:divBdr>
        <w:top w:val="none" w:sz="0" w:space="0" w:color="auto"/>
        <w:left w:val="none" w:sz="0" w:space="0" w:color="auto"/>
        <w:bottom w:val="none" w:sz="0" w:space="0" w:color="auto"/>
        <w:right w:val="none" w:sz="0" w:space="0" w:color="auto"/>
      </w:divBdr>
    </w:div>
    <w:div w:id="188300146">
      <w:bodyDiv w:val="1"/>
      <w:marLeft w:val="0"/>
      <w:marRight w:val="0"/>
      <w:marTop w:val="0"/>
      <w:marBottom w:val="0"/>
      <w:divBdr>
        <w:top w:val="none" w:sz="0" w:space="0" w:color="auto"/>
        <w:left w:val="none" w:sz="0" w:space="0" w:color="auto"/>
        <w:bottom w:val="none" w:sz="0" w:space="0" w:color="auto"/>
        <w:right w:val="none" w:sz="0" w:space="0" w:color="auto"/>
      </w:divBdr>
    </w:div>
    <w:div w:id="228616393">
      <w:bodyDiv w:val="1"/>
      <w:marLeft w:val="0"/>
      <w:marRight w:val="0"/>
      <w:marTop w:val="0"/>
      <w:marBottom w:val="0"/>
      <w:divBdr>
        <w:top w:val="none" w:sz="0" w:space="0" w:color="auto"/>
        <w:left w:val="none" w:sz="0" w:space="0" w:color="auto"/>
        <w:bottom w:val="none" w:sz="0" w:space="0" w:color="auto"/>
        <w:right w:val="none" w:sz="0" w:space="0" w:color="auto"/>
      </w:divBdr>
    </w:div>
    <w:div w:id="229538078">
      <w:bodyDiv w:val="1"/>
      <w:marLeft w:val="0"/>
      <w:marRight w:val="0"/>
      <w:marTop w:val="0"/>
      <w:marBottom w:val="0"/>
      <w:divBdr>
        <w:top w:val="none" w:sz="0" w:space="0" w:color="auto"/>
        <w:left w:val="none" w:sz="0" w:space="0" w:color="auto"/>
        <w:bottom w:val="none" w:sz="0" w:space="0" w:color="auto"/>
        <w:right w:val="none" w:sz="0" w:space="0" w:color="auto"/>
      </w:divBdr>
    </w:div>
    <w:div w:id="285940041">
      <w:bodyDiv w:val="1"/>
      <w:marLeft w:val="0"/>
      <w:marRight w:val="0"/>
      <w:marTop w:val="0"/>
      <w:marBottom w:val="0"/>
      <w:divBdr>
        <w:top w:val="none" w:sz="0" w:space="0" w:color="auto"/>
        <w:left w:val="none" w:sz="0" w:space="0" w:color="auto"/>
        <w:bottom w:val="none" w:sz="0" w:space="0" w:color="auto"/>
        <w:right w:val="none" w:sz="0" w:space="0" w:color="auto"/>
      </w:divBdr>
    </w:div>
    <w:div w:id="292684002">
      <w:bodyDiv w:val="1"/>
      <w:marLeft w:val="0"/>
      <w:marRight w:val="0"/>
      <w:marTop w:val="0"/>
      <w:marBottom w:val="0"/>
      <w:divBdr>
        <w:top w:val="none" w:sz="0" w:space="0" w:color="auto"/>
        <w:left w:val="none" w:sz="0" w:space="0" w:color="auto"/>
        <w:bottom w:val="none" w:sz="0" w:space="0" w:color="auto"/>
        <w:right w:val="none" w:sz="0" w:space="0" w:color="auto"/>
      </w:divBdr>
    </w:div>
    <w:div w:id="296881482">
      <w:bodyDiv w:val="1"/>
      <w:marLeft w:val="0"/>
      <w:marRight w:val="0"/>
      <w:marTop w:val="0"/>
      <w:marBottom w:val="0"/>
      <w:divBdr>
        <w:top w:val="none" w:sz="0" w:space="0" w:color="auto"/>
        <w:left w:val="none" w:sz="0" w:space="0" w:color="auto"/>
        <w:bottom w:val="none" w:sz="0" w:space="0" w:color="auto"/>
        <w:right w:val="none" w:sz="0" w:space="0" w:color="auto"/>
      </w:divBdr>
    </w:div>
    <w:div w:id="440074840">
      <w:bodyDiv w:val="1"/>
      <w:marLeft w:val="0"/>
      <w:marRight w:val="0"/>
      <w:marTop w:val="0"/>
      <w:marBottom w:val="0"/>
      <w:divBdr>
        <w:top w:val="none" w:sz="0" w:space="0" w:color="auto"/>
        <w:left w:val="none" w:sz="0" w:space="0" w:color="auto"/>
        <w:bottom w:val="none" w:sz="0" w:space="0" w:color="auto"/>
        <w:right w:val="none" w:sz="0" w:space="0" w:color="auto"/>
      </w:divBdr>
    </w:div>
    <w:div w:id="444423982">
      <w:bodyDiv w:val="1"/>
      <w:marLeft w:val="0"/>
      <w:marRight w:val="0"/>
      <w:marTop w:val="0"/>
      <w:marBottom w:val="0"/>
      <w:divBdr>
        <w:top w:val="none" w:sz="0" w:space="0" w:color="auto"/>
        <w:left w:val="none" w:sz="0" w:space="0" w:color="auto"/>
        <w:bottom w:val="none" w:sz="0" w:space="0" w:color="auto"/>
        <w:right w:val="none" w:sz="0" w:space="0" w:color="auto"/>
      </w:divBdr>
    </w:div>
    <w:div w:id="491602203">
      <w:bodyDiv w:val="1"/>
      <w:marLeft w:val="0"/>
      <w:marRight w:val="0"/>
      <w:marTop w:val="0"/>
      <w:marBottom w:val="0"/>
      <w:divBdr>
        <w:top w:val="none" w:sz="0" w:space="0" w:color="auto"/>
        <w:left w:val="none" w:sz="0" w:space="0" w:color="auto"/>
        <w:bottom w:val="none" w:sz="0" w:space="0" w:color="auto"/>
        <w:right w:val="none" w:sz="0" w:space="0" w:color="auto"/>
      </w:divBdr>
    </w:div>
    <w:div w:id="526678820">
      <w:bodyDiv w:val="1"/>
      <w:marLeft w:val="0"/>
      <w:marRight w:val="0"/>
      <w:marTop w:val="0"/>
      <w:marBottom w:val="0"/>
      <w:divBdr>
        <w:top w:val="none" w:sz="0" w:space="0" w:color="auto"/>
        <w:left w:val="none" w:sz="0" w:space="0" w:color="auto"/>
        <w:bottom w:val="none" w:sz="0" w:space="0" w:color="auto"/>
        <w:right w:val="none" w:sz="0" w:space="0" w:color="auto"/>
      </w:divBdr>
    </w:div>
    <w:div w:id="529605910">
      <w:bodyDiv w:val="1"/>
      <w:marLeft w:val="0"/>
      <w:marRight w:val="0"/>
      <w:marTop w:val="0"/>
      <w:marBottom w:val="0"/>
      <w:divBdr>
        <w:top w:val="none" w:sz="0" w:space="0" w:color="auto"/>
        <w:left w:val="none" w:sz="0" w:space="0" w:color="auto"/>
        <w:bottom w:val="none" w:sz="0" w:space="0" w:color="auto"/>
        <w:right w:val="none" w:sz="0" w:space="0" w:color="auto"/>
      </w:divBdr>
    </w:div>
    <w:div w:id="551768078">
      <w:bodyDiv w:val="1"/>
      <w:marLeft w:val="0"/>
      <w:marRight w:val="0"/>
      <w:marTop w:val="0"/>
      <w:marBottom w:val="0"/>
      <w:divBdr>
        <w:top w:val="none" w:sz="0" w:space="0" w:color="auto"/>
        <w:left w:val="none" w:sz="0" w:space="0" w:color="auto"/>
        <w:bottom w:val="none" w:sz="0" w:space="0" w:color="auto"/>
        <w:right w:val="none" w:sz="0" w:space="0" w:color="auto"/>
      </w:divBdr>
    </w:div>
    <w:div w:id="639963450">
      <w:bodyDiv w:val="1"/>
      <w:marLeft w:val="0"/>
      <w:marRight w:val="0"/>
      <w:marTop w:val="0"/>
      <w:marBottom w:val="0"/>
      <w:divBdr>
        <w:top w:val="none" w:sz="0" w:space="0" w:color="auto"/>
        <w:left w:val="none" w:sz="0" w:space="0" w:color="auto"/>
        <w:bottom w:val="none" w:sz="0" w:space="0" w:color="auto"/>
        <w:right w:val="none" w:sz="0" w:space="0" w:color="auto"/>
      </w:divBdr>
    </w:div>
    <w:div w:id="655761334">
      <w:bodyDiv w:val="1"/>
      <w:marLeft w:val="0"/>
      <w:marRight w:val="0"/>
      <w:marTop w:val="0"/>
      <w:marBottom w:val="0"/>
      <w:divBdr>
        <w:top w:val="none" w:sz="0" w:space="0" w:color="auto"/>
        <w:left w:val="none" w:sz="0" w:space="0" w:color="auto"/>
        <w:bottom w:val="none" w:sz="0" w:space="0" w:color="auto"/>
        <w:right w:val="none" w:sz="0" w:space="0" w:color="auto"/>
      </w:divBdr>
    </w:div>
    <w:div w:id="697434686">
      <w:bodyDiv w:val="1"/>
      <w:marLeft w:val="0"/>
      <w:marRight w:val="0"/>
      <w:marTop w:val="0"/>
      <w:marBottom w:val="0"/>
      <w:divBdr>
        <w:top w:val="none" w:sz="0" w:space="0" w:color="auto"/>
        <w:left w:val="none" w:sz="0" w:space="0" w:color="auto"/>
        <w:bottom w:val="none" w:sz="0" w:space="0" w:color="auto"/>
        <w:right w:val="none" w:sz="0" w:space="0" w:color="auto"/>
      </w:divBdr>
    </w:div>
    <w:div w:id="851651628">
      <w:bodyDiv w:val="1"/>
      <w:marLeft w:val="0"/>
      <w:marRight w:val="0"/>
      <w:marTop w:val="0"/>
      <w:marBottom w:val="0"/>
      <w:divBdr>
        <w:top w:val="none" w:sz="0" w:space="0" w:color="auto"/>
        <w:left w:val="none" w:sz="0" w:space="0" w:color="auto"/>
        <w:bottom w:val="none" w:sz="0" w:space="0" w:color="auto"/>
        <w:right w:val="none" w:sz="0" w:space="0" w:color="auto"/>
      </w:divBdr>
    </w:div>
    <w:div w:id="871186223">
      <w:bodyDiv w:val="1"/>
      <w:marLeft w:val="0"/>
      <w:marRight w:val="0"/>
      <w:marTop w:val="0"/>
      <w:marBottom w:val="0"/>
      <w:divBdr>
        <w:top w:val="none" w:sz="0" w:space="0" w:color="auto"/>
        <w:left w:val="none" w:sz="0" w:space="0" w:color="auto"/>
        <w:bottom w:val="none" w:sz="0" w:space="0" w:color="auto"/>
        <w:right w:val="none" w:sz="0" w:space="0" w:color="auto"/>
      </w:divBdr>
    </w:div>
    <w:div w:id="892887531">
      <w:bodyDiv w:val="1"/>
      <w:marLeft w:val="0"/>
      <w:marRight w:val="0"/>
      <w:marTop w:val="0"/>
      <w:marBottom w:val="0"/>
      <w:divBdr>
        <w:top w:val="none" w:sz="0" w:space="0" w:color="auto"/>
        <w:left w:val="none" w:sz="0" w:space="0" w:color="auto"/>
        <w:bottom w:val="none" w:sz="0" w:space="0" w:color="auto"/>
        <w:right w:val="none" w:sz="0" w:space="0" w:color="auto"/>
      </w:divBdr>
    </w:div>
    <w:div w:id="928655602">
      <w:bodyDiv w:val="1"/>
      <w:marLeft w:val="0"/>
      <w:marRight w:val="0"/>
      <w:marTop w:val="0"/>
      <w:marBottom w:val="0"/>
      <w:divBdr>
        <w:top w:val="none" w:sz="0" w:space="0" w:color="auto"/>
        <w:left w:val="none" w:sz="0" w:space="0" w:color="auto"/>
        <w:bottom w:val="none" w:sz="0" w:space="0" w:color="auto"/>
        <w:right w:val="none" w:sz="0" w:space="0" w:color="auto"/>
      </w:divBdr>
    </w:div>
    <w:div w:id="986587993">
      <w:bodyDiv w:val="1"/>
      <w:marLeft w:val="0"/>
      <w:marRight w:val="0"/>
      <w:marTop w:val="0"/>
      <w:marBottom w:val="0"/>
      <w:divBdr>
        <w:top w:val="none" w:sz="0" w:space="0" w:color="auto"/>
        <w:left w:val="none" w:sz="0" w:space="0" w:color="auto"/>
        <w:bottom w:val="none" w:sz="0" w:space="0" w:color="auto"/>
        <w:right w:val="none" w:sz="0" w:space="0" w:color="auto"/>
      </w:divBdr>
    </w:div>
    <w:div w:id="994379986">
      <w:bodyDiv w:val="1"/>
      <w:marLeft w:val="0"/>
      <w:marRight w:val="0"/>
      <w:marTop w:val="0"/>
      <w:marBottom w:val="0"/>
      <w:divBdr>
        <w:top w:val="none" w:sz="0" w:space="0" w:color="auto"/>
        <w:left w:val="none" w:sz="0" w:space="0" w:color="auto"/>
        <w:bottom w:val="none" w:sz="0" w:space="0" w:color="auto"/>
        <w:right w:val="none" w:sz="0" w:space="0" w:color="auto"/>
      </w:divBdr>
    </w:div>
    <w:div w:id="1006323225">
      <w:bodyDiv w:val="1"/>
      <w:marLeft w:val="0"/>
      <w:marRight w:val="0"/>
      <w:marTop w:val="0"/>
      <w:marBottom w:val="0"/>
      <w:divBdr>
        <w:top w:val="none" w:sz="0" w:space="0" w:color="auto"/>
        <w:left w:val="none" w:sz="0" w:space="0" w:color="auto"/>
        <w:bottom w:val="none" w:sz="0" w:space="0" w:color="auto"/>
        <w:right w:val="none" w:sz="0" w:space="0" w:color="auto"/>
      </w:divBdr>
    </w:div>
    <w:div w:id="1010714795">
      <w:bodyDiv w:val="1"/>
      <w:marLeft w:val="0"/>
      <w:marRight w:val="0"/>
      <w:marTop w:val="0"/>
      <w:marBottom w:val="0"/>
      <w:divBdr>
        <w:top w:val="none" w:sz="0" w:space="0" w:color="auto"/>
        <w:left w:val="none" w:sz="0" w:space="0" w:color="auto"/>
        <w:bottom w:val="none" w:sz="0" w:space="0" w:color="auto"/>
        <w:right w:val="none" w:sz="0" w:space="0" w:color="auto"/>
      </w:divBdr>
    </w:div>
    <w:div w:id="1015574314">
      <w:bodyDiv w:val="1"/>
      <w:marLeft w:val="0"/>
      <w:marRight w:val="0"/>
      <w:marTop w:val="0"/>
      <w:marBottom w:val="0"/>
      <w:divBdr>
        <w:top w:val="none" w:sz="0" w:space="0" w:color="auto"/>
        <w:left w:val="none" w:sz="0" w:space="0" w:color="auto"/>
        <w:bottom w:val="none" w:sz="0" w:space="0" w:color="auto"/>
        <w:right w:val="none" w:sz="0" w:space="0" w:color="auto"/>
      </w:divBdr>
    </w:div>
    <w:div w:id="1101023286">
      <w:bodyDiv w:val="1"/>
      <w:marLeft w:val="0"/>
      <w:marRight w:val="0"/>
      <w:marTop w:val="0"/>
      <w:marBottom w:val="0"/>
      <w:divBdr>
        <w:top w:val="none" w:sz="0" w:space="0" w:color="auto"/>
        <w:left w:val="none" w:sz="0" w:space="0" w:color="auto"/>
        <w:bottom w:val="none" w:sz="0" w:space="0" w:color="auto"/>
        <w:right w:val="none" w:sz="0" w:space="0" w:color="auto"/>
      </w:divBdr>
    </w:div>
    <w:div w:id="1102258329">
      <w:bodyDiv w:val="1"/>
      <w:marLeft w:val="0"/>
      <w:marRight w:val="0"/>
      <w:marTop w:val="0"/>
      <w:marBottom w:val="0"/>
      <w:divBdr>
        <w:top w:val="none" w:sz="0" w:space="0" w:color="auto"/>
        <w:left w:val="none" w:sz="0" w:space="0" w:color="auto"/>
        <w:bottom w:val="none" w:sz="0" w:space="0" w:color="auto"/>
        <w:right w:val="none" w:sz="0" w:space="0" w:color="auto"/>
      </w:divBdr>
    </w:div>
    <w:div w:id="1146162277">
      <w:bodyDiv w:val="1"/>
      <w:marLeft w:val="0"/>
      <w:marRight w:val="0"/>
      <w:marTop w:val="0"/>
      <w:marBottom w:val="0"/>
      <w:divBdr>
        <w:top w:val="none" w:sz="0" w:space="0" w:color="auto"/>
        <w:left w:val="none" w:sz="0" w:space="0" w:color="auto"/>
        <w:bottom w:val="none" w:sz="0" w:space="0" w:color="auto"/>
        <w:right w:val="none" w:sz="0" w:space="0" w:color="auto"/>
      </w:divBdr>
      <w:divsChild>
        <w:div w:id="383406025">
          <w:marLeft w:val="1166"/>
          <w:marRight w:val="0"/>
          <w:marTop w:val="40"/>
          <w:marBottom w:val="40"/>
          <w:divBdr>
            <w:top w:val="none" w:sz="0" w:space="0" w:color="auto"/>
            <w:left w:val="none" w:sz="0" w:space="0" w:color="auto"/>
            <w:bottom w:val="none" w:sz="0" w:space="0" w:color="auto"/>
            <w:right w:val="none" w:sz="0" w:space="0" w:color="auto"/>
          </w:divBdr>
        </w:div>
        <w:div w:id="565191848">
          <w:marLeft w:val="1166"/>
          <w:marRight w:val="0"/>
          <w:marTop w:val="40"/>
          <w:marBottom w:val="40"/>
          <w:divBdr>
            <w:top w:val="none" w:sz="0" w:space="0" w:color="auto"/>
            <w:left w:val="none" w:sz="0" w:space="0" w:color="auto"/>
            <w:bottom w:val="none" w:sz="0" w:space="0" w:color="auto"/>
            <w:right w:val="none" w:sz="0" w:space="0" w:color="auto"/>
          </w:divBdr>
        </w:div>
      </w:divsChild>
    </w:div>
    <w:div w:id="1215970793">
      <w:bodyDiv w:val="1"/>
      <w:marLeft w:val="0"/>
      <w:marRight w:val="0"/>
      <w:marTop w:val="0"/>
      <w:marBottom w:val="0"/>
      <w:divBdr>
        <w:top w:val="none" w:sz="0" w:space="0" w:color="auto"/>
        <w:left w:val="none" w:sz="0" w:space="0" w:color="auto"/>
        <w:bottom w:val="none" w:sz="0" w:space="0" w:color="auto"/>
        <w:right w:val="none" w:sz="0" w:space="0" w:color="auto"/>
      </w:divBdr>
    </w:div>
    <w:div w:id="1256205156">
      <w:bodyDiv w:val="1"/>
      <w:marLeft w:val="0"/>
      <w:marRight w:val="0"/>
      <w:marTop w:val="0"/>
      <w:marBottom w:val="0"/>
      <w:divBdr>
        <w:top w:val="none" w:sz="0" w:space="0" w:color="auto"/>
        <w:left w:val="none" w:sz="0" w:space="0" w:color="auto"/>
        <w:bottom w:val="none" w:sz="0" w:space="0" w:color="auto"/>
        <w:right w:val="none" w:sz="0" w:space="0" w:color="auto"/>
      </w:divBdr>
    </w:div>
    <w:div w:id="1306623179">
      <w:bodyDiv w:val="1"/>
      <w:marLeft w:val="0"/>
      <w:marRight w:val="0"/>
      <w:marTop w:val="0"/>
      <w:marBottom w:val="0"/>
      <w:divBdr>
        <w:top w:val="none" w:sz="0" w:space="0" w:color="auto"/>
        <w:left w:val="none" w:sz="0" w:space="0" w:color="auto"/>
        <w:bottom w:val="none" w:sz="0" w:space="0" w:color="auto"/>
        <w:right w:val="none" w:sz="0" w:space="0" w:color="auto"/>
      </w:divBdr>
    </w:div>
    <w:div w:id="1485969842">
      <w:bodyDiv w:val="1"/>
      <w:marLeft w:val="0"/>
      <w:marRight w:val="0"/>
      <w:marTop w:val="0"/>
      <w:marBottom w:val="0"/>
      <w:divBdr>
        <w:top w:val="none" w:sz="0" w:space="0" w:color="auto"/>
        <w:left w:val="none" w:sz="0" w:space="0" w:color="auto"/>
        <w:bottom w:val="none" w:sz="0" w:space="0" w:color="auto"/>
        <w:right w:val="none" w:sz="0" w:space="0" w:color="auto"/>
      </w:divBdr>
      <w:divsChild>
        <w:div w:id="289944233">
          <w:marLeft w:val="0"/>
          <w:marRight w:val="0"/>
          <w:marTop w:val="0"/>
          <w:marBottom w:val="0"/>
          <w:divBdr>
            <w:top w:val="none" w:sz="0" w:space="0" w:color="auto"/>
            <w:left w:val="none" w:sz="0" w:space="0" w:color="auto"/>
            <w:bottom w:val="none" w:sz="0" w:space="0" w:color="auto"/>
            <w:right w:val="none" w:sz="0" w:space="0" w:color="auto"/>
          </w:divBdr>
          <w:divsChild>
            <w:div w:id="621115104">
              <w:marLeft w:val="0"/>
              <w:marRight w:val="0"/>
              <w:marTop w:val="0"/>
              <w:marBottom w:val="0"/>
              <w:divBdr>
                <w:top w:val="none" w:sz="0" w:space="0" w:color="auto"/>
                <w:left w:val="none" w:sz="0" w:space="0" w:color="auto"/>
                <w:bottom w:val="none" w:sz="0" w:space="0" w:color="auto"/>
                <w:right w:val="none" w:sz="0" w:space="0" w:color="auto"/>
              </w:divBdr>
              <w:divsChild>
                <w:div w:id="613176367">
                  <w:marLeft w:val="0"/>
                  <w:marRight w:val="0"/>
                  <w:marTop w:val="0"/>
                  <w:marBottom w:val="0"/>
                  <w:divBdr>
                    <w:top w:val="none" w:sz="0" w:space="0" w:color="auto"/>
                    <w:left w:val="none" w:sz="0" w:space="0" w:color="auto"/>
                    <w:bottom w:val="none" w:sz="0" w:space="0" w:color="auto"/>
                    <w:right w:val="none" w:sz="0" w:space="0" w:color="auto"/>
                  </w:divBdr>
                  <w:divsChild>
                    <w:div w:id="1751152499">
                      <w:marLeft w:val="0"/>
                      <w:marRight w:val="0"/>
                      <w:marTop w:val="0"/>
                      <w:marBottom w:val="0"/>
                      <w:divBdr>
                        <w:top w:val="none" w:sz="0" w:space="0" w:color="auto"/>
                        <w:left w:val="none" w:sz="0" w:space="0" w:color="auto"/>
                        <w:bottom w:val="none" w:sz="0" w:space="0" w:color="auto"/>
                        <w:right w:val="none" w:sz="0" w:space="0" w:color="auto"/>
                      </w:divBdr>
                      <w:divsChild>
                        <w:div w:id="1377313860">
                          <w:marLeft w:val="0"/>
                          <w:marRight w:val="0"/>
                          <w:marTop w:val="0"/>
                          <w:marBottom w:val="0"/>
                          <w:divBdr>
                            <w:top w:val="none" w:sz="0" w:space="0" w:color="auto"/>
                            <w:left w:val="none" w:sz="0" w:space="0" w:color="auto"/>
                            <w:bottom w:val="none" w:sz="0" w:space="0" w:color="auto"/>
                            <w:right w:val="none" w:sz="0" w:space="0" w:color="auto"/>
                          </w:divBdr>
                          <w:divsChild>
                            <w:div w:id="52854014">
                              <w:marLeft w:val="0"/>
                              <w:marRight w:val="0"/>
                              <w:marTop w:val="0"/>
                              <w:marBottom w:val="0"/>
                              <w:divBdr>
                                <w:top w:val="none" w:sz="0" w:space="0" w:color="auto"/>
                                <w:left w:val="none" w:sz="0" w:space="0" w:color="auto"/>
                                <w:bottom w:val="none" w:sz="0" w:space="0" w:color="auto"/>
                                <w:right w:val="none" w:sz="0" w:space="0" w:color="auto"/>
                              </w:divBdr>
                              <w:divsChild>
                                <w:div w:id="264384425">
                                  <w:marLeft w:val="0"/>
                                  <w:marRight w:val="0"/>
                                  <w:marTop w:val="0"/>
                                  <w:marBottom w:val="0"/>
                                  <w:divBdr>
                                    <w:top w:val="none" w:sz="0" w:space="0" w:color="auto"/>
                                    <w:left w:val="none" w:sz="0" w:space="0" w:color="auto"/>
                                    <w:bottom w:val="none" w:sz="0" w:space="0" w:color="auto"/>
                                    <w:right w:val="none" w:sz="0" w:space="0" w:color="auto"/>
                                  </w:divBdr>
                                  <w:divsChild>
                                    <w:div w:id="1541625879">
                                      <w:marLeft w:val="0"/>
                                      <w:marRight w:val="0"/>
                                      <w:marTop w:val="0"/>
                                      <w:marBottom w:val="0"/>
                                      <w:divBdr>
                                        <w:top w:val="none" w:sz="0" w:space="0" w:color="auto"/>
                                        <w:left w:val="none" w:sz="0" w:space="0" w:color="auto"/>
                                        <w:bottom w:val="none" w:sz="0" w:space="0" w:color="auto"/>
                                        <w:right w:val="none" w:sz="0" w:space="0" w:color="auto"/>
                                      </w:divBdr>
                                      <w:divsChild>
                                        <w:div w:id="48892137">
                                          <w:marLeft w:val="0"/>
                                          <w:marRight w:val="0"/>
                                          <w:marTop w:val="0"/>
                                          <w:marBottom w:val="0"/>
                                          <w:divBdr>
                                            <w:top w:val="none" w:sz="0" w:space="0" w:color="auto"/>
                                            <w:left w:val="none" w:sz="0" w:space="0" w:color="auto"/>
                                            <w:bottom w:val="none" w:sz="0" w:space="0" w:color="auto"/>
                                            <w:right w:val="none" w:sz="0" w:space="0" w:color="auto"/>
                                          </w:divBdr>
                                          <w:divsChild>
                                            <w:div w:id="1801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429802">
          <w:marLeft w:val="0"/>
          <w:marRight w:val="0"/>
          <w:marTop w:val="0"/>
          <w:marBottom w:val="0"/>
          <w:divBdr>
            <w:top w:val="none" w:sz="0" w:space="0" w:color="auto"/>
            <w:left w:val="none" w:sz="0" w:space="0" w:color="auto"/>
            <w:bottom w:val="none" w:sz="0" w:space="0" w:color="auto"/>
            <w:right w:val="none" w:sz="0" w:space="0" w:color="auto"/>
          </w:divBdr>
          <w:divsChild>
            <w:div w:id="684669965">
              <w:marLeft w:val="0"/>
              <w:marRight w:val="0"/>
              <w:marTop w:val="0"/>
              <w:marBottom w:val="0"/>
              <w:divBdr>
                <w:top w:val="none" w:sz="0" w:space="0" w:color="auto"/>
                <w:left w:val="none" w:sz="0" w:space="0" w:color="auto"/>
                <w:bottom w:val="none" w:sz="0" w:space="0" w:color="auto"/>
                <w:right w:val="none" w:sz="0" w:space="0" w:color="auto"/>
              </w:divBdr>
              <w:divsChild>
                <w:div w:id="1665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6111788">
      <w:bodyDiv w:val="1"/>
      <w:marLeft w:val="0"/>
      <w:marRight w:val="0"/>
      <w:marTop w:val="0"/>
      <w:marBottom w:val="0"/>
      <w:divBdr>
        <w:top w:val="none" w:sz="0" w:space="0" w:color="auto"/>
        <w:left w:val="none" w:sz="0" w:space="0" w:color="auto"/>
        <w:bottom w:val="none" w:sz="0" w:space="0" w:color="auto"/>
        <w:right w:val="none" w:sz="0" w:space="0" w:color="auto"/>
      </w:divBdr>
    </w:div>
    <w:div w:id="1655992796">
      <w:bodyDiv w:val="1"/>
      <w:marLeft w:val="0"/>
      <w:marRight w:val="0"/>
      <w:marTop w:val="0"/>
      <w:marBottom w:val="0"/>
      <w:divBdr>
        <w:top w:val="none" w:sz="0" w:space="0" w:color="auto"/>
        <w:left w:val="none" w:sz="0" w:space="0" w:color="auto"/>
        <w:bottom w:val="none" w:sz="0" w:space="0" w:color="auto"/>
        <w:right w:val="none" w:sz="0" w:space="0" w:color="auto"/>
      </w:divBdr>
    </w:div>
    <w:div w:id="1739748685">
      <w:bodyDiv w:val="1"/>
      <w:marLeft w:val="0"/>
      <w:marRight w:val="0"/>
      <w:marTop w:val="0"/>
      <w:marBottom w:val="0"/>
      <w:divBdr>
        <w:top w:val="none" w:sz="0" w:space="0" w:color="auto"/>
        <w:left w:val="none" w:sz="0" w:space="0" w:color="auto"/>
        <w:bottom w:val="none" w:sz="0" w:space="0" w:color="auto"/>
        <w:right w:val="none" w:sz="0" w:space="0" w:color="auto"/>
      </w:divBdr>
    </w:div>
    <w:div w:id="1795980736">
      <w:bodyDiv w:val="1"/>
      <w:marLeft w:val="0"/>
      <w:marRight w:val="0"/>
      <w:marTop w:val="0"/>
      <w:marBottom w:val="0"/>
      <w:divBdr>
        <w:top w:val="none" w:sz="0" w:space="0" w:color="auto"/>
        <w:left w:val="none" w:sz="0" w:space="0" w:color="auto"/>
        <w:bottom w:val="none" w:sz="0" w:space="0" w:color="auto"/>
        <w:right w:val="none" w:sz="0" w:space="0" w:color="auto"/>
      </w:divBdr>
    </w:div>
    <w:div w:id="1812555528">
      <w:bodyDiv w:val="1"/>
      <w:marLeft w:val="0"/>
      <w:marRight w:val="0"/>
      <w:marTop w:val="0"/>
      <w:marBottom w:val="0"/>
      <w:divBdr>
        <w:top w:val="none" w:sz="0" w:space="0" w:color="auto"/>
        <w:left w:val="none" w:sz="0" w:space="0" w:color="auto"/>
        <w:bottom w:val="none" w:sz="0" w:space="0" w:color="auto"/>
        <w:right w:val="none" w:sz="0" w:space="0" w:color="auto"/>
      </w:divBdr>
    </w:div>
    <w:div w:id="1812821967">
      <w:bodyDiv w:val="1"/>
      <w:marLeft w:val="0"/>
      <w:marRight w:val="0"/>
      <w:marTop w:val="0"/>
      <w:marBottom w:val="0"/>
      <w:divBdr>
        <w:top w:val="none" w:sz="0" w:space="0" w:color="auto"/>
        <w:left w:val="none" w:sz="0" w:space="0" w:color="auto"/>
        <w:bottom w:val="none" w:sz="0" w:space="0" w:color="auto"/>
        <w:right w:val="none" w:sz="0" w:space="0" w:color="auto"/>
      </w:divBdr>
    </w:div>
    <w:div w:id="1865972334">
      <w:bodyDiv w:val="1"/>
      <w:marLeft w:val="0"/>
      <w:marRight w:val="0"/>
      <w:marTop w:val="0"/>
      <w:marBottom w:val="0"/>
      <w:divBdr>
        <w:top w:val="none" w:sz="0" w:space="0" w:color="auto"/>
        <w:left w:val="none" w:sz="0" w:space="0" w:color="auto"/>
        <w:bottom w:val="none" w:sz="0" w:space="0" w:color="auto"/>
        <w:right w:val="none" w:sz="0" w:space="0" w:color="auto"/>
      </w:divBdr>
    </w:div>
    <w:div w:id="1898515836">
      <w:bodyDiv w:val="1"/>
      <w:marLeft w:val="0"/>
      <w:marRight w:val="0"/>
      <w:marTop w:val="0"/>
      <w:marBottom w:val="0"/>
      <w:divBdr>
        <w:top w:val="none" w:sz="0" w:space="0" w:color="auto"/>
        <w:left w:val="none" w:sz="0" w:space="0" w:color="auto"/>
        <w:bottom w:val="none" w:sz="0" w:space="0" w:color="auto"/>
        <w:right w:val="none" w:sz="0" w:space="0" w:color="auto"/>
      </w:divBdr>
    </w:div>
    <w:div w:id="1902135076">
      <w:bodyDiv w:val="1"/>
      <w:marLeft w:val="0"/>
      <w:marRight w:val="0"/>
      <w:marTop w:val="0"/>
      <w:marBottom w:val="0"/>
      <w:divBdr>
        <w:top w:val="none" w:sz="0" w:space="0" w:color="auto"/>
        <w:left w:val="none" w:sz="0" w:space="0" w:color="auto"/>
        <w:bottom w:val="none" w:sz="0" w:space="0" w:color="auto"/>
        <w:right w:val="none" w:sz="0" w:space="0" w:color="auto"/>
      </w:divBdr>
    </w:div>
    <w:div w:id="208425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Standards_organisation" TargetMode="External"/><Relationship Id="rId21" Type="http://schemas.openxmlformats.org/officeDocument/2006/relationships/image" Target="media/image4.png"/><Relationship Id="rId34" Type="http://schemas.openxmlformats.org/officeDocument/2006/relationships/hyperlink" Target="https://www.bluetooth.com/specifications/gatt/viewer?attributeXmlFile=org.bluetooth.service.heart_rate.xml" TargetMode="External"/><Relationship Id="rId42" Type="http://schemas.openxmlformats.org/officeDocument/2006/relationships/image" Target="media/image11.png"/><Relationship Id="rId47" Type="http://schemas.openxmlformats.org/officeDocument/2006/relationships/hyperlink" Target="https://learn.adafruit.com/introduction-to-bluetooth-low-energy/introduction" TargetMode="External"/><Relationship Id="rId50" Type="http://schemas.openxmlformats.org/officeDocument/2006/relationships/hyperlink" Target="https://www.link-labs.com/blog/bluetooth-vs-bluetooth-low-energy" TargetMode="External"/><Relationship Id="rId55" Type="http://schemas.openxmlformats.org/officeDocument/2006/relationships/image" Target="media/image16.png"/><Relationship Id="rId63" Type="http://schemas.openxmlformats.org/officeDocument/2006/relationships/image" Target="media/image22.png"/><Relationship Id="rId68" Type="http://schemas.openxmlformats.org/officeDocument/2006/relationships/hyperlink" Target="https://www.nordicsemi.com/eng/Products/nRF52840" TargetMode="External"/><Relationship Id="rId76" Type="http://schemas.openxmlformats.org/officeDocument/2006/relationships/image" Target="media/image29.png"/><Relationship Id="rId84" Type="http://schemas.openxmlformats.org/officeDocument/2006/relationships/hyperlink" Target="https://nexus.zephyrproject.org/content/sites/site/org.zephyrproject.zephyr/dev/api/api.html" TargetMode="External"/><Relationship Id="rId89" Type="http://schemas.openxmlformats.org/officeDocument/2006/relationships/image" Target="media/image39.png"/><Relationship Id="rId97" Type="http://schemas.openxmlformats.org/officeDocument/2006/relationships/hyperlink" Target="http://www.bogotobogo.com/Embedded/hardware_interrupt_software_interrupt_latency_irq_vs_fiq.php" TargetMode="External"/><Relationship Id="rId7" Type="http://schemas.openxmlformats.org/officeDocument/2006/relationships/endnotes" Target="endnotes.xml"/><Relationship Id="rId71" Type="http://schemas.openxmlformats.org/officeDocument/2006/relationships/hyperlink" Target="http://www.st.com/content/ccc/resource/technical/document/datasheet/3c/ae/50/85/d6/b1/46/fe/CD00274221.pdf/files/CD00274221.pdf/jcr:content/translations/en.CD00274221.pdf" TargetMode="External"/><Relationship Id="rId92"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yperlink" Target="https://github.com/zephyrproject-rtos/zephyr" TargetMode="External"/><Relationship Id="rId29" Type="http://schemas.openxmlformats.org/officeDocument/2006/relationships/image" Target="media/image8.png"/><Relationship Id="rId11" Type="http://schemas.openxmlformats.org/officeDocument/2006/relationships/hyperlink" Target="https://www.nordicsemi.com/eng/Products/Bluetooth-low-energy/nRF5-SDK" TargetMode="External"/><Relationship Id="rId24" Type="http://schemas.openxmlformats.org/officeDocument/2006/relationships/image" Target="media/image6.png"/><Relationship Id="rId32" Type="http://schemas.openxmlformats.org/officeDocument/2006/relationships/hyperlink" Target="https://www.bluetooth.com/specifications/gatt/viewer?attributeXmlFile=org.bluetooth.service.blood_pressure.xml" TargetMode="External"/><Relationship Id="rId37" Type="http://schemas.openxmlformats.org/officeDocument/2006/relationships/hyperlink" Target="https://www.bluetooth.com/specifications/gatt/viewer?attributeXmlFile=org.bluetooth.characteristic.date_time.xml" TargetMode="External"/><Relationship Id="rId40" Type="http://schemas.openxmlformats.org/officeDocument/2006/relationships/hyperlink" Target="https://www.bluetooth.com/specifications/gatt/viewer?attributeXmlFile=org.bluetooth.characteristic.heart_rate_measurement.xml" TargetMode="External"/><Relationship Id="rId45" Type="http://schemas.openxmlformats.org/officeDocument/2006/relationships/image" Target="media/image14.png"/><Relationship Id="rId53" Type="http://schemas.openxmlformats.org/officeDocument/2006/relationships/hyperlink" Target="http://infocenter.nordicsemi.com/pdf/S132_SDS_v5.0.pdf" TargetMode="External"/><Relationship Id="rId58" Type="http://schemas.openxmlformats.org/officeDocument/2006/relationships/hyperlink" Target="https://www.nordicsemi.com/eng/Products/Bluetooth-5" TargetMode="External"/><Relationship Id="rId66" Type="http://schemas.openxmlformats.org/officeDocument/2006/relationships/image" Target="media/image24.png"/><Relationship Id="rId74" Type="http://schemas.openxmlformats.org/officeDocument/2006/relationships/image" Target="media/image27.png"/><Relationship Id="rId79" Type="http://schemas.openxmlformats.org/officeDocument/2006/relationships/image" Target="media/image32.png"/><Relationship Id="rId87" Type="http://schemas.openxmlformats.org/officeDocument/2006/relationships/image" Target="media/image37.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image" Target="media/image35.png"/><Relationship Id="rId90" Type="http://schemas.openxmlformats.org/officeDocument/2006/relationships/image" Target="media/image40.png"/><Relationship Id="rId95" Type="http://schemas.openxmlformats.org/officeDocument/2006/relationships/hyperlink" Target="http://infocenter.nordicsemi.com/pdf/nRF52840_OPS_v0.5.pdf" TargetMode="External"/><Relationship Id="rId19" Type="http://schemas.openxmlformats.org/officeDocument/2006/relationships/hyperlink" Target="https://www.apache.org/licenses/LICENSE-2.0" TargetMode="External"/><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hyperlink" Target="https://en.wikipedia.org/wiki/Bluetooth" TargetMode="External"/><Relationship Id="rId30" Type="http://schemas.openxmlformats.org/officeDocument/2006/relationships/hyperlink" Target="https://www.bluetooth.com/specifications/gatt/viewer?attributeXmlFile=org.bluetooth.service.current_time.xml" TargetMode="External"/><Relationship Id="rId35" Type="http://schemas.openxmlformats.org/officeDocument/2006/relationships/hyperlink" Target="https://www.bluetooth.com/specifications/gatt" TargetMode="External"/><Relationship Id="rId43" Type="http://schemas.openxmlformats.org/officeDocument/2006/relationships/image" Target="media/image12.png"/><Relationship Id="rId48" Type="http://schemas.openxmlformats.org/officeDocument/2006/relationships/hyperlink" Target="https://www.safaribooksonline.com/library/view/getting-started-with/9781491900550/ch04.html" TargetMode="External"/><Relationship Id="rId56" Type="http://schemas.openxmlformats.org/officeDocument/2006/relationships/image" Target="media/image17.png"/><Relationship Id="rId64" Type="http://schemas.openxmlformats.org/officeDocument/2006/relationships/hyperlink" Target="http://www.altium.com/altium-designer/whats-new" TargetMode="External"/><Relationship Id="rId69" Type="http://schemas.openxmlformats.org/officeDocument/2006/relationships/hyperlink" Target="https://www.nordicsemi.com/eng/Products/nRF52840-Preview-DK" TargetMode="External"/><Relationship Id="rId77" Type="http://schemas.openxmlformats.org/officeDocument/2006/relationships/image" Target="media/image30.png"/><Relationship Id="rId100"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hyperlink" Target="https://www.bluetooth.com/specifications/profiles-overview" TargetMode="External"/><Relationship Id="rId72" Type="http://schemas.openxmlformats.org/officeDocument/2006/relationships/hyperlink" Target="http://www.analog.com/media/en/technical-documentation/data-sheets/AD9837.PDF" TargetMode="External"/><Relationship Id="rId80" Type="http://schemas.openxmlformats.org/officeDocument/2006/relationships/image" Target="media/image33.png"/><Relationship Id="rId85" Type="http://schemas.openxmlformats.org/officeDocument/2006/relationships/hyperlink" Target="https://github.com/zephyrproject-rtos/zephyr" TargetMode="External"/><Relationship Id="rId93" Type="http://schemas.openxmlformats.org/officeDocument/2006/relationships/image" Target="media/image43.png"/><Relationship Id="rId98" Type="http://schemas.openxmlformats.org/officeDocument/2006/relationships/hyperlink" Target="https://blogs.mentor.com/colinwalls/blog/2012/06/05/measuring-interrupt-latency/" TargetMode="External"/><Relationship Id="rId3" Type="http://schemas.openxmlformats.org/officeDocument/2006/relationships/styles" Target="styles.xml"/><Relationship Id="rId12" Type="http://schemas.openxmlformats.org/officeDocument/2006/relationships/hyperlink" Target="https://www.nordicsemi.com/Products/nRF51-Series-SoC" TargetMode="External"/><Relationship Id="rId17" Type="http://schemas.openxmlformats.org/officeDocument/2006/relationships/hyperlink" Target="https://nexus.zephyrproject.org/content/sites/site/org.zephyrproject.zephyr/dev/api/api.html" TargetMode="External"/><Relationship Id="rId25" Type="http://schemas.openxmlformats.org/officeDocument/2006/relationships/image" Target="media/image7.png"/><Relationship Id="rId33" Type="http://schemas.openxmlformats.org/officeDocument/2006/relationships/hyperlink" Target="https://www.bluetooth.com/specifications/gatt/viewer?attributeXmlFile=org.bluetooth.service.continuous_glucose_monitoring.xml" TargetMode="External"/><Relationship Id="rId38" Type="http://schemas.openxmlformats.org/officeDocument/2006/relationships/hyperlink" Target="https://www.bluetooth.com/specifications/gatt/viewer?attributeXmlFile=org.bluetooth.characteristic.battery_level.xml" TargetMode="External"/><Relationship Id="rId46" Type="http://schemas.openxmlformats.org/officeDocument/2006/relationships/image" Target="media/image15.png"/><Relationship Id="rId59" Type="http://schemas.openxmlformats.org/officeDocument/2006/relationships/hyperlink" Target="https://www.nordicsemi.com/eng/Products/IEEE-802.15.4-Thread" TargetMode="External"/><Relationship Id="rId67" Type="http://schemas.openxmlformats.org/officeDocument/2006/relationships/image" Target="media/image25.png"/><Relationship Id="rId20" Type="http://schemas.openxmlformats.org/officeDocument/2006/relationships/hyperlink" Target="http://oss-watch.ac.uk/resources/apache2" TargetMode="External"/><Relationship Id="rId41" Type="http://schemas.openxmlformats.org/officeDocument/2006/relationships/image" Target="media/image10.png"/><Relationship Id="rId54" Type="http://schemas.openxmlformats.org/officeDocument/2006/relationships/hyperlink" Target="https://en.wikipedia.org/wiki/Bluetooth_Special_Interest_Group" TargetMode="External"/><Relationship Id="rId62" Type="http://schemas.openxmlformats.org/officeDocument/2006/relationships/image" Target="media/image21.png"/><Relationship Id="rId70" Type="http://schemas.openxmlformats.org/officeDocument/2006/relationships/hyperlink" Target="https://datasheets.maximintegrated.com/en/ds/MAX11200-MAX11210.pdf" TargetMode="External"/><Relationship Id="rId75" Type="http://schemas.openxmlformats.org/officeDocument/2006/relationships/image" Target="media/image28.png"/><Relationship Id="rId83" Type="http://schemas.openxmlformats.org/officeDocument/2006/relationships/hyperlink" Target="https://infocenter.nordicsemi.com/index.jsp" TargetMode="External"/><Relationship Id="rId88" Type="http://schemas.openxmlformats.org/officeDocument/2006/relationships/image" Target="media/image38.png"/><Relationship Id="rId91" Type="http://schemas.openxmlformats.org/officeDocument/2006/relationships/image" Target="media/image41.png"/><Relationship Id="rId96" Type="http://schemas.openxmlformats.org/officeDocument/2006/relationships/hyperlink" Target="https://community.arm.com/processors/b/blog/posts/beginner-guide-on-interrupt-latency-and-interrupt-latency-of-the-arm-cortex-m-processor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zephyrproject.org/" TargetMode="External"/><Relationship Id="rId23" Type="http://schemas.openxmlformats.org/officeDocument/2006/relationships/hyperlink" Target="https://www.google.no/url?sa=t&amp;rct=j&amp;q=&amp;esrc=s&amp;source=web&amp;cd=1&amp;ved=0ahUKEwjY44ioy8XVAhXCb1AKHROJBYYQFggnMAA&amp;url=https%3A%2F%2Fwww.bluetooth.org%2Fdocman%2Fhandlers%2Fdownloaddoc.ashx%3Fdoc_id%3D229737&amp;usg=AFQjCNFY1IFeFAAWwimnoaWMsIRZQvPDSw" TargetMode="External"/><Relationship Id="rId28" Type="http://schemas.openxmlformats.org/officeDocument/2006/relationships/hyperlink" Target="https://en.wikipedia.org/wiki/Standardization" TargetMode="External"/><Relationship Id="rId36" Type="http://schemas.openxmlformats.org/officeDocument/2006/relationships/image" Target="media/image9.png"/><Relationship Id="rId49" Type="http://schemas.openxmlformats.org/officeDocument/2006/relationships/hyperlink" Target="https://learn.mikroe.com/bluetooth-low-energy-part-1-introduction-ble/" TargetMode="External"/><Relationship Id="rId57" Type="http://schemas.openxmlformats.org/officeDocument/2006/relationships/image" Target="media/image18.png"/><Relationship Id="rId10" Type="http://schemas.openxmlformats.org/officeDocument/2006/relationships/hyperlink" Target="https://infocenter.nordicsemi.com/index.jsp" TargetMode="External"/><Relationship Id="rId31" Type="http://schemas.openxmlformats.org/officeDocument/2006/relationships/hyperlink" Target="https://www.bluetooth.com/specifications/gatt/viewer?attributeXmlFile=org.bluetooth.service.battery_service.xml" TargetMode="External"/><Relationship Id="rId44" Type="http://schemas.openxmlformats.org/officeDocument/2006/relationships/image" Target="media/image13.png"/><Relationship Id="rId52" Type="http://schemas.openxmlformats.org/officeDocument/2006/relationships/hyperlink" Target="https://www.bluetooth.com/specifications/gatt" TargetMode="External"/><Relationship Id="rId60" Type="http://schemas.openxmlformats.org/officeDocument/2006/relationships/image" Target="media/image19.jpeg"/><Relationship Id="rId65" Type="http://schemas.openxmlformats.org/officeDocument/2006/relationships/image" Target="media/image23.png"/><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hyperlink" Target="http://infocenter.arm.com/help/index.jsp?topic=/com.arm.doc.faqs/ka16366.html"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ephyrproject.org/doc/boards/boards.html" TargetMode="External"/><Relationship Id="rId18" Type="http://schemas.openxmlformats.org/officeDocument/2006/relationships/hyperlink" Target="https://devzone.nordicsemi.com/blogs/1059/nrf5x-support-within-the-zephyr-project-rtos/" TargetMode="External"/><Relationship Id="rId39" Type="http://schemas.openxmlformats.org/officeDocument/2006/relationships/hyperlink" Target="https://www.bluetooth.com/specifications/gatt/viewer?attributeXmlFile=org.bluetooth.characteristic.blood_pressure_measurement.xml"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5F8989-9C6F-4596-B9F1-85BF765D91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D950AD02</Template>
  <TotalTime>5753</TotalTime>
  <Pages>1</Pages>
  <Words>11523</Words>
  <Characters>61072</Characters>
  <Application>Microsoft Office Word</Application>
  <DocSecurity>0</DocSecurity>
  <Lines>508</Lines>
  <Paragraphs>144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Bachelor’s Thesis</vt:lpstr>
      <vt:lpstr>Bachelor’s Thesis</vt:lpstr>
    </vt:vector>
  </TitlesOfParts>
  <Company/>
  <LinksUpToDate>false</LinksUpToDate>
  <CharactersWithSpaces>72451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Bachelor’s Thesis</dc:title>
  <dc:subject/>
  <dc:creator>Nathan Loretan</dc:creator>
  <cp:keywords/>
  <dc:description/>
  <cp:lastModifiedBy>Loretan, Nathan</cp:lastModifiedBy>
  <cp:revision>11894</cp:revision>
  <cp:lastPrinted>2017-08-20T09:39:00Z</cp:lastPrinted>
  <dcterms:created xsi:type="dcterms:W3CDTF">2017-05-22T10:40:00Z</dcterms:created>
  <dcterms:modified xsi:type="dcterms:W3CDTF">2017-08-23T06:51:00Z</dcterms:modified>
</cp:coreProperties>
</file>